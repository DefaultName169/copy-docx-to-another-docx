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sz w:val="72"/>
          <w:szCs w:val="72"/>
        </w:rPr>
        <w:id w:val="-488168076"/>
        <w:docPartObj>
          <w:docPartGallery w:val="Cover Pages"/>
          <w:docPartUnique/>
        </w:docPartObj>
      </w:sdtPr>
      <w:sdtEndPr>
        <w:rPr>
          <w:rFonts w:ascii="Times New Roman" w:eastAsia="SimSun" w:hAnsi="Times New Roman" w:cs="Times New Roman"/>
          <w:sz w:val="20"/>
          <w:szCs w:val="20"/>
        </w:rPr>
      </w:sdtEndPr>
      <w:sdtContent>
        <w:p w14:paraId="6BDA88F8" w14:textId="77777777" w:rsidR="000B1D8C" w:rsidRDefault="000B1D8C" w:rsidP="000B1D8C">
          <w:pPr>
            <w:pStyle w:val="NoSpacing"/>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eastAsia="en-US"/>
            </w:rPr>
            <w:drawing>
              <wp:anchor distT="0" distB="0" distL="114300" distR="114300" simplePos="0" relativeHeight="251663360" behindDoc="0" locked="0" layoutInCell="1" allowOverlap="1" wp14:anchorId="47DCFA53" wp14:editId="3DD7527C">
                <wp:simplePos x="0" y="0"/>
                <wp:positionH relativeFrom="page">
                  <wp:posOffset>0</wp:posOffset>
                </wp:positionH>
                <wp:positionV relativeFrom="page">
                  <wp:posOffset>0</wp:posOffset>
                </wp:positionV>
                <wp:extent cx="2988000" cy="10090800"/>
                <wp:effectExtent l="0" t="0" r="3175"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 Document Cov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8000" cy="10090800"/>
                        </a:xfrm>
                        <a:prstGeom prst="rect">
                          <a:avLst/>
                        </a:prstGeom>
                      </pic:spPr>
                    </pic:pic>
                  </a:graphicData>
                </a:graphic>
              </wp:anchor>
            </w:drawing>
          </w:r>
          <w:r w:rsidR="00335C3A">
            <w:rPr>
              <w:noProof/>
              <w:lang w:eastAsia="en-US"/>
            </w:rPr>
            <mc:AlternateContent>
              <mc:Choice Requires="wps">
                <w:drawing>
                  <wp:anchor distT="0" distB="0" distL="114300" distR="114300" simplePos="0" relativeHeight="251662336" behindDoc="0" locked="0" layoutInCell="1" allowOverlap="1" wp14:anchorId="4E55C4E7" wp14:editId="088445B4">
                    <wp:simplePos x="0" y="0"/>
                    <wp:positionH relativeFrom="column">
                      <wp:posOffset>2520950</wp:posOffset>
                    </wp:positionH>
                    <wp:positionV relativeFrom="page">
                      <wp:posOffset>8281035</wp:posOffset>
                    </wp:positionV>
                    <wp:extent cx="1512570" cy="414655"/>
                    <wp:effectExtent l="0" t="0" r="0" b="0"/>
                    <wp:wrapNone/>
                    <wp:docPr id="5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2570" cy="414655"/>
                            </a:xfrm>
                            <a:prstGeom prst="rect">
                              <a:avLst/>
                            </a:prstGeom>
                            <a:noFill/>
                            <a:ln w="9525">
                              <a:noFill/>
                              <a:miter lim="800000"/>
                              <a:headEnd/>
                              <a:tailEnd/>
                            </a:ln>
                          </wps:spPr>
                          <wps:txbx>
                            <w:txbxContent>
                              <w:sdt>
                                <w:sdtPr>
                                  <w:rPr>
                                    <w:rFonts w:cstheme="minorHAnsi"/>
                                    <w:b/>
                                    <w:color w:val="7F7F7F" w:themeColor="text1" w:themeTint="80"/>
                                  </w:rPr>
                                  <w:alias w:val="Publish Date"/>
                                  <w:tag w:val=""/>
                                  <w:id w:val="1403026549"/>
                                  <w:dataBinding w:prefixMappings="xmlns:ns0='http://schemas.microsoft.com/office/2006/coverPageProps' " w:xpath="/ns0:CoverPageProperties[1]/ns0:PublishDate[1]" w:storeItemID="{55AF091B-3C7A-41E3-B477-F2FDAA23CFDA}"/>
                                  <w:date w:fullDate="2021-06-28T00:00:00Z">
                                    <w:dateFormat w:val="d MMMM yyyy"/>
                                    <w:lid w:val="en-US"/>
                                    <w:storeMappedDataAs w:val="dateTime"/>
                                    <w:calendar w:val="gregorian"/>
                                  </w:date>
                                </w:sdtPr>
                                <w:sdtEndPr/>
                                <w:sdtContent>
                                  <w:p w14:paraId="01BB6726" w14:textId="424C6A8C" w:rsidR="002109BB" w:rsidRPr="000B1D8C" w:rsidRDefault="00EC22F9">
                                    <w:pPr>
                                      <w:rPr>
                                        <w:rFonts w:cstheme="minorHAnsi"/>
                                        <w:b/>
                                        <w:color w:val="7F7F7F" w:themeColor="text1" w:themeTint="80"/>
                                      </w:rPr>
                                    </w:pPr>
                                    <w:r>
                                      <w:rPr>
                                        <w:rFonts w:cstheme="minorHAnsi"/>
                                        <w:b/>
                                        <w:color w:val="7F7F7F" w:themeColor="text1" w:themeTint="80"/>
                                      </w:rPr>
                                      <w:t>28 June 2021</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E55C4E7" id="_x0000_t202" coordsize="21600,21600" o:spt="202" path="m,l,21600r21600,l21600,xe">
                    <v:stroke joinstyle="miter"/>
                    <v:path gradientshapeok="t" o:connecttype="rect"/>
                  </v:shapetype>
                  <v:shape id="Text Box 2" o:spid="_x0000_s1026" type="#_x0000_t202" style="position:absolute;margin-left:198.5pt;margin-top:652.05pt;width:119.1pt;height:32.6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" filled="f" stroked="f">
                    <v:textbox style="mso-fit-shape-to-text:t">
                      <w:txbxContent>
                        <w:sdt>
                          <w:sdtPr>
                            <w:rPr>
                              <w:rFonts w:cstheme="minorHAnsi"/>
                              <w:b/>
                              <w:color w:val="7F7F7F" w:themeColor="text1" w:themeTint="80"/>
                            </w:rPr>
                            <w:alias w:val="Publish Date"/>
                            <w:tag w:val=""/>
                            <w:id w:val="1403026549"/>
                            <w:dataBinding w:prefixMappings="xmlns:ns0='http://schemas.microsoft.com/office/2006/coverPageProps' " w:xpath="/ns0:CoverPageProperties[1]/ns0:PublishDate[1]" w:storeItemID="{55AF091B-3C7A-41E3-B477-F2FDAA23CFDA}"/>
                            <w:date w:fullDate="2021-06-28T00:00:00Z">
                              <w:dateFormat w:val="d MMMM yyyy"/>
                              <w:lid w:val="en-US"/>
                              <w:storeMappedDataAs w:val="dateTime"/>
                              <w:calendar w:val="gregorian"/>
                            </w:date>
                          </w:sdtPr>
                          <w:sdtEndPr/>
                          <w:sdtContent>
                            <w:p w14:paraId="01BB6726" w14:textId="424C6A8C" w:rsidR="002109BB" w:rsidRPr="000B1D8C" w:rsidRDefault="00EC22F9">
                              <w:pPr>
                                <w:rPr>
                                  <w:rFonts w:cstheme="minorHAnsi"/>
                                  <w:b/>
                                  <w:color w:val="7F7F7F" w:themeColor="text1" w:themeTint="80"/>
                                </w:rPr>
                              </w:pPr>
                              <w:r>
                                <w:rPr>
                                  <w:rFonts w:cstheme="minorHAnsi"/>
                                  <w:b/>
                                  <w:color w:val="7F7F7F" w:themeColor="text1" w:themeTint="80"/>
                                </w:rPr>
                                <w:t>28 June 2021</w:t>
                              </w:r>
                            </w:p>
                          </w:sdtContent>
                        </w:sdt>
                      </w:txbxContent>
                    </v:textbox>
                    <w10:wrap anchory="page"/>
                  </v:shape>
                </w:pict>
              </mc:Fallback>
            </mc:AlternateContent>
          </w:r>
          <w:r w:rsidR="00335C3A">
            <w:rPr>
              <w:noProof/>
              <w:lang w:eastAsia="en-US"/>
            </w:rPr>
            <mc:AlternateContent>
              <mc:Choice Requires="wps">
                <w:drawing>
                  <wp:anchor distT="0" distB="0" distL="114300" distR="114300" simplePos="0" relativeHeight="251664384" behindDoc="0" locked="0" layoutInCell="1" allowOverlap="1" wp14:anchorId="140C1AF3" wp14:editId="5572B805">
                    <wp:simplePos x="0" y="0"/>
                    <wp:positionH relativeFrom="column">
                      <wp:posOffset>2520315</wp:posOffset>
                    </wp:positionH>
                    <wp:positionV relativeFrom="margin">
                      <wp:posOffset>2700655</wp:posOffset>
                    </wp:positionV>
                    <wp:extent cx="4006850" cy="295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0" cy="2959100"/>
                            </a:xfrm>
                            <a:prstGeom prst="rect">
                              <a:avLst/>
                            </a:prstGeom>
                            <a:noFill/>
                            <a:ln w="9525">
                              <a:noFill/>
                              <a:miter lim="800000"/>
                              <a:headEnd/>
                              <a:tailEnd/>
                            </a:ln>
                          </wps:spPr>
                          <wps:txbx>
                            <w:txbxContent>
                              <w:p w14:paraId="3D8E3956" w14:textId="77777777" w:rsidR="002109BB" w:rsidRPr="000B1D8C" w:rsidRDefault="0019137E" w:rsidP="000B1D8C">
                                <w:pPr>
                                  <w:rPr>
                                    <w:rFonts w:cstheme="minorHAnsi"/>
                                    <w:b/>
                                    <w:color w:val="3072C2"/>
                                    <w:sz w:val="60"/>
                                    <w:szCs w:val="60"/>
                                  </w:rPr>
                                </w:pPr>
                                <w:sdt>
                                  <w:sdtPr>
                                    <w:rPr>
                                      <w:rFonts w:cstheme="minorHAnsi"/>
                                      <w:b/>
                                      <w:color w:val="3072C2"/>
                                      <w:sz w:val="60"/>
                                      <w:szCs w:val="60"/>
                                    </w:rPr>
                                    <w:alias w:val="Title"/>
                                    <w:tag w:val=""/>
                                    <w:id w:val="-69637900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109BB" w:rsidRPr="00613D4D">
                                      <w:rPr>
                                        <w:rFonts w:cstheme="minorHAnsi"/>
                                        <w:b/>
                                        <w:color w:val="3072C2"/>
                                        <w:sz w:val="60"/>
                                        <w:szCs w:val="60"/>
                                      </w:rPr>
                                      <w:t>RAMpiler</w:t>
                                    </w:r>
                                    <w:proofErr w:type="spellEnd"/>
                                    <w:r w:rsidR="002109BB" w:rsidRPr="00613D4D">
                                      <w:rPr>
                                        <w:rFonts w:cstheme="minorHAnsi"/>
                                        <w:b/>
                                        <w:color w:val="3072C2"/>
                                        <w:sz w:val="60"/>
                                        <w:szCs w:val="60"/>
                                      </w:rPr>
                                      <w:t>+ ®</w:t>
                                    </w:r>
                                  </w:sdtContent>
                                </w:sdt>
                              </w:p>
                              <w:p w14:paraId="143A7AC7" w14:textId="77777777" w:rsidR="002109BB" w:rsidRDefault="002109BB" w:rsidP="000B1D8C">
                                <w:pPr>
                                  <w:rPr>
                                    <w:rFonts w:cs="Arial"/>
                                    <w:b/>
                                    <w:sz w:val="28"/>
                                    <w:szCs w:val="28"/>
                                  </w:rPr>
                                </w:pPr>
                              </w:p>
                              <w:sdt>
                                <w:sdtPr>
                                  <w:rPr>
                                    <w:rFonts w:cstheme="minorHAnsi"/>
                                    <w:b/>
                                    <w:color w:val="3072C2"/>
                                    <w:sz w:val="36"/>
                                    <w:szCs w:val="28"/>
                                  </w:rPr>
                                  <w:alias w:val="Subject"/>
                                  <w:tag w:val=""/>
                                  <w:id w:val="-977066278"/>
                                  <w:dataBinding w:prefixMappings="xmlns:ns0='http://purl.org/dc/elements/1.1/' xmlns:ns1='http://schemas.openxmlformats.org/package/2006/metadata/core-properties' " w:xpath="/ns1:coreProperties[1]/ns0:subject[1]" w:storeItemID="{6C3C8BC8-F283-45AE-878A-BAB7291924A1}"/>
                                  <w:text/>
                                </w:sdtPr>
                                <w:sdtEndPr/>
                                <w:sdtContent>
                                  <w:p w14:paraId="2284D24D" w14:textId="77777777" w:rsidR="002109BB" w:rsidRPr="004A7E6C" w:rsidRDefault="00336924" w:rsidP="000B1D8C">
                                    <w:pPr>
                                      <w:rPr>
                                        <w:rFonts w:cstheme="minorHAnsi"/>
                                        <w:b/>
                                        <w:color w:val="3072C2"/>
                                        <w:sz w:val="36"/>
                                        <w:szCs w:val="28"/>
                                      </w:rPr>
                                    </w:pPr>
                                    <w:r>
                                      <w:rPr>
                                        <w:rFonts w:cstheme="minorHAnsi"/>
                                        <w:b/>
                                        <w:color w:val="3072C2"/>
                                        <w:sz w:val="36"/>
                                        <w:szCs w:val="28"/>
                                      </w:rPr>
                                      <w:t>0</w:t>
                                    </w:r>
                                    <w:r w:rsidR="002109BB">
                                      <w:rPr>
                                        <w:rFonts w:cstheme="minorHAnsi"/>
                                        <w:b/>
                                        <w:color w:val="3072C2"/>
                                        <w:sz w:val="36"/>
                                        <w:szCs w:val="28"/>
                                      </w:rPr>
                                      <w:t>6</w:t>
                                    </w:r>
                                    <w:r>
                                      <w:rPr>
                                        <w:rFonts w:cstheme="minorHAnsi"/>
                                        <w:b/>
                                        <w:color w:val="3072C2"/>
                                        <w:sz w:val="36"/>
                                        <w:szCs w:val="28"/>
                                      </w:rPr>
                                      <w:t>/07</w:t>
                                    </w:r>
                                    <w:r w:rsidR="002109BB" w:rsidRPr="00613D4D">
                                      <w:rPr>
                                        <w:rFonts w:cstheme="minorHAnsi"/>
                                        <w:b/>
                                        <w:color w:val="3072C2"/>
                                        <w:sz w:val="36"/>
                                        <w:szCs w:val="28"/>
                                      </w:rPr>
                                      <w:t>nm</w:t>
                                    </w:r>
                                    <w:r w:rsidR="002109BB">
                                      <w:rPr>
                                        <w:rFonts w:cstheme="minorHAnsi"/>
                                        <w:b/>
                                        <w:color w:val="3072C2"/>
                                        <w:sz w:val="36"/>
                                        <w:szCs w:val="28"/>
                                      </w:rPr>
                                      <w:t xml:space="preserve"> SP</w:t>
                                    </w:r>
                                    <w:r w:rsidR="002109BB" w:rsidRPr="00613D4D">
                                      <w:rPr>
                                        <w:rFonts w:cstheme="minorHAnsi"/>
                                        <w:b/>
                                        <w:color w:val="3072C2"/>
                                        <w:sz w:val="36"/>
                                        <w:szCs w:val="28"/>
                                      </w:rPr>
                                      <w:t xml:space="preserve"> Compiler</w:t>
                                    </w:r>
                                  </w:p>
                                </w:sdtContent>
                              </w:sdt>
                              <w:p w14:paraId="5C849BAD" w14:textId="77777777" w:rsidR="002109BB" w:rsidRDefault="002109BB" w:rsidP="000B1D8C">
                                <w:pPr>
                                  <w:rPr>
                                    <w:rFonts w:cs="Arial"/>
                                    <w:b/>
                                    <w:color w:val="3072C2"/>
                                    <w:sz w:val="44"/>
                                    <w:szCs w:val="64"/>
                                  </w:rPr>
                                </w:pPr>
                              </w:p>
                              <w:sdt>
                                <w:sdtPr>
                                  <w:rPr>
                                    <w:rFonts w:cstheme="minorHAnsi"/>
                                    <w:b/>
                                    <w:i/>
                                    <w:color w:val="3072C2"/>
                                    <w:sz w:val="28"/>
                                    <w:szCs w:val="28"/>
                                  </w:rPr>
                                  <w:alias w:val="Category"/>
                                  <w:tag w:val=""/>
                                  <w:id w:val="-1910378381"/>
                                  <w:dataBinding w:prefixMappings="xmlns:ns0='http://purl.org/dc/elements/1.1/' xmlns:ns1='http://schemas.openxmlformats.org/package/2006/metadata/core-properties' " w:xpath="/ns1:coreProperties[1]/ns1:category[1]" w:storeItemID="{6C3C8BC8-F283-45AE-878A-BAB7291924A1}"/>
                                  <w:text/>
                                </w:sdtPr>
                                <w:sdtEndPr/>
                                <w:sdtContent>
                                  <w:p w14:paraId="66553587" w14:textId="77777777" w:rsidR="002109BB" w:rsidRPr="004A7E6C" w:rsidRDefault="002109BB" w:rsidP="000B1D8C">
                                    <w:pPr>
                                      <w:rPr>
                                        <w:rFonts w:cstheme="minorHAnsi"/>
                                        <w:b/>
                                        <w:i/>
                                        <w:color w:val="3072C2"/>
                                        <w:sz w:val="28"/>
                                        <w:szCs w:val="28"/>
                                      </w:rPr>
                                    </w:pPr>
                                    <w:r w:rsidRPr="00613D4D">
                                      <w:rPr>
                                        <w:rFonts w:cstheme="minorHAnsi"/>
                                        <w:b/>
                                        <w:i/>
                                        <w:color w:val="3072C2"/>
                                        <w:sz w:val="28"/>
                                        <w:szCs w:val="28"/>
                                      </w:rPr>
                                      <w:t>User Manual</w:t>
                                    </w:r>
                                  </w:p>
                                </w:sdtContent>
                              </w:sdt>
                              <w:sdt>
                                <w:sdtPr>
                                  <w:rPr>
                                    <w:rFonts w:cstheme="minorHAnsi"/>
                                    <w:b/>
                                    <w:i/>
                                    <w:color w:val="3072C2"/>
                                    <w:sz w:val="28"/>
                                    <w:szCs w:val="64"/>
                                  </w:rPr>
                                  <w:alias w:val="Status"/>
                                  <w:tag w:val=""/>
                                  <w:id w:val="-622689582"/>
                                  <w:dataBinding w:prefixMappings="xmlns:ns0='http://purl.org/dc/elements/1.1/' xmlns:ns1='http://schemas.openxmlformats.org/package/2006/metadata/core-properties' " w:xpath="/ns1:coreProperties[1]/ns1:contentStatus[1]" w:storeItemID="{6C3C8BC8-F283-45AE-878A-BAB7291924A1}"/>
                                  <w:text/>
                                </w:sdtPr>
                                <w:sdtEndPr/>
                                <w:sdtContent>
                                  <w:p w14:paraId="6DF37BA5" w14:textId="77777777" w:rsidR="002109BB" w:rsidRPr="004A7E6C" w:rsidRDefault="002109BB" w:rsidP="000B1D8C">
                                    <w:pPr>
                                      <w:rPr>
                                        <w:rFonts w:cstheme="minorHAnsi"/>
                                        <w:b/>
                                        <w:i/>
                                        <w:color w:val="3072C2"/>
                                        <w:sz w:val="28"/>
                                        <w:szCs w:val="64"/>
                                      </w:rPr>
                                    </w:pPr>
                                    <w:r>
                                      <w:rPr>
                                        <w:rFonts w:cstheme="minorHAnsi"/>
                                        <w:b/>
                                        <w:i/>
                                        <w:color w:val="3072C2"/>
                                        <w:sz w:val="28"/>
                                        <w:szCs w:val="64"/>
                                      </w:rPr>
                                      <w:t>Revision 1.</w:t>
                                    </w:r>
                                    <w:r w:rsidR="00336924">
                                      <w:rPr>
                                        <w:rFonts w:cstheme="minorHAnsi"/>
                                        <w:b/>
                                        <w:i/>
                                        <w:color w:val="3072C2"/>
                                        <w:sz w:val="28"/>
                                        <w:szCs w:val="64"/>
                                      </w:rPr>
                                      <w:t>0</w:t>
                                    </w:r>
                                  </w:p>
                                </w:sdtContent>
                              </w:sdt>
                            </w:txbxContent>
                          </wps:txbx>
                          <wps:bodyPr rot="0" vert="horz" wrap="square" lIns="91440" tIns="45720" rIns="91440" bIns="45720" anchor="t" anchorCtr="0">
                            <a:noAutofit/>
                            <a:scene3d>
                              <a:camera prst="orthographicFront">
                                <a:rot lat="0" lon="0" rev="0"/>
                              </a:camera>
                              <a:lightRig rig="contrasting" dir="t">
                                <a:rot lat="0" lon="0" rev="4500000"/>
                              </a:lightRig>
                            </a:scene3d>
                            <a:sp3d contourW="6350" prstMaterial="metal">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w14:anchorId="140C1AF3" id="_x0000_s1027" type="#_x0000_t202" style="position:absolute;margin-left:198.45pt;margin-top:212.65pt;width:315.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" filled="f" stroked="f">
                    <v:textbox>
                      <w:txbxContent>
                        <w:p w14:paraId="3D8E3956" w14:textId="77777777" w:rsidR="002109BB" w:rsidRPr="000B1D8C" w:rsidRDefault="0019137E" w:rsidP="000B1D8C">
                          <w:pPr>
                            <w:rPr>
                              <w:rFonts w:cstheme="minorHAnsi"/>
                              <w:b/>
                              <w:color w:val="3072C2"/>
                              <w:sz w:val="60"/>
                              <w:szCs w:val="60"/>
                            </w:rPr>
                          </w:pPr>
                          <w:sdt>
                            <w:sdtPr>
                              <w:rPr>
                                <w:rFonts w:cstheme="minorHAnsi"/>
                                <w:b/>
                                <w:color w:val="3072C2"/>
                                <w:sz w:val="60"/>
                                <w:szCs w:val="60"/>
                              </w:rPr>
                              <w:alias w:val="Title"/>
                              <w:tag w:val=""/>
                              <w:id w:val="-69637900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109BB" w:rsidRPr="00613D4D">
                                <w:rPr>
                                  <w:rFonts w:cstheme="minorHAnsi"/>
                                  <w:b/>
                                  <w:color w:val="3072C2"/>
                                  <w:sz w:val="60"/>
                                  <w:szCs w:val="60"/>
                                </w:rPr>
                                <w:t>RAMpiler</w:t>
                              </w:r>
                              <w:proofErr w:type="spellEnd"/>
                              <w:r w:rsidR="002109BB" w:rsidRPr="00613D4D">
                                <w:rPr>
                                  <w:rFonts w:cstheme="minorHAnsi"/>
                                  <w:b/>
                                  <w:color w:val="3072C2"/>
                                  <w:sz w:val="60"/>
                                  <w:szCs w:val="60"/>
                                </w:rPr>
                                <w:t>+ ®</w:t>
                              </w:r>
                            </w:sdtContent>
                          </w:sdt>
                        </w:p>
                        <w:p w14:paraId="143A7AC7" w14:textId="77777777" w:rsidR="002109BB" w:rsidRDefault="002109BB" w:rsidP="000B1D8C">
                          <w:pPr>
                            <w:rPr>
                              <w:rFonts w:cs="Arial"/>
                              <w:b/>
                              <w:sz w:val="28"/>
                              <w:szCs w:val="28"/>
                            </w:rPr>
                          </w:pPr>
                        </w:p>
                        <w:sdt>
                          <w:sdtPr>
                            <w:rPr>
                              <w:rFonts w:cstheme="minorHAnsi"/>
                              <w:b/>
                              <w:color w:val="3072C2"/>
                              <w:sz w:val="36"/>
                              <w:szCs w:val="28"/>
                            </w:rPr>
                            <w:alias w:val="Subject"/>
                            <w:tag w:val=""/>
                            <w:id w:val="-977066278"/>
                            <w:dataBinding w:prefixMappings="xmlns:ns0='http://purl.org/dc/elements/1.1/' xmlns:ns1='http://schemas.openxmlformats.org/package/2006/metadata/core-properties' " w:xpath="/ns1:coreProperties[1]/ns0:subject[1]" w:storeItemID="{6C3C8BC8-F283-45AE-878A-BAB7291924A1}"/>
                            <w:text/>
                          </w:sdtPr>
                          <w:sdtEndPr/>
                          <w:sdtContent>
                            <w:p w14:paraId="2284D24D" w14:textId="77777777" w:rsidR="002109BB" w:rsidRPr="004A7E6C" w:rsidRDefault="00336924" w:rsidP="000B1D8C">
                              <w:pPr>
                                <w:rPr>
                                  <w:rFonts w:cstheme="minorHAnsi"/>
                                  <w:b/>
                                  <w:color w:val="3072C2"/>
                                  <w:sz w:val="36"/>
                                  <w:szCs w:val="28"/>
                                </w:rPr>
                              </w:pPr>
                              <w:r>
                                <w:rPr>
                                  <w:rFonts w:cstheme="minorHAnsi"/>
                                  <w:b/>
                                  <w:color w:val="3072C2"/>
                                  <w:sz w:val="36"/>
                                  <w:szCs w:val="28"/>
                                </w:rPr>
                                <w:t>0</w:t>
                              </w:r>
                              <w:r w:rsidR="002109BB">
                                <w:rPr>
                                  <w:rFonts w:cstheme="minorHAnsi"/>
                                  <w:b/>
                                  <w:color w:val="3072C2"/>
                                  <w:sz w:val="36"/>
                                  <w:szCs w:val="28"/>
                                </w:rPr>
                                <w:t>6</w:t>
                              </w:r>
                              <w:r>
                                <w:rPr>
                                  <w:rFonts w:cstheme="minorHAnsi"/>
                                  <w:b/>
                                  <w:color w:val="3072C2"/>
                                  <w:sz w:val="36"/>
                                  <w:szCs w:val="28"/>
                                </w:rPr>
                                <w:t>/07</w:t>
                              </w:r>
                              <w:r w:rsidR="002109BB" w:rsidRPr="00613D4D">
                                <w:rPr>
                                  <w:rFonts w:cstheme="minorHAnsi"/>
                                  <w:b/>
                                  <w:color w:val="3072C2"/>
                                  <w:sz w:val="36"/>
                                  <w:szCs w:val="28"/>
                                </w:rPr>
                                <w:t>nm</w:t>
                              </w:r>
                              <w:r w:rsidR="002109BB">
                                <w:rPr>
                                  <w:rFonts w:cstheme="minorHAnsi"/>
                                  <w:b/>
                                  <w:color w:val="3072C2"/>
                                  <w:sz w:val="36"/>
                                  <w:szCs w:val="28"/>
                                </w:rPr>
                                <w:t xml:space="preserve"> SP</w:t>
                              </w:r>
                              <w:r w:rsidR="002109BB" w:rsidRPr="00613D4D">
                                <w:rPr>
                                  <w:rFonts w:cstheme="minorHAnsi"/>
                                  <w:b/>
                                  <w:color w:val="3072C2"/>
                                  <w:sz w:val="36"/>
                                  <w:szCs w:val="28"/>
                                </w:rPr>
                                <w:t xml:space="preserve"> Compiler</w:t>
                              </w:r>
                            </w:p>
                          </w:sdtContent>
                        </w:sdt>
                        <w:p w14:paraId="5C849BAD" w14:textId="77777777" w:rsidR="002109BB" w:rsidRDefault="002109BB" w:rsidP="000B1D8C">
                          <w:pPr>
                            <w:rPr>
                              <w:rFonts w:cs="Arial"/>
                              <w:b/>
                              <w:color w:val="3072C2"/>
                              <w:sz w:val="44"/>
                              <w:szCs w:val="64"/>
                            </w:rPr>
                          </w:pPr>
                        </w:p>
                        <w:sdt>
                          <w:sdtPr>
                            <w:rPr>
                              <w:rFonts w:cstheme="minorHAnsi"/>
                              <w:b/>
                              <w:i/>
                              <w:color w:val="3072C2"/>
                              <w:sz w:val="28"/>
                              <w:szCs w:val="28"/>
                            </w:rPr>
                            <w:alias w:val="Category"/>
                            <w:tag w:val=""/>
                            <w:id w:val="-1910378381"/>
                            <w:dataBinding w:prefixMappings="xmlns:ns0='http://purl.org/dc/elements/1.1/' xmlns:ns1='http://schemas.openxmlformats.org/package/2006/metadata/core-properties' " w:xpath="/ns1:coreProperties[1]/ns1:category[1]" w:storeItemID="{6C3C8BC8-F283-45AE-878A-BAB7291924A1}"/>
                            <w:text/>
                          </w:sdtPr>
                          <w:sdtEndPr/>
                          <w:sdtContent>
                            <w:p w14:paraId="66553587" w14:textId="77777777" w:rsidR="002109BB" w:rsidRPr="004A7E6C" w:rsidRDefault="002109BB" w:rsidP="000B1D8C">
                              <w:pPr>
                                <w:rPr>
                                  <w:rFonts w:cstheme="minorHAnsi"/>
                                  <w:b/>
                                  <w:i/>
                                  <w:color w:val="3072C2"/>
                                  <w:sz w:val="28"/>
                                  <w:szCs w:val="28"/>
                                </w:rPr>
                              </w:pPr>
                              <w:r w:rsidRPr="00613D4D">
                                <w:rPr>
                                  <w:rFonts w:cstheme="minorHAnsi"/>
                                  <w:b/>
                                  <w:i/>
                                  <w:color w:val="3072C2"/>
                                  <w:sz w:val="28"/>
                                  <w:szCs w:val="28"/>
                                </w:rPr>
                                <w:t>User Manual</w:t>
                              </w:r>
                            </w:p>
                          </w:sdtContent>
                        </w:sdt>
                        <w:sdt>
                          <w:sdtPr>
                            <w:rPr>
                              <w:rFonts w:cstheme="minorHAnsi"/>
                              <w:b/>
                              <w:i/>
                              <w:color w:val="3072C2"/>
                              <w:sz w:val="28"/>
                              <w:szCs w:val="64"/>
                            </w:rPr>
                            <w:alias w:val="Status"/>
                            <w:tag w:val=""/>
                            <w:id w:val="-622689582"/>
                            <w:dataBinding w:prefixMappings="xmlns:ns0='http://purl.org/dc/elements/1.1/' xmlns:ns1='http://schemas.openxmlformats.org/package/2006/metadata/core-properties' " w:xpath="/ns1:coreProperties[1]/ns1:contentStatus[1]" w:storeItemID="{6C3C8BC8-F283-45AE-878A-BAB7291924A1}"/>
                            <w:text/>
                          </w:sdtPr>
                          <w:sdtEndPr/>
                          <w:sdtContent>
                            <w:p w14:paraId="6DF37BA5" w14:textId="77777777" w:rsidR="002109BB" w:rsidRPr="004A7E6C" w:rsidRDefault="002109BB" w:rsidP="000B1D8C">
                              <w:pPr>
                                <w:rPr>
                                  <w:rFonts w:cstheme="minorHAnsi"/>
                                  <w:b/>
                                  <w:i/>
                                  <w:color w:val="3072C2"/>
                                  <w:sz w:val="28"/>
                                  <w:szCs w:val="64"/>
                                </w:rPr>
                              </w:pPr>
                              <w:r>
                                <w:rPr>
                                  <w:rFonts w:cstheme="minorHAnsi"/>
                                  <w:b/>
                                  <w:i/>
                                  <w:color w:val="3072C2"/>
                                  <w:sz w:val="28"/>
                                  <w:szCs w:val="64"/>
                                </w:rPr>
                                <w:t>Revision 1.</w:t>
                              </w:r>
                              <w:r w:rsidR="00336924">
                                <w:rPr>
                                  <w:rFonts w:cstheme="minorHAnsi"/>
                                  <w:b/>
                                  <w:i/>
                                  <w:color w:val="3072C2"/>
                                  <w:sz w:val="28"/>
                                  <w:szCs w:val="64"/>
                                </w:rPr>
                                <w:t>0</w:t>
                              </w:r>
                            </w:p>
                          </w:sdtContent>
                        </w:sdt>
                      </w:txbxContent>
                    </v:textbox>
                    <w10:wrap anchory="margin"/>
                  </v:shape>
                </w:pict>
              </mc:Fallback>
            </mc:AlternateContent>
          </w:r>
        </w:p>
        <w:p w14:paraId="39C58AA7" w14:textId="77777777" w:rsidR="000B1D8C" w:rsidRDefault="000B1D8C" w:rsidP="000B1D8C">
          <w:pPr>
            <w:pStyle w:val="NoSpacing"/>
            <w:rPr>
              <w:rFonts w:asciiTheme="majorHAnsi" w:eastAsiaTheme="majorEastAsia" w:hAnsiTheme="majorHAnsi" w:cstheme="majorBidi"/>
              <w:sz w:val="72"/>
              <w:szCs w:val="72"/>
            </w:rPr>
          </w:pPr>
        </w:p>
        <w:p w14:paraId="6A650C8C" w14:textId="77777777" w:rsidR="000B1D8C" w:rsidRDefault="000B1D8C" w:rsidP="000B1D8C">
          <w:pPr>
            <w:pStyle w:val="NoSpacing"/>
            <w:rPr>
              <w:rFonts w:asciiTheme="majorHAnsi" w:eastAsiaTheme="majorEastAsia" w:hAnsiTheme="majorHAnsi" w:cstheme="majorBidi"/>
              <w:sz w:val="72"/>
              <w:szCs w:val="72"/>
            </w:rPr>
          </w:pPr>
        </w:p>
        <w:p w14:paraId="419F3592" w14:textId="77777777" w:rsidR="000B1D8C" w:rsidRDefault="000B1D8C" w:rsidP="000B1D8C">
          <w:pPr>
            <w:pStyle w:val="NoSpacing"/>
            <w:rPr>
              <w:rFonts w:asciiTheme="majorHAnsi" w:eastAsiaTheme="majorEastAsia" w:hAnsiTheme="majorHAnsi" w:cstheme="majorBidi"/>
              <w:sz w:val="72"/>
              <w:szCs w:val="72"/>
            </w:rPr>
          </w:pPr>
        </w:p>
        <w:p w14:paraId="13D6EC4C" w14:textId="77777777" w:rsidR="000B1D8C" w:rsidRDefault="000B1D8C" w:rsidP="000B1D8C">
          <w:pPr>
            <w:pStyle w:val="NoSpacing"/>
            <w:rPr>
              <w:rFonts w:asciiTheme="majorHAnsi" w:eastAsiaTheme="majorEastAsia" w:hAnsiTheme="majorHAnsi" w:cstheme="majorBidi"/>
              <w:sz w:val="72"/>
              <w:szCs w:val="72"/>
            </w:rPr>
          </w:pPr>
        </w:p>
        <w:p w14:paraId="3733D350" w14:textId="77777777" w:rsidR="000B1D8C" w:rsidRDefault="000B1D8C" w:rsidP="000B1D8C">
          <w:pPr>
            <w:pStyle w:val="NoSpacing"/>
            <w:rPr>
              <w:rFonts w:asciiTheme="majorHAnsi" w:eastAsiaTheme="majorEastAsia" w:hAnsiTheme="majorHAnsi" w:cstheme="majorBidi"/>
              <w:sz w:val="72"/>
              <w:szCs w:val="72"/>
            </w:rPr>
          </w:pPr>
        </w:p>
        <w:p w14:paraId="5A3E6446" w14:textId="77777777" w:rsidR="000B1D8C" w:rsidRDefault="000B1D8C" w:rsidP="000B1D8C">
          <w:pPr>
            <w:pStyle w:val="NoSpacing"/>
            <w:rPr>
              <w:rFonts w:asciiTheme="majorHAnsi" w:eastAsiaTheme="majorEastAsia" w:hAnsiTheme="majorHAnsi" w:cstheme="majorBidi"/>
              <w:sz w:val="72"/>
              <w:szCs w:val="72"/>
            </w:rPr>
          </w:pPr>
        </w:p>
        <w:p w14:paraId="2699C4D2" w14:textId="77777777" w:rsidR="000B1D8C" w:rsidRDefault="000B1D8C" w:rsidP="000B1D8C">
          <w:pPr>
            <w:pStyle w:val="NoSpacing"/>
            <w:rPr>
              <w:rFonts w:asciiTheme="majorHAnsi" w:eastAsiaTheme="majorEastAsia" w:hAnsiTheme="majorHAnsi" w:cstheme="majorBidi"/>
              <w:sz w:val="72"/>
              <w:szCs w:val="72"/>
            </w:rPr>
          </w:pPr>
        </w:p>
        <w:p w14:paraId="74207BA3" w14:textId="77777777" w:rsidR="000B1D8C" w:rsidRDefault="000B1D8C" w:rsidP="000B1D8C">
          <w:pPr>
            <w:pStyle w:val="NoSpacing"/>
            <w:rPr>
              <w:rFonts w:asciiTheme="majorHAnsi" w:eastAsiaTheme="majorEastAsia" w:hAnsiTheme="majorHAnsi" w:cstheme="majorBidi"/>
              <w:sz w:val="72"/>
              <w:szCs w:val="72"/>
            </w:rPr>
          </w:pPr>
        </w:p>
        <w:p w14:paraId="1D3403C5" w14:textId="77777777" w:rsidR="000B1D8C" w:rsidRDefault="000B1D8C" w:rsidP="000B1D8C">
          <w:pPr>
            <w:pStyle w:val="NoSpacing"/>
            <w:rPr>
              <w:rFonts w:asciiTheme="majorHAnsi" w:eastAsiaTheme="majorEastAsia" w:hAnsiTheme="majorHAnsi" w:cstheme="majorBidi"/>
              <w:sz w:val="72"/>
              <w:szCs w:val="72"/>
            </w:rPr>
          </w:pPr>
        </w:p>
        <w:p w14:paraId="6F81513D" w14:textId="77777777" w:rsidR="000B1D8C" w:rsidRDefault="000B1D8C" w:rsidP="000B1D8C">
          <w:pPr>
            <w:pStyle w:val="NoSpacing"/>
            <w:rPr>
              <w:rFonts w:asciiTheme="majorHAnsi" w:eastAsiaTheme="majorEastAsia" w:hAnsiTheme="majorHAnsi" w:cstheme="majorBidi"/>
              <w:sz w:val="72"/>
              <w:szCs w:val="72"/>
            </w:rPr>
          </w:pPr>
        </w:p>
        <w:p w14:paraId="4F168599" w14:textId="77777777" w:rsidR="000B1D8C" w:rsidRDefault="000B1D8C" w:rsidP="000B1D8C">
          <w:pPr>
            <w:pStyle w:val="NoSpacing"/>
            <w:rPr>
              <w:rFonts w:asciiTheme="majorHAnsi" w:eastAsiaTheme="majorEastAsia" w:hAnsiTheme="majorHAnsi" w:cstheme="majorBidi"/>
              <w:sz w:val="72"/>
              <w:szCs w:val="72"/>
            </w:rPr>
          </w:pPr>
        </w:p>
        <w:p w14:paraId="2E1022EA" w14:textId="77777777" w:rsidR="000B1D8C" w:rsidRDefault="000B1D8C" w:rsidP="000B1D8C">
          <w:pPr>
            <w:pStyle w:val="NoSpacing"/>
            <w:rPr>
              <w:rFonts w:asciiTheme="majorHAnsi" w:eastAsiaTheme="majorEastAsia" w:hAnsiTheme="majorHAnsi" w:cstheme="majorBidi"/>
              <w:sz w:val="72"/>
              <w:szCs w:val="72"/>
            </w:rPr>
          </w:pPr>
        </w:p>
        <w:p w14:paraId="3C1826CD" w14:textId="77777777" w:rsidR="000B1D8C" w:rsidRDefault="000B1D8C" w:rsidP="000B1D8C">
          <w:pPr>
            <w:pStyle w:val="NoSpacing"/>
            <w:rPr>
              <w:rFonts w:asciiTheme="majorHAnsi" w:eastAsiaTheme="majorEastAsia" w:hAnsiTheme="majorHAnsi" w:cstheme="majorBidi"/>
              <w:sz w:val="72"/>
              <w:szCs w:val="72"/>
            </w:rPr>
          </w:pPr>
        </w:p>
        <w:p w14:paraId="05955E5E" w14:textId="77777777" w:rsidR="00FC6C30" w:rsidRPr="000B1D8C" w:rsidRDefault="0019137E" w:rsidP="000B1D8C">
          <w:pPr>
            <w:pStyle w:val="NoSpacing"/>
            <w:rPr>
              <w:rFonts w:asciiTheme="majorHAnsi" w:eastAsiaTheme="majorEastAsia" w:hAnsiTheme="majorHAnsi" w:cstheme="majorBidi"/>
              <w:sz w:val="72"/>
              <w:szCs w:val="72"/>
            </w:rPr>
            <w:sectPr w:rsidR="00FC6C30" w:rsidRPr="000B1D8C" w:rsidSect="000B1D8C">
              <w:headerReference w:type="default" r:id="rId10"/>
              <w:footerReference w:type="default" r:id="rId11"/>
              <w:headerReference w:type="first" r:id="rId12"/>
              <w:pgSz w:w="12242" w:h="15842" w:code="1"/>
              <w:pgMar w:top="720" w:right="720" w:bottom="720" w:left="720" w:header="720" w:footer="720" w:gutter="0"/>
              <w:pgNumType w:start="0"/>
              <w:cols w:space="720"/>
              <w:titlePg/>
              <w:docGrid w:linePitch="360"/>
            </w:sectPr>
          </w:pPr>
        </w:p>
      </w:sdtContent>
    </w:sdt>
    <w:bookmarkStart w:id="0" w:name="_Toc353173948" w:displacedByCustomXml="next"/>
    <w:bookmarkStart w:id="1" w:name="_Toc352685056" w:displacedByCustomXml="next"/>
    <w:sdt>
      <w:sdtPr>
        <w:rPr>
          <w:rFonts w:cstheme="minorHAnsi"/>
          <w:b/>
          <w:sz w:val="28"/>
        </w:rPr>
        <w:alias w:val="Category"/>
        <w:tag w:val=""/>
        <w:id w:val="1744291611"/>
        <w:dataBinding w:prefixMappings="xmlns:ns0='http://purl.org/dc/elements/1.1/' xmlns:ns1='http://schemas.openxmlformats.org/package/2006/metadata/core-properties' " w:xpath="/ns1:coreProperties[1]/ns1:category[1]" w:storeItemID="{6C3C8BC8-F283-45AE-878A-BAB7291924A1}"/>
        <w:text/>
      </w:sdtPr>
      <w:sdtEndPr/>
      <w:sdtContent>
        <w:p w14:paraId="4E51F219" w14:textId="77777777" w:rsidR="0010760E" w:rsidRPr="000B1D8C" w:rsidRDefault="00613D4D" w:rsidP="0010760E">
          <w:pPr>
            <w:spacing w:before="800"/>
            <w:jc w:val="center"/>
            <w:rPr>
              <w:rFonts w:cstheme="minorHAnsi"/>
              <w:b/>
              <w:sz w:val="28"/>
            </w:rPr>
          </w:pPr>
          <w:r>
            <w:rPr>
              <w:rFonts w:cstheme="minorHAnsi"/>
              <w:b/>
              <w:sz w:val="28"/>
            </w:rPr>
            <w:t>User Manual</w:t>
          </w:r>
        </w:p>
      </w:sdtContent>
    </w:sdt>
    <w:sdt>
      <w:sdtPr>
        <w:rPr>
          <w:rFonts w:cstheme="minorHAnsi"/>
          <w:b/>
          <w:sz w:val="44"/>
        </w:rPr>
        <w:alias w:val="Title"/>
        <w:tag w:val=""/>
        <w:id w:val="-1597546164"/>
        <w:dataBinding w:prefixMappings="xmlns:ns0='http://purl.org/dc/elements/1.1/' xmlns:ns1='http://schemas.openxmlformats.org/package/2006/metadata/core-properties' " w:xpath="/ns1:coreProperties[1]/ns0:title[1]" w:storeItemID="{6C3C8BC8-F283-45AE-878A-BAB7291924A1}"/>
        <w:text/>
      </w:sdtPr>
      <w:sdtEndPr/>
      <w:sdtContent>
        <w:p w14:paraId="38C17A88" w14:textId="77777777" w:rsidR="0010760E" w:rsidRPr="000B1D8C" w:rsidRDefault="00613D4D" w:rsidP="0010760E">
          <w:pPr>
            <w:spacing w:before="3200"/>
            <w:jc w:val="center"/>
            <w:rPr>
              <w:rFonts w:cstheme="minorHAnsi"/>
              <w:b/>
              <w:sz w:val="44"/>
            </w:rPr>
          </w:pPr>
          <w:proofErr w:type="spellStart"/>
          <w:r>
            <w:rPr>
              <w:rFonts w:cstheme="minorHAnsi"/>
              <w:b/>
              <w:sz w:val="44"/>
            </w:rPr>
            <w:t>RAMpiler</w:t>
          </w:r>
          <w:proofErr w:type="spellEnd"/>
          <w:r>
            <w:rPr>
              <w:rFonts w:cstheme="minorHAnsi"/>
              <w:b/>
              <w:sz w:val="44"/>
            </w:rPr>
            <w:t>+ ®</w:t>
          </w:r>
        </w:p>
      </w:sdtContent>
    </w:sdt>
    <w:sdt>
      <w:sdtPr>
        <w:rPr>
          <w:rFonts w:cstheme="minorHAnsi"/>
          <w:b/>
          <w:sz w:val="28"/>
        </w:rPr>
        <w:alias w:val="Subject"/>
        <w:tag w:val=""/>
        <w:id w:val="-491254547"/>
        <w:dataBinding w:prefixMappings="xmlns:ns0='http://purl.org/dc/elements/1.1/' xmlns:ns1='http://schemas.openxmlformats.org/package/2006/metadata/core-properties' " w:xpath="/ns1:coreProperties[1]/ns0:subject[1]" w:storeItemID="{6C3C8BC8-F283-45AE-878A-BAB7291924A1}"/>
        <w:text/>
      </w:sdtPr>
      <w:sdtEndPr/>
      <w:sdtContent>
        <w:p w14:paraId="718677E3" w14:textId="77777777" w:rsidR="0010760E" w:rsidRPr="000B1D8C" w:rsidRDefault="00336924" w:rsidP="0010760E">
          <w:pPr>
            <w:spacing w:before="2000"/>
            <w:jc w:val="center"/>
            <w:rPr>
              <w:rFonts w:cstheme="minorHAnsi"/>
              <w:b/>
              <w:sz w:val="28"/>
            </w:rPr>
          </w:pPr>
          <w:r>
            <w:rPr>
              <w:rFonts w:cstheme="minorHAnsi"/>
              <w:b/>
              <w:sz w:val="28"/>
            </w:rPr>
            <w:t>06/07nm SP Compiler</w:t>
          </w:r>
        </w:p>
      </w:sdtContent>
    </w:sdt>
    <w:sdt>
      <w:sdtPr>
        <w:rPr>
          <w:rFonts w:cstheme="minorHAnsi"/>
          <w:b/>
        </w:rPr>
        <w:alias w:val="Status"/>
        <w:tag w:val=""/>
        <w:id w:val="-1583829461"/>
        <w:dataBinding w:prefixMappings="xmlns:ns0='http://purl.org/dc/elements/1.1/' xmlns:ns1='http://schemas.openxmlformats.org/package/2006/metadata/core-properties' " w:xpath="/ns1:coreProperties[1]/ns1:contentStatus[1]" w:storeItemID="{6C3C8BC8-F283-45AE-878A-BAB7291924A1}"/>
        <w:text/>
      </w:sdtPr>
      <w:sdtEndPr/>
      <w:sdtContent>
        <w:p w14:paraId="4EB2406A" w14:textId="77777777" w:rsidR="0010760E" w:rsidRPr="000B1D8C" w:rsidRDefault="00336924" w:rsidP="0010760E">
          <w:pPr>
            <w:spacing w:before="400"/>
            <w:jc w:val="center"/>
            <w:rPr>
              <w:rFonts w:cstheme="minorHAnsi"/>
              <w:b/>
            </w:rPr>
          </w:pPr>
          <w:r>
            <w:rPr>
              <w:rFonts w:cstheme="minorHAnsi"/>
              <w:b/>
            </w:rPr>
            <w:t>Revision 1.0</w:t>
          </w:r>
        </w:p>
      </w:sdtContent>
    </w:sdt>
    <w:p w14:paraId="275E1394" w14:textId="77777777" w:rsidR="0010760E" w:rsidRDefault="0010760E" w:rsidP="0010760E"/>
    <w:p w14:paraId="5F21CBE9" w14:textId="77777777" w:rsidR="0010760E" w:rsidRDefault="0010760E" w:rsidP="0010760E"/>
    <w:p w14:paraId="2E989DDC" w14:textId="77777777" w:rsidR="0010760E" w:rsidRDefault="0010760E" w:rsidP="0010760E"/>
    <w:p w14:paraId="2FECD033" w14:textId="77777777" w:rsidR="0010760E" w:rsidRDefault="0010760E" w:rsidP="0010760E"/>
    <w:p w14:paraId="2AFBEEC0" w14:textId="77777777" w:rsidR="0010760E" w:rsidRDefault="0010760E" w:rsidP="0010760E"/>
    <w:p w14:paraId="1E02F466" w14:textId="77777777" w:rsidR="0010760E" w:rsidRDefault="0010760E" w:rsidP="0010760E"/>
    <w:p w14:paraId="7266ACD1" w14:textId="77777777" w:rsidR="0010760E" w:rsidRDefault="0010760E" w:rsidP="0010760E"/>
    <w:p w14:paraId="6800BDDE" w14:textId="77777777" w:rsidR="0010760E" w:rsidRDefault="0010760E" w:rsidP="0010760E"/>
    <w:sdt>
      <w:sdtPr>
        <w:rPr>
          <w:rFonts w:cstheme="minorHAnsi"/>
          <w:b/>
        </w:rPr>
        <w:alias w:val="Publish Date"/>
        <w:tag w:val=""/>
        <w:id w:val="536239296"/>
        <w:dataBinding w:prefixMappings="xmlns:ns0='http://schemas.microsoft.com/office/2006/coverPageProps' " w:xpath="/ns0:CoverPageProperties[1]/ns0:PublishDate[1]" w:storeItemID="{55AF091B-3C7A-41E3-B477-F2FDAA23CFDA}"/>
        <w:date w:fullDate="2021-06-28T00:00:00Z">
          <w:dateFormat w:val="d MMMM yyyy"/>
          <w:lid w:val="en-US"/>
          <w:storeMappedDataAs w:val="dateTime"/>
          <w:calendar w:val="gregorian"/>
        </w:date>
      </w:sdtPr>
      <w:sdtEndPr/>
      <w:sdtContent>
        <w:p w14:paraId="7F80D5DF" w14:textId="0B27D752" w:rsidR="0010760E" w:rsidRPr="000B1D8C" w:rsidRDefault="00EC22F9" w:rsidP="0010760E">
          <w:pPr>
            <w:jc w:val="center"/>
            <w:rPr>
              <w:rFonts w:cstheme="minorHAnsi"/>
            </w:rPr>
          </w:pPr>
          <w:r>
            <w:rPr>
              <w:rFonts w:cstheme="minorHAnsi"/>
              <w:b/>
            </w:rPr>
            <w:t>28 June 2021</w:t>
          </w:r>
        </w:p>
      </w:sdtContent>
    </w:sdt>
    <w:p w14:paraId="0C99BF41" w14:textId="77777777" w:rsidR="0010760E" w:rsidRPr="0010760E" w:rsidRDefault="0010760E" w:rsidP="0010760E">
      <w:pPr>
        <w:sectPr w:rsidR="0010760E" w:rsidRPr="0010760E" w:rsidSect="000B1D8C">
          <w:headerReference w:type="default" r:id="rId13"/>
          <w:footerReference w:type="default" r:id="rId14"/>
          <w:headerReference w:type="first" r:id="rId15"/>
          <w:footerReference w:type="first" r:id="rId16"/>
          <w:pgSz w:w="12242" w:h="15842" w:code="1"/>
          <w:pgMar w:top="720" w:right="720" w:bottom="720" w:left="720" w:header="720" w:footer="720" w:gutter="0"/>
          <w:pgNumType w:start="1"/>
          <w:cols w:space="720"/>
          <w:docGrid w:linePitch="360"/>
        </w:sectPr>
      </w:pPr>
    </w:p>
    <w:p w14:paraId="014AE22E" w14:textId="77777777" w:rsidR="00B45865" w:rsidRDefault="00317F37" w:rsidP="0010760E">
      <w:pPr>
        <w:pStyle w:val="Heading1"/>
        <w:numPr>
          <w:ilvl w:val="0"/>
          <w:numId w:val="0"/>
        </w:numPr>
      </w:pPr>
      <w:bookmarkStart w:id="2" w:name="_Toc353438017"/>
      <w:bookmarkStart w:id="3" w:name="_Toc75782591"/>
      <w:r>
        <w:lastRenderedPageBreak/>
        <w:t>TABLE OF CONTENTS</w:t>
      </w:r>
      <w:bookmarkEnd w:id="1"/>
      <w:bookmarkEnd w:id="0"/>
      <w:bookmarkEnd w:id="2"/>
      <w:bookmarkEnd w:id="3"/>
    </w:p>
    <w:p w14:paraId="183C55BE" w14:textId="3D0B1F53" w:rsidR="00CF60F8" w:rsidRDefault="00C74EF9">
      <w:pPr>
        <w:pStyle w:val="TOC1"/>
        <w:tabs>
          <w:tab w:val="right" w:leader="dot" w:pos="10792"/>
        </w:tabs>
        <w:rPr>
          <w:rFonts w:eastAsiaTheme="minorEastAsia" w:cstheme="minorBidi"/>
          <w:bCs w:val="0"/>
          <w:noProof/>
          <w:szCs w:val="22"/>
          <w:lang w:eastAsia="en-US"/>
        </w:rPr>
      </w:pPr>
      <w:r>
        <w:rPr>
          <w:rFonts w:cs="Arial"/>
          <w:bCs w:val="0"/>
        </w:rPr>
        <w:fldChar w:fldCharType="begin"/>
      </w:r>
      <w:r w:rsidR="00E766A8">
        <w:rPr>
          <w:rFonts w:cs="Arial"/>
          <w:bCs w:val="0"/>
        </w:rPr>
        <w:instrText xml:space="preserve"> TOC \o "1-2" \h \z \u </w:instrText>
      </w:r>
      <w:r>
        <w:rPr>
          <w:rFonts w:cs="Arial"/>
          <w:bCs w:val="0"/>
        </w:rPr>
        <w:fldChar w:fldCharType="separate"/>
      </w:r>
      <w:hyperlink w:anchor="_Toc75782591" w:history="1">
        <w:r w:rsidR="00CF60F8" w:rsidRPr="004A69A1">
          <w:rPr>
            <w:rStyle w:val="Hyperlink"/>
            <w:noProof/>
          </w:rPr>
          <w:t>TABLE OF CONTENTS</w:t>
        </w:r>
        <w:r w:rsidR="00CF60F8">
          <w:rPr>
            <w:noProof/>
            <w:webHidden/>
          </w:rPr>
          <w:tab/>
        </w:r>
        <w:r w:rsidR="00CF60F8">
          <w:rPr>
            <w:noProof/>
            <w:webHidden/>
          </w:rPr>
          <w:fldChar w:fldCharType="begin"/>
        </w:r>
        <w:r w:rsidR="00CF60F8">
          <w:rPr>
            <w:noProof/>
            <w:webHidden/>
          </w:rPr>
          <w:instrText xml:space="preserve"> PAGEREF _Toc75782591 \h </w:instrText>
        </w:r>
        <w:r w:rsidR="00CF60F8">
          <w:rPr>
            <w:noProof/>
            <w:webHidden/>
          </w:rPr>
        </w:r>
        <w:r w:rsidR="00CF60F8">
          <w:rPr>
            <w:noProof/>
            <w:webHidden/>
          </w:rPr>
          <w:fldChar w:fldCharType="separate"/>
        </w:r>
        <w:r w:rsidR="00CF60F8">
          <w:rPr>
            <w:noProof/>
            <w:webHidden/>
          </w:rPr>
          <w:t>2</w:t>
        </w:r>
        <w:r w:rsidR="00CF60F8">
          <w:rPr>
            <w:noProof/>
            <w:webHidden/>
          </w:rPr>
          <w:fldChar w:fldCharType="end"/>
        </w:r>
      </w:hyperlink>
    </w:p>
    <w:p w14:paraId="5DB21A9C" w14:textId="338343FF" w:rsidR="00CF60F8" w:rsidRDefault="00CF60F8">
      <w:pPr>
        <w:pStyle w:val="TOC1"/>
        <w:tabs>
          <w:tab w:val="right" w:leader="dot" w:pos="10792"/>
        </w:tabs>
        <w:rPr>
          <w:rFonts w:eastAsiaTheme="minorEastAsia" w:cstheme="minorBidi"/>
          <w:bCs w:val="0"/>
          <w:noProof/>
          <w:szCs w:val="22"/>
          <w:lang w:eastAsia="en-US"/>
        </w:rPr>
      </w:pPr>
      <w:hyperlink w:anchor="_Toc75782592" w:history="1">
        <w:r w:rsidRPr="004A69A1">
          <w:rPr>
            <w:rStyle w:val="Hyperlink"/>
            <w:noProof/>
          </w:rPr>
          <w:t>LIST OF FIGURES</w:t>
        </w:r>
        <w:r>
          <w:rPr>
            <w:noProof/>
            <w:webHidden/>
          </w:rPr>
          <w:tab/>
        </w:r>
        <w:r>
          <w:rPr>
            <w:noProof/>
            <w:webHidden/>
          </w:rPr>
          <w:fldChar w:fldCharType="begin"/>
        </w:r>
        <w:r>
          <w:rPr>
            <w:noProof/>
            <w:webHidden/>
          </w:rPr>
          <w:instrText xml:space="preserve"> PAGEREF _Toc75782592 \h </w:instrText>
        </w:r>
        <w:r>
          <w:rPr>
            <w:noProof/>
            <w:webHidden/>
          </w:rPr>
        </w:r>
        <w:r>
          <w:rPr>
            <w:noProof/>
            <w:webHidden/>
          </w:rPr>
          <w:fldChar w:fldCharType="separate"/>
        </w:r>
        <w:r>
          <w:rPr>
            <w:noProof/>
            <w:webHidden/>
          </w:rPr>
          <w:t>3</w:t>
        </w:r>
        <w:r>
          <w:rPr>
            <w:noProof/>
            <w:webHidden/>
          </w:rPr>
          <w:fldChar w:fldCharType="end"/>
        </w:r>
      </w:hyperlink>
    </w:p>
    <w:p w14:paraId="14B3C28B" w14:textId="0808EFC1" w:rsidR="00CF60F8" w:rsidRDefault="00CF60F8">
      <w:pPr>
        <w:pStyle w:val="TOC1"/>
        <w:tabs>
          <w:tab w:val="right" w:leader="dot" w:pos="10792"/>
        </w:tabs>
        <w:rPr>
          <w:rFonts w:eastAsiaTheme="minorEastAsia" w:cstheme="minorBidi"/>
          <w:bCs w:val="0"/>
          <w:noProof/>
          <w:szCs w:val="22"/>
          <w:lang w:eastAsia="en-US"/>
        </w:rPr>
      </w:pPr>
      <w:hyperlink w:anchor="_Toc75782593" w:history="1">
        <w:r w:rsidRPr="004A69A1">
          <w:rPr>
            <w:rStyle w:val="Hyperlink"/>
            <w:noProof/>
          </w:rPr>
          <w:t>LIST OF TABLES</w:t>
        </w:r>
        <w:r>
          <w:rPr>
            <w:noProof/>
            <w:webHidden/>
          </w:rPr>
          <w:tab/>
        </w:r>
        <w:r>
          <w:rPr>
            <w:noProof/>
            <w:webHidden/>
          </w:rPr>
          <w:fldChar w:fldCharType="begin"/>
        </w:r>
        <w:r>
          <w:rPr>
            <w:noProof/>
            <w:webHidden/>
          </w:rPr>
          <w:instrText xml:space="preserve"> PAGEREF _Toc75782593 \h </w:instrText>
        </w:r>
        <w:r>
          <w:rPr>
            <w:noProof/>
            <w:webHidden/>
          </w:rPr>
        </w:r>
        <w:r>
          <w:rPr>
            <w:noProof/>
            <w:webHidden/>
          </w:rPr>
          <w:fldChar w:fldCharType="separate"/>
        </w:r>
        <w:r>
          <w:rPr>
            <w:noProof/>
            <w:webHidden/>
          </w:rPr>
          <w:t>4</w:t>
        </w:r>
        <w:r>
          <w:rPr>
            <w:noProof/>
            <w:webHidden/>
          </w:rPr>
          <w:fldChar w:fldCharType="end"/>
        </w:r>
      </w:hyperlink>
    </w:p>
    <w:p w14:paraId="4F3B093D" w14:textId="0B921264" w:rsidR="00CF60F8" w:rsidRDefault="00CF60F8">
      <w:pPr>
        <w:pStyle w:val="TOC1"/>
        <w:tabs>
          <w:tab w:val="right" w:leader="dot" w:pos="10792"/>
        </w:tabs>
        <w:rPr>
          <w:rFonts w:eastAsiaTheme="minorEastAsia" w:cstheme="minorBidi"/>
          <w:bCs w:val="0"/>
          <w:noProof/>
          <w:szCs w:val="22"/>
          <w:lang w:eastAsia="en-US"/>
        </w:rPr>
      </w:pPr>
      <w:hyperlink w:anchor="_Toc75782594" w:history="1">
        <w:r w:rsidRPr="004A69A1">
          <w:rPr>
            <w:rStyle w:val="Hyperlink"/>
            <w:noProof/>
          </w:rPr>
          <w:t>REVISION HISTORY</w:t>
        </w:r>
        <w:r>
          <w:rPr>
            <w:noProof/>
            <w:webHidden/>
          </w:rPr>
          <w:tab/>
        </w:r>
        <w:r>
          <w:rPr>
            <w:noProof/>
            <w:webHidden/>
          </w:rPr>
          <w:fldChar w:fldCharType="begin"/>
        </w:r>
        <w:r>
          <w:rPr>
            <w:noProof/>
            <w:webHidden/>
          </w:rPr>
          <w:instrText xml:space="preserve"> PAGEREF _Toc75782594 \h </w:instrText>
        </w:r>
        <w:r>
          <w:rPr>
            <w:noProof/>
            <w:webHidden/>
          </w:rPr>
        </w:r>
        <w:r>
          <w:rPr>
            <w:noProof/>
            <w:webHidden/>
          </w:rPr>
          <w:fldChar w:fldCharType="separate"/>
        </w:r>
        <w:r>
          <w:rPr>
            <w:noProof/>
            <w:webHidden/>
          </w:rPr>
          <w:t>5</w:t>
        </w:r>
        <w:r>
          <w:rPr>
            <w:noProof/>
            <w:webHidden/>
          </w:rPr>
          <w:fldChar w:fldCharType="end"/>
        </w:r>
      </w:hyperlink>
    </w:p>
    <w:p w14:paraId="26DE5296" w14:textId="084B7E01" w:rsidR="00CF60F8" w:rsidRDefault="00CF60F8">
      <w:pPr>
        <w:pStyle w:val="TOC1"/>
        <w:tabs>
          <w:tab w:val="right" w:leader="dot" w:pos="10792"/>
        </w:tabs>
        <w:rPr>
          <w:rFonts w:eastAsiaTheme="minorEastAsia" w:cstheme="minorBidi"/>
          <w:bCs w:val="0"/>
          <w:noProof/>
          <w:szCs w:val="22"/>
          <w:lang w:eastAsia="en-US"/>
        </w:rPr>
      </w:pPr>
      <w:hyperlink w:anchor="_Toc75782595" w:history="1">
        <w:r w:rsidRPr="004A69A1">
          <w:rPr>
            <w:rStyle w:val="Hyperlink"/>
            <w:noProof/>
          </w:rPr>
          <w:t>1. Introduction</w:t>
        </w:r>
        <w:r>
          <w:rPr>
            <w:noProof/>
            <w:webHidden/>
          </w:rPr>
          <w:tab/>
        </w:r>
        <w:r>
          <w:rPr>
            <w:noProof/>
            <w:webHidden/>
          </w:rPr>
          <w:fldChar w:fldCharType="begin"/>
        </w:r>
        <w:r>
          <w:rPr>
            <w:noProof/>
            <w:webHidden/>
          </w:rPr>
          <w:instrText xml:space="preserve"> PAGEREF _Toc75782595 \h </w:instrText>
        </w:r>
        <w:r>
          <w:rPr>
            <w:noProof/>
            <w:webHidden/>
          </w:rPr>
        </w:r>
        <w:r>
          <w:rPr>
            <w:noProof/>
            <w:webHidden/>
          </w:rPr>
          <w:fldChar w:fldCharType="separate"/>
        </w:r>
        <w:r>
          <w:rPr>
            <w:noProof/>
            <w:webHidden/>
          </w:rPr>
          <w:t>6</w:t>
        </w:r>
        <w:r>
          <w:rPr>
            <w:noProof/>
            <w:webHidden/>
          </w:rPr>
          <w:fldChar w:fldCharType="end"/>
        </w:r>
      </w:hyperlink>
    </w:p>
    <w:p w14:paraId="3A130DC6" w14:textId="7AA75333" w:rsidR="00CF60F8" w:rsidRDefault="00CF60F8">
      <w:pPr>
        <w:pStyle w:val="TOC1"/>
        <w:tabs>
          <w:tab w:val="right" w:leader="dot" w:pos="10792"/>
        </w:tabs>
        <w:rPr>
          <w:rFonts w:eastAsiaTheme="minorEastAsia" w:cstheme="minorBidi"/>
          <w:bCs w:val="0"/>
          <w:noProof/>
          <w:szCs w:val="22"/>
          <w:lang w:eastAsia="en-US"/>
        </w:rPr>
      </w:pPr>
      <w:hyperlink w:anchor="_Toc75782596" w:history="1">
        <w:r w:rsidRPr="004A69A1">
          <w:rPr>
            <w:rStyle w:val="Hyperlink"/>
            <w:noProof/>
          </w:rPr>
          <w:t>2. Compiler Usage</w:t>
        </w:r>
        <w:r>
          <w:rPr>
            <w:noProof/>
            <w:webHidden/>
          </w:rPr>
          <w:tab/>
        </w:r>
        <w:r>
          <w:rPr>
            <w:noProof/>
            <w:webHidden/>
          </w:rPr>
          <w:fldChar w:fldCharType="begin"/>
        </w:r>
        <w:r>
          <w:rPr>
            <w:noProof/>
            <w:webHidden/>
          </w:rPr>
          <w:instrText xml:space="preserve"> PAGEREF _Toc75782596 \h </w:instrText>
        </w:r>
        <w:r>
          <w:rPr>
            <w:noProof/>
            <w:webHidden/>
          </w:rPr>
        </w:r>
        <w:r>
          <w:rPr>
            <w:noProof/>
            <w:webHidden/>
          </w:rPr>
          <w:fldChar w:fldCharType="separate"/>
        </w:r>
        <w:r>
          <w:rPr>
            <w:noProof/>
            <w:webHidden/>
          </w:rPr>
          <w:t>6</w:t>
        </w:r>
        <w:r>
          <w:rPr>
            <w:noProof/>
            <w:webHidden/>
          </w:rPr>
          <w:fldChar w:fldCharType="end"/>
        </w:r>
      </w:hyperlink>
    </w:p>
    <w:p w14:paraId="08043123" w14:textId="294B5AE0" w:rsidR="00CF60F8" w:rsidRDefault="00CF60F8">
      <w:pPr>
        <w:pStyle w:val="TOC2"/>
        <w:tabs>
          <w:tab w:val="right" w:leader="dot" w:pos="10792"/>
        </w:tabs>
        <w:rPr>
          <w:rFonts w:eastAsiaTheme="minorEastAsia" w:cstheme="minorBidi"/>
          <w:bCs w:val="0"/>
          <w:noProof/>
          <w:szCs w:val="22"/>
          <w:lang w:eastAsia="en-US"/>
        </w:rPr>
      </w:pPr>
      <w:hyperlink w:anchor="_Toc75782597" w:history="1">
        <w:r w:rsidRPr="004A69A1">
          <w:rPr>
            <w:rStyle w:val="Hyperlink"/>
            <w:noProof/>
          </w:rPr>
          <w:t>2.1. SRAM Options</w:t>
        </w:r>
        <w:r>
          <w:rPr>
            <w:noProof/>
            <w:webHidden/>
          </w:rPr>
          <w:tab/>
        </w:r>
        <w:r>
          <w:rPr>
            <w:noProof/>
            <w:webHidden/>
          </w:rPr>
          <w:fldChar w:fldCharType="begin"/>
        </w:r>
        <w:r>
          <w:rPr>
            <w:noProof/>
            <w:webHidden/>
          </w:rPr>
          <w:instrText xml:space="preserve"> PAGEREF _Toc75782597 \h </w:instrText>
        </w:r>
        <w:r>
          <w:rPr>
            <w:noProof/>
            <w:webHidden/>
          </w:rPr>
        </w:r>
        <w:r>
          <w:rPr>
            <w:noProof/>
            <w:webHidden/>
          </w:rPr>
          <w:fldChar w:fldCharType="separate"/>
        </w:r>
        <w:r>
          <w:rPr>
            <w:noProof/>
            <w:webHidden/>
          </w:rPr>
          <w:t>6</w:t>
        </w:r>
        <w:r>
          <w:rPr>
            <w:noProof/>
            <w:webHidden/>
          </w:rPr>
          <w:fldChar w:fldCharType="end"/>
        </w:r>
      </w:hyperlink>
    </w:p>
    <w:p w14:paraId="23DDB4C7" w14:textId="226D491C" w:rsidR="00CF60F8" w:rsidRDefault="00CF60F8">
      <w:pPr>
        <w:pStyle w:val="TOC2"/>
        <w:tabs>
          <w:tab w:val="right" w:leader="dot" w:pos="10792"/>
        </w:tabs>
        <w:rPr>
          <w:rFonts w:eastAsiaTheme="minorEastAsia" w:cstheme="minorBidi"/>
          <w:bCs w:val="0"/>
          <w:noProof/>
          <w:szCs w:val="22"/>
          <w:lang w:eastAsia="en-US"/>
        </w:rPr>
      </w:pPr>
      <w:hyperlink w:anchor="_Toc75782598" w:history="1">
        <w:r w:rsidRPr="004A69A1">
          <w:rPr>
            <w:rStyle w:val="Hyperlink"/>
            <w:noProof/>
          </w:rPr>
          <w:t>2.2. Main GUI Pull Down Menus</w:t>
        </w:r>
        <w:r>
          <w:rPr>
            <w:noProof/>
            <w:webHidden/>
          </w:rPr>
          <w:tab/>
        </w:r>
        <w:r>
          <w:rPr>
            <w:noProof/>
            <w:webHidden/>
          </w:rPr>
          <w:fldChar w:fldCharType="begin"/>
        </w:r>
        <w:r>
          <w:rPr>
            <w:noProof/>
            <w:webHidden/>
          </w:rPr>
          <w:instrText xml:space="preserve"> PAGEREF _Toc75782598 \h </w:instrText>
        </w:r>
        <w:r>
          <w:rPr>
            <w:noProof/>
            <w:webHidden/>
          </w:rPr>
        </w:r>
        <w:r>
          <w:rPr>
            <w:noProof/>
            <w:webHidden/>
          </w:rPr>
          <w:fldChar w:fldCharType="separate"/>
        </w:r>
        <w:r>
          <w:rPr>
            <w:noProof/>
            <w:webHidden/>
          </w:rPr>
          <w:t>7</w:t>
        </w:r>
        <w:r>
          <w:rPr>
            <w:noProof/>
            <w:webHidden/>
          </w:rPr>
          <w:fldChar w:fldCharType="end"/>
        </w:r>
      </w:hyperlink>
    </w:p>
    <w:p w14:paraId="0B6CFE74" w14:textId="07359CA2" w:rsidR="00CF60F8" w:rsidRDefault="00CF60F8">
      <w:pPr>
        <w:pStyle w:val="TOC2"/>
        <w:tabs>
          <w:tab w:val="right" w:leader="dot" w:pos="10792"/>
        </w:tabs>
        <w:rPr>
          <w:rFonts w:eastAsiaTheme="minorEastAsia" w:cstheme="minorBidi"/>
          <w:bCs w:val="0"/>
          <w:noProof/>
          <w:szCs w:val="22"/>
          <w:lang w:eastAsia="en-US"/>
        </w:rPr>
      </w:pPr>
      <w:hyperlink w:anchor="_Toc75782599" w:history="1">
        <w:r w:rsidRPr="004A69A1">
          <w:rPr>
            <w:rStyle w:val="Hyperlink"/>
            <w:noProof/>
          </w:rPr>
          <w:t>2.3. GUI Options</w:t>
        </w:r>
        <w:r>
          <w:rPr>
            <w:noProof/>
            <w:webHidden/>
          </w:rPr>
          <w:tab/>
        </w:r>
        <w:r>
          <w:rPr>
            <w:noProof/>
            <w:webHidden/>
          </w:rPr>
          <w:fldChar w:fldCharType="begin"/>
        </w:r>
        <w:r>
          <w:rPr>
            <w:noProof/>
            <w:webHidden/>
          </w:rPr>
          <w:instrText xml:space="preserve"> PAGEREF _Toc75782599 \h </w:instrText>
        </w:r>
        <w:r>
          <w:rPr>
            <w:noProof/>
            <w:webHidden/>
          </w:rPr>
        </w:r>
        <w:r>
          <w:rPr>
            <w:noProof/>
            <w:webHidden/>
          </w:rPr>
          <w:fldChar w:fldCharType="separate"/>
        </w:r>
        <w:r>
          <w:rPr>
            <w:noProof/>
            <w:webHidden/>
          </w:rPr>
          <w:t>13</w:t>
        </w:r>
        <w:r>
          <w:rPr>
            <w:noProof/>
            <w:webHidden/>
          </w:rPr>
          <w:fldChar w:fldCharType="end"/>
        </w:r>
      </w:hyperlink>
    </w:p>
    <w:p w14:paraId="6F6A588B" w14:textId="3EB49046" w:rsidR="00CF60F8" w:rsidRDefault="00CF60F8">
      <w:pPr>
        <w:pStyle w:val="TOC1"/>
        <w:tabs>
          <w:tab w:val="right" w:leader="dot" w:pos="10792"/>
        </w:tabs>
        <w:rPr>
          <w:rFonts w:eastAsiaTheme="minorEastAsia" w:cstheme="minorBidi"/>
          <w:bCs w:val="0"/>
          <w:noProof/>
          <w:szCs w:val="22"/>
          <w:lang w:eastAsia="en-US"/>
        </w:rPr>
      </w:pPr>
      <w:hyperlink w:anchor="_Toc75782600" w:history="1">
        <w:r w:rsidRPr="004A69A1">
          <w:rPr>
            <w:rStyle w:val="Hyperlink"/>
            <w:noProof/>
          </w:rPr>
          <w:t>3. RAMpiler+ Pin Definition and Truth Table for Single Port</w:t>
        </w:r>
        <w:r>
          <w:rPr>
            <w:noProof/>
            <w:webHidden/>
          </w:rPr>
          <w:tab/>
        </w:r>
        <w:r>
          <w:rPr>
            <w:noProof/>
            <w:webHidden/>
          </w:rPr>
          <w:fldChar w:fldCharType="begin"/>
        </w:r>
        <w:r>
          <w:rPr>
            <w:noProof/>
            <w:webHidden/>
          </w:rPr>
          <w:instrText xml:space="preserve"> PAGEREF _Toc75782600 \h </w:instrText>
        </w:r>
        <w:r>
          <w:rPr>
            <w:noProof/>
            <w:webHidden/>
          </w:rPr>
        </w:r>
        <w:r>
          <w:rPr>
            <w:noProof/>
            <w:webHidden/>
          </w:rPr>
          <w:fldChar w:fldCharType="separate"/>
        </w:r>
        <w:r>
          <w:rPr>
            <w:noProof/>
            <w:webHidden/>
          </w:rPr>
          <w:t>67</w:t>
        </w:r>
        <w:r>
          <w:rPr>
            <w:noProof/>
            <w:webHidden/>
          </w:rPr>
          <w:fldChar w:fldCharType="end"/>
        </w:r>
      </w:hyperlink>
    </w:p>
    <w:p w14:paraId="5DD3B35F" w14:textId="549A83A0" w:rsidR="00CF60F8" w:rsidRDefault="00CF60F8">
      <w:pPr>
        <w:pStyle w:val="TOC1"/>
        <w:tabs>
          <w:tab w:val="right" w:leader="dot" w:pos="10792"/>
        </w:tabs>
        <w:rPr>
          <w:rFonts w:eastAsiaTheme="minorEastAsia" w:cstheme="minorBidi"/>
          <w:bCs w:val="0"/>
          <w:noProof/>
          <w:szCs w:val="22"/>
          <w:lang w:eastAsia="en-US"/>
        </w:rPr>
      </w:pPr>
      <w:hyperlink w:anchor="_Toc75782601" w:history="1">
        <w:r w:rsidRPr="004A69A1">
          <w:rPr>
            <w:rStyle w:val="Hyperlink"/>
            <w:noProof/>
          </w:rPr>
          <w:t>4. RAMpiler+ Naming Convention</w:t>
        </w:r>
        <w:r>
          <w:rPr>
            <w:noProof/>
            <w:webHidden/>
          </w:rPr>
          <w:tab/>
        </w:r>
        <w:r>
          <w:rPr>
            <w:noProof/>
            <w:webHidden/>
          </w:rPr>
          <w:fldChar w:fldCharType="begin"/>
        </w:r>
        <w:r>
          <w:rPr>
            <w:noProof/>
            <w:webHidden/>
          </w:rPr>
          <w:instrText xml:space="preserve"> PAGEREF _Toc75782601 \h </w:instrText>
        </w:r>
        <w:r>
          <w:rPr>
            <w:noProof/>
            <w:webHidden/>
          </w:rPr>
        </w:r>
        <w:r>
          <w:rPr>
            <w:noProof/>
            <w:webHidden/>
          </w:rPr>
          <w:fldChar w:fldCharType="separate"/>
        </w:r>
        <w:r>
          <w:rPr>
            <w:noProof/>
            <w:webHidden/>
          </w:rPr>
          <w:t>70</w:t>
        </w:r>
        <w:r>
          <w:rPr>
            <w:noProof/>
            <w:webHidden/>
          </w:rPr>
          <w:fldChar w:fldCharType="end"/>
        </w:r>
      </w:hyperlink>
    </w:p>
    <w:p w14:paraId="1D952C7D" w14:textId="2DB1F7A2" w:rsidR="00CF60F8" w:rsidRDefault="00CF60F8">
      <w:pPr>
        <w:pStyle w:val="TOC1"/>
        <w:tabs>
          <w:tab w:val="right" w:leader="dot" w:pos="10792"/>
        </w:tabs>
        <w:rPr>
          <w:rFonts w:eastAsiaTheme="minorEastAsia" w:cstheme="minorBidi"/>
          <w:bCs w:val="0"/>
          <w:noProof/>
          <w:szCs w:val="22"/>
          <w:lang w:eastAsia="en-US"/>
        </w:rPr>
      </w:pPr>
      <w:hyperlink w:anchor="_Toc75782602" w:history="1">
        <w:r w:rsidRPr="004A69A1">
          <w:rPr>
            <w:rStyle w:val="Hyperlink"/>
            <w:noProof/>
          </w:rPr>
          <w:t>5. Command Line Syntax</w:t>
        </w:r>
        <w:r>
          <w:rPr>
            <w:noProof/>
            <w:webHidden/>
          </w:rPr>
          <w:tab/>
        </w:r>
        <w:r>
          <w:rPr>
            <w:noProof/>
            <w:webHidden/>
          </w:rPr>
          <w:fldChar w:fldCharType="begin"/>
        </w:r>
        <w:r>
          <w:rPr>
            <w:noProof/>
            <w:webHidden/>
          </w:rPr>
          <w:instrText xml:space="preserve"> PAGEREF _Toc75782602 \h </w:instrText>
        </w:r>
        <w:r>
          <w:rPr>
            <w:noProof/>
            <w:webHidden/>
          </w:rPr>
        </w:r>
        <w:r>
          <w:rPr>
            <w:noProof/>
            <w:webHidden/>
          </w:rPr>
          <w:fldChar w:fldCharType="separate"/>
        </w:r>
        <w:r>
          <w:rPr>
            <w:noProof/>
            <w:webHidden/>
          </w:rPr>
          <w:t>72</w:t>
        </w:r>
        <w:r>
          <w:rPr>
            <w:noProof/>
            <w:webHidden/>
          </w:rPr>
          <w:fldChar w:fldCharType="end"/>
        </w:r>
      </w:hyperlink>
    </w:p>
    <w:p w14:paraId="7ED87D3D" w14:textId="55922755" w:rsidR="00CF60F8" w:rsidRDefault="00CF60F8">
      <w:pPr>
        <w:pStyle w:val="TOC1"/>
        <w:tabs>
          <w:tab w:val="right" w:leader="dot" w:pos="10792"/>
        </w:tabs>
        <w:rPr>
          <w:rFonts w:eastAsiaTheme="minorEastAsia" w:cstheme="minorBidi"/>
          <w:bCs w:val="0"/>
          <w:noProof/>
          <w:szCs w:val="22"/>
          <w:lang w:eastAsia="en-US"/>
        </w:rPr>
      </w:pPr>
      <w:hyperlink w:anchor="_Toc75782603" w:history="1">
        <w:r w:rsidRPr="004A69A1">
          <w:rPr>
            <w:rStyle w:val="Hyperlink"/>
            <w:noProof/>
          </w:rPr>
          <w:t>6. Ip-tagging for the GDS</w:t>
        </w:r>
        <w:r>
          <w:rPr>
            <w:noProof/>
            <w:webHidden/>
          </w:rPr>
          <w:tab/>
        </w:r>
        <w:r>
          <w:rPr>
            <w:noProof/>
            <w:webHidden/>
          </w:rPr>
          <w:fldChar w:fldCharType="begin"/>
        </w:r>
        <w:r>
          <w:rPr>
            <w:noProof/>
            <w:webHidden/>
          </w:rPr>
          <w:instrText xml:space="preserve"> PAGEREF _Toc75782603 \h </w:instrText>
        </w:r>
        <w:r>
          <w:rPr>
            <w:noProof/>
            <w:webHidden/>
          </w:rPr>
        </w:r>
        <w:r>
          <w:rPr>
            <w:noProof/>
            <w:webHidden/>
          </w:rPr>
          <w:fldChar w:fldCharType="separate"/>
        </w:r>
        <w:r>
          <w:rPr>
            <w:noProof/>
            <w:webHidden/>
          </w:rPr>
          <w:t>75</w:t>
        </w:r>
        <w:r>
          <w:rPr>
            <w:noProof/>
            <w:webHidden/>
          </w:rPr>
          <w:fldChar w:fldCharType="end"/>
        </w:r>
      </w:hyperlink>
    </w:p>
    <w:p w14:paraId="52499873" w14:textId="0D169BE1" w:rsidR="00CF60F8" w:rsidRDefault="00CF60F8">
      <w:pPr>
        <w:pStyle w:val="TOC1"/>
        <w:tabs>
          <w:tab w:val="right" w:leader="dot" w:pos="10792"/>
        </w:tabs>
        <w:rPr>
          <w:rFonts w:eastAsiaTheme="minorEastAsia" w:cstheme="minorBidi"/>
          <w:bCs w:val="0"/>
          <w:noProof/>
          <w:szCs w:val="22"/>
          <w:lang w:eastAsia="en-US"/>
        </w:rPr>
      </w:pPr>
      <w:hyperlink w:anchor="_Toc75782604" w:history="1">
        <w:r w:rsidRPr="004A69A1">
          <w:rPr>
            <w:rStyle w:val="Hyperlink"/>
            <w:noProof/>
          </w:rPr>
          <w:t>7. READ/WRITE Timing Diagram Without Output Register</w:t>
        </w:r>
        <w:r>
          <w:rPr>
            <w:noProof/>
            <w:webHidden/>
          </w:rPr>
          <w:tab/>
        </w:r>
        <w:r>
          <w:rPr>
            <w:noProof/>
            <w:webHidden/>
          </w:rPr>
          <w:fldChar w:fldCharType="begin"/>
        </w:r>
        <w:r>
          <w:rPr>
            <w:noProof/>
            <w:webHidden/>
          </w:rPr>
          <w:instrText xml:space="preserve"> PAGEREF _Toc75782604 \h </w:instrText>
        </w:r>
        <w:r>
          <w:rPr>
            <w:noProof/>
            <w:webHidden/>
          </w:rPr>
        </w:r>
        <w:r>
          <w:rPr>
            <w:noProof/>
            <w:webHidden/>
          </w:rPr>
          <w:fldChar w:fldCharType="separate"/>
        </w:r>
        <w:r>
          <w:rPr>
            <w:noProof/>
            <w:webHidden/>
          </w:rPr>
          <w:t>76</w:t>
        </w:r>
        <w:r>
          <w:rPr>
            <w:noProof/>
            <w:webHidden/>
          </w:rPr>
          <w:fldChar w:fldCharType="end"/>
        </w:r>
      </w:hyperlink>
    </w:p>
    <w:p w14:paraId="6C6A6764" w14:textId="11DAB375" w:rsidR="00CF60F8" w:rsidRDefault="00CF60F8">
      <w:pPr>
        <w:pStyle w:val="TOC1"/>
        <w:tabs>
          <w:tab w:val="right" w:leader="dot" w:pos="10792"/>
        </w:tabs>
        <w:rPr>
          <w:rFonts w:eastAsiaTheme="minorEastAsia" w:cstheme="minorBidi"/>
          <w:bCs w:val="0"/>
          <w:noProof/>
          <w:szCs w:val="22"/>
          <w:lang w:eastAsia="en-US"/>
        </w:rPr>
      </w:pPr>
      <w:hyperlink w:anchor="_Toc75782605" w:history="1">
        <w:r w:rsidRPr="004A69A1">
          <w:rPr>
            <w:rStyle w:val="Hyperlink"/>
            <w:noProof/>
          </w:rPr>
          <w:t>8. READ/WRITE Timing Diagram With Output Register</w:t>
        </w:r>
        <w:r>
          <w:rPr>
            <w:noProof/>
            <w:webHidden/>
          </w:rPr>
          <w:tab/>
        </w:r>
        <w:r>
          <w:rPr>
            <w:noProof/>
            <w:webHidden/>
          </w:rPr>
          <w:fldChar w:fldCharType="begin"/>
        </w:r>
        <w:r>
          <w:rPr>
            <w:noProof/>
            <w:webHidden/>
          </w:rPr>
          <w:instrText xml:space="preserve"> PAGEREF _Toc75782605 \h </w:instrText>
        </w:r>
        <w:r>
          <w:rPr>
            <w:noProof/>
            <w:webHidden/>
          </w:rPr>
        </w:r>
        <w:r>
          <w:rPr>
            <w:noProof/>
            <w:webHidden/>
          </w:rPr>
          <w:fldChar w:fldCharType="separate"/>
        </w:r>
        <w:r>
          <w:rPr>
            <w:noProof/>
            <w:webHidden/>
          </w:rPr>
          <w:t>77</w:t>
        </w:r>
        <w:r>
          <w:rPr>
            <w:noProof/>
            <w:webHidden/>
          </w:rPr>
          <w:fldChar w:fldCharType="end"/>
        </w:r>
      </w:hyperlink>
    </w:p>
    <w:p w14:paraId="490D4B95" w14:textId="06CD178F" w:rsidR="00CF60F8" w:rsidRDefault="00CF60F8">
      <w:pPr>
        <w:pStyle w:val="TOC1"/>
        <w:tabs>
          <w:tab w:val="right" w:leader="dot" w:pos="10792"/>
        </w:tabs>
        <w:rPr>
          <w:rFonts w:eastAsiaTheme="minorEastAsia" w:cstheme="minorBidi"/>
          <w:bCs w:val="0"/>
          <w:noProof/>
          <w:szCs w:val="22"/>
          <w:lang w:eastAsia="en-US"/>
        </w:rPr>
      </w:pPr>
      <w:hyperlink w:anchor="_Toc75782606" w:history="1">
        <w:r w:rsidRPr="004A69A1">
          <w:rPr>
            <w:rStyle w:val="Hyperlink"/>
            <w:noProof/>
          </w:rPr>
          <w:t>9. Dolphin Technology Redundancy Architecture</w:t>
        </w:r>
        <w:r>
          <w:rPr>
            <w:noProof/>
            <w:webHidden/>
          </w:rPr>
          <w:tab/>
        </w:r>
        <w:r>
          <w:rPr>
            <w:noProof/>
            <w:webHidden/>
          </w:rPr>
          <w:fldChar w:fldCharType="begin"/>
        </w:r>
        <w:r>
          <w:rPr>
            <w:noProof/>
            <w:webHidden/>
          </w:rPr>
          <w:instrText xml:space="preserve"> PAGEREF _Toc75782606 \h </w:instrText>
        </w:r>
        <w:r>
          <w:rPr>
            <w:noProof/>
            <w:webHidden/>
          </w:rPr>
        </w:r>
        <w:r>
          <w:rPr>
            <w:noProof/>
            <w:webHidden/>
          </w:rPr>
          <w:fldChar w:fldCharType="separate"/>
        </w:r>
        <w:r>
          <w:rPr>
            <w:noProof/>
            <w:webHidden/>
          </w:rPr>
          <w:t>78</w:t>
        </w:r>
        <w:r>
          <w:rPr>
            <w:noProof/>
            <w:webHidden/>
          </w:rPr>
          <w:fldChar w:fldCharType="end"/>
        </w:r>
      </w:hyperlink>
    </w:p>
    <w:p w14:paraId="1E196E78" w14:textId="33FDA786" w:rsidR="00CF60F8" w:rsidRDefault="00CF60F8">
      <w:pPr>
        <w:pStyle w:val="TOC1"/>
        <w:tabs>
          <w:tab w:val="right" w:leader="dot" w:pos="10792"/>
        </w:tabs>
        <w:rPr>
          <w:rFonts w:eastAsiaTheme="minorEastAsia" w:cstheme="minorBidi"/>
          <w:bCs w:val="0"/>
          <w:noProof/>
          <w:szCs w:val="22"/>
          <w:lang w:eastAsia="en-US"/>
        </w:rPr>
      </w:pPr>
      <w:hyperlink w:anchor="_Toc75782607" w:history="1">
        <w:r w:rsidRPr="004A69A1">
          <w:rPr>
            <w:rStyle w:val="Hyperlink"/>
            <w:noProof/>
          </w:rPr>
          <w:t>10. Dolphin Technology Row Redundancy Architecture</w:t>
        </w:r>
        <w:r>
          <w:rPr>
            <w:noProof/>
            <w:webHidden/>
          </w:rPr>
          <w:tab/>
        </w:r>
        <w:r>
          <w:rPr>
            <w:noProof/>
            <w:webHidden/>
          </w:rPr>
          <w:fldChar w:fldCharType="begin"/>
        </w:r>
        <w:r>
          <w:rPr>
            <w:noProof/>
            <w:webHidden/>
          </w:rPr>
          <w:instrText xml:space="preserve"> PAGEREF _Toc75782607 \h </w:instrText>
        </w:r>
        <w:r>
          <w:rPr>
            <w:noProof/>
            <w:webHidden/>
          </w:rPr>
        </w:r>
        <w:r>
          <w:rPr>
            <w:noProof/>
            <w:webHidden/>
          </w:rPr>
          <w:fldChar w:fldCharType="separate"/>
        </w:r>
        <w:r>
          <w:rPr>
            <w:noProof/>
            <w:webHidden/>
          </w:rPr>
          <w:t>82</w:t>
        </w:r>
        <w:r>
          <w:rPr>
            <w:noProof/>
            <w:webHidden/>
          </w:rPr>
          <w:fldChar w:fldCharType="end"/>
        </w:r>
      </w:hyperlink>
    </w:p>
    <w:p w14:paraId="50AFB52E" w14:textId="0BD57BCB" w:rsidR="00CF60F8" w:rsidRDefault="00CF60F8">
      <w:pPr>
        <w:pStyle w:val="TOC1"/>
        <w:tabs>
          <w:tab w:val="right" w:leader="dot" w:pos="10792"/>
        </w:tabs>
        <w:rPr>
          <w:rFonts w:eastAsiaTheme="minorEastAsia" w:cstheme="minorBidi"/>
          <w:bCs w:val="0"/>
          <w:noProof/>
          <w:szCs w:val="22"/>
          <w:lang w:eastAsia="en-US"/>
        </w:rPr>
      </w:pPr>
      <w:hyperlink w:anchor="_Toc75782608" w:history="1">
        <w:r w:rsidRPr="004A69A1">
          <w:rPr>
            <w:rStyle w:val="Hyperlink"/>
            <w:noProof/>
          </w:rPr>
          <w:t>11. Dolphin Technology Fuse Architecture</w:t>
        </w:r>
        <w:r>
          <w:rPr>
            <w:noProof/>
            <w:webHidden/>
          </w:rPr>
          <w:tab/>
        </w:r>
        <w:r>
          <w:rPr>
            <w:noProof/>
            <w:webHidden/>
          </w:rPr>
          <w:fldChar w:fldCharType="begin"/>
        </w:r>
        <w:r>
          <w:rPr>
            <w:noProof/>
            <w:webHidden/>
          </w:rPr>
          <w:instrText xml:space="preserve"> PAGEREF _Toc75782608 \h </w:instrText>
        </w:r>
        <w:r>
          <w:rPr>
            <w:noProof/>
            <w:webHidden/>
          </w:rPr>
        </w:r>
        <w:r>
          <w:rPr>
            <w:noProof/>
            <w:webHidden/>
          </w:rPr>
          <w:fldChar w:fldCharType="separate"/>
        </w:r>
        <w:r>
          <w:rPr>
            <w:noProof/>
            <w:webHidden/>
          </w:rPr>
          <w:t>84</w:t>
        </w:r>
        <w:r>
          <w:rPr>
            <w:noProof/>
            <w:webHidden/>
          </w:rPr>
          <w:fldChar w:fldCharType="end"/>
        </w:r>
      </w:hyperlink>
    </w:p>
    <w:p w14:paraId="7FC67967" w14:textId="118986C9" w:rsidR="00CF60F8" w:rsidRDefault="00CF60F8">
      <w:pPr>
        <w:pStyle w:val="TOC1"/>
        <w:tabs>
          <w:tab w:val="right" w:leader="dot" w:pos="10792"/>
        </w:tabs>
        <w:rPr>
          <w:rFonts w:eastAsiaTheme="minorEastAsia" w:cstheme="minorBidi"/>
          <w:bCs w:val="0"/>
          <w:noProof/>
          <w:szCs w:val="22"/>
          <w:lang w:eastAsia="en-US"/>
        </w:rPr>
      </w:pPr>
      <w:hyperlink w:anchor="_Toc75782609" w:history="1">
        <w:r w:rsidRPr="004A69A1">
          <w:rPr>
            <w:rStyle w:val="Hyperlink"/>
            <w:noProof/>
          </w:rPr>
          <w:t>12. Dolphin Technology Fault Verilog Modeling</w:t>
        </w:r>
        <w:r>
          <w:rPr>
            <w:noProof/>
            <w:webHidden/>
          </w:rPr>
          <w:tab/>
        </w:r>
        <w:r>
          <w:rPr>
            <w:noProof/>
            <w:webHidden/>
          </w:rPr>
          <w:fldChar w:fldCharType="begin"/>
        </w:r>
        <w:r>
          <w:rPr>
            <w:noProof/>
            <w:webHidden/>
          </w:rPr>
          <w:instrText xml:space="preserve"> PAGEREF _Toc75782609 \h </w:instrText>
        </w:r>
        <w:r>
          <w:rPr>
            <w:noProof/>
            <w:webHidden/>
          </w:rPr>
        </w:r>
        <w:r>
          <w:rPr>
            <w:noProof/>
            <w:webHidden/>
          </w:rPr>
          <w:fldChar w:fldCharType="separate"/>
        </w:r>
        <w:r>
          <w:rPr>
            <w:noProof/>
            <w:webHidden/>
          </w:rPr>
          <w:t>84</w:t>
        </w:r>
        <w:r>
          <w:rPr>
            <w:noProof/>
            <w:webHidden/>
          </w:rPr>
          <w:fldChar w:fldCharType="end"/>
        </w:r>
      </w:hyperlink>
    </w:p>
    <w:p w14:paraId="7C2C607F" w14:textId="739AEA6B" w:rsidR="00CF60F8" w:rsidRDefault="00CF60F8">
      <w:pPr>
        <w:pStyle w:val="TOC1"/>
        <w:tabs>
          <w:tab w:val="right" w:leader="dot" w:pos="10792"/>
        </w:tabs>
        <w:rPr>
          <w:rFonts w:eastAsiaTheme="minorEastAsia" w:cstheme="minorBidi"/>
          <w:bCs w:val="0"/>
          <w:noProof/>
          <w:szCs w:val="22"/>
          <w:lang w:eastAsia="en-US"/>
        </w:rPr>
      </w:pPr>
      <w:hyperlink w:anchor="_Toc75782610" w:history="1">
        <w:r w:rsidRPr="004A69A1">
          <w:rPr>
            <w:rStyle w:val="Hyperlink"/>
            <w:noProof/>
          </w:rPr>
          <w:t>13. Error Correction Codes (ECC)</w:t>
        </w:r>
        <w:r>
          <w:rPr>
            <w:noProof/>
            <w:webHidden/>
          </w:rPr>
          <w:tab/>
        </w:r>
        <w:r>
          <w:rPr>
            <w:noProof/>
            <w:webHidden/>
          </w:rPr>
          <w:fldChar w:fldCharType="begin"/>
        </w:r>
        <w:r>
          <w:rPr>
            <w:noProof/>
            <w:webHidden/>
          </w:rPr>
          <w:instrText xml:space="preserve"> PAGEREF _Toc75782610 \h </w:instrText>
        </w:r>
        <w:r>
          <w:rPr>
            <w:noProof/>
            <w:webHidden/>
          </w:rPr>
        </w:r>
        <w:r>
          <w:rPr>
            <w:noProof/>
            <w:webHidden/>
          </w:rPr>
          <w:fldChar w:fldCharType="separate"/>
        </w:r>
        <w:r>
          <w:rPr>
            <w:noProof/>
            <w:webHidden/>
          </w:rPr>
          <w:t>86</w:t>
        </w:r>
        <w:r>
          <w:rPr>
            <w:noProof/>
            <w:webHidden/>
          </w:rPr>
          <w:fldChar w:fldCharType="end"/>
        </w:r>
      </w:hyperlink>
    </w:p>
    <w:p w14:paraId="4D7EE08C" w14:textId="4C4FA6F9" w:rsidR="00CF60F8" w:rsidRDefault="00CF60F8">
      <w:pPr>
        <w:pStyle w:val="TOC1"/>
        <w:tabs>
          <w:tab w:val="right" w:leader="dot" w:pos="10792"/>
        </w:tabs>
        <w:rPr>
          <w:rFonts w:eastAsiaTheme="minorEastAsia" w:cstheme="minorBidi"/>
          <w:bCs w:val="0"/>
          <w:noProof/>
          <w:szCs w:val="22"/>
          <w:lang w:eastAsia="en-US"/>
        </w:rPr>
      </w:pPr>
      <w:hyperlink w:anchor="_Toc75782611" w:history="1">
        <w:r w:rsidRPr="004A69A1">
          <w:rPr>
            <w:rStyle w:val="Hyperlink"/>
            <w:noProof/>
          </w:rPr>
          <w:t>Appendix A: Datasheet description</w:t>
        </w:r>
        <w:r>
          <w:rPr>
            <w:noProof/>
            <w:webHidden/>
          </w:rPr>
          <w:tab/>
        </w:r>
        <w:r>
          <w:rPr>
            <w:noProof/>
            <w:webHidden/>
          </w:rPr>
          <w:fldChar w:fldCharType="begin"/>
        </w:r>
        <w:r>
          <w:rPr>
            <w:noProof/>
            <w:webHidden/>
          </w:rPr>
          <w:instrText xml:space="preserve"> PAGEREF _Toc75782611 \h </w:instrText>
        </w:r>
        <w:r>
          <w:rPr>
            <w:noProof/>
            <w:webHidden/>
          </w:rPr>
        </w:r>
        <w:r>
          <w:rPr>
            <w:noProof/>
            <w:webHidden/>
          </w:rPr>
          <w:fldChar w:fldCharType="separate"/>
        </w:r>
        <w:r>
          <w:rPr>
            <w:noProof/>
            <w:webHidden/>
          </w:rPr>
          <w:t>88</w:t>
        </w:r>
        <w:r>
          <w:rPr>
            <w:noProof/>
            <w:webHidden/>
          </w:rPr>
          <w:fldChar w:fldCharType="end"/>
        </w:r>
      </w:hyperlink>
    </w:p>
    <w:p w14:paraId="177930CE" w14:textId="7D545F06" w:rsidR="00CF60F8" w:rsidRDefault="00CF60F8">
      <w:pPr>
        <w:pStyle w:val="TOC1"/>
        <w:tabs>
          <w:tab w:val="right" w:leader="dot" w:pos="10792"/>
        </w:tabs>
        <w:rPr>
          <w:rFonts w:eastAsiaTheme="minorEastAsia" w:cstheme="minorBidi"/>
          <w:bCs w:val="0"/>
          <w:noProof/>
          <w:szCs w:val="22"/>
          <w:lang w:eastAsia="en-US"/>
        </w:rPr>
      </w:pPr>
      <w:hyperlink w:anchor="_Toc75782612" w:history="1">
        <w:r w:rsidRPr="004A69A1">
          <w:rPr>
            <w:rStyle w:val="Hyperlink"/>
            <w:noProof/>
          </w:rPr>
          <w:t>Appendix B: Optimizing for AREA</w:t>
        </w:r>
        <w:r>
          <w:rPr>
            <w:noProof/>
            <w:webHidden/>
          </w:rPr>
          <w:tab/>
        </w:r>
        <w:r>
          <w:rPr>
            <w:noProof/>
            <w:webHidden/>
          </w:rPr>
          <w:fldChar w:fldCharType="begin"/>
        </w:r>
        <w:r>
          <w:rPr>
            <w:noProof/>
            <w:webHidden/>
          </w:rPr>
          <w:instrText xml:space="preserve"> PAGEREF _Toc75782612 \h </w:instrText>
        </w:r>
        <w:r>
          <w:rPr>
            <w:noProof/>
            <w:webHidden/>
          </w:rPr>
        </w:r>
        <w:r>
          <w:rPr>
            <w:noProof/>
            <w:webHidden/>
          </w:rPr>
          <w:fldChar w:fldCharType="separate"/>
        </w:r>
        <w:r>
          <w:rPr>
            <w:noProof/>
            <w:webHidden/>
          </w:rPr>
          <w:t>93</w:t>
        </w:r>
        <w:r>
          <w:rPr>
            <w:noProof/>
            <w:webHidden/>
          </w:rPr>
          <w:fldChar w:fldCharType="end"/>
        </w:r>
      </w:hyperlink>
    </w:p>
    <w:p w14:paraId="1F520F6D" w14:textId="301DB7F1" w:rsidR="00CF60F8" w:rsidRDefault="00CF60F8">
      <w:pPr>
        <w:pStyle w:val="TOC1"/>
        <w:tabs>
          <w:tab w:val="right" w:leader="dot" w:pos="10792"/>
        </w:tabs>
        <w:rPr>
          <w:rFonts w:eastAsiaTheme="minorEastAsia" w:cstheme="minorBidi"/>
          <w:bCs w:val="0"/>
          <w:noProof/>
          <w:szCs w:val="22"/>
          <w:lang w:eastAsia="en-US"/>
        </w:rPr>
      </w:pPr>
      <w:hyperlink w:anchor="_Toc75782613" w:history="1">
        <w:r w:rsidRPr="004A69A1">
          <w:rPr>
            <w:rStyle w:val="Hyperlink"/>
            <w:noProof/>
          </w:rPr>
          <w:t>Appendix C: Optimizing for Timing</w:t>
        </w:r>
        <w:r>
          <w:rPr>
            <w:noProof/>
            <w:webHidden/>
          </w:rPr>
          <w:tab/>
        </w:r>
        <w:r>
          <w:rPr>
            <w:noProof/>
            <w:webHidden/>
          </w:rPr>
          <w:fldChar w:fldCharType="begin"/>
        </w:r>
        <w:r>
          <w:rPr>
            <w:noProof/>
            <w:webHidden/>
          </w:rPr>
          <w:instrText xml:space="preserve"> PAGEREF _Toc75782613 \h </w:instrText>
        </w:r>
        <w:r>
          <w:rPr>
            <w:noProof/>
            <w:webHidden/>
          </w:rPr>
        </w:r>
        <w:r>
          <w:rPr>
            <w:noProof/>
            <w:webHidden/>
          </w:rPr>
          <w:fldChar w:fldCharType="separate"/>
        </w:r>
        <w:r>
          <w:rPr>
            <w:noProof/>
            <w:webHidden/>
          </w:rPr>
          <w:t>96</w:t>
        </w:r>
        <w:r>
          <w:rPr>
            <w:noProof/>
            <w:webHidden/>
          </w:rPr>
          <w:fldChar w:fldCharType="end"/>
        </w:r>
      </w:hyperlink>
    </w:p>
    <w:p w14:paraId="2A26921B" w14:textId="6EF1E964" w:rsidR="00CF60F8" w:rsidRDefault="00CF60F8">
      <w:pPr>
        <w:pStyle w:val="TOC1"/>
        <w:tabs>
          <w:tab w:val="right" w:leader="dot" w:pos="10792"/>
        </w:tabs>
        <w:rPr>
          <w:rFonts w:eastAsiaTheme="minorEastAsia" w:cstheme="minorBidi"/>
          <w:bCs w:val="0"/>
          <w:noProof/>
          <w:szCs w:val="22"/>
          <w:lang w:eastAsia="en-US"/>
        </w:rPr>
      </w:pPr>
      <w:hyperlink w:anchor="_Toc75782614" w:history="1">
        <w:r w:rsidRPr="004A69A1">
          <w:rPr>
            <w:rStyle w:val="Hyperlink"/>
            <w:noProof/>
          </w:rPr>
          <w:t>Appendix D: LefGraphic</w:t>
        </w:r>
        <w:r>
          <w:rPr>
            <w:noProof/>
            <w:webHidden/>
          </w:rPr>
          <w:tab/>
        </w:r>
        <w:r>
          <w:rPr>
            <w:noProof/>
            <w:webHidden/>
          </w:rPr>
          <w:fldChar w:fldCharType="begin"/>
        </w:r>
        <w:r>
          <w:rPr>
            <w:noProof/>
            <w:webHidden/>
          </w:rPr>
          <w:instrText xml:space="preserve"> PAGEREF _Toc75782614 \h </w:instrText>
        </w:r>
        <w:r>
          <w:rPr>
            <w:noProof/>
            <w:webHidden/>
          </w:rPr>
        </w:r>
        <w:r>
          <w:rPr>
            <w:noProof/>
            <w:webHidden/>
          </w:rPr>
          <w:fldChar w:fldCharType="separate"/>
        </w:r>
        <w:r>
          <w:rPr>
            <w:noProof/>
            <w:webHidden/>
          </w:rPr>
          <w:t>99</w:t>
        </w:r>
        <w:r>
          <w:rPr>
            <w:noProof/>
            <w:webHidden/>
          </w:rPr>
          <w:fldChar w:fldCharType="end"/>
        </w:r>
      </w:hyperlink>
    </w:p>
    <w:p w14:paraId="24BFD08E" w14:textId="75056EDA" w:rsidR="00CF60F8" w:rsidRDefault="00CF60F8">
      <w:pPr>
        <w:pStyle w:val="TOC1"/>
        <w:tabs>
          <w:tab w:val="right" w:leader="dot" w:pos="10792"/>
        </w:tabs>
        <w:rPr>
          <w:rFonts w:eastAsiaTheme="minorEastAsia" w:cstheme="minorBidi"/>
          <w:bCs w:val="0"/>
          <w:noProof/>
          <w:szCs w:val="22"/>
          <w:lang w:eastAsia="en-US"/>
        </w:rPr>
      </w:pPr>
      <w:hyperlink w:anchor="_Toc75782615" w:history="1">
        <w:r w:rsidRPr="004A69A1">
          <w:rPr>
            <w:rStyle w:val="Hyperlink"/>
            <w:noProof/>
          </w:rPr>
          <w:t>Appendix E: Read Write Margin Settings</w:t>
        </w:r>
        <w:r>
          <w:rPr>
            <w:noProof/>
            <w:webHidden/>
          </w:rPr>
          <w:tab/>
        </w:r>
        <w:r>
          <w:rPr>
            <w:noProof/>
            <w:webHidden/>
          </w:rPr>
          <w:fldChar w:fldCharType="begin"/>
        </w:r>
        <w:r>
          <w:rPr>
            <w:noProof/>
            <w:webHidden/>
          </w:rPr>
          <w:instrText xml:space="preserve"> PAGEREF _Toc75782615 \h </w:instrText>
        </w:r>
        <w:r>
          <w:rPr>
            <w:noProof/>
            <w:webHidden/>
          </w:rPr>
        </w:r>
        <w:r>
          <w:rPr>
            <w:noProof/>
            <w:webHidden/>
          </w:rPr>
          <w:fldChar w:fldCharType="separate"/>
        </w:r>
        <w:r>
          <w:rPr>
            <w:noProof/>
            <w:webHidden/>
          </w:rPr>
          <w:t>101</w:t>
        </w:r>
        <w:r>
          <w:rPr>
            <w:noProof/>
            <w:webHidden/>
          </w:rPr>
          <w:fldChar w:fldCharType="end"/>
        </w:r>
      </w:hyperlink>
    </w:p>
    <w:p w14:paraId="6DB09AA5" w14:textId="1D34B0A0" w:rsidR="00CF60F8" w:rsidRDefault="00CF60F8">
      <w:pPr>
        <w:pStyle w:val="TOC1"/>
        <w:tabs>
          <w:tab w:val="right" w:leader="dot" w:pos="10792"/>
        </w:tabs>
        <w:rPr>
          <w:rFonts w:eastAsiaTheme="minorEastAsia" w:cstheme="minorBidi"/>
          <w:bCs w:val="0"/>
          <w:noProof/>
          <w:szCs w:val="22"/>
          <w:lang w:eastAsia="en-US"/>
        </w:rPr>
      </w:pPr>
      <w:hyperlink w:anchor="_Toc75782616" w:history="1">
        <w:r w:rsidRPr="004A69A1">
          <w:rPr>
            <w:rStyle w:val="Hyperlink"/>
            <w:noProof/>
          </w:rPr>
          <w:t>Appendix F: Dolphin Technology Power Architecture</w:t>
        </w:r>
        <w:r>
          <w:rPr>
            <w:noProof/>
            <w:webHidden/>
          </w:rPr>
          <w:tab/>
        </w:r>
        <w:r>
          <w:rPr>
            <w:noProof/>
            <w:webHidden/>
          </w:rPr>
          <w:fldChar w:fldCharType="begin"/>
        </w:r>
        <w:r>
          <w:rPr>
            <w:noProof/>
            <w:webHidden/>
          </w:rPr>
          <w:instrText xml:space="preserve"> PAGEREF _Toc75782616 \h </w:instrText>
        </w:r>
        <w:r>
          <w:rPr>
            <w:noProof/>
            <w:webHidden/>
          </w:rPr>
        </w:r>
        <w:r>
          <w:rPr>
            <w:noProof/>
            <w:webHidden/>
          </w:rPr>
          <w:fldChar w:fldCharType="separate"/>
        </w:r>
        <w:r>
          <w:rPr>
            <w:noProof/>
            <w:webHidden/>
          </w:rPr>
          <w:t>102</w:t>
        </w:r>
        <w:r>
          <w:rPr>
            <w:noProof/>
            <w:webHidden/>
          </w:rPr>
          <w:fldChar w:fldCharType="end"/>
        </w:r>
      </w:hyperlink>
    </w:p>
    <w:p w14:paraId="59B638FB" w14:textId="2B299B96" w:rsidR="00317F37" w:rsidRDefault="00C74EF9" w:rsidP="003437B8">
      <w:pPr>
        <w:rPr>
          <w:rFonts w:cs="Arial"/>
        </w:rPr>
      </w:pPr>
      <w:r>
        <w:rPr>
          <w:rFonts w:cs="Arial"/>
          <w:bCs/>
          <w:szCs w:val="24"/>
        </w:rPr>
        <w:fldChar w:fldCharType="end"/>
      </w:r>
    </w:p>
    <w:p w14:paraId="3EB4CDD3" w14:textId="77777777" w:rsidR="00317F37" w:rsidRDefault="00317F37" w:rsidP="003437B8">
      <w:pPr>
        <w:rPr>
          <w:rFonts w:cs="Arial"/>
        </w:rPr>
        <w:sectPr w:rsidR="00317F37" w:rsidSect="000B1D8C">
          <w:pgSz w:w="12242" w:h="15842" w:code="1"/>
          <w:pgMar w:top="720" w:right="720" w:bottom="720" w:left="720" w:header="720" w:footer="720" w:gutter="0"/>
          <w:cols w:space="720"/>
          <w:docGrid w:linePitch="360"/>
        </w:sectPr>
      </w:pPr>
    </w:p>
    <w:p w14:paraId="3948ECEC" w14:textId="77777777" w:rsidR="00317F37" w:rsidRDefault="00317F37" w:rsidP="00317F37">
      <w:pPr>
        <w:pStyle w:val="Heading1"/>
        <w:numPr>
          <w:ilvl w:val="0"/>
          <w:numId w:val="0"/>
        </w:numPr>
        <w:ind w:left="567" w:hanging="567"/>
      </w:pPr>
      <w:bookmarkStart w:id="4" w:name="_Toc352685057"/>
      <w:bookmarkStart w:id="5" w:name="_Toc353173949"/>
      <w:bookmarkStart w:id="6" w:name="_Toc353438018"/>
      <w:bookmarkStart w:id="7" w:name="_Toc75782592"/>
      <w:r>
        <w:lastRenderedPageBreak/>
        <w:t>LIST OF FIGURE</w:t>
      </w:r>
      <w:bookmarkEnd w:id="4"/>
      <w:bookmarkEnd w:id="5"/>
      <w:bookmarkEnd w:id="6"/>
      <w:r w:rsidR="002B71F0">
        <w:t>S</w:t>
      </w:r>
      <w:bookmarkEnd w:id="7"/>
    </w:p>
    <w:p w14:paraId="35B3B17C" w14:textId="45B2512A" w:rsidR="00CF60F8" w:rsidRDefault="00C74EF9">
      <w:pPr>
        <w:pStyle w:val="TableofFigures"/>
        <w:tabs>
          <w:tab w:val="right" w:leader="dot" w:pos="10792"/>
        </w:tabs>
        <w:rPr>
          <w:rFonts w:eastAsiaTheme="minorEastAsia" w:cstheme="minorBidi"/>
          <w:noProof/>
          <w:szCs w:val="22"/>
          <w:lang w:eastAsia="en-US"/>
        </w:rPr>
      </w:pPr>
      <w:r>
        <w:fldChar w:fldCharType="begin"/>
      </w:r>
      <w:r w:rsidR="006066EC">
        <w:instrText xml:space="preserve"> TOC \h \z \c "Figure" </w:instrText>
      </w:r>
      <w:r>
        <w:fldChar w:fldCharType="separate"/>
      </w:r>
      <w:hyperlink w:anchor="_Toc75782617" w:history="1">
        <w:r w:rsidR="00CF60F8" w:rsidRPr="00CF249E">
          <w:rPr>
            <w:rStyle w:val="Hyperlink"/>
            <w:noProof/>
          </w:rPr>
          <w:t>Figure 1. Scan chain and output registers</w:t>
        </w:r>
        <w:r w:rsidR="00CF60F8">
          <w:rPr>
            <w:noProof/>
            <w:webHidden/>
          </w:rPr>
          <w:tab/>
        </w:r>
        <w:r w:rsidR="00CF60F8">
          <w:rPr>
            <w:noProof/>
            <w:webHidden/>
          </w:rPr>
          <w:fldChar w:fldCharType="begin"/>
        </w:r>
        <w:r w:rsidR="00CF60F8">
          <w:rPr>
            <w:noProof/>
            <w:webHidden/>
          </w:rPr>
          <w:instrText xml:space="preserve"> PAGEREF _Toc75782617 \h </w:instrText>
        </w:r>
        <w:r w:rsidR="00CF60F8">
          <w:rPr>
            <w:noProof/>
            <w:webHidden/>
          </w:rPr>
        </w:r>
        <w:r w:rsidR="00CF60F8">
          <w:rPr>
            <w:noProof/>
            <w:webHidden/>
          </w:rPr>
          <w:fldChar w:fldCharType="separate"/>
        </w:r>
        <w:r w:rsidR="00CF60F8">
          <w:rPr>
            <w:noProof/>
            <w:webHidden/>
          </w:rPr>
          <w:t>23</w:t>
        </w:r>
        <w:r w:rsidR="00CF60F8">
          <w:rPr>
            <w:noProof/>
            <w:webHidden/>
          </w:rPr>
          <w:fldChar w:fldCharType="end"/>
        </w:r>
      </w:hyperlink>
    </w:p>
    <w:p w14:paraId="49ACB511" w14:textId="7B92D4B7" w:rsidR="00CF60F8" w:rsidRDefault="00CF60F8">
      <w:pPr>
        <w:pStyle w:val="TableofFigures"/>
        <w:tabs>
          <w:tab w:val="right" w:leader="dot" w:pos="10792"/>
        </w:tabs>
        <w:rPr>
          <w:rFonts w:eastAsiaTheme="minorEastAsia" w:cstheme="minorBidi"/>
          <w:noProof/>
          <w:szCs w:val="22"/>
          <w:lang w:eastAsia="en-US"/>
        </w:rPr>
      </w:pPr>
      <w:hyperlink w:anchor="_Toc75782618" w:history="1">
        <w:r w:rsidRPr="00CF249E">
          <w:rPr>
            <w:rStyle w:val="Hyperlink"/>
            <w:noProof/>
          </w:rPr>
          <w:t>Figure 2. Asynchronous write through diagram</w:t>
        </w:r>
        <w:r>
          <w:rPr>
            <w:noProof/>
            <w:webHidden/>
          </w:rPr>
          <w:tab/>
        </w:r>
        <w:r>
          <w:rPr>
            <w:noProof/>
            <w:webHidden/>
          </w:rPr>
          <w:fldChar w:fldCharType="begin"/>
        </w:r>
        <w:r>
          <w:rPr>
            <w:noProof/>
            <w:webHidden/>
          </w:rPr>
          <w:instrText xml:space="preserve"> PAGEREF _Toc75782618 \h </w:instrText>
        </w:r>
        <w:r>
          <w:rPr>
            <w:noProof/>
            <w:webHidden/>
          </w:rPr>
        </w:r>
        <w:r>
          <w:rPr>
            <w:noProof/>
            <w:webHidden/>
          </w:rPr>
          <w:fldChar w:fldCharType="separate"/>
        </w:r>
        <w:r>
          <w:rPr>
            <w:noProof/>
            <w:webHidden/>
          </w:rPr>
          <w:t>25</w:t>
        </w:r>
        <w:r>
          <w:rPr>
            <w:noProof/>
            <w:webHidden/>
          </w:rPr>
          <w:fldChar w:fldCharType="end"/>
        </w:r>
      </w:hyperlink>
    </w:p>
    <w:p w14:paraId="01AB30E9" w14:textId="3E27AC8C" w:rsidR="00CF60F8" w:rsidRDefault="00CF60F8">
      <w:pPr>
        <w:pStyle w:val="TableofFigures"/>
        <w:tabs>
          <w:tab w:val="right" w:leader="dot" w:pos="10792"/>
        </w:tabs>
        <w:rPr>
          <w:rFonts w:eastAsiaTheme="minorEastAsia" w:cstheme="minorBidi"/>
          <w:noProof/>
          <w:szCs w:val="22"/>
          <w:lang w:eastAsia="en-US"/>
        </w:rPr>
      </w:pPr>
      <w:hyperlink w:anchor="_Toc75782619" w:history="1">
        <w:r w:rsidRPr="00CF249E">
          <w:rPr>
            <w:rStyle w:val="Hyperlink"/>
            <w:noProof/>
          </w:rPr>
          <w:t>Figure 3. Bist mux structure</w:t>
        </w:r>
        <w:r>
          <w:rPr>
            <w:noProof/>
            <w:webHidden/>
          </w:rPr>
          <w:tab/>
        </w:r>
        <w:r>
          <w:rPr>
            <w:noProof/>
            <w:webHidden/>
          </w:rPr>
          <w:fldChar w:fldCharType="begin"/>
        </w:r>
        <w:r>
          <w:rPr>
            <w:noProof/>
            <w:webHidden/>
          </w:rPr>
          <w:instrText xml:space="preserve"> PAGEREF _Toc75782619 \h </w:instrText>
        </w:r>
        <w:r>
          <w:rPr>
            <w:noProof/>
            <w:webHidden/>
          </w:rPr>
        </w:r>
        <w:r>
          <w:rPr>
            <w:noProof/>
            <w:webHidden/>
          </w:rPr>
          <w:fldChar w:fldCharType="separate"/>
        </w:r>
        <w:r>
          <w:rPr>
            <w:noProof/>
            <w:webHidden/>
          </w:rPr>
          <w:t>27</w:t>
        </w:r>
        <w:r>
          <w:rPr>
            <w:noProof/>
            <w:webHidden/>
          </w:rPr>
          <w:fldChar w:fldCharType="end"/>
        </w:r>
      </w:hyperlink>
    </w:p>
    <w:p w14:paraId="1F80050E" w14:textId="6BF4D322" w:rsidR="00CF60F8" w:rsidRDefault="00CF60F8">
      <w:pPr>
        <w:pStyle w:val="TableofFigures"/>
        <w:tabs>
          <w:tab w:val="right" w:leader="dot" w:pos="10792"/>
        </w:tabs>
        <w:rPr>
          <w:rFonts w:eastAsiaTheme="minorEastAsia" w:cstheme="minorBidi"/>
          <w:noProof/>
          <w:szCs w:val="22"/>
          <w:lang w:eastAsia="en-US"/>
        </w:rPr>
      </w:pPr>
      <w:hyperlink w:anchor="_Toc75782620" w:history="1">
        <w:r w:rsidRPr="00CF249E">
          <w:rPr>
            <w:rStyle w:val="Hyperlink"/>
            <w:noProof/>
          </w:rPr>
          <w:t>Figure 4. XOR implementation</w:t>
        </w:r>
        <w:r>
          <w:rPr>
            <w:noProof/>
            <w:webHidden/>
          </w:rPr>
          <w:tab/>
        </w:r>
        <w:r>
          <w:rPr>
            <w:noProof/>
            <w:webHidden/>
          </w:rPr>
          <w:fldChar w:fldCharType="begin"/>
        </w:r>
        <w:r>
          <w:rPr>
            <w:noProof/>
            <w:webHidden/>
          </w:rPr>
          <w:instrText xml:space="preserve"> PAGEREF _Toc75782620 \h </w:instrText>
        </w:r>
        <w:r>
          <w:rPr>
            <w:noProof/>
            <w:webHidden/>
          </w:rPr>
        </w:r>
        <w:r>
          <w:rPr>
            <w:noProof/>
            <w:webHidden/>
          </w:rPr>
          <w:fldChar w:fldCharType="separate"/>
        </w:r>
        <w:r>
          <w:rPr>
            <w:noProof/>
            <w:webHidden/>
          </w:rPr>
          <w:t>29</w:t>
        </w:r>
        <w:r>
          <w:rPr>
            <w:noProof/>
            <w:webHidden/>
          </w:rPr>
          <w:fldChar w:fldCharType="end"/>
        </w:r>
      </w:hyperlink>
    </w:p>
    <w:p w14:paraId="0D4EBC96" w14:textId="506D05EF" w:rsidR="00CF60F8" w:rsidRDefault="00CF60F8">
      <w:pPr>
        <w:pStyle w:val="TableofFigures"/>
        <w:tabs>
          <w:tab w:val="right" w:leader="dot" w:pos="10792"/>
        </w:tabs>
        <w:rPr>
          <w:rFonts w:eastAsiaTheme="minorEastAsia" w:cstheme="minorBidi"/>
          <w:noProof/>
          <w:szCs w:val="22"/>
          <w:lang w:eastAsia="en-US"/>
        </w:rPr>
      </w:pPr>
      <w:hyperlink w:anchor="_Toc75782621" w:history="1">
        <w:r w:rsidRPr="00CF249E">
          <w:rPr>
            <w:rStyle w:val="Hyperlink"/>
            <w:noProof/>
          </w:rPr>
          <w:t>Figure 5. Synchronous write through timing diagram</w:t>
        </w:r>
        <w:r>
          <w:rPr>
            <w:noProof/>
            <w:webHidden/>
          </w:rPr>
          <w:tab/>
        </w:r>
        <w:r>
          <w:rPr>
            <w:noProof/>
            <w:webHidden/>
          </w:rPr>
          <w:fldChar w:fldCharType="begin"/>
        </w:r>
        <w:r>
          <w:rPr>
            <w:noProof/>
            <w:webHidden/>
          </w:rPr>
          <w:instrText xml:space="preserve"> PAGEREF _Toc75782621 \h </w:instrText>
        </w:r>
        <w:r>
          <w:rPr>
            <w:noProof/>
            <w:webHidden/>
          </w:rPr>
        </w:r>
        <w:r>
          <w:rPr>
            <w:noProof/>
            <w:webHidden/>
          </w:rPr>
          <w:fldChar w:fldCharType="separate"/>
        </w:r>
        <w:r>
          <w:rPr>
            <w:noProof/>
            <w:webHidden/>
          </w:rPr>
          <w:t>53</w:t>
        </w:r>
        <w:r>
          <w:rPr>
            <w:noProof/>
            <w:webHidden/>
          </w:rPr>
          <w:fldChar w:fldCharType="end"/>
        </w:r>
      </w:hyperlink>
    </w:p>
    <w:p w14:paraId="20A59073" w14:textId="463B040A" w:rsidR="00CF60F8" w:rsidRDefault="00CF60F8">
      <w:pPr>
        <w:pStyle w:val="TableofFigures"/>
        <w:tabs>
          <w:tab w:val="right" w:leader="dot" w:pos="10792"/>
        </w:tabs>
        <w:rPr>
          <w:rFonts w:eastAsiaTheme="minorEastAsia" w:cstheme="minorBidi"/>
          <w:noProof/>
          <w:szCs w:val="22"/>
          <w:lang w:eastAsia="en-US"/>
        </w:rPr>
      </w:pPr>
      <w:hyperlink w:anchor="_Toc75782622" w:history="1">
        <w:r w:rsidRPr="00CF249E">
          <w:rPr>
            <w:rStyle w:val="Hyperlink"/>
            <w:noProof/>
          </w:rPr>
          <w:t>Figure 6. Time for entering/exiting low power mode</w:t>
        </w:r>
        <w:r>
          <w:rPr>
            <w:noProof/>
            <w:webHidden/>
          </w:rPr>
          <w:tab/>
        </w:r>
        <w:r>
          <w:rPr>
            <w:noProof/>
            <w:webHidden/>
          </w:rPr>
          <w:fldChar w:fldCharType="begin"/>
        </w:r>
        <w:r>
          <w:rPr>
            <w:noProof/>
            <w:webHidden/>
          </w:rPr>
          <w:instrText xml:space="preserve"> PAGEREF _Toc75782622 \h </w:instrText>
        </w:r>
        <w:r>
          <w:rPr>
            <w:noProof/>
            <w:webHidden/>
          </w:rPr>
        </w:r>
        <w:r>
          <w:rPr>
            <w:noProof/>
            <w:webHidden/>
          </w:rPr>
          <w:fldChar w:fldCharType="separate"/>
        </w:r>
        <w:r>
          <w:rPr>
            <w:noProof/>
            <w:webHidden/>
          </w:rPr>
          <w:t>58</w:t>
        </w:r>
        <w:r>
          <w:rPr>
            <w:noProof/>
            <w:webHidden/>
          </w:rPr>
          <w:fldChar w:fldCharType="end"/>
        </w:r>
      </w:hyperlink>
    </w:p>
    <w:p w14:paraId="0AA349F9" w14:textId="14762330" w:rsidR="00CF60F8" w:rsidRDefault="00CF60F8">
      <w:pPr>
        <w:pStyle w:val="TableofFigures"/>
        <w:tabs>
          <w:tab w:val="right" w:leader="dot" w:pos="10792"/>
        </w:tabs>
        <w:rPr>
          <w:rFonts w:eastAsiaTheme="minorEastAsia" w:cstheme="minorBidi"/>
          <w:noProof/>
          <w:szCs w:val="22"/>
          <w:lang w:eastAsia="en-US"/>
        </w:rPr>
      </w:pPr>
      <w:hyperlink w:anchor="_Toc75782623" w:history="1">
        <w:r w:rsidRPr="00CF249E">
          <w:rPr>
            <w:rStyle w:val="Hyperlink"/>
            <w:noProof/>
          </w:rPr>
          <w:t>Figure 7. Time for entering/exiting low power mode when last command is reading</w:t>
        </w:r>
        <w:r>
          <w:rPr>
            <w:noProof/>
            <w:webHidden/>
          </w:rPr>
          <w:tab/>
        </w:r>
        <w:r>
          <w:rPr>
            <w:noProof/>
            <w:webHidden/>
          </w:rPr>
          <w:fldChar w:fldCharType="begin"/>
        </w:r>
        <w:r>
          <w:rPr>
            <w:noProof/>
            <w:webHidden/>
          </w:rPr>
          <w:instrText xml:space="preserve"> PAGEREF _Toc75782623 \h </w:instrText>
        </w:r>
        <w:r>
          <w:rPr>
            <w:noProof/>
            <w:webHidden/>
          </w:rPr>
        </w:r>
        <w:r>
          <w:rPr>
            <w:noProof/>
            <w:webHidden/>
          </w:rPr>
          <w:fldChar w:fldCharType="separate"/>
        </w:r>
        <w:r>
          <w:rPr>
            <w:noProof/>
            <w:webHidden/>
          </w:rPr>
          <w:t>61</w:t>
        </w:r>
        <w:r>
          <w:rPr>
            <w:noProof/>
            <w:webHidden/>
          </w:rPr>
          <w:fldChar w:fldCharType="end"/>
        </w:r>
      </w:hyperlink>
    </w:p>
    <w:p w14:paraId="35597FCB" w14:textId="1019AA8C" w:rsidR="00CF60F8" w:rsidRDefault="00CF60F8">
      <w:pPr>
        <w:pStyle w:val="TableofFigures"/>
        <w:tabs>
          <w:tab w:val="right" w:leader="dot" w:pos="10792"/>
        </w:tabs>
        <w:rPr>
          <w:rFonts w:eastAsiaTheme="minorEastAsia" w:cstheme="minorBidi"/>
          <w:noProof/>
          <w:szCs w:val="22"/>
          <w:lang w:eastAsia="en-US"/>
        </w:rPr>
      </w:pPr>
      <w:hyperlink w:anchor="_Toc75782624" w:history="1">
        <w:r w:rsidRPr="00CF249E">
          <w:rPr>
            <w:rStyle w:val="Hyperlink"/>
            <w:noProof/>
          </w:rPr>
          <w:t>Figure 8. Time for entering/exiting low power mode when last command is writing</w:t>
        </w:r>
        <w:r>
          <w:rPr>
            <w:noProof/>
            <w:webHidden/>
          </w:rPr>
          <w:tab/>
        </w:r>
        <w:r>
          <w:rPr>
            <w:noProof/>
            <w:webHidden/>
          </w:rPr>
          <w:fldChar w:fldCharType="begin"/>
        </w:r>
        <w:r>
          <w:rPr>
            <w:noProof/>
            <w:webHidden/>
          </w:rPr>
          <w:instrText xml:space="preserve"> PAGEREF _Toc75782624 \h </w:instrText>
        </w:r>
        <w:r>
          <w:rPr>
            <w:noProof/>
            <w:webHidden/>
          </w:rPr>
        </w:r>
        <w:r>
          <w:rPr>
            <w:noProof/>
            <w:webHidden/>
          </w:rPr>
          <w:fldChar w:fldCharType="separate"/>
        </w:r>
        <w:r>
          <w:rPr>
            <w:noProof/>
            <w:webHidden/>
          </w:rPr>
          <w:t>62</w:t>
        </w:r>
        <w:r>
          <w:rPr>
            <w:noProof/>
            <w:webHidden/>
          </w:rPr>
          <w:fldChar w:fldCharType="end"/>
        </w:r>
      </w:hyperlink>
    </w:p>
    <w:p w14:paraId="45885A46" w14:textId="2174F526" w:rsidR="00CF60F8" w:rsidRDefault="00CF60F8">
      <w:pPr>
        <w:pStyle w:val="TableofFigures"/>
        <w:tabs>
          <w:tab w:val="right" w:leader="dot" w:pos="10792"/>
        </w:tabs>
        <w:rPr>
          <w:rFonts w:eastAsiaTheme="minorEastAsia" w:cstheme="minorBidi"/>
          <w:noProof/>
          <w:szCs w:val="22"/>
          <w:lang w:eastAsia="en-US"/>
        </w:rPr>
      </w:pPr>
      <w:hyperlink w:anchor="_Toc75782625" w:history="1">
        <w:r w:rsidRPr="00CF249E">
          <w:rPr>
            <w:rStyle w:val="Hyperlink"/>
            <w:noProof/>
          </w:rPr>
          <w:t>Figure 9. Read/</w:t>
        </w:r>
        <w:r w:rsidRPr="00CF249E">
          <w:rPr>
            <w:rStyle w:val="Hyperlink"/>
            <w:noProof/>
            <w:spacing w:val="-7"/>
          </w:rPr>
          <w:t xml:space="preserve"> </w:t>
        </w:r>
        <w:r w:rsidRPr="00CF249E">
          <w:rPr>
            <w:rStyle w:val="Hyperlink"/>
            <w:noProof/>
          </w:rPr>
          <w:t>Write</w:t>
        </w:r>
        <w:r w:rsidRPr="00CF249E">
          <w:rPr>
            <w:rStyle w:val="Hyperlink"/>
            <w:noProof/>
            <w:spacing w:val="-8"/>
          </w:rPr>
          <w:t xml:space="preserve"> </w:t>
        </w:r>
        <w:r w:rsidRPr="00CF249E">
          <w:rPr>
            <w:rStyle w:val="Hyperlink"/>
            <w:noProof/>
          </w:rPr>
          <w:t>Timing</w:t>
        </w:r>
        <w:r w:rsidRPr="00CF249E">
          <w:rPr>
            <w:rStyle w:val="Hyperlink"/>
            <w:noProof/>
            <w:spacing w:val="-7"/>
          </w:rPr>
          <w:t xml:space="preserve"> </w:t>
        </w:r>
        <w:r w:rsidRPr="00CF249E">
          <w:rPr>
            <w:rStyle w:val="Hyperlink"/>
            <w:noProof/>
          </w:rPr>
          <w:t>Diagram</w:t>
        </w:r>
        <w:r w:rsidRPr="00CF249E">
          <w:rPr>
            <w:rStyle w:val="Hyperlink"/>
            <w:noProof/>
            <w:spacing w:val="-7"/>
          </w:rPr>
          <w:t xml:space="preserve"> </w:t>
        </w:r>
        <w:r w:rsidRPr="00CF249E">
          <w:rPr>
            <w:rStyle w:val="Hyperlink"/>
            <w:noProof/>
          </w:rPr>
          <w:t>without</w:t>
        </w:r>
        <w:r w:rsidRPr="00CF249E">
          <w:rPr>
            <w:rStyle w:val="Hyperlink"/>
            <w:noProof/>
            <w:spacing w:val="-7"/>
          </w:rPr>
          <w:t xml:space="preserve"> </w:t>
        </w:r>
        <w:r w:rsidRPr="00CF249E">
          <w:rPr>
            <w:rStyle w:val="Hyperlink"/>
            <w:noProof/>
          </w:rPr>
          <w:t>Registered</w:t>
        </w:r>
        <w:r w:rsidRPr="00CF249E">
          <w:rPr>
            <w:rStyle w:val="Hyperlink"/>
            <w:noProof/>
            <w:spacing w:val="-7"/>
          </w:rPr>
          <w:t xml:space="preserve"> </w:t>
        </w:r>
        <w:r w:rsidRPr="00CF249E">
          <w:rPr>
            <w:rStyle w:val="Hyperlink"/>
            <w:noProof/>
          </w:rPr>
          <w:t>Output</w:t>
        </w:r>
        <w:r>
          <w:rPr>
            <w:noProof/>
            <w:webHidden/>
          </w:rPr>
          <w:tab/>
        </w:r>
        <w:r>
          <w:rPr>
            <w:noProof/>
            <w:webHidden/>
          </w:rPr>
          <w:fldChar w:fldCharType="begin"/>
        </w:r>
        <w:r>
          <w:rPr>
            <w:noProof/>
            <w:webHidden/>
          </w:rPr>
          <w:instrText xml:space="preserve"> PAGEREF _Toc75782625 \h </w:instrText>
        </w:r>
        <w:r>
          <w:rPr>
            <w:noProof/>
            <w:webHidden/>
          </w:rPr>
        </w:r>
        <w:r>
          <w:rPr>
            <w:noProof/>
            <w:webHidden/>
          </w:rPr>
          <w:fldChar w:fldCharType="separate"/>
        </w:r>
        <w:r>
          <w:rPr>
            <w:noProof/>
            <w:webHidden/>
          </w:rPr>
          <w:t>76</w:t>
        </w:r>
        <w:r>
          <w:rPr>
            <w:noProof/>
            <w:webHidden/>
          </w:rPr>
          <w:fldChar w:fldCharType="end"/>
        </w:r>
      </w:hyperlink>
    </w:p>
    <w:p w14:paraId="1AFC0CDE" w14:textId="137FC07E" w:rsidR="00CF60F8" w:rsidRDefault="00CF60F8">
      <w:pPr>
        <w:pStyle w:val="TableofFigures"/>
        <w:tabs>
          <w:tab w:val="right" w:leader="dot" w:pos="10792"/>
        </w:tabs>
        <w:rPr>
          <w:rFonts w:eastAsiaTheme="minorEastAsia" w:cstheme="minorBidi"/>
          <w:noProof/>
          <w:szCs w:val="22"/>
          <w:lang w:eastAsia="en-US"/>
        </w:rPr>
      </w:pPr>
      <w:hyperlink w:anchor="_Toc75782626" w:history="1">
        <w:r w:rsidRPr="00CF249E">
          <w:rPr>
            <w:rStyle w:val="Hyperlink"/>
            <w:noProof/>
          </w:rPr>
          <w:t>Figure 10. Read/</w:t>
        </w:r>
        <w:r w:rsidRPr="00CF249E">
          <w:rPr>
            <w:rStyle w:val="Hyperlink"/>
            <w:noProof/>
            <w:spacing w:val="-7"/>
          </w:rPr>
          <w:t xml:space="preserve"> </w:t>
        </w:r>
        <w:r w:rsidRPr="00CF249E">
          <w:rPr>
            <w:rStyle w:val="Hyperlink"/>
            <w:noProof/>
          </w:rPr>
          <w:t>Write</w:t>
        </w:r>
        <w:r w:rsidRPr="00CF249E">
          <w:rPr>
            <w:rStyle w:val="Hyperlink"/>
            <w:noProof/>
            <w:spacing w:val="-8"/>
          </w:rPr>
          <w:t xml:space="preserve"> </w:t>
        </w:r>
        <w:r w:rsidRPr="00CF249E">
          <w:rPr>
            <w:rStyle w:val="Hyperlink"/>
            <w:noProof/>
          </w:rPr>
          <w:t>Timing</w:t>
        </w:r>
        <w:r w:rsidRPr="00CF249E">
          <w:rPr>
            <w:rStyle w:val="Hyperlink"/>
            <w:noProof/>
            <w:spacing w:val="-7"/>
          </w:rPr>
          <w:t xml:space="preserve"> </w:t>
        </w:r>
        <w:r w:rsidRPr="00CF249E">
          <w:rPr>
            <w:rStyle w:val="Hyperlink"/>
            <w:noProof/>
          </w:rPr>
          <w:t>Diagram</w:t>
        </w:r>
        <w:r w:rsidRPr="00CF249E">
          <w:rPr>
            <w:rStyle w:val="Hyperlink"/>
            <w:noProof/>
            <w:spacing w:val="-7"/>
          </w:rPr>
          <w:t xml:space="preserve"> </w:t>
        </w:r>
        <w:r w:rsidRPr="00CF249E">
          <w:rPr>
            <w:rStyle w:val="Hyperlink"/>
            <w:noProof/>
          </w:rPr>
          <w:t>with</w:t>
        </w:r>
        <w:r w:rsidRPr="00CF249E">
          <w:rPr>
            <w:rStyle w:val="Hyperlink"/>
            <w:noProof/>
            <w:spacing w:val="-7"/>
          </w:rPr>
          <w:t xml:space="preserve"> </w:t>
        </w:r>
        <w:r w:rsidRPr="00CF249E">
          <w:rPr>
            <w:rStyle w:val="Hyperlink"/>
            <w:noProof/>
          </w:rPr>
          <w:t>Registered</w:t>
        </w:r>
        <w:r w:rsidRPr="00CF249E">
          <w:rPr>
            <w:rStyle w:val="Hyperlink"/>
            <w:noProof/>
            <w:spacing w:val="-7"/>
          </w:rPr>
          <w:t xml:space="preserve"> </w:t>
        </w:r>
        <w:r w:rsidRPr="00CF249E">
          <w:rPr>
            <w:rStyle w:val="Hyperlink"/>
            <w:noProof/>
          </w:rPr>
          <w:t>Output</w:t>
        </w:r>
        <w:r>
          <w:rPr>
            <w:noProof/>
            <w:webHidden/>
          </w:rPr>
          <w:tab/>
        </w:r>
        <w:r>
          <w:rPr>
            <w:noProof/>
            <w:webHidden/>
          </w:rPr>
          <w:fldChar w:fldCharType="begin"/>
        </w:r>
        <w:r>
          <w:rPr>
            <w:noProof/>
            <w:webHidden/>
          </w:rPr>
          <w:instrText xml:space="preserve"> PAGEREF _Toc75782626 \h </w:instrText>
        </w:r>
        <w:r>
          <w:rPr>
            <w:noProof/>
            <w:webHidden/>
          </w:rPr>
        </w:r>
        <w:r>
          <w:rPr>
            <w:noProof/>
            <w:webHidden/>
          </w:rPr>
          <w:fldChar w:fldCharType="separate"/>
        </w:r>
        <w:r>
          <w:rPr>
            <w:noProof/>
            <w:webHidden/>
          </w:rPr>
          <w:t>77</w:t>
        </w:r>
        <w:r>
          <w:rPr>
            <w:noProof/>
            <w:webHidden/>
          </w:rPr>
          <w:fldChar w:fldCharType="end"/>
        </w:r>
      </w:hyperlink>
    </w:p>
    <w:p w14:paraId="52866788" w14:textId="7ED9A7B3" w:rsidR="00CF60F8" w:rsidRDefault="00CF60F8">
      <w:pPr>
        <w:pStyle w:val="TableofFigures"/>
        <w:tabs>
          <w:tab w:val="right" w:leader="dot" w:pos="10792"/>
        </w:tabs>
        <w:rPr>
          <w:rFonts w:eastAsiaTheme="minorEastAsia" w:cstheme="minorBidi"/>
          <w:noProof/>
          <w:szCs w:val="22"/>
          <w:lang w:eastAsia="en-US"/>
        </w:rPr>
      </w:pPr>
      <w:hyperlink w:anchor="_Toc75782627" w:history="1">
        <w:r w:rsidRPr="00CF249E">
          <w:rPr>
            <w:rStyle w:val="Hyperlink"/>
            <w:noProof/>
          </w:rPr>
          <w:t>Figure 11. Dolphin Technology 8Kx32 cm16 Memory With Row/Column Redundancy</w:t>
        </w:r>
        <w:r>
          <w:rPr>
            <w:noProof/>
            <w:webHidden/>
          </w:rPr>
          <w:tab/>
        </w:r>
        <w:r>
          <w:rPr>
            <w:noProof/>
            <w:webHidden/>
          </w:rPr>
          <w:fldChar w:fldCharType="begin"/>
        </w:r>
        <w:r>
          <w:rPr>
            <w:noProof/>
            <w:webHidden/>
          </w:rPr>
          <w:instrText xml:space="preserve"> PAGEREF _Toc75782627 \h </w:instrText>
        </w:r>
        <w:r>
          <w:rPr>
            <w:noProof/>
            <w:webHidden/>
          </w:rPr>
        </w:r>
        <w:r>
          <w:rPr>
            <w:noProof/>
            <w:webHidden/>
          </w:rPr>
          <w:fldChar w:fldCharType="separate"/>
        </w:r>
        <w:r>
          <w:rPr>
            <w:noProof/>
            <w:webHidden/>
          </w:rPr>
          <w:t>79</w:t>
        </w:r>
        <w:r>
          <w:rPr>
            <w:noProof/>
            <w:webHidden/>
          </w:rPr>
          <w:fldChar w:fldCharType="end"/>
        </w:r>
      </w:hyperlink>
    </w:p>
    <w:p w14:paraId="093E9FCE" w14:textId="28095D12" w:rsidR="00CF60F8" w:rsidRDefault="00CF60F8">
      <w:pPr>
        <w:pStyle w:val="TableofFigures"/>
        <w:tabs>
          <w:tab w:val="right" w:leader="dot" w:pos="10792"/>
        </w:tabs>
        <w:rPr>
          <w:rFonts w:eastAsiaTheme="minorEastAsia" w:cstheme="minorBidi"/>
          <w:noProof/>
          <w:szCs w:val="22"/>
          <w:lang w:eastAsia="en-US"/>
        </w:rPr>
      </w:pPr>
      <w:hyperlink w:anchor="_Toc75782628" w:history="1">
        <w:r w:rsidRPr="00CF249E">
          <w:rPr>
            <w:rStyle w:val="Hyperlink"/>
            <w:noProof/>
          </w:rPr>
          <w:t>Figure 12. Physical Map and Bit Map of the 8k x 32 Block</w:t>
        </w:r>
        <w:r>
          <w:rPr>
            <w:noProof/>
            <w:webHidden/>
          </w:rPr>
          <w:tab/>
        </w:r>
        <w:r>
          <w:rPr>
            <w:noProof/>
            <w:webHidden/>
          </w:rPr>
          <w:fldChar w:fldCharType="begin"/>
        </w:r>
        <w:r>
          <w:rPr>
            <w:noProof/>
            <w:webHidden/>
          </w:rPr>
          <w:instrText xml:space="preserve"> PAGEREF _Toc75782628 \h </w:instrText>
        </w:r>
        <w:r>
          <w:rPr>
            <w:noProof/>
            <w:webHidden/>
          </w:rPr>
        </w:r>
        <w:r>
          <w:rPr>
            <w:noProof/>
            <w:webHidden/>
          </w:rPr>
          <w:fldChar w:fldCharType="separate"/>
        </w:r>
        <w:r>
          <w:rPr>
            <w:noProof/>
            <w:webHidden/>
          </w:rPr>
          <w:t>81</w:t>
        </w:r>
        <w:r>
          <w:rPr>
            <w:noProof/>
            <w:webHidden/>
          </w:rPr>
          <w:fldChar w:fldCharType="end"/>
        </w:r>
      </w:hyperlink>
    </w:p>
    <w:p w14:paraId="42855BAE" w14:textId="5AE74289" w:rsidR="00CF60F8" w:rsidRDefault="00CF60F8">
      <w:pPr>
        <w:pStyle w:val="TableofFigures"/>
        <w:tabs>
          <w:tab w:val="right" w:leader="dot" w:pos="10792"/>
        </w:tabs>
        <w:rPr>
          <w:rFonts w:eastAsiaTheme="minorEastAsia" w:cstheme="minorBidi"/>
          <w:noProof/>
          <w:szCs w:val="22"/>
          <w:lang w:eastAsia="en-US"/>
        </w:rPr>
      </w:pPr>
      <w:hyperlink w:anchor="_Toc75782629" w:history="1">
        <w:r w:rsidRPr="00CF249E">
          <w:rPr>
            <w:rStyle w:val="Hyperlink"/>
            <w:noProof/>
          </w:rPr>
          <w:t>Figure 13. Fuse Box and the Repair Mechanism</w:t>
        </w:r>
        <w:r>
          <w:rPr>
            <w:noProof/>
            <w:webHidden/>
          </w:rPr>
          <w:tab/>
        </w:r>
        <w:r>
          <w:rPr>
            <w:noProof/>
            <w:webHidden/>
          </w:rPr>
          <w:fldChar w:fldCharType="begin"/>
        </w:r>
        <w:r>
          <w:rPr>
            <w:noProof/>
            <w:webHidden/>
          </w:rPr>
          <w:instrText xml:space="preserve"> PAGEREF _Toc75782629 \h </w:instrText>
        </w:r>
        <w:r>
          <w:rPr>
            <w:noProof/>
            <w:webHidden/>
          </w:rPr>
        </w:r>
        <w:r>
          <w:rPr>
            <w:noProof/>
            <w:webHidden/>
          </w:rPr>
          <w:fldChar w:fldCharType="separate"/>
        </w:r>
        <w:r>
          <w:rPr>
            <w:noProof/>
            <w:webHidden/>
          </w:rPr>
          <w:t>82</w:t>
        </w:r>
        <w:r>
          <w:rPr>
            <w:noProof/>
            <w:webHidden/>
          </w:rPr>
          <w:fldChar w:fldCharType="end"/>
        </w:r>
      </w:hyperlink>
    </w:p>
    <w:p w14:paraId="111B04BF" w14:textId="4F51701E" w:rsidR="00CF60F8" w:rsidRDefault="00CF60F8">
      <w:pPr>
        <w:pStyle w:val="TableofFigures"/>
        <w:tabs>
          <w:tab w:val="right" w:leader="dot" w:pos="10792"/>
        </w:tabs>
        <w:rPr>
          <w:rFonts w:eastAsiaTheme="minorEastAsia" w:cstheme="minorBidi"/>
          <w:noProof/>
          <w:szCs w:val="22"/>
          <w:lang w:eastAsia="en-US"/>
        </w:rPr>
      </w:pPr>
      <w:hyperlink w:anchor="_Toc75782630" w:history="1">
        <w:r w:rsidRPr="00CF249E">
          <w:rPr>
            <w:rStyle w:val="Hyperlink"/>
            <w:noProof/>
          </w:rPr>
          <w:t>Figure 14. Fuse Box for the Redundant Row.</w:t>
        </w:r>
        <w:r>
          <w:rPr>
            <w:noProof/>
            <w:webHidden/>
          </w:rPr>
          <w:tab/>
        </w:r>
        <w:r>
          <w:rPr>
            <w:noProof/>
            <w:webHidden/>
          </w:rPr>
          <w:fldChar w:fldCharType="begin"/>
        </w:r>
        <w:r>
          <w:rPr>
            <w:noProof/>
            <w:webHidden/>
          </w:rPr>
          <w:instrText xml:space="preserve"> PAGEREF _Toc75782630 \h </w:instrText>
        </w:r>
        <w:r>
          <w:rPr>
            <w:noProof/>
            <w:webHidden/>
          </w:rPr>
        </w:r>
        <w:r>
          <w:rPr>
            <w:noProof/>
            <w:webHidden/>
          </w:rPr>
          <w:fldChar w:fldCharType="separate"/>
        </w:r>
        <w:r>
          <w:rPr>
            <w:noProof/>
            <w:webHidden/>
          </w:rPr>
          <w:t>84</w:t>
        </w:r>
        <w:r>
          <w:rPr>
            <w:noProof/>
            <w:webHidden/>
          </w:rPr>
          <w:fldChar w:fldCharType="end"/>
        </w:r>
      </w:hyperlink>
    </w:p>
    <w:p w14:paraId="5491C164" w14:textId="1E092E39" w:rsidR="00CF60F8" w:rsidRDefault="00CF60F8">
      <w:pPr>
        <w:pStyle w:val="TableofFigures"/>
        <w:tabs>
          <w:tab w:val="right" w:leader="dot" w:pos="10792"/>
        </w:tabs>
        <w:rPr>
          <w:rFonts w:eastAsiaTheme="minorEastAsia" w:cstheme="minorBidi"/>
          <w:noProof/>
          <w:szCs w:val="22"/>
          <w:lang w:eastAsia="en-US"/>
        </w:rPr>
      </w:pPr>
      <w:hyperlink w:anchor="_Toc75782631" w:history="1">
        <w:r w:rsidRPr="00CF249E">
          <w:rPr>
            <w:rStyle w:val="Hyperlink"/>
            <w:noProof/>
          </w:rPr>
          <w:t>Figure 15. Visual Representation of Data File Given to Fault Verilog</w:t>
        </w:r>
        <w:r>
          <w:rPr>
            <w:noProof/>
            <w:webHidden/>
          </w:rPr>
          <w:tab/>
        </w:r>
        <w:r>
          <w:rPr>
            <w:noProof/>
            <w:webHidden/>
          </w:rPr>
          <w:fldChar w:fldCharType="begin"/>
        </w:r>
        <w:r>
          <w:rPr>
            <w:noProof/>
            <w:webHidden/>
          </w:rPr>
          <w:instrText xml:space="preserve"> PAGEREF _Toc75782631 \h </w:instrText>
        </w:r>
        <w:r>
          <w:rPr>
            <w:noProof/>
            <w:webHidden/>
          </w:rPr>
        </w:r>
        <w:r>
          <w:rPr>
            <w:noProof/>
            <w:webHidden/>
          </w:rPr>
          <w:fldChar w:fldCharType="separate"/>
        </w:r>
        <w:r>
          <w:rPr>
            <w:noProof/>
            <w:webHidden/>
          </w:rPr>
          <w:t>85</w:t>
        </w:r>
        <w:r>
          <w:rPr>
            <w:noProof/>
            <w:webHidden/>
          </w:rPr>
          <w:fldChar w:fldCharType="end"/>
        </w:r>
      </w:hyperlink>
    </w:p>
    <w:p w14:paraId="76B50765" w14:textId="37284647" w:rsidR="00CF60F8" w:rsidRDefault="00CF60F8">
      <w:pPr>
        <w:pStyle w:val="TableofFigures"/>
        <w:tabs>
          <w:tab w:val="right" w:leader="dot" w:pos="10792"/>
        </w:tabs>
        <w:rPr>
          <w:rFonts w:eastAsiaTheme="minorEastAsia" w:cstheme="minorBidi"/>
          <w:noProof/>
          <w:szCs w:val="22"/>
          <w:lang w:eastAsia="en-US"/>
        </w:rPr>
      </w:pPr>
      <w:hyperlink w:anchor="_Toc75782632" w:history="1">
        <w:r w:rsidRPr="00CF249E">
          <w:rPr>
            <w:rStyle w:val="Hyperlink"/>
            <w:noProof/>
          </w:rPr>
          <w:t>Figure 16. 00ff Maps to 8 Address and 8 Data Bits as Shown</w:t>
        </w:r>
        <w:r>
          <w:rPr>
            <w:noProof/>
            <w:webHidden/>
          </w:rPr>
          <w:tab/>
        </w:r>
        <w:r>
          <w:rPr>
            <w:noProof/>
            <w:webHidden/>
          </w:rPr>
          <w:fldChar w:fldCharType="begin"/>
        </w:r>
        <w:r>
          <w:rPr>
            <w:noProof/>
            <w:webHidden/>
          </w:rPr>
          <w:instrText xml:space="preserve"> PAGEREF _Toc75782632 \h </w:instrText>
        </w:r>
        <w:r>
          <w:rPr>
            <w:noProof/>
            <w:webHidden/>
          </w:rPr>
        </w:r>
        <w:r>
          <w:rPr>
            <w:noProof/>
            <w:webHidden/>
          </w:rPr>
          <w:fldChar w:fldCharType="separate"/>
        </w:r>
        <w:r>
          <w:rPr>
            <w:noProof/>
            <w:webHidden/>
          </w:rPr>
          <w:t>85</w:t>
        </w:r>
        <w:r>
          <w:rPr>
            <w:noProof/>
            <w:webHidden/>
          </w:rPr>
          <w:fldChar w:fldCharType="end"/>
        </w:r>
      </w:hyperlink>
    </w:p>
    <w:p w14:paraId="19E9A761" w14:textId="340FCF40" w:rsidR="00CF60F8" w:rsidRDefault="00CF60F8">
      <w:pPr>
        <w:pStyle w:val="TableofFigures"/>
        <w:tabs>
          <w:tab w:val="right" w:leader="dot" w:pos="10792"/>
        </w:tabs>
        <w:rPr>
          <w:rFonts w:eastAsiaTheme="minorEastAsia" w:cstheme="minorBidi"/>
          <w:noProof/>
          <w:szCs w:val="22"/>
          <w:lang w:eastAsia="en-US"/>
        </w:rPr>
      </w:pPr>
      <w:hyperlink w:anchor="_Toc75782633" w:history="1">
        <w:r w:rsidRPr="00CF249E">
          <w:rPr>
            <w:rStyle w:val="Hyperlink"/>
            <w:noProof/>
          </w:rPr>
          <w:t>Figure 17. 00ff Maps to 6 Address and 10 Data Bits When Data Bits Not a Multiple of 4</w:t>
        </w:r>
        <w:r>
          <w:rPr>
            <w:noProof/>
            <w:webHidden/>
          </w:rPr>
          <w:tab/>
        </w:r>
        <w:r>
          <w:rPr>
            <w:noProof/>
            <w:webHidden/>
          </w:rPr>
          <w:fldChar w:fldCharType="begin"/>
        </w:r>
        <w:r>
          <w:rPr>
            <w:noProof/>
            <w:webHidden/>
          </w:rPr>
          <w:instrText xml:space="preserve"> PAGEREF _Toc75782633 \h </w:instrText>
        </w:r>
        <w:r>
          <w:rPr>
            <w:noProof/>
            <w:webHidden/>
          </w:rPr>
        </w:r>
        <w:r>
          <w:rPr>
            <w:noProof/>
            <w:webHidden/>
          </w:rPr>
          <w:fldChar w:fldCharType="separate"/>
        </w:r>
        <w:r>
          <w:rPr>
            <w:noProof/>
            <w:webHidden/>
          </w:rPr>
          <w:t>85</w:t>
        </w:r>
        <w:r>
          <w:rPr>
            <w:noProof/>
            <w:webHidden/>
          </w:rPr>
          <w:fldChar w:fldCharType="end"/>
        </w:r>
      </w:hyperlink>
    </w:p>
    <w:p w14:paraId="33C6E71E" w14:textId="79462405" w:rsidR="00CF60F8" w:rsidRDefault="00CF60F8">
      <w:pPr>
        <w:pStyle w:val="TableofFigures"/>
        <w:tabs>
          <w:tab w:val="right" w:leader="dot" w:pos="10792"/>
        </w:tabs>
        <w:rPr>
          <w:rFonts w:eastAsiaTheme="minorEastAsia" w:cstheme="minorBidi"/>
          <w:noProof/>
          <w:szCs w:val="22"/>
          <w:lang w:eastAsia="en-US"/>
        </w:rPr>
      </w:pPr>
      <w:hyperlink w:anchor="_Toc75782634" w:history="1">
        <w:r w:rsidRPr="00CF249E">
          <w:rPr>
            <w:rStyle w:val="Hyperlink"/>
            <w:noProof/>
          </w:rPr>
          <w:t>Figure 18. 2401 Mapping to 10 Address and 4 Data Bits</w:t>
        </w:r>
        <w:r>
          <w:rPr>
            <w:noProof/>
            <w:webHidden/>
          </w:rPr>
          <w:tab/>
        </w:r>
        <w:r>
          <w:rPr>
            <w:noProof/>
            <w:webHidden/>
          </w:rPr>
          <w:fldChar w:fldCharType="begin"/>
        </w:r>
        <w:r>
          <w:rPr>
            <w:noProof/>
            <w:webHidden/>
          </w:rPr>
          <w:instrText xml:space="preserve"> PAGEREF _Toc75782634 \h </w:instrText>
        </w:r>
        <w:r>
          <w:rPr>
            <w:noProof/>
            <w:webHidden/>
          </w:rPr>
        </w:r>
        <w:r>
          <w:rPr>
            <w:noProof/>
            <w:webHidden/>
          </w:rPr>
          <w:fldChar w:fldCharType="separate"/>
        </w:r>
        <w:r>
          <w:rPr>
            <w:noProof/>
            <w:webHidden/>
          </w:rPr>
          <w:t>86</w:t>
        </w:r>
        <w:r>
          <w:rPr>
            <w:noProof/>
            <w:webHidden/>
          </w:rPr>
          <w:fldChar w:fldCharType="end"/>
        </w:r>
      </w:hyperlink>
    </w:p>
    <w:p w14:paraId="709D2A2F" w14:textId="1C3F1F70" w:rsidR="00CF60F8" w:rsidRDefault="00CF60F8">
      <w:pPr>
        <w:pStyle w:val="TableofFigures"/>
        <w:tabs>
          <w:tab w:val="right" w:leader="dot" w:pos="10792"/>
        </w:tabs>
        <w:rPr>
          <w:rFonts w:eastAsiaTheme="minorEastAsia" w:cstheme="minorBidi"/>
          <w:noProof/>
          <w:szCs w:val="22"/>
          <w:lang w:eastAsia="en-US"/>
        </w:rPr>
      </w:pPr>
      <w:hyperlink w:anchor="_Toc75782635" w:history="1">
        <w:r w:rsidRPr="00CF249E">
          <w:rPr>
            <w:rStyle w:val="Hyperlink"/>
            <w:noProof/>
          </w:rPr>
          <w:t>Figure 19. Dolphin Technology Memory Block Structure</w:t>
        </w:r>
        <w:r>
          <w:rPr>
            <w:noProof/>
            <w:webHidden/>
          </w:rPr>
          <w:tab/>
        </w:r>
        <w:r>
          <w:rPr>
            <w:noProof/>
            <w:webHidden/>
          </w:rPr>
          <w:fldChar w:fldCharType="begin"/>
        </w:r>
        <w:r>
          <w:rPr>
            <w:noProof/>
            <w:webHidden/>
          </w:rPr>
          <w:instrText xml:space="preserve"> PAGEREF _Toc75782635 \h </w:instrText>
        </w:r>
        <w:r>
          <w:rPr>
            <w:noProof/>
            <w:webHidden/>
          </w:rPr>
        </w:r>
        <w:r>
          <w:rPr>
            <w:noProof/>
            <w:webHidden/>
          </w:rPr>
          <w:fldChar w:fldCharType="separate"/>
        </w:r>
        <w:r>
          <w:rPr>
            <w:noProof/>
            <w:webHidden/>
          </w:rPr>
          <w:t>103</w:t>
        </w:r>
        <w:r>
          <w:rPr>
            <w:noProof/>
            <w:webHidden/>
          </w:rPr>
          <w:fldChar w:fldCharType="end"/>
        </w:r>
      </w:hyperlink>
    </w:p>
    <w:p w14:paraId="5868476E" w14:textId="75EB90C0" w:rsidR="00CF60F8" w:rsidRDefault="00CF60F8">
      <w:pPr>
        <w:pStyle w:val="TableofFigures"/>
        <w:tabs>
          <w:tab w:val="right" w:leader="dot" w:pos="10792"/>
        </w:tabs>
        <w:rPr>
          <w:rFonts w:eastAsiaTheme="minorEastAsia" w:cstheme="minorBidi"/>
          <w:noProof/>
          <w:szCs w:val="22"/>
          <w:lang w:eastAsia="en-US"/>
        </w:rPr>
      </w:pPr>
      <w:hyperlink w:anchor="_Toc75782636" w:history="1">
        <w:r w:rsidRPr="00CF249E">
          <w:rPr>
            <w:rStyle w:val="Hyperlink"/>
            <w:noProof/>
          </w:rPr>
          <w:t>Figure 20. Dolphin Technology’s Power Strap Scheme</w:t>
        </w:r>
        <w:r>
          <w:rPr>
            <w:noProof/>
            <w:webHidden/>
          </w:rPr>
          <w:tab/>
        </w:r>
        <w:r>
          <w:rPr>
            <w:noProof/>
            <w:webHidden/>
          </w:rPr>
          <w:fldChar w:fldCharType="begin"/>
        </w:r>
        <w:r>
          <w:rPr>
            <w:noProof/>
            <w:webHidden/>
          </w:rPr>
          <w:instrText xml:space="preserve"> PAGEREF _Toc75782636 \h </w:instrText>
        </w:r>
        <w:r>
          <w:rPr>
            <w:noProof/>
            <w:webHidden/>
          </w:rPr>
        </w:r>
        <w:r>
          <w:rPr>
            <w:noProof/>
            <w:webHidden/>
          </w:rPr>
          <w:fldChar w:fldCharType="separate"/>
        </w:r>
        <w:r>
          <w:rPr>
            <w:noProof/>
            <w:webHidden/>
          </w:rPr>
          <w:t>103</w:t>
        </w:r>
        <w:r>
          <w:rPr>
            <w:noProof/>
            <w:webHidden/>
          </w:rPr>
          <w:fldChar w:fldCharType="end"/>
        </w:r>
      </w:hyperlink>
    </w:p>
    <w:p w14:paraId="338938A1" w14:textId="22504901" w:rsidR="00CF60F8" w:rsidRDefault="00CF60F8">
      <w:pPr>
        <w:pStyle w:val="TableofFigures"/>
        <w:tabs>
          <w:tab w:val="right" w:leader="dot" w:pos="10792"/>
        </w:tabs>
        <w:rPr>
          <w:rFonts w:eastAsiaTheme="minorEastAsia" w:cstheme="minorBidi"/>
          <w:noProof/>
          <w:szCs w:val="22"/>
          <w:lang w:eastAsia="en-US"/>
        </w:rPr>
      </w:pPr>
      <w:hyperlink w:anchor="_Toc75782637" w:history="1">
        <w:r w:rsidRPr="00CF249E">
          <w:rPr>
            <w:rStyle w:val="Hyperlink"/>
            <w:noProof/>
          </w:rPr>
          <w:t>Figure 21. Tiling Memory Blocks</w:t>
        </w:r>
        <w:r>
          <w:rPr>
            <w:noProof/>
            <w:webHidden/>
          </w:rPr>
          <w:tab/>
        </w:r>
        <w:r>
          <w:rPr>
            <w:noProof/>
            <w:webHidden/>
          </w:rPr>
          <w:fldChar w:fldCharType="begin"/>
        </w:r>
        <w:r>
          <w:rPr>
            <w:noProof/>
            <w:webHidden/>
          </w:rPr>
          <w:instrText xml:space="preserve"> PAGEREF _Toc75782637 \h </w:instrText>
        </w:r>
        <w:r>
          <w:rPr>
            <w:noProof/>
            <w:webHidden/>
          </w:rPr>
        </w:r>
        <w:r>
          <w:rPr>
            <w:noProof/>
            <w:webHidden/>
          </w:rPr>
          <w:fldChar w:fldCharType="separate"/>
        </w:r>
        <w:r>
          <w:rPr>
            <w:noProof/>
            <w:webHidden/>
          </w:rPr>
          <w:t>106</w:t>
        </w:r>
        <w:r>
          <w:rPr>
            <w:noProof/>
            <w:webHidden/>
          </w:rPr>
          <w:fldChar w:fldCharType="end"/>
        </w:r>
      </w:hyperlink>
    </w:p>
    <w:p w14:paraId="10C0758D" w14:textId="324E4105" w:rsidR="002B71F0" w:rsidRDefault="00C74EF9" w:rsidP="00317F37">
      <w:pPr>
        <w:sectPr w:rsidR="002B71F0" w:rsidSect="000B1D8C">
          <w:pgSz w:w="12242" w:h="15842" w:code="1"/>
          <w:pgMar w:top="720" w:right="720" w:bottom="720" w:left="720" w:header="720" w:footer="720" w:gutter="0"/>
          <w:cols w:space="720"/>
          <w:docGrid w:linePitch="360"/>
        </w:sectPr>
      </w:pPr>
      <w:r>
        <w:fldChar w:fldCharType="end"/>
      </w:r>
    </w:p>
    <w:p w14:paraId="426A5B78" w14:textId="77777777" w:rsidR="002B71F0" w:rsidRDefault="002B71F0" w:rsidP="00317F37">
      <w:pPr>
        <w:sectPr w:rsidR="002B71F0" w:rsidSect="002B71F0">
          <w:type w:val="continuous"/>
          <w:pgSz w:w="12242" w:h="15842" w:code="1"/>
          <w:pgMar w:top="720" w:right="720" w:bottom="720" w:left="720" w:header="720" w:footer="720" w:gutter="0"/>
          <w:cols w:space="720"/>
          <w:docGrid w:linePitch="360"/>
        </w:sectPr>
      </w:pPr>
    </w:p>
    <w:p w14:paraId="0543DBBF" w14:textId="77777777" w:rsidR="00317F37" w:rsidRDefault="000E236A" w:rsidP="000E236A">
      <w:pPr>
        <w:pStyle w:val="Heading1"/>
        <w:numPr>
          <w:ilvl w:val="0"/>
          <w:numId w:val="0"/>
        </w:numPr>
        <w:ind w:left="567" w:hanging="567"/>
      </w:pPr>
      <w:bookmarkStart w:id="8" w:name="_Toc352685058"/>
      <w:bookmarkStart w:id="9" w:name="_Toc353173950"/>
      <w:bookmarkStart w:id="10" w:name="_Toc353438019"/>
      <w:bookmarkStart w:id="11" w:name="_Toc75782593"/>
      <w:r>
        <w:lastRenderedPageBreak/>
        <w:t>LIST OF TABLE</w:t>
      </w:r>
      <w:bookmarkEnd w:id="8"/>
      <w:bookmarkEnd w:id="9"/>
      <w:bookmarkEnd w:id="10"/>
      <w:r w:rsidR="002B71F0">
        <w:t>S</w:t>
      </w:r>
      <w:bookmarkEnd w:id="11"/>
    </w:p>
    <w:p w14:paraId="64958A9C" w14:textId="71960D67" w:rsidR="00CF60F8" w:rsidRDefault="00C74EF9">
      <w:pPr>
        <w:pStyle w:val="TableofFigures"/>
        <w:tabs>
          <w:tab w:val="right" w:leader="dot" w:pos="10792"/>
        </w:tabs>
        <w:rPr>
          <w:rFonts w:eastAsiaTheme="minorEastAsia" w:cstheme="minorBidi"/>
          <w:noProof/>
          <w:szCs w:val="22"/>
          <w:lang w:eastAsia="en-US"/>
        </w:rPr>
      </w:pPr>
      <w:r>
        <w:fldChar w:fldCharType="begin"/>
      </w:r>
      <w:r w:rsidR="006066EC">
        <w:instrText xml:space="preserve"> TOC \h \z \c "Table" </w:instrText>
      </w:r>
      <w:r>
        <w:fldChar w:fldCharType="separate"/>
      </w:r>
      <w:hyperlink w:anchor="_Toc75782638" w:history="1">
        <w:r w:rsidR="00CF60F8" w:rsidRPr="00617313">
          <w:rPr>
            <w:rStyle w:val="Hyperlink"/>
            <w:noProof/>
          </w:rPr>
          <w:t>Table 1. RAMpiler Single Port Pin Definition</w:t>
        </w:r>
        <w:r w:rsidR="00CF60F8">
          <w:rPr>
            <w:noProof/>
            <w:webHidden/>
          </w:rPr>
          <w:tab/>
        </w:r>
        <w:r w:rsidR="00CF60F8">
          <w:rPr>
            <w:noProof/>
            <w:webHidden/>
          </w:rPr>
          <w:fldChar w:fldCharType="begin"/>
        </w:r>
        <w:r w:rsidR="00CF60F8">
          <w:rPr>
            <w:noProof/>
            <w:webHidden/>
          </w:rPr>
          <w:instrText xml:space="preserve"> PAGEREF _Toc75782638 \h </w:instrText>
        </w:r>
        <w:r w:rsidR="00CF60F8">
          <w:rPr>
            <w:noProof/>
            <w:webHidden/>
          </w:rPr>
        </w:r>
        <w:r w:rsidR="00CF60F8">
          <w:rPr>
            <w:noProof/>
            <w:webHidden/>
          </w:rPr>
          <w:fldChar w:fldCharType="separate"/>
        </w:r>
        <w:r w:rsidR="00CF60F8">
          <w:rPr>
            <w:noProof/>
            <w:webHidden/>
          </w:rPr>
          <w:t>67</w:t>
        </w:r>
        <w:r w:rsidR="00CF60F8">
          <w:rPr>
            <w:noProof/>
            <w:webHidden/>
          </w:rPr>
          <w:fldChar w:fldCharType="end"/>
        </w:r>
      </w:hyperlink>
    </w:p>
    <w:p w14:paraId="57F371CA" w14:textId="2B933DCB" w:rsidR="00CF60F8" w:rsidRDefault="00CF60F8">
      <w:pPr>
        <w:pStyle w:val="TableofFigures"/>
        <w:tabs>
          <w:tab w:val="right" w:leader="dot" w:pos="10792"/>
        </w:tabs>
        <w:rPr>
          <w:rFonts w:eastAsiaTheme="minorEastAsia" w:cstheme="minorBidi"/>
          <w:noProof/>
          <w:szCs w:val="22"/>
          <w:lang w:eastAsia="en-US"/>
        </w:rPr>
      </w:pPr>
      <w:hyperlink w:anchor="_Toc75782639" w:history="1">
        <w:r w:rsidRPr="00617313">
          <w:rPr>
            <w:rStyle w:val="Hyperlink"/>
            <w:noProof/>
          </w:rPr>
          <w:t>Table 2. Single Port Truth Table</w:t>
        </w:r>
        <w:r>
          <w:rPr>
            <w:noProof/>
            <w:webHidden/>
          </w:rPr>
          <w:tab/>
        </w:r>
        <w:r>
          <w:rPr>
            <w:noProof/>
            <w:webHidden/>
          </w:rPr>
          <w:fldChar w:fldCharType="begin"/>
        </w:r>
        <w:r>
          <w:rPr>
            <w:noProof/>
            <w:webHidden/>
          </w:rPr>
          <w:instrText xml:space="preserve"> PAGEREF _Toc75782639 \h </w:instrText>
        </w:r>
        <w:r>
          <w:rPr>
            <w:noProof/>
            <w:webHidden/>
          </w:rPr>
        </w:r>
        <w:r>
          <w:rPr>
            <w:noProof/>
            <w:webHidden/>
          </w:rPr>
          <w:fldChar w:fldCharType="separate"/>
        </w:r>
        <w:r>
          <w:rPr>
            <w:noProof/>
            <w:webHidden/>
          </w:rPr>
          <w:t>67</w:t>
        </w:r>
        <w:r>
          <w:rPr>
            <w:noProof/>
            <w:webHidden/>
          </w:rPr>
          <w:fldChar w:fldCharType="end"/>
        </w:r>
      </w:hyperlink>
    </w:p>
    <w:p w14:paraId="31613A89" w14:textId="5E866E8C" w:rsidR="00CF60F8" w:rsidRDefault="00CF60F8">
      <w:pPr>
        <w:pStyle w:val="TableofFigures"/>
        <w:tabs>
          <w:tab w:val="right" w:leader="dot" w:pos="10792"/>
        </w:tabs>
        <w:rPr>
          <w:rFonts w:eastAsiaTheme="minorEastAsia" w:cstheme="minorBidi"/>
          <w:noProof/>
          <w:szCs w:val="22"/>
          <w:lang w:eastAsia="en-US"/>
        </w:rPr>
      </w:pPr>
      <w:hyperlink w:anchor="_Toc75782640" w:history="1">
        <w:r w:rsidRPr="00617313">
          <w:rPr>
            <w:rStyle w:val="Hyperlink"/>
            <w:noProof/>
          </w:rPr>
          <w:t>Table 3. Naming Convention for Top Level</w:t>
        </w:r>
        <w:r>
          <w:rPr>
            <w:noProof/>
            <w:webHidden/>
          </w:rPr>
          <w:tab/>
        </w:r>
        <w:r>
          <w:rPr>
            <w:noProof/>
            <w:webHidden/>
          </w:rPr>
          <w:fldChar w:fldCharType="begin"/>
        </w:r>
        <w:r>
          <w:rPr>
            <w:noProof/>
            <w:webHidden/>
          </w:rPr>
          <w:instrText xml:space="preserve"> PAGEREF _Toc75782640 \h </w:instrText>
        </w:r>
        <w:r>
          <w:rPr>
            <w:noProof/>
            <w:webHidden/>
          </w:rPr>
        </w:r>
        <w:r>
          <w:rPr>
            <w:noProof/>
            <w:webHidden/>
          </w:rPr>
          <w:fldChar w:fldCharType="separate"/>
        </w:r>
        <w:r>
          <w:rPr>
            <w:noProof/>
            <w:webHidden/>
          </w:rPr>
          <w:t>70</w:t>
        </w:r>
        <w:r>
          <w:rPr>
            <w:noProof/>
            <w:webHidden/>
          </w:rPr>
          <w:fldChar w:fldCharType="end"/>
        </w:r>
      </w:hyperlink>
    </w:p>
    <w:p w14:paraId="7A0F5FAD" w14:textId="56BB2D8E" w:rsidR="00CF60F8" w:rsidRDefault="00CF60F8">
      <w:pPr>
        <w:pStyle w:val="TableofFigures"/>
        <w:tabs>
          <w:tab w:val="right" w:leader="dot" w:pos="10792"/>
        </w:tabs>
        <w:rPr>
          <w:rFonts w:eastAsiaTheme="minorEastAsia" w:cstheme="minorBidi"/>
          <w:noProof/>
          <w:szCs w:val="22"/>
          <w:lang w:eastAsia="en-US"/>
        </w:rPr>
      </w:pPr>
      <w:hyperlink w:anchor="_Toc75782641" w:history="1">
        <w:r w:rsidRPr="00617313">
          <w:rPr>
            <w:rStyle w:val="Hyperlink"/>
            <w:noProof/>
          </w:rPr>
          <w:t>Table 4. Timing</w:t>
        </w:r>
        <w:r w:rsidRPr="00617313">
          <w:rPr>
            <w:rStyle w:val="Hyperlink"/>
            <w:noProof/>
            <w:spacing w:val="-8"/>
          </w:rPr>
          <w:t xml:space="preserve"> </w:t>
        </w:r>
        <w:r w:rsidRPr="00617313">
          <w:rPr>
            <w:rStyle w:val="Hyperlink"/>
            <w:noProof/>
          </w:rPr>
          <w:t>diagram</w:t>
        </w:r>
        <w:r w:rsidRPr="00617313">
          <w:rPr>
            <w:rStyle w:val="Hyperlink"/>
            <w:noProof/>
            <w:spacing w:val="-9"/>
          </w:rPr>
          <w:t xml:space="preserve"> </w:t>
        </w:r>
        <w:r w:rsidRPr="00617313">
          <w:rPr>
            <w:rStyle w:val="Hyperlink"/>
            <w:noProof/>
          </w:rPr>
          <w:t>parameter</w:t>
        </w:r>
        <w:r w:rsidRPr="00617313">
          <w:rPr>
            <w:rStyle w:val="Hyperlink"/>
            <w:noProof/>
            <w:spacing w:val="-9"/>
          </w:rPr>
          <w:t xml:space="preserve"> </w:t>
        </w:r>
        <w:r w:rsidRPr="00617313">
          <w:rPr>
            <w:rStyle w:val="Hyperlink"/>
            <w:noProof/>
          </w:rPr>
          <w:t>description</w:t>
        </w:r>
        <w:r>
          <w:rPr>
            <w:noProof/>
            <w:webHidden/>
          </w:rPr>
          <w:tab/>
        </w:r>
        <w:r>
          <w:rPr>
            <w:noProof/>
            <w:webHidden/>
          </w:rPr>
          <w:fldChar w:fldCharType="begin"/>
        </w:r>
        <w:r>
          <w:rPr>
            <w:noProof/>
            <w:webHidden/>
          </w:rPr>
          <w:instrText xml:space="preserve"> PAGEREF _Toc75782641 \h </w:instrText>
        </w:r>
        <w:r>
          <w:rPr>
            <w:noProof/>
            <w:webHidden/>
          </w:rPr>
        </w:r>
        <w:r>
          <w:rPr>
            <w:noProof/>
            <w:webHidden/>
          </w:rPr>
          <w:fldChar w:fldCharType="separate"/>
        </w:r>
        <w:r>
          <w:rPr>
            <w:noProof/>
            <w:webHidden/>
          </w:rPr>
          <w:t>77</w:t>
        </w:r>
        <w:r>
          <w:rPr>
            <w:noProof/>
            <w:webHidden/>
          </w:rPr>
          <w:fldChar w:fldCharType="end"/>
        </w:r>
      </w:hyperlink>
    </w:p>
    <w:p w14:paraId="3AD65BBF" w14:textId="1AF219EF" w:rsidR="00CF60F8" w:rsidRDefault="00CF60F8">
      <w:pPr>
        <w:pStyle w:val="TableofFigures"/>
        <w:tabs>
          <w:tab w:val="right" w:leader="dot" w:pos="10792"/>
        </w:tabs>
        <w:rPr>
          <w:rFonts w:eastAsiaTheme="minorEastAsia" w:cstheme="minorBidi"/>
          <w:noProof/>
          <w:szCs w:val="22"/>
          <w:lang w:eastAsia="en-US"/>
        </w:rPr>
      </w:pPr>
      <w:hyperlink w:anchor="_Toc75782642" w:history="1">
        <w:r w:rsidRPr="00617313">
          <w:rPr>
            <w:rStyle w:val="Hyperlink"/>
            <w:noProof/>
          </w:rPr>
          <w:t>Table 5. Fuse Box Column Bit Map of the 8K x 32</w:t>
        </w:r>
        <w:r>
          <w:rPr>
            <w:noProof/>
            <w:webHidden/>
          </w:rPr>
          <w:tab/>
        </w:r>
        <w:r>
          <w:rPr>
            <w:noProof/>
            <w:webHidden/>
          </w:rPr>
          <w:fldChar w:fldCharType="begin"/>
        </w:r>
        <w:r>
          <w:rPr>
            <w:noProof/>
            <w:webHidden/>
          </w:rPr>
          <w:instrText xml:space="preserve"> PAGEREF _Toc75782642 \h </w:instrText>
        </w:r>
        <w:r>
          <w:rPr>
            <w:noProof/>
            <w:webHidden/>
          </w:rPr>
        </w:r>
        <w:r>
          <w:rPr>
            <w:noProof/>
            <w:webHidden/>
          </w:rPr>
          <w:fldChar w:fldCharType="separate"/>
        </w:r>
        <w:r>
          <w:rPr>
            <w:noProof/>
            <w:webHidden/>
          </w:rPr>
          <w:t>80</w:t>
        </w:r>
        <w:r>
          <w:rPr>
            <w:noProof/>
            <w:webHidden/>
          </w:rPr>
          <w:fldChar w:fldCharType="end"/>
        </w:r>
      </w:hyperlink>
    </w:p>
    <w:p w14:paraId="4C8A7771" w14:textId="37519AB0" w:rsidR="00CF60F8" w:rsidRDefault="00CF60F8">
      <w:pPr>
        <w:pStyle w:val="TableofFigures"/>
        <w:tabs>
          <w:tab w:val="right" w:leader="dot" w:pos="10792"/>
        </w:tabs>
        <w:rPr>
          <w:rFonts w:eastAsiaTheme="minorEastAsia" w:cstheme="minorBidi"/>
          <w:noProof/>
          <w:szCs w:val="22"/>
          <w:lang w:eastAsia="en-US"/>
        </w:rPr>
      </w:pPr>
      <w:hyperlink w:anchor="_Toc75782643" w:history="1">
        <w:r w:rsidRPr="00617313">
          <w:rPr>
            <w:rStyle w:val="Hyperlink"/>
            <w:noProof/>
          </w:rPr>
          <w:t>Table 6. SRAM Logical and Physical Characteristics</w:t>
        </w:r>
        <w:r>
          <w:rPr>
            <w:noProof/>
            <w:webHidden/>
          </w:rPr>
          <w:tab/>
        </w:r>
        <w:r>
          <w:rPr>
            <w:noProof/>
            <w:webHidden/>
          </w:rPr>
          <w:fldChar w:fldCharType="begin"/>
        </w:r>
        <w:r>
          <w:rPr>
            <w:noProof/>
            <w:webHidden/>
          </w:rPr>
          <w:instrText xml:space="preserve"> PAGEREF _Toc75782643 \h </w:instrText>
        </w:r>
        <w:r>
          <w:rPr>
            <w:noProof/>
            <w:webHidden/>
          </w:rPr>
        </w:r>
        <w:r>
          <w:rPr>
            <w:noProof/>
            <w:webHidden/>
          </w:rPr>
          <w:fldChar w:fldCharType="separate"/>
        </w:r>
        <w:r>
          <w:rPr>
            <w:noProof/>
            <w:webHidden/>
          </w:rPr>
          <w:t>82</w:t>
        </w:r>
        <w:r>
          <w:rPr>
            <w:noProof/>
            <w:webHidden/>
          </w:rPr>
          <w:fldChar w:fldCharType="end"/>
        </w:r>
      </w:hyperlink>
    </w:p>
    <w:p w14:paraId="25AC3A53" w14:textId="771507B5" w:rsidR="000E236A" w:rsidRDefault="00C74EF9" w:rsidP="000E236A">
      <w:r>
        <w:fldChar w:fldCharType="end"/>
      </w:r>
    </w:p>
    <w:p w14:paraId="5B4645E3" w14:textId="77777777" w:rsidR="000E236A" w:rsidRDefault="000E236A" w:rsidP="000E236A">
      <w:pPr>
        <w:sectPr w:rsidR="000E236A" w:rsidSect="002B71F0">
          <w:pgSz w:w="12242" w:h="15842" w:code="1"/>
          <w:pgMar w:top="720" w:right="720" w:bottom="720" w:left="720" w:header="720" w:footer="720" w:gutter="0"/>
          <w:cols w:space="720"/>
          <w:docGrid w:linePitch="360"/>
        </w:sectPr>
      </w:pPr>
    </w:p>
    <w:p w14:paraId="31F3F719" w14:textId="77777777" w:rsidR="00613D4D" w:rsidRPr="00613D4D" w:rsidRDefault="000E236A" w:rsidP="006957FC">
      <w:pPr>
        <w:pStyle w:val="Heading1"/>
        <w:numPr>
          <w:ilvl w:val="0"/>
          <w:numId w:val="0"/>
        </w:numPr>
        <w:ind w:left="567" w:hanging="567"/>
      </w:pPr>
      <w:bookmarkStart w:id="12" w:name="_Toc352685059"/>
      <w:bookmarkStart w:id="13" w:name="_Toc353173951"/>
      <w:bookmarkStart w:id="14" w:name="_Toc353438020"/>
      <w:bookmarkStart w:id="15" w:name="_Toc75782594"/>
      <w:r>
        <w:lastRenderedPageBreak/>
        <w:t>REVISION HISTORY</w:t>
      </w:r>
      <w:bookmarkEnd w:id="12"/>
      <w:bookmarkEnd w:id="13"/>
      <w:bookmarkEnd w:id="14"/>
      <w:bookmarkEnd w:id="15"/>
    </w:p>
    <w:tbl>
      <w:tblPr>
        <w:tblStyle w:val="Dolphin"/>
        <w:tblW w:w="11018" w:type="dxa"/>
        <w:tblLook w:val="04A0" w:firstRow="1" w:lastRow="0" w:firstColumn="1" w:lastColumn="0" w:noHBand="0" w:noVBand="1"/>
      </w:tblPr>
      <w:tblGrid>
        <w:gridCol w:w="1476"/>
        <w:gridCol w:w="1571"/>
        <w:gridCol w:w="5657"/>
        <w:gridCol w:w="1111"/>
        <w:gridCol w:w="1203"/>
      </w:tblGrid>
      <w:tr w:rsidR="005566A9" w:rsidRPr="00613D4D" w14:paraId="3E552721" w14:textId="77777777" w:rsidTr="005566A9">
        <w:trPr>
          <w:cnfStyle w:val="100000000000" w:firstRow="1" w:lastRow="0" w:firstColumn="0" w:lastColumn="0" w:oddVBand="0" w:evenVBand="0" w:oddHBand="0" w:evenHBand="0" w:firstRowFirstColumn="0" w:firstRowLastColumn="0" w:lastRowFirstColumn="0" w:lastRowLastColumn="0"/>
          <w:trHeight w:val="284"/>
        </w:trPr>
        <w:tc>
          <w:tcPr>
            <w:tcW w:w="1476" w:type="dxa"/>
          </w:tcPr>
          <w:p w14:paraId="775B478E" w14:textId="77777777" w:rsidR="005566A9" w:rsidRPr="00613D4D" w:rsidRDefault="005566A9" w:rsidP="00613D4D">
            <w:pPr>
              <w:pStyle w:val="Table"/>
            </w:pPr>
            <w:r w:rsidRPr="00613D4D">
              <w:t>Revision</w:t>
            </w:r>
          </w:p>
        </w:tc>
        <w:tc>
          <w:tcPr>
            <w:tcW w:w="1571" w:type="dxa"/>
          </w:tcPr>
          <w:p w14:paraId="03D50BC0" w14:textId="77777777" w:rsidR="005566A9" w:rsidRPr="00613D4D" w:rsidRDefault="005566A9" w:rsidP="00613D4D">
            <w:pPr>
              <w:pStyle w:val="Table"/>
            </w:pPr>
            <w:r w:rsidRPr="00613D4D">
              <w:t>Date</w:t>
            </w:r>
          </w:p>
        </w:tc>
        <w:tc>
          <w:tcPr>
            <w:tcW w:w="5657" w:type="dxa"/>
          </w:tcPr>
          <w:p w14:paraId="1F306D4A" w14:textId="77777777" w:rsidR="005566A9" w:rsidRPr="00613D4D" w:rsidRDefault="005566A9" w:rsidP="00613D4D">
            <w:pPr>
              <w:pStyle w:val="Table"/>
            </w:pPr>
            <w:r w:rsidRPr="00613D4D">
              <w:t>Description of Changes</w:t>
            </w:r>
          </w:p>
        </w:tc>
        <w:tc>
          <w:tcPr>
            <w:tcW w:w="1111" w:type="dxa"/>
          </w:tcPr>
          <w:p w14:paraId="1FDD6DA0" w14:textId="77777777" w:rsidR="005566A9" w:rsidRDefault="005566A9" w:rsidP="00613D4D">
            <w:pPr>
              <w:pStyle w:val="Table"/>
            </w:pPr>
            <w:r>
              <w:t>Compiler</w:t>
            </w:r>
          </w:p>
        </w:tc>
        <w:tc>
          <w:tcPr>
            <w:tcW w:w="1203" w:type="dxa"/>
          </w:tcPr>
          <w:p w14:paraId="0CC36061" w14:textId="77777777" w:rsidR="005566A9" w:rsidRPr="00613D4D" w:rsidRDefault="005566A9" w:rsidP="00613D4D">
            <w:pPr>
              <w:pStyle w:val="Table"/>
            </w:pPr>
            <w:r>
              <w:t>Author</w:t>
            </w:r>
          </w:p>
        </w:tc>
      </w:tr>
      <w:tr w:rsidR="005566A9" w:rsidRPr="00613D4D" w14:paraId="6B1545A0" w14:textId="77777777" w:rsidTr="005566A9">
        <w:trPr>
          <w:trHeight w:val="284"/>
        </w:trPr>
        <w:tc>
          <w:tcPr>
            <w:tcW w:w="1476" w:type="dxa"/>
          </w:tcPr>
          <w:p w14:paraId="63CAF82D" w14:textId="77777777" w:rsidR="005566A9" w:rsidRDefault="005566A9" w:rsidP="00997E02">
            <w:pPr>
              <w:pStyle w:val="Table"/>
            </w:pPr>
            <w:r>
              <w:t>1.0</w:t>
            </w:r>
          </w:p>
        </w:tc>
        <w:tc>
          <w:tcPr>
            <w:tcW w:w="1571" w:type="dxa"/>
          </w:tcPr>
          <w:p w14:paraId="7C9FB25B" w14:textId="778ED368" w:rsidR="005566A9" w:rsidRDefault="005566A9" w:rsidP="005566A9">
            <w:pPr>
              <w:pStyle w:val="Table"/>
            </w:pPr>
            <w:r>
              <w:t>0</w:t>
            </w:r>
            <w:r w:rsidR="001153F4">
              <w:t>6</w:t>
            </w:r>
            <w:r>
              <w:t>/2</w:t>
            </w:r>
            <w:r w:rsidR="001153F4">
              <w:t>8</w:t>
            </w:r>
            <w:r>
              <w:t>/2021</w:t>
            </w:r>
          </w:p>
        </w:tc>
        <w:tc>
          <w:tcPr>
            <w:tcW w:w="5657" w:type="dxa"/>
          </w:tcPr>
          <w:p w14:paraId="158A4F5D" w14:textId="77777777" w:rsidR="005566A9" w:rsidRDefault="005566A9" w:rsidP="00613D4D">
            <w:pPr>
              <w:pStyle w:val="Table"/>
              <w:jc w:val="left"/>
            </w:pPr>
            <w:r>
              <w:t xml:space="preserve">Initial document </w:t>
            </w:r>
          </w:p>
        </w:tc>
        <w:tc>
          <w:tcPr>
            <w:tcW w:w="1111" w:type="dxa"/>
          </w:tcPr>
          <w:p w14:paraId="76135176" w14:textId="77777777" w:rsidR="005566A9" w:rsidRDefault="005566A9" w:rsidP="00613D4D">
            <w:pPr>
              <w:pStyle w:val="Table"/>
              <w:jc w:val="left"/>
            </w:pPr>
          </w:p>
        </w:tc>
        <w:tc>
          <w:tcPr>
            <w:tcW w:w="1203" w:type="dxa"/>
          </w:tcPr>
          <w:p w14:paraId="5E292249" w14:textId="77777777" w:rsidR="005566A9" w:rsidRDefault="005566A9" w:rsidP="00613D4D">
            <w:pPr>
              <w:pStyle w:val="Table"/>
              <w:jc w:val="left"/>
            </w:pPr>
            <w:r>
              <w:t>Viet</w:t>
            </w:r>
          </w:p>
        </w:tc>
      </w:tr>
    </w:tbl>
    <w:p w14:paraId="2A1CF5AD" w14:textId="77777777" w:rsidR="000E236A" w:rsidRDefault="000E236A" w:rsidP="000E236A"/>
    <w:p w14:paraId="3409ACB7" w14:textId="77777777" w:rsidR="000E236A" w:rsidRDefault="000E236A" w:rsidP="000E236A">
      <w:pPr>
        <w:sectPr w:rsidR="000E236A" w:rsidSect="00DA10B0">
          <w:pgSz w:w="12242" w:h="15842" w:code="1"/>
          <w:pgMar w:top="720" w:right="720" w:bottom="720" w:left="720" w:header="720" w:footer="720" w:gutter="0"/>
          <w:cols w:space="720"/>
          <w:docGrid w:linePitch="360"/>
        </w:sectPr>
      </w:pPr>
    </w:p>
    <w:p w14:paraId="7233AB2A" w14:textId="77777777" w:rsidR="002B71F0" w:rsidRPr="00365C5B" w:rsidRDefault="002B71F0" w:rsidP="00387999">
      <w:pPr>
        <w:pStyle w:val="Heading1"/>
        <w:spacing w:before="0"/>
      </w:pPr>
      <w:bookmarkStart w:id="16" w:name="_Toc107043772"/>
      <w:bookmarkStart w:id="17" w:name="_Toc107044663"/>
      <w:bookmarkStart w:id="18" w:name="_Toc219868885"/>
      <w:bookmarkStart w:id="19" w:name="_Toc332991798"/>
      <w:bookmarkStart w:id="20" w:name="_Toc332992064"/>
      <w:bookmarkStart w:id="21" w:name="_Toc339555263"/>
      <w:bookmarkStart w:id="22" w:name="_Ref107216574"/>
      <w:bookmarkStart w:id="23" w:name="_Toc75782595"/>
      <w:r w:rsidRPr="00365C5B">
        <w:lastRenderedPageBreak/>
        <w:t>I</w:t>
      </w:r>
      <w:bookmarkEnd w:id="16"/>
      <w:bookmarkEnd w:id="17"/>
      <w:r w:rsidRPr="00365C5B">
        <w:t>ntroduction</w:t>
      </w:r>
      <w:bookmarkEnd w:id="18"/>
      <w:bookmarkEnd w:id="19"/>
      <w:bookmarkEnd w:id="20"/>
      <w:bookmarkEnd w:id="21"/>
      <w:bookmarkEnd w:id="23"/>
    </w:p>
    <w:p w14:paraId="433A5D6C" w14:textId="77777777" w:rsidR="00387999" w:rsidRPr="00F557B8" w:rsidRDefault="002B71F0" w:rsidP="002B71F0">
      <w:pPr>
        <w:rPr>
          <w:lang w:val="en-GB"/>
        </w:rPr>
      </w:pPr>
      <w:r w:rsidRPr="00365C5B">
        <w:t>This document explains each option available in the memory compiler.</w:t>
      </w:r>
      <w:r>
        <w:t xml:space="preserve"> The next sections explain the options and the ranges for Single Port. The user also has the</w:t>
      </w:r>
      <w:r w:rsidRPr="00365C5B">
        <w:t xml:space="preserve"> option of selecting two redundant quad-rows, two redundant </w:t>
      </w:r>
      <w:r>
        <w:t>Columns (</w:t>
      </w:r>
      <w:r w:rsidRPr="00365C5B">
        <w:t>IO’s</w:t>
      </w:r>
      <w:r>
        <w:t>)</w:t>
      </w:r>
      <w:r w:rsidRPr="00365C5B">
        <w:t xml:space="preserve"> or both</w:t>
      </w:r>
      <w:r>
        <w:t xml:space="preserve"> for the Single</w:t>
      </w:r>
      <w:r w:rsidR="00CB77CB">
        <w:t xml:space="preserve"> Port</w:t>
      </w:r>
      <w:r w:rsidRPr="00365C5B">
        <w:t>.</w:t>
      </w:r>
      <w:r>
        <w:t xml:space="preserve"> </w:t>
      </w:r>
      <w:r w:rsidRPr="00365C5B">
        <w:t xml:space="preserve">The compiler </w:t>
      </w:r>
      <w:r>
        <w:t>is capable of generating the fuse box logic as well if the user wishes to use the redundancy feature. The compiler co</w:t>
      </w:r>
      <w:r w:rsidR="00B971E2">
        <w:t>mes complete with tool tips for</w:t>
      </w:r>
      <w:r w:rsidR="00DB4562">
        <w:t xml:space="preserve"> </w:t>
      </w:r>
      <w:r>
        <w:t>ease of use and is capable of providing suggestions for the most optimal configuration based on input criteria specified by the user</w:t>
      </w:r>
      <w:r w:rsidR="005E2FCA">
        <w:t>.</w:t>
      </w:r>
      <w:r>
        <w:t xml:space="preserve"> </w:t>
      </w:r>
    </w:p>
    <w:p w14:paraId="311ED91E" w14:textId="77777777" w:rsidR="00613D4D" w:rsidRDefault="00613D4D" w:rsidP="00387999">
      <w:pPr>
        <w:pStyle w:val="Heading1"/>
        <w:spacing w:before="0"/>
      </w:pPr>
      <w:bookmarkStart w:id="24" w:name="_Toc75782596"/>
      <w:r w:rsidRPr="00365C5B">
        <w:t>Compiler Usage</w:t>
      </w:r>
      <w:bookmarkEnd w:id="22"/>
      <w:bookmarkEnd w:id="24"/>
    </w:p>
    <w:p w14:paraId="077C286C" w14:textId="77777777" w:rsidR="00D51917" w:rsidRDefault="00D51917" w:rsidP="00D51917">
      <w:pPr>
        <w:pStyle w:val="Heading2"/>
      </w:pPr>
      <w:bookmarkStart w:id="25" w:name="_Toc25185403"/>
      <w:bookmarkStart w:id="26" w:name="_Toc75782597"/>
      <w:r>
        <w:t>SRAM Options</w:t>
      </w:r>
      <w:bookmarkEnd w:id="25"/>
      <w:bookmarkEnd w:id="26"/>
    </w:p>
    <w:p w14:paraId="41276684" w14:textId="77777777" w:rsidR="00D51917" w:rsidRPr="00C969F2" w:rsidRDefault="00D51917" w:rsidP="00D51917">
      <w:pPr>
        <w:pStyle w:val="Heading3"/>
      </w:pPr>
      <w:r>
        <w:t>Basic options</w:t>
      </w:r>
    </w:p>
    <w:p w14:paraId="1F94A109" w14:textId="7102BA47" w:rsidR="00D51917" w:rsidRDefault="00D51917" w:rsidP="00D51917">
      <w:pPr>
        <w:rPr>
          <w:b/>
          <w:i/>
        </w:rPr>
      </w:pPr>
      <w:r>
        <w:t xml:space="preserve">DTI supports these following basic options. Customer can see more details in part </w:t>
      </w:r>
      <w:r w:rsidR="00972048">
        <w:fldChar w:fldCharType="begin"/>
      </w:r>
      <w:r w:rsidR="00972048">
        <w:instrText xml:space="preserve"> REF _Ref67492100 \r \h </w:instrText>
      </w:r>
      <w:r w:rsidR="00972048">
        <w:fldChar w:fldCharType="separate"/>
      </w:r>
      <w:r w:rsidR="00BA1137">
        <w:t>2.2</w:t>
      </w:r>
      <w:r w:rsidR="00972048">
        <w:fldChar w:fldCharType="end"/>
      </w:r>
    </w:p>
    <w:p w14:paraId="23F289E6" w14:textId="77777777" w:rsidR="00D51917" w:rsidRDefault="00D51917" w:rsidP="00D51917">
      <w:pPr>
        <w:pStyle w:val="ListParagraph"/>
        <w:numPr>
          <w:ilvl w:val="0"/>
          <w:numId w:val="25"/>
        </w:numPr>
      </w:pPr>
      <w:r>
        <w:t>Column mux option</w:t>
      </w:r>
    </w:p>
    <w:p w14:paraId="2AA0F5CD" w14:textId="77777777" w:rsidR="00D51917" w:rsidRDefault="00D51917" w:rsidP="00D51917">
      <w:pPr>
        <w:pStyle w:val="ListParagraph"/>
        <w:numPr>
          <w:ilvl w:val="0"/>
          <w:numId w:val="25"/>
        </w:numPr>
      </w:pPr>
      <w:r>
        <w:t>Output drive strength</w:t>
      </w:r>
    </w:p>
    <w:p w14:paraId="7C028A9E" w14:textId="77777777" w:rsidR="00D51917" w:rsidRDefault="00D51917" w:rsidP="00D51917">
      <w:pPr>
        <w:pStyle w:val="ListParagraph"/>
        <w:numPr>
          <w:ilvl w:val="0"/>
          <w:numId w:val="25"/>
        </w:numPr>
      </w:pPr>
      <w:r>
        <w:t>Write enable</w:t>
      </w:r>
    </w:p>
    <w:p w14:paraId="088CC4BD" w14:textId="77777777" w:rsidR="00D51917" w:rsidRDefault="00D51917" w:rsidP="00D51917">
      <w:pPr>
        <w:pStyle w:val="ListParagraph"/>
        <w:numPr>
          <w:ilvl w:val="0"/>
          <w:numId w:val="25"/>
        </w:numPr>
      </w:pPr>
      <w:r>
        <w:t>register output</w:t>
      </w:r>
      <w:r w:rsidR="008B622F">
        <w:t xml:space="preserve"> (with and without scan</w:t>
      </w:r>
      <w:r w:rsidR="00380AD1">
        <w:t>ning</w:t>
      </w:r>
      <w:r w:rsidR="008B622F">
        <w:t xml:space="preserve"> mode)</w:t>
      </w:r>
    </w:p>
    <w:p w14:paraId="1B644B86" w14:textId="77777777" w:rsidR="00D51917" w:rsidRDefault="00D51917" w:rsidP="00D51917">
      <w:pPr>
        <w:pStyle w:val="ListParagraph"/>
        <w:numPr>
          <w:ilvl w:val="0"/>
          <w:numId w:val="25"/>
        </w:numPr>
      </w:pPr>
      <w:r>
        <w:t>Asynchronous write through</w:t>
      </w:r>
    </w:p>
    <w:p w14:paraId="71B20461" w14:textId="77777777" w:rsidR="00D51917" w:rsidRDefault="00D51917" w:rsidP="00D51917">
      <w:pPr>
        <w:pStyle w:val="ListParagraph"/>
        <w:numPr>
          <w:ilvl w:val="0"/>
          <w:numId w:val="25"/>
        </w:numPr>
      </w:pPr>
      <w:r>
        <w:t>Clock edge</w:t>
      </w:r>
    </w:p>
    <w:p w14:paraId="555EFFFD" w14:textId="77777777" w:rsidR="00D51917" w:rsidRDefault="00D51917" w:rsidP="00D51917">
      <w:pPr>
        <w:pStyle w:val="ListParagraph"/>
        <w:numPr>
          <w:ilvl w:val="0"/>
          <w:numId w:val="25"/>
        </w:numPr>
      </w:pPr>
      <w:r>
        <w:t>Test input</w:t>
      </w:r>
    </w:p>
    <w:p w14:paraId="388F6567" w14:textId="77777777" w:rsidR="00D51917" w:rsidRDefault="00D51917" w:rsidP="00D51917">
      <w:pPr>
        <w:pStyle w:val="ListParagraph"/>
        <w:numPr>
          <w:ilvl w:val="0"/>
          <w:numId w:val="25"/>
        </w:numPr>
      </w:pPr>
      <w:r>
        <w:t>XOR</w:t>
      </w:r>
    </w:p>
    <w:p w14:paraId="7031E7BF" w14:textId="77777777" w:rsidR="00D51917" w:rsidRDefault="00D51917" w:rsidP="00D51917">
      <w:pPr>
        <w:pStyle w:val="ListParagraph"/>
        <w:numPr>
          <w:ilvl w:val="0"/>
          <w:numId w:val="25"/>
        </w:numPr>
      </w:pPr>
      <w:r>
        <w:t>Column redundancy</w:t>
      </w:r>
    </w:p>
    <w:p w14:paraId="45948798" w14:textId="77777777" w:rsidR="00D51917" w:rsidRDefault="00D51917" w:rsidP="00D51917">
      <w:pPr>
        <w:pStyle w:val="ListParagraph"/>
        <w:numPr>
          <w:ilvl w:val="0"/>
          <w:numId w:val="25"/>
        </w:numPr>
      </w:pPr>
      <w:r>
        <w:t>Row redundancy</w:t>
      </w:r>
    </w:p>
    <w:p w14:paraId="6E2299C6" w14:textId="77777777" w:rsidR="00D51917" w:rsidRDefault="00D51917" w:rsidP="00D51917">
      <w:pPr>
        <w:pStyle w:val="ListParagraph"/>
        <w:numPr>
          <w:ilvl w:val="0"/>
          <w:numId w:val="25"/>
        </w:numPr>
      </w:pPr>
      <w:r>
        <w:t>Output enable</w:t>
      </w:r>
    </w:p>
    <w:p w14:paraId="40722CAD" w14:textId="77777777" w:rsidR="00D51917" w:rsidRDefault="00D51917" w:rsidP="00D51917">
      <w:pPr>
        <w:pStyle w:val="ListParagraph"/>
        <w:numPr>
          <w:ilvl w:val="0"/>
          <w:numId w:val="25"/>
        </w:numPr>
      </w:pPr>
      <w:proofErr w:type="spellStart"/>
      <w:r>
        <w:t>Decap</w:t>
      </w:r>
      <w:proofErr w:type="spellEnd"/>
    </w:p>
    <w:p w14:paraId="7728CA7A" w14:textId="77777777" w:rsidR="00D51917" w:rsidRDefault="00D51917" w:rsidP="00D51917">
      <w:pPr>
        <w:pStyle w:val="ListParagraph"/>
        <w:numPr>
          <w:ilvl w:val="0"/>
          <w:numId w:val="25"/>
        </w:numPr>
      </w:pPr>
      <w:r>
        <w:t xml:space="preserve">Deep </w:t>
      </w:r>
      <w:proofErr w:type="spellStart"/>
      <w:r>
        <w:t>Nwell</w:t>
      </w:r>
      <w:proofErr w:type="spellEnd"/>
    </w:p>
    <w:p w14:paraId="72EC9E28" w14:textId="77777777" w:rsidR="00D51917" w:rsidRDefault="00D51917" w:rsidP="00D51917">
      <w:pPr>
        <w:pStyle w:val="ListParagraph"/>
        <w:numPr>
          <w:ilvl w:val="0"/>
          <w:numId w:val="25"/>
        </w:numPr>
      </w:pPr>
      <w:r>
        <w:t>VT options</w:t>
      </w:r>
    </w:p>
    <w:p w14:paraId="7A7C5DD6" w14:textId="77777777" w:rsidR="00D51917" w:rsidRDefault="00D51917" w:rsidP="00D51917">
      <w:pPr>
        <w:pStyle w:val="ListParagraph"/>
        <w:numPr>
          <w:ilvl w:val="0"/>
          <w:numId w:val="25"/>
        </w:numPr>
      </w:pPr>
      <w:r>
        <w:t>Memory cell options</w:t>
      </w:r>
    </w:p>
    <w:p w14:paraId="1028DDF2" w14:textId="77777777" w:rsidR="00D51917" w:rsidRDefault="00D51917" w:rsidP="00D51917">
      <w:pPr>
        <w:pStyle w:val="ListParagraph"/>
        <w:numPr>
          <w:ilvl w:val="0"/>
          <w:numId w:val="25"/>
        </w:numPr>
      </w:pPr>
      <w:r w:rsidRPr="00B97208">
        <w:t>Synchronous write</w:t>
      </w:r>
    </w:p>
    <w:p w14:paraId="0AD7427E" w14:textId="77777777" w:rsidR="00D51917" w:rsidRDefault="00D51917" w:rsidP="00D51917">
      <w:pPr>
        <w:pStyle w:val="ListParagraph"/>
      </w:pPr>
    </w:p>
    <w:p w14:paraId="7F1E8A60" w14:textId="77777777" w:rsidR="00D51917" w:rsidRPr="00C969F2" w:rsidRDefault="00D51917" w:rsidP="00D51917">
      <w:pPr>
        <w:pStyle w:val="Heading3"/>
      </w:pPr>
      <w:r>
        <w:lastRenderedPageBreak/>
        <w:t>Additional options</w:t>
      </w:r>
    </w:p>
    <w:p w14:paraId="51AF8454" w14:textId="77777777" w:rsidR="00D51917" w:rsidRDefault="00D51917" w:rsidP="00D51917">
      <w:r>
        <w:t>DTI supports some additional options as well.  Additional/extra</w:t>
      </w:r>
      <w:r w:rsidRPr="003E3DD8">
        <w:t xml:space="preserve"> license</w:t>
      </w:r>
      <w:r>
        <w:t xml:space="preserve"> is required for them.</w:t>
      </w:r>
    </w:p>
    <w:p w14:paraId="5574634E" w14:textId="77777777" w:rsidR="00D51917" w:rsidRDefault="00D51917" w:rsidP="00D51917">
      <w:pPr>
        <w:pStyle w:val="ListParagraph"/>
        <w:numPr>
          <w:ilvl w:val="0"/>
          <w:numId w:val="27"/>
        </w:numPr>
      </w:pPr>
      <w:r>
        <w:t>Low power</w:t>
      </w:r>
    </w:p>
    <w:p w14:paraId="6D128A8A" w14:textId="77777777" w:rsidR="00D51917" w:rsidRDefault="00D51917" w:rsidP="00D51917">
      <w:pPr>
        <w:pStyle w:val="ListParagraph"/>
        <w:numPr>
          <w:ilvl w:val="0"/>
          <w:numId w:val="26"/>
        </w:numPr>
      </w:pPr>
      <w:r>
        <w:t>Low leakage</w:t>
      </w:r>
    </w:p>
    <w:p w14:paraId="7B59BCDA" w14:textId="77777777" w:rsidR="00D51917" w:rsidRDefault="00D51917" w:rsidP="00D51917">
      <w:pPr>
        <w:pStyle w:val="ListParagraph"/>
        <w:numPr>
          <w:ilvl w:val="0"/>
          <w:numId w:val="26"/>
        </w:numPr>
      </w:pPr>
      <w:r>
        <w:t>Power gating</w:t>
      </w:r>
    </w:p>
    <w:p w14:paraId="3CAEE69D" w14:textId="77777777" w:rsidR="00D51917" w:rsidRDefault="00D51917" w:rsidP="00D51917">
      <w:pPr>
        <w:pStyle w:val="ListParagraph"/>
        <w:numPr>
          <w:ilvl w:val="0"/>
          <w:numId w:val="26"/>
        </w:numPr>
      </w:pPr>
      <w:r>
        <w:t>Dual power</w:t>
      </w:r>
    </w:p>
    <w:p w14:paraId="1CD1F2C6" w14:textId="77777777" w:rsidR="00D51917" w:rsidRPr="00D51917" w:rsidRDefault="00D51917" w:rsidP="00D51917">
      <w:pPr>
        <w:pStyle w:val="ListParagraph"/>
        <w:numPr>
          <w:ilvl w:val="0"/>
          <w:numId w:val="26"/>
        </w:numPr>
      </w:pPr>
      <w:r>
        <w:t>Isolation</w:t>
      </w:r>
    </w:p>
    <w:p w14:paraId="3D5B5253" w14:textId="77777777" w:rsidR="00613D4D" w:rsidRDefault="00613D4D" w:rsidP="00387999">
      <w:pPr>
        <w:pStyle w:val="Heading2"/>
        <w:spacing w:before="0"/>
      </w:pPr>
      <w:bookmarkStart w:id="27" w:name="_Toc107043774"/>
      <w:bookmarkStart w:id="28" w:name="_Toc107044665"/>
      <w:bookmarkStart w:id="29" w:name="_Toc219868886"/>
      <w:bookmarkStart w:id="30" w:name="_Toc332991799"/>
      <w:bookmarkStart w:id="31" w:name="_Toc332992065"/>
      <w:bookmarkStart w:id="32" w:name="_Toc339555264"/>
      <w:bookmarkStart w:id="33" w:name="_Ref67492068"/>
      <w:bookmarkStart w:id="34" w:name="_Ref67492074"/>
      <w:bookmarkStart w:id="35" w:name="_Ref67492090"/>
      <w:bookmarkStart w:id="36" w:name="_Ref67492100"/>
      <w:bookmarkStart w:id="37" w:name="_Toc75782598"/>
      <w:r w:rsidRPr="00365C5B">
        <w:t>Main GUI Pull</w:t>
      </w:r>
      <w:r w:rsidR="00B971E2">
        <w:t xml:space="preserve"> </w:t>
      </w:r>
      <w:r w:rsidRPr="00365C5B">
        <w:t>Down Menus</w:t>
      </w:r>
      <w:bookmarkEnd w:id="27"/>
      <w:bookmarkEnd w:id="28"/>
      <w:bookmarkEnd w:id="29"/>
      <w:bookmarkEnd w:id="30"/>
      <w:bookmarkEnd w:id="31"/>
      <w:bookmarkEnd w:id="32"/>
      <w:bookmarkEnd w:id="33"/>
      <w:bookmarkEnd w:id="34"/>
      <w:bookmarkEnd w:id="35"/>
      <w:bookmarkEnd w:id="36"/>
      <w:bookmarkEnd w:id="37"/>
    </w:p>
    <w:p w14:paraId="7371FD0F" w14:textId="77777777" w:rsidR="00613D4D" w:rsidRDefault="00613D4D" w:rsidP="00387999">
      <w:pPr>
        <w:pStyle w:val="Heading3"/>
        <w:spacing w:before="0"/>
      </w:pPr>
      <w:bookmarkStart w:id="38" w:name="_Toc219868887"/>
      <w:bookmarkStart w:id="39" w:name="_Toc332991800"/>
      <w:bookmarkStart w:id="40" w:name="_Toc332992066"/>
      <w:bookmarkStart w:id="41" w:name="_Toc339555265"/>
      <w:bookmarkStart w:id="42" w:name="_Toc107043775"/>
      <w:bookmarkStart w:id="43" w:name="_Toc107044666"/>
      <w:r>
        <w:t>File</w:t>
      </w:r>
      <w:bookmarkEnd w:id="38"/>
      <w:bookmarkEnd w:id="39"/>
      <w:bookmarkEnd w:id="40"/>
      <w:bookmarkEnd w:id="41"/>
    </w:p>
    <w:p w14:paraId="77063084" w14:textId="370594AB" w:rsidR="00AE774B" w:rsidRDefault="00613D4D" w:rsidP="00387999">
      <w:r w:rsidRPr="00365C5B">
        <w:t xml:space="preserve">The </w:t>
      </w:r>
      <w:r w:rsidRPr="00365C5B">
        <w:rPr>
          <w:b/>
          <w:bCs/>
        </w:rPr>
        <w:t>“File”</w:t>
      </w:r>
      <w:r w:rsidRPr="00365C5B">
        <w:t xml:space="preserve"> option shown below is a pull</w:t>
      </w:r>
      <w:r w:rsidR="00B971E2">
        <w:t xml:space="preserve"> </w:t>
      </w:r>
      <w:r w:rsidRPr="00365C5B">
        <w:t xml:space="preserve">down menu. The user </w:t>
      </w:r>
      <w:r w:rsidRPr="00AE080B">
        <w:rPr>
          <w:b/>
        </w:rPr>
        <w:t>must</w:t>
      </w:r>
      <w:r w:rsidRPr="005A5717">
        <w:t xml:space="preserve"> </w:t>
      </w:r>
      <w:r w:rsidRPr="00365C5B">
        <w:t xml:space="preserve">select </w:t>
      </w:r>
      <w:r w:rsidRPr="00365C5B">
        <w:rPr>
          <w:b/>
          <w:bCs/>
        </w:rPr>
        <w:t>“New”</w:t>
      </w:r>
      <w:r w:rsidRPr="00365C5B">
        <w:t xml:space="preserve"> to generate a new instance of a memory. After generating the required instances</w:t>
      </w:r>
      <w:r w:rsidR="00315AFB">
        <w:t>,</w:t>
      </w:r>
      <w:r w:rsidRPr="00365C5B">
        <w:t xml:space="preserve"> the user can select </w:t>
      </w:r>
      <w:r w:rsidRPr="00365C5B">
        <w:rPr>
          <w:b/>
          <w:bCs/>
        </w:rPr>
        <w:t>“Quit”</w:t>
      </w:r>
      <w:r w:rsidRPr="00365C5B">
        <w:t xml:space="preserve"> to quit the tool. </w:t>
      </w:r>
    </w:p>
    <w:p w14:paraId="6C25357E" w14:textId="686364F1" w:rsidR="001076E4" w:rsidRDefault="001076E4" w:rsidP="00387999"/>
    <w:p w14:paraId="48246265" w14:textId="61B902CD" w:rsidR="009A531E" w:rsidRDefault="009A531E" w:rsidP="00387999"/>
    <w:p w14:paraId="11AD5DA0" w14:textId="42ED6CDC" w:rsidR="009A531E" w:rsidRDefault="009A531E" w:rsidP="00387999"/>
    <w:p w14:paraId="2976146E" w14:textId="31FA9801" w:rsidR="009A531E" w:rsidRDefault="009A531E" w:rsidP="00387999"/>
    <w:p w14:paraId="75A6223F" w14:textId="017CBA76" w:rsidR="009A531E" w:rsidRDefault="009A531E" w:rsidP="00387999"/>
    <w:p w14:paraId="2909DFD0" w14:textId="7ADC0913" w:rsidR="009A531E" w:rsidRDefault="009A531E" w:rsidP="00387999"/>
    <w:p w14:paraId="6655136D" w14:textId="68D72605" w:rsidR="009A531E" w:rsidRDefault="009A531E" w:rsidP="00387999"/>
    <w:p w14:paraId="20DA7D76" w14:textId="790BE411" w:rsidR="009A531E" w:rsidRDefault="009A531E" w:rsidP="00387999"/>
    <w:p w14:paraId="583955F6" w14:textId="2AA3ACE3" w:rsidR="009A531E" w:rsidRDefault="009A531E" w:rsidP="00387999"/>
    <w:p w14:paraId="642C573B" w14:textId="141B5950" w:rsidR="009A531E" w:rsidRDefault="009A531E" w:rsidP="00387999"/>
    <w:p w14:paraId="783E1499" w14:textId="00A916D0" w:rsidR="009A531E" w:rsidRDefault="009A531E" w:rsidP="00387999"/>
    <w:p w14:paraId="71DCEC52" w14:textId="4362FFEC" w:rsidR="009A531E" w:rsidRDefault="009A531E" w:rsidP="00387999"/>
    <w:p w14:paraId="4800E8F6" w14:textId="65F5F23E" w:rsidR="009A531E" w:rsidRDefault="009A531E" w:rsidP="00387999"/>
    <w:p w14:paraId="275B1C4D" w14:textId="6D597F66" w:rsidR="009A531E" w:rsidRDefault="009A531E" w:rsidP="00387999"/>
    <w:p w14:paraId="1D796C8F" w14:textId="56467134" w:rsidR="009A531E" w:rsidRDefault="009A531E" w:rsidP="00387999"/>
    <w:p w14:paraId="6771CE20" w14:textId="13FD9398" w:rsidR="009A531E" w:rsidRDefault="009A531E" w:rsidP="00387999"/>
    <w:p w14:paraId="0213EC43" w14:textId="515B891A" w:rsidR="009A531E" w:rsidRDefault="009A531E" w:rsidP="00387999"/>
    <w:p w14:paraId="3FA77E38" w14:textId="17A1F7AC" w:rsidR="009A531E" w:rsidRDefault="009A531E" w:rsidP="00387999"/>
    <w:p w14:paraId="3BA74658" w14:textId="1B42750A" w:rsidR="009A531E" w:rsidRDefault="009A531E" w:rsidP="00387999"/>
    <w:p w14:paraId="5F90B6A8" w14:textId="77777777" w:rsidR="009A531E" w:rsidRDefault="009A531E" w:rsidP="00387999"/>
    <w:p w14:paraId="438032C3" w14:textId="39604C8C" w:rsidR="00613D4D" w:rsidRDefault="000B451A" w:rsidP="00AE774B">
      <w:pPr>
        <w:jc w:val="center"/>
      </w:pPr>
      <w:r>
        <w:rPr>
          <w:noProof/>
        </w:rPr>
        <w:drawing>
          <wp:inline distT="0" distB="0" distL="0" distR="0" wp14:anchorId="3E657BA3" wp14:editId="2D0A8969">
            <wp:extent cx="6859270" cy="6041390"/>
            <wp:effectExtent l="0" t="0" r="0" b="0"/>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9270" cy="6041390"/>
                    </a:xfrm>
                    <a:prstGeom prst="rect">
                      <a:avLst/>
                    </a:prstGeom>
                  </pic:spPr>
                </pic:pic>
              </a:graphicData>
            </a:graphic>
          </wp:inline>
        </w:drawing>
      </w:r>
    </w:p>
    <w:p w14:paraId="320EF25C" w14:textId="6ADE0456" w:rsidR="004C3F47" w:rsidRDefault="004C3F47" w:rsidP="00AE774B">
      <w:pPr>
        <w:jc w:val="center"/>
      </w:pPr>
    </w:p>
    <w:p w14:paraId="625957BE" w14:textId="74AAAB87" w:rsidR="004C3F47" w:rsidRDefault="004C3F47" w:rsidP="00AE774B">
      <w:pPr>
        <w:jc w:val="center"/>
      </w:pPr>
    </w:p>
    <w:p w14:paraId="52833E72" w14:textId="1F93FB9B" w:rsidR="004C3F47" w:rsidRDefault="004C3F47" w:rsidP="00AE774B">
      <w:pPr>
        <w:jc w:val="center"/>
      </w:pPr>
    </w:p>
    <w:p w14:paraId="0B28373D" w14:textId="77777777" w:rsidR="004C3F47" w:rsidRDefault="004C3F47" w:rsidP="00AE774B">
      <w:pPr>
        <w:jc w:val="center"/>
      </w:pPr>
    </w:p>
    <w:p w14:paraId="28283197" w14:textId="77777777" w:rsidR="00613D4D" w:rsidRDefault="00613D4D" w:rsidP="00AE080B">
      <w:pPr>
        <w:pStyle w:val="Heading3"/>
      </w:pPr>
      <w:bookmarkStart w:id="44" w:name="_Generate"/>
      <w:bookmarkStart w:id="45" w:name="_Toc219868888"/>
      <w:bookmarkStart w:id="46" w:name="_Toc332991801"/>
      <w:bookmarkStart w:id="47" w:name="_Toc332992067"/>
      <w:bookmarkStart w:id="48" w:name="_Toc339555266"/>
      <w:bookmarkEnd w:id="42"/>
      <w:bookmarkEnd w:id="43"/>
      <w:bookmarkEnd w:id="44"/>
      <w:r>
        <w:lastRenderedPageBreak/>
        <w:t>Generate</w:t>
      </w:r>
      <w:bookmarkEnd w:id="45"/>
      <w:bookmarkEnd w:id="46"/>
      <w:bookmarkEnd w:id="47"/>
      <w:bookmarkEnd w:id="48"/>
    </w:p>
    <w:p w14:paraId="30F58E5C" w14:textId="6B406823" w:rsidR="001D5C87" w:rsidRDefault="00613D4D" w:rsidP="00613D4D">
      <w:pPr>
        <w:rPr>
          <w:szCs w:val="22"/>
        </w:rPr>
      </w:pPr>
      <w:r w:rsidRPr="00365C5B">
        <w:rPr>
          <w:szCs w:val="22"/>
        </w:rPr>
        <w:t xml:space="preserve">The </w:t>
      </w:r>
      <w:r w:rsidRPr="00365C5B">
        <w:rPr>
          <w:b/>
          <w:bCs/>
          <w:szCs w:val="22"/>
        </w:rPr>
        <w:t>“Generate”</w:t>
      </w:r>
      <w:r w:rsidRPr="00365C5B">
        <w:rPr>
          <w:szCs w:val="22"/>
        </w:rPr>
        <w:t xml:space="preserve"> option allows the user to select </w:t>
      </w:r>
      <w:r w:rsidR="00B971E2">
        <w:rPr>
          <w:szCs w:val="22"/>
        </w:rPr>
        <w:t xml:space="preserve">the </w:t>
      </w:r>
      <w:r w:rsidRPr="00365C5B">
        <w:rPr>
          <w:szCs w:val="22"/>
        </w:rPr>
        <w:t xml:space="preserve">different views that can be generated. By default the compiler generates all the views. If the user wants to generate only timing views, he/she can deselect the </w:t>
      </w:r>
      <w:r w:rsidRPr="00365C5B">
        <w:rPr>
          <w:b/>
          <w:bCs/>
          <w:szCs w:val="22"/>
        </w:rPr>
        <w:t>“ALL”</w:t>
      </w:r>
      <w:r w:rsidRPr="00365C5B">
        <w:rPr>
          <w:szCs w:val="22"/>
        </w:rPr>
        <w:t xml:space="preserve"> button. Timing views are always generated. If the aim is to find out the optimum configuration, the user can generate the timing views only. Based on the access time and the area from the datasheet, the user can decide to generate other views. The different views available in the compiler are </w:t>
      </w:r>
      <w:r w:rsidRPr="00365C5B">
        <w:rPr>
          <w:b/>
          <w:bCs/>
          <w:szCs w:val="22"/>
        </w:rPr>
        <w:t xml:space="preserve">Netlist, </w:t>
      </w:r>
      <w:proofErr w:type="spellStart"/>
      <w:r w:rsidRPr="00365C5B">
        <w:rPr>
          <w:b/>
          <w:bCs/>
          <w:szCs w:val="22"/>
        </w:rPr>
        <w:t>Gds</w:t>
      </w:r>
      <w:proofErr w:type="spellEnd"/>
      <w:r w:rsidRPr="00365C5B">
        <w:rPr>
          <w:b/>
          <w:bCs/>
          <w:szCs w:val="22"/>
        </w:rPr>
        <w:t xml:space="preserve">, </w:t>
      </w:r>
      <w:proofErr w:type="spellStart"/>
      <w:r w:rsidRPr="00365C5B">
        <w:rPr>
          <w:b/>
          <w:bCs/>
          <w:szCs w:val="22"/>
        </w:rPr>
        <w:t>Lef</w:t>
      </w:r>
      <w:proofErr w:type="spellEnd"/>
      <w:r w:rsidRPr="00365C5B">
        <w:rPr>
          <w:b/>
          <w:bCs/>
          <w:szCs w:val="22"/>
        </w:rPr>
        <w:t>, Verilog</w:t>
      </w:r>
      <w:r w:rsidR="0074067B">
        <w:rPr>
          <w:b/>
          <w:bCs/>
          <w:szCs w:val="22"/>
        </w:rPr>
        <w:t>, ATPG, MBIST, Logic Vision</w:t>
      </w:r>
      <w:r w:rsidRPr="00365C5B">
        <w:rPr>
          <w:szCs w:val="22"/>
        </w:rPr>
        <w:t xml:space="preserve"> and </w:t>
      </w:r>
      <w:r w:rsidRPr="00365C5B">
        <w:rPr>
          <w:b/>
          <w:bCs/>
          <w:szCs w:val="22"/>
        </w:rPr>
        <w:t>Timing</w:t>
      </w:r>
      <w:r w:rsidRPr="00365C5B">
        <w:rPr>
          <w:szCs w:val="22"/>
        </w:rPr>
        <w:t xml:space="preserve">. The user can generate all the views for a memory instance in less than a minute. Depending on the requirements, different views are added to the compiler from time to time. The compiler also generates the </w:t>
      </w:r>
      <w:r w:rsidRPr="00365C5B">
        <w:rPr>
          <w:b/>
          <w:bCs/>
          <w:szCs w:val="22"/>
        </w:rPr>
        <w:t xml:space="preserve">“Antenna </w:t>
      </w:r>
      <w:proofErr w:type="spellStart"/>
      <w:r w:rsidRPr="00365C5B">
        <w:rPr>
          <w:b/>
          <w:bCs/>
          <w:szCs w:val="22"/>
        </w:rPr>
        <w:t>Lef</w:t>
      </w:r>
      <w:proofErr w:type="spellEnd"/>
      <w:r w:rsidRPr="00365C5B">
        <w:rPr>
          <w:b/>
          <w:bCs/>
          <w:szCs w:val="22"/>
        </w:rPr>
        <w:t>”</w:t>
      </w:r>
      <w:r w:rsidRPr="00365C5B">
        <w:rPr>
          <w:szCs w:val="22"/>
        </w:rPr>
        <w:t>.</w:t>
      </w:r>
    </w:p>
    <w:p w14:paraId="20E7EC78" w14:textId="77777777" w:rsidR="000B451A" w:rsidRDefault="000B451A" w:rsidP="00613D4D">
      <w:pPr>
        <w:rPr>
          <w:szCs w:val="22"/>
        </w:rPr>
      </w:pPr>
    </w:p>
    <w:p w14:paraId="51A9FCFD" w14:textId="140A81E2" w:rsidR="00613D4D" w:rsidRDefault="000B451A" w:rsidP="00AE080B">
      <w:pPr>
        <w:jc w:val="center"/>
        <w:rPr>
          <w:szCs w:val="22"/>
        </w:rPr>
      </w:pPr>
      <w:r>
        <w:rPr>
          <w:noProof/>
        </w:rPr>
        <w:drawing>
          <wp:inline distT="0" distB="0" distL="0" distR="0" wp14:anchorId="72257D7D" wp14:editId="084642B6">
            <wp:extent cx="6859270" cy="5819775"/>
            <wp:effectExtent l="0" t="0" r="0" b="9525"/>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9270" cy="5819775"/>
                    </a:xfrm>
                    <a:prstGeom prst="rect">
                      <a:avLst/>
                    </a:prstGeom>
                  </pic:spPr>
                </pic:pic>
              </a:graphicData>
            </a:graphic>
          </wp:inline>
        </w:drawing>
      </w:r>
    </w:p>
    <w:p w14:paraId="015B5825" w14:textId="77777777" w:rsidR="00613D4D" w:rsidRDefault="00613D4D" w:rsidP="00AE080B">
      <w:pPr>
        <w:pStyle w:val="Heading3"/>
      </w:pPr>
      <w:bookmarkStart w:id="49" w:name="_Toc219868889"/>
      <w:bookmarkStart w:id="50" w:name="_Toc332991802"/>
      <w:bookmarkStart w:id="51" w:name="_Toc332992068"/>
      <w:bookmarkStart w:id="52" w:name="_Toc339555267"/>
      <w:r>
        <w:lastRenderedPageBreak/>
        <w:t>View</w:t>
      </w:r>
      <w:bookmarkEnd w:id="49"/>
      <w:bookmarkEnd w:id="50"/>
      <w:bookmarkEnd w:id="51"/>
      <w:bookmarkEnd w:id="52"/>
    </w:p>
    <w:p w14:paraId="28513BF0" w14:textId="77777777" w:rsidR="00613D4D" w:rsidRDefault="00613D4D" w:rsidP="00613D4D">
      <w:pPr>
        <w:rPr>
          <w:szCs w:val="22"/>
        </w:rPr>
      </w:pPr>
      <w:r w:rsidRPr="00365C5B">
        <w:rPr>
          <w:szCs w:val="22"/>
        </w:rPr>
        <w:t xml:space="preserve">The </w:t>
      </w:r>
      <w:r w:rsidRPr="00365C5B">
        <w:rPr>
          <w:b/>
          <w:bCs/>
          <w:szCs w:val="22"/>
        </w:rPr>
        <w:t>“View”</w:t>
      </w:r>
      <w:r w:rsidRPr="00365C5B">
        <w:rPr>
          <w:szCs w:val="22"/>
        </w:rPr>
        <w:t xml:space="preserve"> menu shown below allows the user to look at different views available in the memory compiler. When the user selects </w:t>
      </w:r>
      <w:r>
        <w:rPr>
          <w:szCs w:val="22"/>
        </w:rPr>
        <w:t>an option</w:t>
      </w:r>
      <w:r w:rsidRPr="00365C5B">
        <w:rPr>
          <w:szCs w:val="22"/>
        </w:rPr>
        <w:t xml:space="preserve">, it is opened in a File browser as a separate window. The </w:t>
      </w:r>
      <w:r w:rsidRPr="00365C5B">
        <w:rPr>
          <w:b/>
          <w:bCs/>
          <w:szCs w:val="22"/>
        </w:rPr>
        <w:t>“LEFGRAPHIC”</w:t>
      </w:r>
      <w:r w:rsidRPr="00365C5B">
        <w:rPr>
          <w:szCs w:val="22"/>
        </w:rPr>
        <w:t xml:space="preserve"> option is a graphic version of the LEF. This helps the user to look at the pin positions and orientations. The user also has an option to select the metals that need to be shown in the graphic.</w:t>
      </w:r>
    </w:p>
    <w:p w14:paraId="4F753E61" w14:textId="77777777" w:rsidR="0097727A" w:rsidRPr="00365C5B" w:rsidRDefault="0097727A" w:rsidP="00613D4D">
      <w:pPr>
        <w:rPr>
          <w:szCs w:val="22"/>
        </w:rPr>
      </w:pPr>
    </w:p>
    <w:p w14:paraId="5FE6EC8F" w14:textId="399F5112" w:rsidR="00AE080B" w:rsidRDefault="00722BDD" w:rsidP="00E57C7D">
      <w:pPr>
        <w:tabs>
          <w:tab w:val="clear" w:pos="567"/>
          <w:tab w:val="clear" w:pos="1134"/>
          <w:tab w:val="clear" w:pos="1701"/>
          <w:tab w:val="clear" w:pos="2268"/>
          <w:tab w:val="clear" w:pos="2835"/>
          <w:tab w:val="clear" w:pos="3402"/>
          <w:tab w:val="clear" w:pos="3969"/>
          <w:tab w:val="clear" w:pos="4536"/>
        </w:tabs>
        <w:spacing w:before="0" w:after="0" w:line="240" w:lineRule="auto"/>
        <w:jc w:val="center"/>
        <w:rPr>
          <w:szCs w:val="22"/>
        </w:rPr>
      </w:pPr>
      <w:r>
        <w:rPr>
          <w:noProof/>
        </w:rPr>
        <w:drawing>
          <wp:inline distT="0" distB="0" distL="0" distR="0" wp14:anchorId="2FF5EB4B" wp14:editId="0A79F120">
            <wp:extent cx="6859270" cy="6041390"/>
            <wp:effectExtent l="0" t="0" r="0" b="0"/>
            <wp:docPr id="6062" name="Picture 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9270" cy="6041390"/>
                    </a:xfrm>
                    <a:prstGeom prst="rect">
                      <a:avLst/>
                    </a:prstGeom>
                  </pic:spPr>
                </pic:pic>
              </a:graphicData>
            </a:graphic>
          </wp:inline>
        </w:drawing>
      </w:r>
    </w:p>
    <w:p w14:paraId="390E1FE3" w14:textId="77777777" w:rsidR="00514551" w:rsidRDefault="00514551" w:rsidP="00E57C7D">
      <w:pPr>
        <w:tabs>
          <w:tab w:val="clear" w:pos="567"/>
          <w:tab w:val="clear" w:pos="1134"/>
          <w:tab w:val="clear" w:pos="1701"/>
          <w:tab w:val="clear" w:pos="2268"/>
          <w:tab w:val="clear" w:pos="2835"/>
          <w:tab w:val="clear" w:pos="3402"/>
          <w:tab w:val="clear" w:pos="3969"/>
          <w:tab w:val="clear" w:pos="4536"/>
        </w:tabs>
        <w:spacing w:before="0" w:after="0" w:line="240" w:lineRule="auto"/>
        <w:jc w:val="center"/>
        <w:rPr>
          <w:szCs w:val="22"/>
        </w:rPr>
      </w:pPr>
    </w:p>
    <w:p w14:paraId="6DEA1D8E" w14:textId="77777777" w:rsidR="00514551" w:rsidRDefault="00514551" w:rsidP="00E57C7D">
      <w:pPr>
        <w:tabs>
          <w:tab w:val="clear" w:pos="567"/>
          <w:tab w:val="clear" w:pos="1134"/>
          <w:tab w:val="clear" w:pos="1701"/>
          <w:tab w:val="clear" w:pos="2268"/>
          <w:tab w:val="clear" w:pos="2835"/>
          <w:tab w:val="clear" w:pos="3402"/>
          <w:tab w:val="clear" w:pos="3969"/>
          <w:tab w:val="clear" w:pos="4536"/>
        </w:tabs>
        <w:spacing w:before="0" w:after="0" w:line="240" w:lineRule="auto"/>
        <w:jc w:val="center"/>
        <w:rPr>
          <w:szCs w:val="22"/>
        </w:rPr>
      </w:pPr>
    </w:p>
    <w:p w14:paraId="5C2727FC" w14:textId="77777777" w:rsidR="00613D4D" w:rsidRDefault="00613D4D" w:rsidP="00AE080B">
      <w:pPr>
        <w:pStyle w:val="Heading3"/>
      </w:pPr>
      <w:bookmarkStart w:id="53" w:name="_Toc219868890"/>
      <w:bookmarkStart w:id="54" w:name="_Toc332991803"/>
      <w:bookmarkStart w:id="55" w:name="_Toc332992069"/>
      <w:bookmarkStart w:id="56" w:name="_Toc339555268"/>
      <w:bookmarkStart w:id="57" w:name="_Toc107043777"/>
      <w:bookmarkStart w:id="58" w:name="_Toc107044668"/>
      <w:r>
        <w:lastRenderedPageBreak/>
        <w:t>Optimize</w:t>
      </w:r>
      <w:bookmarkEnd w:id="53"/>
      <w:bookmarkEnd w:id="54"/>
      <w:bookmarkEnd w:id="55"/>
      <w:bookmarkEnd w:id="56"/>
      <w:r w:rsidRPr="00365C5B">
        <w:t xml:space="preserve"> </w:t>
      </w:r>
    </w:p>
    <w:p w14:paraId="6535D0ED" w14:textId="1EBAF99D" w:rsidR="00613D4D" w:rsidRDefault="00613D4D" w:rsidP="00613D4D">
      <w:pPr>
        <w:rPr>
          <w:szCs w:val="22"/>
        </w:rPr>
      </w:pPr>
      <w:r w:rsidRPr="0065268B">
        <w:rPr>
          <w:szCs w:val="22"/>
        </w:rPr>
        <w:t>The “</w:t>
      </w:r>
      <w:r w:rsidR="009F2464">
        <w:rPr>
          <w:szCs w:val="22"/>
        </w:rPr>
        <w:t xml:space="preserve">Run </w:t>
      </w:r>
      <w:r w:rsidRPr="0065268B">
        <w:rPr>
          <w:szCs w:val="22"/>
        </w:rPr>
        <w:t>Optimize” option allows the user to generate an instance with the required configuration while optimizing for “Area”, “Speed” or “Power”. When the optimize option is selected and the number of words and word size are entered, the compiler automatically selects the appropriate column mux option that gives the optimal configuration for that logical size per the criteria entered. Finally, the user always has the option to override the configuration provided by the compiler if needed.</w:t>
      </w:r>
      <w:r>
        <w:rPr>
          <w:szCs w:val="22"/>
        </w:rPr>
        <w:t xml:space="preserve">  </w:t>
      </w:r>
      <w:r w:rsidRPr="0065268B">
        <w:rPr>
          <w:szCs w:val="22"/>
        </w:rPr>
        <w:t xml:space="preserve">Using this feature significantly slows down the compiler. To avoid this penalty, expert users are recommended to turn off this option by selecting “None”. </w:t>
      </w:r>
    </w:p>
    <w:p w14:paraId="5C9D00E4" w14:textId="77777777" w:rsidR="0097727A" w:rsidRPr="0065268B" w:rsidRDefault="0097727A" w:rsidP="00613D4D">
      <w:pPr>
        <w:rPr>
          <w:szCs w:val="22"/>
        </w:rPr>
      </w:pPr>
    </w:p>
    <w:p w14:paraId="0E382125" w14:textId="378F368B" w:rsidR="00613D4D" w:rsidRDefault="00EE281F" w:rsidP="00AE080B">
      <w:pPr>
        <w:jc w:val="center"/>
      </w:pPr>
      <w:r>
        <w:rPr>
          <w:noProof/>
        </w:rPr>
        <w:drawing>
          <wp:inline distT="0" distB="0" distL="0" distR="0" wp14:anchorId="0C2C4765" wp14:editId="0324042A">
            <wp:extent cx="6859270" cy="6041390"/>
            <wp:effectExtent l="0" t="0" r="0" b="0"/>
            <wp:docPr id="6063" name="Picture 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9270" cy="6041390"/>
                    </a:xfrm>
                    <a:prstGeom prst="rect">
                      <a:avLst/>
                    </a:prstGeom>
                  </pic:spPr>
                </pic:pic>
              </a:graphicData>
            </a:graphic>
          </wp:inline>
        </w:drawing>
      </w:r>
    </w:p>
    <w:p w14:paraId="5E5CA496" w14:textId="77777777" w:rsidR="00613D4D" w:rsidRPr="0097727A" w:rsidRDefault="00613D4D" w:rsidP="0097727A">
      <w:pPr>
        <w:pStyle w:val="Heading3"/>
      </w:pPr>
      <w:bookmarkStart w:id="59" w:name="_Toc219868891"/>
      <w:bookmarkStart w:id="60" w:name="_Toc332991804"/>
      <w:bookmarkStart w:id="61" w:name="_Toc332992070"/>
      <w:bookmarkStart w:id="62" w:name="_Toc339555269"/>
      <w:r w:rsidRPr="0097727A">
        <w:lastRenderedPageBreak/>
        <w:t>Help</w:t>
      </w:r>
      <w:bookmarkEnd w:id="59"/>
      <w:bookmarkEnd w:id="60"/>
      <w:bookmarkEnd w:id="61"/>
      <w:bookmarkEnd w:id="62"/>
    </w:p>
    <w:p w14:paraId="2322F7FE" w14:textId="77777777" w:rsidR="00613D4D" w:rsidRDefault="00613D4D" w:rsidP="00F557B8">
      <w:pPr>
        <w:spacing w:after="120"/>
        <w:rPr>
          <w:szCs w:val="22"/>
        </w:rPr>
      </w:pPr>
      <w:r w:rsidRPr="0065268B">
        <w:rPr>
          <w:szCs w:val="22"/>
        </w:rPr>
        <w:t>The “Help” option enables the user to view this document and also provides informati</w:t>
      </w:r>
      <w:r w:rsidR="00FD3FC2">
        <w:rPr>
          <w:szCs w:val="22"/>
        </w:rPr>
        <w:t xml:space="preserve">on regarding the version number </w:t>
      </w:r>
      <w:r w:rsidRPr="0065268B">
        <w:rPr>
          <w:szCs w:val="22"/>
        </w:rPr>
        <w:t>of the current memory compiler.</w:t>
      </w:r>
    </w:p>
    <w:p w14:paraId="0F909B86" w14:textId="77777777" w:rsidR="0097727A" w:rsidRDefault="0097727A" w:rsidP="00F557B8">
      <w:pPr>
        <w:spacing w:after="120"/>
        <w:rPr>
          <w:szCs w:val="22"/>
        </w:rPr>
      </w:pPr>
    </w:p>
    <w:bookmarkEnd w:id="57"/>
    <w:bookmarkEnd w:id="58"/>
    <w:p w14:paraId="39AB2BC3" w14:textId="7452FD64" w:rsidR="00613D4D" w:rsidRDefault="00BA5D6E" w:rsidP="00AE080B">
      <w:pPr>
        <w:jc w:val="center"/>
      </w:pPr>
      <w:r>
        <w:rPr>
          <w:noProof/>
        </w:rPr>
        <w:drawing>
          <wp:inline distT="0" distB="0" distL="0" distR="0" wp14:anchorId="2ECFDBA4" wp14:editId="17C060D4">
            <wp:extent cx="6859270" cy="6041390"/>
            <wp:effectExtent l="0" t="0" r="0" b="0"/>
            <wp:docPr id="6064" name="Picture 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9270" cy="6041390"/>
                    </a:xfrm>
                    <a:prstGeom prst="rect">
                      <a:avLst/>
                    </a:prstGeom>
                  </pic:spPr>
                </pic:pic>
              </a:graphicData>
            </a:graphic>
          </wp:inline>
        </w:drawing>
      </w:r>
    </w:p>
    <w:p w14:paraId="76BAA7A3" w14:textId="77777777" w:rsidR="00613D4D" w:rsidRDefault="00613D4D" w:rsidP="00613D4D"/>
    <w:p w14:paraId="71BE0336" w14:textId="77777777" w:rsidR="00DB01A9" w:rsidRDefault="00DB01A9" w:rsidP="00613D4D"/>
    <w:p w14:paraId="218E1725" w14:textId="77777777" w:rsidR="00DB01A9" w:rsidRDefault="00DB01A9" w:rsidP="00613D4D"/>
    <w:p w14:paraId="631AA8E7" w14:textId="77777777" w:rsidR="006217DE" w:rsidRPr="006217DE" w:rsidRDefault="00613D4D" w:rsidP="006217DE">
      <w:pPr>
        <w:pStyle w:val="Heading2"/>
      </w:pPr>
      <w:bookmarkStart w:id="63" w:name="_Toc199149521"/>
      <w:bookmarkStart w:id="64" w:name="_Toc75782599"/>
      <w:r w:rsidRPr="00CC770B">
        <w:lastRenderedPageBreak/>
        <w:t>GUI Options</w:t>
      </w:r>
      <w:bookmarkEnd w:id="63"/>
      <w:bookmarkEnd w:id="64"/>
    </w:p>
    <w:p w14:paraId="10CE842E" w14:textId="77777777" w:rsidR="00613D4D" w:rsidRPr="00365C5B" w:rsidRDefault="00613D4D" w:rsidP="00884752">
      <w:pPr>
        <w:pStyle w:val="Heading3"/>
        <w:spacing w:before="0"/>
      </w:pPr>
      <w:bookmarkStart w:id="65" w:name="_2.2.1__"/>
      <w:bookmarkStart w:id="66" w:name="_Number_of_Words"/>
      <w:bookmarkStart w:id="67" w:name="_Toc107043779"/>
      <w:bookmarkStart w:id="68" w:name="_Toc107044670"/>
      <w:bookmarkStart w:id="69" w:name="_Toc219868892"/>
      <w:bookmarkStart w:id="70" w:name="_Ref332990012"/>
      <w:bookmarkStart w:id="71" w:name="_Ref332990014"/>
      <w:bookmarkStart w:id="72" w:name="_Toc332991805"/>
      <w:bookmarkStart w:id="73" w:name="_Toc332992071"/>
      <w:bookmarkStart w:id="74" w:name="_Toc339555270"/>
      <w:bookmarkEnd w:id="65"/>
      <w:bookmarkEnd w:id="66"/>
      <w:r w:rsidRPr="00365C5B">
        <w:t>Number of Words</w:t>
      </w:r>
      <w:bookmarkEnd w:id="67"/>
      <w:bookmarkEnd w:id="68"/>
      <w:bookmarkEnd w:id="69"/>
      <w:bookmarkEnd w:id="70"/>
      <w:bookmarkEnd w:id="71"/>
      <w:bookmarkEnd w:id="72"/>
      <w:bookmarkEnd w:id="73"/>
      <w:bookmarkEnd w:id="74"/>
    </w:p>
    <w:p w14:paraId="5DB19F84" w14:textId="77777777" w:rsidR="00613D4D" w:rsidRPr="00365C5B" w:rsidRDefault="00613D4D" w:rsidP="00613D4D">
      <w:pPr>
        <w:rPr>
          <w:szCs w:val="22"/>
        </w:rPr>
      </w:pPr>
      <w:r w:rsidRPr="00365C5B">
        <w:rPr>
          <w:szCs w:val="22"/>
        </w:rPr>
        <w:t xml:space="preserve">The number of words (Depth) determines the number of rows and can be specified using </w:t>
      </w:r>
      <w:r w:rsidRPr="00365C5B">
        <w:rPr>
          <w:b/>
          <w:bCs/>
          <w:szCs w:val="22"/>
        </w:rPr>
        <w:t>“No of Words”</w:t>
      </w:r>
      <w:r>
        <w:rPr>
          <w:szCs w:val="22"/>
        </w:rPr>
        <w:t xml:space="preserve"> option.</w:t>
      </w:r>
    </w:p>
    <w:p w14:paraId="02417DBF" w14:textId="77777777" w:rsidR="00613D4D" w:rsidRPr="00365C5B" w:rsidRDefault="00613D4D" w:rsidP="00613D4D">
      <w:pPr>
        <w:rPr>
          <w:szCs w:val="22"/>
        </w:rPr>
      </w:pPr>
      <w:r w:rsidRPr="00365C5B">
        <w:rPr>
          <w:szCs w:val="22"/>
        </w:rPr>
        <w:t>Number of physical rows = No. of words/Column Mux.</w:t>
      </w:r>
    </w:p>
    <w:p w14:paraId="2581C65B" w14:textId="77777777" w:rsidR="00613D4D" w:rsidRDefault="00613D4D" w:rsidP="00F557B8">
      <w:pPr>
        <w:pStyle w:val="Note"/>
        <w:spacing w:before="0" w:after="120"/>
      </w:pPr>
      <w:r w:rsidRPr="00AE080B">
        <w:rPr>
          <w:b/>
        </w:rPr>
        <w:t>Note:</w:t>
      </w:r>
      <w:r w:rsidRPr="00365C5B">
        <w:t xml:space="preserve"> Column Mux is also a number specified by the user and will be discussed later in this document.  </w:t>
      </w:r>
    </w:p>
    <w:tbl>
      <w:tblPr>
        <w:tblStyle w:val="Dolphin"/>
        <w:tblW w:w="0" w:type="auto"/>
        <w:tblLook w:val="01E0" w:firstRow="1" w:lastRow="1" w:firstColumn="1" w:lastColumn="1" w:noHBand="0" w:noVBand="0"/>
      </w:tblPr>
      <w:tblGrid>
        <w:gridCol w:w="2295"/>
        <w:gridCol w:w="4307"/>
      </w:tblGrid>
      <w:tr w:rsidR="00613D4D" w:rsidRPr="00AE080B" w14:paraId="70CFE399" w14:textId="77777777" w:rsidTr="00943E4E">
        <w:trPr>
          <w:cnfStyle w:val="100000000000" w:firstRow="1" w:lastRow="0" w:firstColumn="0" w:lastColumn="0" w:oddVBand="0" w:evenVBand="0" w:oddHBand="0" w:evenHBand="0" w:firstRowFirstColumn="0" w:firstRowLastColumn="0" w:lastRowFirstColumn="0" w:lastRowLastColumn="0"/>
          <w:trHeight w:val="284"/>
        </w:trPr>
        <w:tc>
          <w:tcPr>
            <w:tcW w:w="2295" w:type="dxa"/>
          </w:tcPr>
          <w:p w14:paraId="7EA34CDA" w14:textId="77777777" w:rsidR="00613D4D" w:rsidRPr="00AE080B" w:rsidRDefault="00613D4D" w:rsidP="00AE080B">
            <w:pPr>
              <w:pStyle w:val="Table"/>
            </w:pPr>
            <w:r w:rsidRPr="00AE080B">
              <w:t>Compiler Type</w:t>
            </w:r>
          </w:p>
        </w:tc>
        <w:tc>
          <w:tcPr>
            <w:tcW w:w="4307" w:type="dxa"/>
          </w:tcPr>
          <w:p w14:paraId="59C83617" w14:textId="77777777" w:rsidR="00613D4D" w:rsidRPr="00AE080B" w:rsidRDefault="00613D4D" w:rsidP="00AE080B">
            <w:pPr>
              <w:pStyle w:val="Table"/>
            </w:pPr>
            <w:r w:rsidRPr="00AE080B">
              <w:t>Maximum Physical Rows</w:t>
            </w:r>
          </w:p>
        </w:tc>
      </w:tr>
      <w:tr w:rsidR="00613D4D" w:rsidRPr="004B1DFA" w14:paraId="36340C8D" w14:textId="77777777" w:rsidTr="00943E4E">
        <w:trPr>
          <w:trHeight w:val="284"/>
        </w:trPr>
        <w:tc>
          <w:tcPr>
            <w:tcW w:w="2295" w:type="dxa"/>
          </w:tcPr>
          <w:p w14:paraId="725B5D37" w14:textId="77777777" w:rsidR="00613D4D" w:rsidRPr="004B1DFA" w:rsidRDefault="00613D4D" w:rsidP="00AE080B">
            <w:pPr>
              <w:pStyle w:val="Table"/>
            </w:pPr>
            <w:proofErr w:type="spellStart"/>
            <w:r w:rsidRPr="004B1DFA">
              <w:t>SinglePort</w:t>
            </w:r>
            <w:proofErr w:type="spellEnd"/>
          </w:p>
        </w:tc>
        <w:tc>
          <w:tcPr>
            <w:tcW w:w="4307" w:type="dxa"/>
          </w:tcPr>
          <w:p w14:paraId="3613F1E7" w14:textId="77777777" w:rsidR="00613D4D" w:rsidRPr="004B1DFA" w:rsidRDefault="008957E5" w:rsidP="00AE080B">
            <w:pPr>
              <w:pStyle w:val="Table"/>
            </w:pPr>
            <w:r>
              <w:t>256</w:t>
            </w:r>
          </w:p>
        </w:tc>
      </w:tr>
    </w:tbl>
    <w:p w14:paraId="05D24AB4" w14:textId="77777777" w:rsidR="00613D4D" w:rsidRDefault="00613D4D" w:rsidP="00613D4D">
      <w:pPr>
        <w:rPr>
          <w:szCs w:val="22"/>
        </w:rPr>
      </w:pPr>
    </w:p>
    <w:tbl>
      <w:tblPr>
        <w:tblStyle w:val="Dolphin"/>
        <w:tblW w:w="0" w:type="auto"/>
        <w:tblLook w:val="01E0" w:firstRow="1" w:lastRow="1" w:firstColumn="1" w:lastColumn="1" w:noHBand="0" w:noVBand="0"/>
      </w:tblPr>
      <w:tblGrid>
        <w:gridCol w:w="2295"/>
        <w:gridCol w:w="4307"/>
      </w:tblGrid>
      <w:tr w:rsidR="00613D4D" w:rsidRPr="00AE080B" w14:paraId="294DBD75" w14:textId="77777777" w:rsidTr="00943E4E">
        <w:trPr>
          <w:cnfStyle w:val="100000000000" w:firstRow="1" w:lastRow="0" w:firstColumn="0" w:lastColumn="0" w:oddVBand="0" w:evenVBand="0" w:oddHBand="0" w:evenHBand="0" w:firstRowFirstColumn="0" w:firstRowLastColumn="0" w:lastRowFirstColumn="0" w:lastRowLastColumn="0"/>
          <w:trHeight w:val="284"/>
        </w:trPr>
        <w:tc>
          <w:tcPr>
            <w:tcW w:w="2295" w:type="dxa"/>
          </w:tcPr>
          <w:p w14:paraId="6F8887D2" w14:textId="77777777" w:rsidR="00613D4D" w:rsidRPr="00AE080B" w:rsidRDefault="00613D4D" w:rsidP="00AE080B">
            <w:pPr>
              <w:pStyle w:val="Table"/>
            </w:pPr>
            <w:r w:rsidRPr="00AE080B">
              <w:t>Compiler Type</w:t>
            </w:r>
          </w:p>
        </w:tc>
        <w:tc>
          <w:tcPr>
            <w:tcW w:w="4307" w:type="dxa"/>
          </w:tcPr>
          <w:p w14:paraId="63CF787A" w14:textId="77777777" w:rsidR="00613D4D" w:rsidRPr="00AE080B" w:rsidRDefault="00613D4D" w:rsidP="00AE080B">
            <w:pPr>
              <w:pStyle w:val="Table"/>
            </w:pPr>
            <w:r w:rsidRPr="00AE080B">
              <w:t>Minimum Physical Rows</w:t>
            </w:r>
          </w:p>
        </w:tc>
      </w:tr>
      <w:tr w:rsidR="00613D4D" w:rsidRPr="004B1DFA" w14:paraId="4B0AAF53" w14:textId="77777777" w:rsidTr="00943E4E">
        <w:trPr>
          <w:trHeight w:val="284"/>
        </w:trPr>
        <w:tc>
          <w:tcPr>
            <w:tcW w:w="2295" w:type="dxa"/>
          </w:tcPr>
          <w:p w14:paraId="266A02E1" w14:textId="77777777" w:rsidR="00613D4D" w:rsidRPr="004B1DFA" w:rsidRDefault="00613D4D" w:rsidP="00AE080B">
            <w:pPr>
              <w:pStyle w:val="Table"/>
            </w:pPr>
            <w:proofErr w:type="spellStart"/>
            <w:r w:rsidRPr="004B1DFA">
              <w:t>SinglePort</w:t>
            </w:r>
            <w:proofErr w:type="spellEnd"/>
          </w:p>
        </w:tc>
        <w:tc>
          <w:tcPr>
            <w:tcW w:w="4307" w:type="dxa"/>
          </w:tcPr>
          <w:p w14:paraId="4BFD2F41" w14:textId="77777777" w:rsidR="00613D4D" w:rsidRPr="004B1DFA" w:rsidRDefault="0050203D" w:rsidP="00AE080B">
            <w:pPr>
              <w:pStyle w:val="Table"/>
            </w:pPr>
            <w:r>
              <w:t>1</w:t>
            </w:r>
          </w:p>
        </w:tc>
      </w:tr>
    </w:tbl>
    <w:p w14:paraId="4906A382" w14:textId="77777777" w:rsidR="00F93A09" w:rsidRDefault="00F93A09" w:rsidP="00AE080B">
      <w:pPr>
        <w:jc w:val="center"/>
        <w:rPr>
          <w:noProof/>
        </w:rPr>
      </w:pPr>
    </w:p>
    <w:p w14:paraId="73F4CD67" w14:textId="152B797E" w:rsidR="00613D4D" w:rsidRDefault="00BA6F91" w:rsidP="00AE080B">
      <w:pPr>
        <w:jc w:val="center"/>
        <w:rPr>
          <w:szCs w:val="22"/>
        </w:rPr>
      </w:pPr>
      <w:r>
        <w:rPr>
          <w:noProof/>
        </w:rPr>
        <w:drawing>
          <wp:inline distT="0" distB="0" distL="0" distR="0" wp14:anchorId="3FE0A406" wp14:editId="4A4F66E1">
            <wp:extent cx="6859270" cy="5019675"/>
            <wp:effectExtent l="0" t="0" r="0" b="9525"/>
            <wp:docPr id="6065" name="Picture 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9270" cy="5019675"/>
                    </a:xfrm>
                    <a:prstGeom prst="rect">
                      <a:avLst/>
                    </a:prstGeom>
                  </pic:spPr>
                </pic:pic>
              </a:graphicData>
            </a:graphic>
          </wp:inline>
        </w:drawing>
      </w:r>
    </w:p>
    <w:p w14:paraId="1178E8D9" w14:textId="77777777" w:rsidR="00613D4D" w:rsidRPr="00365C5B" w:rsidRDefault="00613D4D" w:rsidP="00AE080B">
      <w:pPr>
        <w:pStyle w:val="Heading3"/>
      </w:pPr>
      <w:bookmarkStart w:id="75" w:name="_Toc107043780"/>
      <w:bookmarkStart w:id="76" w:name="_Toc107044671"/>
      <w:bookmarkStart w:id="77" w:name="_Toc219868893"/>
      <w:bookmarkStart w:id="78" w:name="_Toc332991806"/>
      <w:bookmarkStart w:id="79" w:name="_Toc332992072"/>
      <w:bookmarkStart w:id="80" w:name="_Toc339555271"/>
      <w:r w:rsidRPr="00365C5B">
        <w:lastRenderedPageBreak/>
        <w:t>Word Size</w:t>
      </w:r>
      <w:bookmarkEnd w:id="75"/>
      <w:bookmarkEnd w:id="76"/>
      <w:bookmarkEnd w:id="77"/>
      <w:bookmarkEnd w:id="78"/>
      <w:bookmarkEnd w:id="79"/>
      <w:bookmarkEnd w:id="80"/>
    </w:p>
    <w:p w14:paraId="66898D32" w14:textId="77777777" w:rsidR="00613D4D" w:rsidRPr="00365C5B" w:rsidRDefault="00613D4D" w:rsidP="00613D4D">
      <w:pPr>
        <w:rPr>
          <w:szCs w:val="22"/>
        </w:rPr>
      </w:pPr>
      <w:r w:rsidRPr="00365C5B">
        <w:rPr>
          <w:szCs w:val="22"/>
        </w:rPr>
        <w:t xml:space="preserve">Word Size (Width) determines the number of columns and can be specified using </w:t>
      </w:r>
      <w:r w:rsidRPr="00365C5B">
        <w:rPr>
          <w:b/>
          <w:bCs/>
          <w:szCs w:val="22"/>
        </w:rPr>
        <w:t>“Word Size”</w:t>
      </w:r>
      <w:r w:rsidRPr="00365C5B">
        <w:rPr>
          <w:szCs w:val="22"/>
        </w:rPr>
        <w:t xml:space="preserve"> option. </w:t>
      </w:r>
    </w:p>
    <w:p w14:paraId="45FA9221" w14:textId="77777777" w:rsidR="00613D4D" w:rsidRPr="00365C5B" w:rsidRDefault="00613D4D" w:rsidP="00613D4D">
      <w:pPr>
        <w:rPr>
          <w:szCs w:val="22"/>
        </w:rPr>
      </w:pPr>
      <w:r w:rsidRPr="00365C5B">
        <w:rPr>
          <w:szCs w:val="22"/>
        </w:rPr>
        <w:t xml:space="preserve">Number of physical columns = Word Size*Column Mux </w:t>
      </w:r>
    </w:p>
    <w:p w14:paraId="38C4C319" w14:textId="77777777" w:rsidR="00613D4D" w:rsidRPr="00365C5B" w:rsidRDefault="00613D4D" w:rsidP="00AE080B">
      <w:pPr>
        <w:pStyle w:val="Note"/>
      </w:pPr>
      <w:r w:rsidRPr="00AE080B">
        <w:rPr>
          <w:b/>
        </w:rPr>
        <w:t>Note:</w:t>
      </w:r>
      <w:r w:rsidRPr="00365C5B">
        <w:t xml:space="preserve"> Column Mux is also a number specified by the user and will be discussed later in this document.  </w:t>
      </w:r>
    </w:p>
    <w:tbl>
      <w:tblPr>
        <w:tblStyle w:val="Dolphin"/>
        <w:tblW w:w="0" w:type="auto"/>
        <w:tblLook w:val="01E0" w:firstRow="1" w:lastRow="1" w:firstColumn="1" w:lastColumn="1" w:noHBand="0" w:noVBand="0"/>
      </w:tblPr>
      <w:tblGrid>
        <w:gridCol w:w="2146"/>
        <w:gridCol w:w="4442"/>
      </w:tblGrid>
      <w:tr w:rsidR="00613D4D" w:rsidRPr="004B1D31" w14:paraId="2E48B620" w14:textId="77777777" w:rsidTr="004C63AC">
        <w:trPr>
          <w:cnfStyle w:val="100000000000" w:firstRow="1" w:lastRow="0" w:firstColumn="0" w:lastColumn="0" w:oddVBand="0" w:evenVBand="0" w:oddHBand="0" w:evenHBand="0" w:firstRowFirstColumn="0" w:firstRowLastColumn="0" w:lastRowFirstColumn="0" w:lastRowLastColumn="0"/>
          <w:trHeight w:val="284"/>
        </w:trPr>
        <w:tc>
          <w:tcPr>
            <w:tcW w:w="2146" w:type="dxa"/>
          </w:tcPr>
          <w:p w14:paraId="6F7D5804" w14:textId="77777777" w:rsidR="00613D4D" w:rsidRPr="004B1D31" w:rsidRDefault="00613D4D" w:rsidP="00AE080B">
            <w:pPr>
              <w:pStyle w:val="Table"/>
            </w:pPr>
            <w:r w:rsidRPr="004B1D31">
              <w:t>Compiler Type</w:t>
            </w:r>
          </w:p>
        </w:tc>
        <w:tc>
          <w:tcPr>
            <w:tcW w:w="4442" w:type="dxa"/>
          </w:tcPr>
          <w:p w14:paraId="36A68BA9" w14:textId="77777777" w:rsidR="00613D4D" w:rsidRPr="004B1D31" w:rsidRDefault="00613D4D" w:rsidP="00AE080B">
            <w:pPr>
              <w:pStyle w:val="Table"/>
            </w:pPr>
            <w:r w:rsidRPr="004B1D31">
              <w:t>Physical Columns</w:t>
            </w:r>
            <w:r w:rsidR="0050203D">
              <w:t xml:space="preserve"> Range</w:t>
            </w:r>
          </w:p>
        </w:tc>
      </w:tr>
      <w:tr w:rsidR="00613D4D" w:rsidRPr="004B1DFA" w14:paraId="7CF4D389" w14:textId="77777777" w:rsidTr="004C63AC">
        <w:trPr>
          <w:trHeight w:val="284"/>
        </w:trPr>
        <w:tc>
          <w:tcPr>
            <w:tcW w:w="2146" w:type="dxa"/>
          </w:tcPr>
          <w:p w14:paraId="367FBA66" w14:textId="77777777" w:rsidR="00613D4D" w:rsidRPr="004B1DFA" w:rsidRDefault="00613D4D" w:rsidP="00AE080B">
            <w:pPr>
              <w:pStyle w:val="Table"/>
            </w:pPr>
            <w:proofErr w:type="spellStart"/>
            <w:r w:rsidRPr="004B1DFA">
              <w:t>SinglePort</w:t>
            </w:r>
            <w:proofErr w:type="spellEnd"/>
          </w:p>
        </w:tc>
        <w:tc>
          <w:tcPr>
            <w:tcW w:w="4442" w:type="dxa"/>
          </w:tcPr>
          <w:p w14:paraId="5D1EAD8D" w14:textId="77777777" w:rsidR="006274A0" w:rsidRPr="004B1DFA" w:rsidRDefault="0050203D" w:rsidP="0050203D">
            <w:pPr>
              <w:pStyle w:val="Table"/>
            </w:pPr>
            <w:r>
              <w:t>2*</w:t>
            </w:r>
            <w:r w:rsidR="006274A0" w:rsidRPr="004B1DFA">
              <w:t>column mux</w:t>
            </w:r>
            <w:r>
              <w:t xml:space="preserve"> ~ 1280</w:t>
            </w:r>
          </w:p>
        </w:tc>
      </w:tr>
    </w:tbl>
    <w:p w14:paraId="6701FBD9" w14:textId="77777777" w:rsidR="007A1DC1" w:rsidRDefault="007A1DC1" w:rsidP="004B1D31">
      <w:pPr>
        <w:jc w:val="center"/>
        <w:rPr>
          <w:noProof/>
        </w:rPr>
      </w:pPr>
      <w:bookmarkStart w:id="81" w:name="_Toc107043781"/>
      <w:bookmarkStart w:id="82" w:name="_Toc107044672"/>
    </w:p>
    <w:p w14:paraId="7EBE8E5C" w14:textId="65C7AC46" w:rsidR="004B1D31" w:rsidRDefault="00AB32FB" w:rsidP="00BA703E">
      <w:pPr>
        <w:jc w:val="center"/>
      </w:pPr>
      <w:r>
        <w:rPr>
          <w:noProof/>
        </w:rPr>
        <w:drawing>
          <wp:inline distT="0" distB="0" distL="0" distR="0" wp14:anchorId="3828F224" wp14:editId="632AA99E">
            <wp:extent cx="6859270" cy="5524500"/>
            <wp:effectExtent l="0" t="0" r="0" b="0"/>
            <wp:docPr id="6066" name="Picture 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9270" cy="5524500"/>
                    </a:xfrm>
                    <a:prstGeom prst="rect">
                      <a:avLst/>
                    </a:prstGeom>
                  </pic:spPr>
                </pic:pic>
              </a:graphicData>
            </a:graphic>
          </wp:inline>
        </w:drawing>
      </w:r>
      <w:r w:rsidR="004B1D31">
        <w:br w:type="page"/>
      </w:r>
    </w:p>
    <w:p w14:paraId="6F686611" w14:textId="51BD5D99" w:rsidR="00613D4D" w:rsidRPr="00365C5B" w:rsidRDefault="00613D4D" w:rsidP="004B1D31">
      <w:pPr>
        <w:pStyle w:val="Heading3"/>
      </w:pPr>
      <w:bookmarkStart w:id="83" w:name="_Toc219868894"/>
      <w:bookmarkStart w:id="84" w:name="_Toc332991807"/>
      <w:bookmarkStart w:id="85" w:name="_Toc332992073"/>
      <w:bookmarkStart w:id="86" w:name="_Toc339555272"/>
      <w:r w:rsidRPr="00365C5B">
        <w:lastRenderedPageBreak/>
        <w:t xml:space="preserve">Top Cell </w:t>
      </w:r>
      <w:bookmarkEnd w:id="81"/>
      <w:bookmarkEnd w:id="82"/>
      <w:bookmarkEnd w:id="83"/>
      <w:bookmarkEnd w:id="84"/>
      <w:bookmarkEnd w:id="85"/>
      <w:bookmarkEnd w:id="86"/>
    </w:p>
    <w:p w14:paraId="132083C1" w14:textId="0934BD97" w:rsidR="00613D4D" w:rsidRDefault="00613D4D" w:rsidP="00F557B8">
      <w:pPr>
        <w:spacing w:after="120"/>
        <w:rPr>
          <w:szCs w:val="22"/>
        </w:rPr>
      </w:pPr>
      <w:r>
        <w:rPr>
          <w:szCs w:val="22"/>
        </w:rPr>
        <w:t>Based</w:t>
      </w:r>
      <w:r w:rsidRPr="00365C5B">
        <w:rPr>
          <w:szCs w:val="22"/>
        </w:rPr>
        <w:t xml:space="preserve"> on the configuration and the options chosen</w:t>
      </w:r>
      <w:r>
        <w:rPr>
          <w:szCs w:val="22"/>
        </w:rPr>
        <w:t>,</w:t>
      </w:r>
      <w:r w:rsidRPr="00365C5B">
        <w:rPr>
          <w:szCs w:val="22"/>
        </w:rPr>
        <w:t xml:space="preserve"> the compiler will assign a default name. </w:t>
      </w:r>
      <w:r>
        <w:rPr>
          <w:szCs w:val="22"/>
        </w:rPr>
        <w:t>The default name will have the key words that will show the options used in generating the specific block.  User can also use his own</w:t>
      </w:r>
      <w:r w:rsidRPr="00365C5B">
        <w:rPr>
          <w:szCs w:val="22"/>
        </w:rPr>
        <w:t xml:space="preserve"> name</w:t>
      </w:r>
      <w:r>
        <w:rPr>
          <w:szCs w:val="22"/>
        </w:rPr>
        <w:t xml:space="preserve"> while generating the blocks.  It</w:t>
      </w:r>
      <w:r w:rsidRPr="00365C5B">
        <w:rPr>
          <w:szCs w:val="22"/>
        </w:rPr>
        <w:t xml:space="preserve"> can be changed by editing the value in the “</w:t>
      </w:r>
      <w:proofErr w:type="spellStart"/>
      <w:r w:rsidRPr="00365C5B">
        <w:rPr>
          <w:b/>
          <w:szCs w:val="22"/>
        </w:rPr>
        <w:t>TopCell</w:t>
      </w:r>
      <w:proofErr w:type="spellEnd"/>
      <w:r w:rsidRPr="00365C5B">
        <w:rPr>
          <w:szCs w:val="22"/>
        </w:rPr>
        <w:t>” field.</w:t>
      </w:r>
    </w:p>
    <w:p w14:paraId="616B340A" w14:textId="77777777" w:rsidR="0097727A" w:rsidRDefault="0097727A" w:rsidP="00F557B8">
      <w:pPr>
        <w:spacing w:after="120"/>
        <w:rPr>
          <w:szCs w:val="22"/>
        </w:rPr>
      </w:pPr>
    </w:p>
    <w:p w14:paraId="68B854EC" w14:textId="24E39CB2" w:rsidR="0097727A" w:rsidRDefault="009840E4" w:rsidP="004B1D31">
      <w:pPr>
        <w:jc w:val="center"/>
        <w:rPr>
          <w:szCs w:val="22"/>
        </w:rPr>
      </w:pPr>
      <w:r>
        <w:rPr>
          <w:noProof/>
        </w:rPr>
        <w:drawing>
          <wp:inline distT="0" distB="0" distL="0" distR="0" wp14:anchorId="4AFF2BFC" wp14:editId="76B9F11B">
            <wp:extent cx="6859270" cy="6041390"/>
            <wp:effectExtent l="0" t="0" r="0" b="0"/>
            <wp:docPr id="6067" name="Picture 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9270" cy="6041390"/>
                    </a:xfrm>
                    <a:prstGeom prst="rect">
                      <a:avLst/>
                    </a:prstGeom>
                  </pic:spPr>
                </pic:pic>
              </a:graphicData>
            </a:graphic>
          </wp:inline>
        </w:drawing>
      </w:r>
    </w:p>
    <w:p w14:paraId="029ED427" w14:textId="77777777" w:rsidR="0097727A" w:rsidRDefault="0097727A">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223D9DA8" w14:textId="77777777" w:rsidR="00613D4D" w:rsidRPr="00365C5B" w:rsidRDefault="00613D4D" w:rsidP="004B1D31">
      <w:pPr>
        <w:pStyle w:val="Heading3"/>
      </w:pPr>
      <w:bookmarkStart w:id="87" w:name="_Toc219868895"/>
      <w:bookmarkStart w:id="88" w:name="_Toc332991808"/>
      <w:bookmarkStart w:id="89" w:name="_Toc332992074"/>
      <w:bookmarkStart w:id="90" w:name="_Toc339555273"/>
      <w:r w:rsidRPr="00365C5B">
        <w:lastRenderedPageBreak/>
        <w:t>Operating Frequency</w:t>
      </w:r>
      <w:bookmarkEnd w:id="87"/>
      <w:bookmarkEnd w:id="88"/>
      <w:bookmarkEnd w:id="89"/>
      <w:bookmarkEnd w:id="90"/>
    </w:p>
    <w:p w14:paraId="30D6066F" w14:textId="4708DE1C" w:rsidR="00613D4D" w:rsidRDefault="00613D4D" w:rsidP="004B1D31">
      <w:r w:rsidRPr="00365C5B">
        <w:t>The “</w:t>
      </w:r>
      <w:r w:rsidRPr="00365C5B">
        <w:rPr>
          <w:b/>
        </w:rPr>
        <w:t>Operating Freq</w:t>
      </w:r>
      <w:r w:rsidRPr="00365C5B">
        <w:t xml:space="preserve">” field value specifies the frequency of operation for the memory instance generated by the memory compiler. It determines the width of the power ring. The power values reported in the data sheet are also dependent on the frequency of operation. </w:t>
      </w:r>
      <w:r>
        <w:t xml:space="preserve">There is no other change in the generated memory block.  </w:t>
      </w:r>
      <w:r w:rsidRPr="00365C5B">
        <w:t xml:space="preserve">If the frequency of operation is not specified, the </w:t>
      </w:r>
      <w:r>
        <w:t xml:space="preserve">reported value in the </w:t>
      </w:r>
      <w:r w:rsidRPr="00365C5B">
        <w:t xml:space="preserve">datasheet will </w:t>
      </w:r>
      <w:r>
        <w:t>be the</w:t>
      </w:r>
      <w:r w:rsidRPr="00365C5B">
        <w:t xml:space="preserve"> worst </w:t>
      </w:r>
      <w:r>
        <w:t>corner</w:t>
      </w:r>
      <w:r w:rsidRPr="00365C5B">
        <w:t xml:space="preserve"> operating frequency.</w:t>
      </w:r>
    </w:p>
    <w:p w14:paraId="3A3DAC51" w14:textId="77777777" w:rsidR="006E4FEC" w:rsidRDefault="006E4FEC" w:rsidP="004B1D31"/>
    <w:p w14:paraId="1DC196FC" w14:textId="59E7EDC0" w:rsidR="0097727A" w:rsidRDefault="004560A1" w:rsidP="004B1D31">
      <w:r>
        <w:rPr>
          <w:noProof/>
        </w:rPr>
        <w:drawing>
          <wp:inline distT="0" distB="0" distL="0" distR="0" wp14:anchorId="3198C793" wp14:editId="5663896D">
            <wp:extent cx="6859270" cy="6041390"/>
            <wp:effectExtent l="0" t="0" r="0" b="0"/>
            <wp:docPr id="6068" name="Picture 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9270" cy="6041390"/>
                    </a:xfrm>
                    <a:prstGeom prst="rect">
                      <a:avLst/>
                    </a:prstGeom>
                  </pic:spPr>
                </pic:pic>
              </a:graphicData>
            </a:graphic>
          </wp:inline>
        </w:drawing>
      </w:r>
    </w:p>
    <w:p w14:paraId="26CA000A" w14:textId="175F11B3" w:rsidR="00613D4D" w:rsidRDefault="00613D4D" w:rsidP="004B1D31">
      <w:pPr>
        <w:jc w:val="center"/>
        <w:rPr>
          <w:szCs w:val="22"/>
        </w:rPr>
      </w:pPr>
    </w:p>
    <w:p w14:paraId="004FC287" w14:textId="77777777" w:rsidR="00613D4D" w:rsidRPr="007C42EB" w:rsidRDefault="00613D4D" w:rsidP="007C42EB">
      <w:pPr>
        <w:pStyle w:val="Heading3"/>
      </w:pPr>
      <w:bookmarkStart w:id="91" w:name="_Toc219868896"/>
      <w:bookmarkStart w:id="92" w:name="_Toc332991809"/>
      <w:bookmarkStart w:id="93" w:name="_Toc332992075"/>
      <w:bookmarkStart w:id="94" w:name="_Toc339555274"/>
      <w:bookmarkStart w:id="95" w:name="_Toc107043783"/>
      <w:bookmarkStart w:id="96" w:name="_Toc107044674"/>
      <w:r w:rsidRPr="007C42EB">
        <w:lastRenderedPageBreak/>
        <w:t>Over Drive</w:t>
      </w:r>
      <w:bookmarkEnd w:id="91"/>
      <w:bookmarkEnd w:id="92"/>
      <w:bookmarkEnd w:id="93"/>
      <w:bookmarkEnd w:id="94"/>
    </w:p>
    <w:p w14:paraId="0EE66DD8" w14:textId="77777777" w:rsidR="00613D4D" w:rsidRDefault="00613D4D" w:rsidP="00613D4D">
      <w:r>
        <w:t xml:space="preserve">The user can specify if he wishes to generate </w:t>
      </w:r>
      <w:r w:rsidR="00B971E2">
        <w:t xml:space="preserve">the </w:t>
      </w:r>
      <w:r>
        <w:t xml:space="preserve">instance using “Over Drive” models.  That is, if the operating voltage will be that of over drive allowed by the given technology.  For example, for </w:t>
      </w:r>
      <w:r w:rsidR="003710D5">
        <w:t>ff+</w:t>
      </w:r>
      <w:r>
        <w:t xml:space="preserve"> the </w:t>
      </w:r>
      <w:proofErr w:type="spellStart"/>
      <w:r w:rsidR="003710D5">
        <w:t>ff+</w:t>
      </w:r>
      <w:r>
        <w:t>_OD</w:t>
      </w:r>
      <w:proofErr w:type="spellEnd"/>
      <w:r>
        <w:t xml:space="preserve"> operating voltage will be 1.0V + 5%/-15%.</w:t>
      </w:r>
    </w:p>
    <w:p w14:paraId="39109ECF" w14:textId="77777777" w:rsidR="007C42EB" w:rsidRDefault="007C42EB" w:rsidP="00613D4D"/>
    <w:p w14:paraId="4DA93AE7" w14:textId="0AEC5A8F" w:rsidR="00452334" w:rsidRDefault="00BE4B70" w:rsidP="004B1D31">
      <w:pPr>
        <w:jc w:val="center"/>
      </w:pPr>
      <w:r>
        <w:rPr>
          <w:noProof/>
        </w:rPr>
        <w:drawing>
          <wp:inline distT="0" distB="0" distL="0" distR="0" wp14:anchorId="285ACEA2" wp14:editId="439BF4BD">
            <wp:extent cx="6859270" cy="6041390"/>
            <wp:effectExtent l="0" t="0" r="0" b="0"/>
            <wp:docPr id="6069" name="Picture 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9270" cy="6041390"/>
                    </a:xfrm>
                    <a:prstGeom prst="rect">
                      <a:avLst/>
                    </a:prstGeom>
                  </pic:spPr>
                </pic:pic>
              </a:graphicData>
            </a:graphic>
          </wp:inline>
        </w:drawing>
      </w:r>
    </w:p>
    <w:p w14:paraId="70459BD0" w14:textId="77777777" w:rsidR="00452334" w:rsidRDefault="00452334">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397769FB" w14:textId="77777777" w:rsidR="00613D4D" w:rsidRPr="00365C5B" w:rsidRDefault="00613D4D" w:rsidP="004B1D31">
      <w:pPr>
        <w:pStyle w:val="Heading3"/>
      </w:pPr>
      <w:bookmarkStart w:id="97" w:name="_Toc219868897"/>
      <w:bookmarkStart w:id="98" w:name="_Toc332991810"/>
      <w:bookmarkStart w:id="99" w:name="_Toc332992076"/>
      <w:bookmarkStart w:id="100" w:name="_Toc339555275"/>
      <w:r w:rsidRPr="00365C5B">
        <w:lastRenderedPageBreak/>
        <w:t>Output Capacitance Load</w:t>
      </w:r>
      <w:bookmarkEnd w:id="95"/>
      <w:bookmarkEnd w:id="96"/>
      <w:bookmarkEnd w:id="97"/>
      <w:bookmarkEnd w:id="98"/>
      <w:bookmarkEnd w:id="99"/>
      <w:bookmarkEnd w:id="100"/>
    </w:p>
    <w:p w14:paraId="35299FEB" w14:textId="7F57D288" w:rsidR="00613D4D" w:rsidRDefault="00613D4D" w:rsidP="0098489A">
      <w:pPr>
        <w:spacing w:after="120"/>
      </w:pPr>
      <w:r w:rsidRPr="00365C5B">
        <w:t xml:space="preserve">The user can specify the load capacitance on the output pin with the help of the </w:t>
      </w:r>
      <w:r w:rsidRPr="00365C5B">
        <w:rPr>
          <w:b/>
          <w:bCs/>
        </w:rPr>
        <w:t>“</w:t>
      </w:r>
      <w:r w:rsidR="00DE62BB">
        <w:rPr>
          <w:b/>
          <w:bCs/>
        </w:rPr>
        <w:t>Load Cap</w:t>
      </w:r>
      <w:r w:rsidRPr="00365C5B">
        <w:rPr>
          <w:b/>
          <w:bCs/>
        </w:rPr>
        <w:t>”</w:t>
      </w:r>
      <w:r w:rsidRPr="00365C5B">
        <w:t xml:space="preserve"> option. </w:t>
      </w:r>
      <w:r>
        <w:t xml:space="preserve"> This is to allow the customers to select the load on the output pins based on their design.  By default, the unit</w:t>
      </w:r>
      <w:r w:rsidRPr="00365C5B">
        <w:t xml:space="preserve"> is specified in “pF”.</w:t>
      </w:r>
      <w:r>
        <w:t xml:space="preserve">  </w:t>
      </w:r>
    </w:p>
    <w:p w14:paraId="18E8DD21" w14:textId="77777777" w:rsidR="00452334" w:rsidRDefault="00452334" w:rsidP="0098489A">
      <w:pPr>
        <w:spacing w:after="120"/>
      </w:pPr>
    </w:p>
    <w:p w14:paraId="3877FDE6" w14:textId="2D07ECC1" w:rsidR="00613D4D" w:rsidRPr="00365C5B" w:rsidRDefault="006807A8" w:rsidP="004B1D31">
      <w:pPr>
        <w:jc w:val="center"/>
        <w:rPr>
          <w:szCs w:val="22"/>
        </w:rPr>
      </w:pPr>
      <w:r>
        <w:rPr>
          <w:noProof/>
        </w:rPr>
        <w:drawing>
          <wp:inline distT="0" distB="0" distL="0" distR="0" wp14:anchorId="24127E95" wp14:editId="5108BDD7">
            <wp:extent cx="6859270" cy="6041390"/>
            <wp:effectExtent l="0" t="0" r="0" b="0"/>
            <wp:docPr id="6070" name="Picture 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9270" cy="6041390"/>
                    </a:xfrm>
                    <a:prstGeom prst="rect">
                      <a:avLst/>
                    </a:prstGeom>
                  </pic:spPr>
                </pic:pic>
              </a:graphicData>
            </a:graphic>
          </wp:inline>
        </w:drawing>
      </w:r>
    </w:p>
    <w:p w14:paraId="6E544242" w14:textId="77777777" w:rsidR="004B1D31" w:rsidRDefault="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bookmarkStart w:id="101" w:name="_Toc219868898"/>
      <w:bookmarkStart w:id="102" w:name="_Ref332990109"/>
      <w:bookmarkStart w:id="103" w:name="_Toc332991811"/>
      <w:bookmarkStart w:id="104" w:name="_Toc332992077"/>
      <w:bookmarkStart w:id="105" w:name="_Toc339555276"/>
      <w:r>
        <w:br w:type="page"/>
      </w:r>
    </w:p>
    <w:p w14:paraId="317ED8C9" w14:textId="77777777" w:rsidR="00613D4D" w:rsidRPr="00365C5B" w:rsidRDefault="00613D4D" w:rsidP="004B1D31">
      <w:pPr>
        <w:pStyle w:val="Heading3"/>
      </w:pPr>
      <w:r>
        <w:lastRenderedPageBreak/>
        <w:t xml:space="preserve">Different </w:t>
      </w:r>
      <w:r w:rsidRPr="00365C5B">
        <w:t>Voltage Threshold</w:t>
      </w:r>
      <w:bookmarkEnd w:id="101"/>
      <w:bookmarkEnd w:id="102"/>
      <w:bookmarkEnd w:id="103"/>
      <w:bookmarkEnd w:id="104"/>
      <w:bookmarkEnd w:id="105"/>
    </w:p>
    <w:p w14:paraId="6A4F65C4" w14:textId="77777777" w:rsidR="00613D4D" w:rsidRDefault="00613D4D" w:rsidP="00613D4D">
      <w:pPr>
        <w:rPr>
          <w:szCs w:val="22"/>
        </w:rPr>
      </w:pPr>
      <w:r>
        <w:rPr>
          <w:szCs w:val="22"/>
        </w:rPr>
        <w:t xml:space="preserve">The user has the option to create the instance using a standard Threshold Voltage-SVT, </w:t>
      </w:r>
      <w:r w:rsidRPr="00365C5B">
        <w:rPr>
          <w:szCs w:val="22"/>
        </w:rPr>
        <w:t>a higher Threshold Voltage</w:t>
      </w:r>
      <w:r>
        <w:rPr>
          <w:szCs w:val="22"/>
        </w:rPr>
        <w:t>-HVT, a lower</w:t>
      </w:r>
      <w:r w:rsidRPr="00365C5B">
        <w:rPr>
          <w:szCs w:val="22"/>
        </w:rPr>
        <w:t xml:space="preserve"> Threshold Voltage</w:t>
      </w:r>
      <w:r>
        <w:rPr>
          <w:szCs w:val="22"/>
        </w:rPr>
        <w:t>-LVT and an ultra</w:t>
      </w:r>
      <w:r w:rsidR="000055E3">
        <w:rPr>
          <w:szCs w:val="22"/>
        </w:rPr>
        <w:t>-</w:t>
      </w:r>
      <w:r>
        <w:rPr>
          <w:szCs w:val="22"/>
        </w:rPr>
        <w:t>lower</w:t>
      </w:r>
      <w:r w:rsidRPr="00365C5B">
        <w:rPr>
          <w:szCs w:val="22"/>
        </w:rPr>
        <w:t xml:space="preserve"> Threshold Voltage</w:t>
      </w:r>
      <w:r>
        <w:rPr>
          <w:szCs w:val="22"/>
        </w:rPr>
        <w:t>-ULVT.</w:t>
      </w:r>
    </w:p>
    <w:p w14:paraId="03000CBD" w14:textId="77777777" w:rsidR="00613D4D" w:rsidRDefault="00613D4D" w:rsidP="00613D4D">
      <w:pPr>
        <w:rPr>
          <w:szCs w:val="22"/>
        </w:rPr>
      </w:pPr>
      <w:r>
        <w:rPr>
          <w:szCs w:val="22"/>
        </w:rPr>
        <w:t>Thus, the peripheral circuitry will be generated with selected layer and the reported timing will be based on the selected Threshold Voltage, too.</w:t>
      </w:r>
    </w:p>
    <w:p w14:paraId="33F55DCB" w14:textId="77777777" w:rsidR="00452334" w:rsidRDefault="00452334" w:rsidP="00613D4D">
      <w:pPr>
        <w:rPr>
          <w:szCs w:val="22"/>
        </w:rPr>
      </w:pPr>
    </w:p>
    <w:p w14:paraId="671BF1E3" w14:textId="48FEEFC7" w:rsidR="00613D4D" w:rsidRDefault="00707584" w:rsidP="004B1D31">
      <w:pPr>
        <w:jc w:val="center"/>
      </w:pPr>
      <w:r>
        <w:rPr>
          <w:noProof/>
        </w:rPr>
        <w:drawing>
          <wp:inline distT="0" distB="0" distL="0" distR="0" wp14:anchorId="77417311" wp14:editId="5767D05F">
            <wp:extent cx="6859270" cy="6041390"/>
            <wp:effectExtent l="0" t="0" r="0" b="0"/>
            <wp:docPr id="6071" name="Picture 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9270" cy="6041390"/>
                    </a:xfrm>
                    <a:prstGeom prst="rect">
                      <a:avLst/>
                    </a:prstGeom>
                  </pic:spPr>
                </pic:pic>
              </a:graphicData>
            </a:graphic>
          </wp:inline>
        </w:drawing>
      </w:r>
    </w:p>
    <w:p w14:paraId="361B8AB3" w14:textId="77777777" w:rsidR="004E6DDB" w:rsidRDefault="004E6DDB" w:rsidP="004B1D31">
      <w:pPr>
        <w:jc w:val="center"/>
      </w:pPr>
    </w:p>
    <w:p w14:paraId="2205B34E" w14:textId="77777777" w:rsidR="00613D4D" w:rsidRPr="00365C5B" w:rsidRDefault="00613D4D" w:rsidP="004B1D31">
      <w:pPr>
        <w:pStyle w:val="Heading3"/>
      </w:pPr>
      <w:bookmarkStart w:id="106" w:name="_Toc119481681"/>
      <w:bookmarkStart w:id="107" w:name="_Toc219868899"/>
      <w:bookmarkStart w:id="108" w:name="_Toc332991812"/>
      <w:bookmarkStart w:id="109" w:name="_Toc332992078"/>
      <w:bookmarkStart w:id="110" w:name="_Toc339555277"/>
      <w:r w:rsidRPr="00365C5B">
        <w:lastRenderedPageBreak/>
        <w:t>Column Mux Options</w:t>
      </w:r>
      <w:bookmarkEnd w:id="106"/>
      <w:bookmarkEnd w:id="107"/>
      <w:bookmarkEnd w:id="108"/>
      <w:bookmarkEnd w:id="109"/>
      <w:bookmarkEnd w:id="110"/>
    </w:p>
    <w:p w14:paraId="4FBC8915" w14:textId="77777777" w:rsidR="00613D4D" w:rsidRPr="00365C5B" w:rsidRDefault="00613D4D" w:rsidP="00613D4D">
      <w:pPr>
        <w:rPr>
          <w:szCs w:val="22"/>
        </w:rPr>
      </w:pPr>
      <w:r w:rsidRPr="00365C5B">
        <w:rPr>
          <w:szCs w:val="22"/>
        </w:rPr>
        <w:t xml:space="preserve">The user can select the </w:t>
      </w:r>
      <w:r>
        <w:rPr>
          <w:szCs w:val="22"/>
        </w:rPr>
        <w:t>column mux</w:t>
      </w:r>
      <w:r w:rsidRPr="00365C5B">
        <w:rPr>
          <w:szCs w:val="22"/>
        </w:rPr>
        <w:t xml:space="preserve"> to change the aspect ratio of the memory with the help of the drop down menu for </w:t>
      </w:r>
      <w:r w:rsidRPr="00365C5B">
        <w:rPr>
          <w:b/>
          <w:bCs/>
          <w:szCs w:val="22"/>
        </w:rPr>
        <w:t>“Column Mux”</w:t>
      </w:r>
      <w:r w:rsidRPr="00365C5B">
        <w:rPr>
          <w:szCs w:val="22"/>
        </w:rPr>
        <w:t xml:space="preserve">. This option can be used to configure the memory instance to provide best area, power and delay figures. A more elaborate explanation can be found in the Appendix section of this document. </w:t>
      </w:r>
      <w:r>
        <w:rPr>
          <w:szCs w:val="22"/>
        </w:rPr>
        <w:t xml:space="preserve"> Following Table summarizes the column mux options allowed for each compiler.  Please note that the max depth/width of each compiler MUST be observed while generating each block as well as discussed in section 2.2.1 and 2.2.2 above.</w:t>
      </w:r>
    </w:p>
    <w:tbl>
      <w:tblPr>
        <w:tblStyle w:val="Dolphin"/>
        <w:tblW w:w="4428" w:type="dxa"/>
        <w:tblLook w:val="01E0" w:firstRow="1" w:lastRow="1" w:firstColumn="1" w:lastColumn="1" w:noHBand="0" w:noVBand="0"/>
      </w:tblPr>
      <w:tblGrid>
        <w:gridCol w:w="1728"/>
        <w:gridCol w:w="2700"/>
      </w:tblGrid>
      <w:tr w:rsidR="00613D4D" w:rsidRPr="004B1D31" w14:paraId="162C6395" w14:textId="77777777" w:rsidTr="00BF66D3">
        <w:trPr>
          <w:cnfStyle w:val="100000000000" w:firstRow="1" w:lastRow="0" w:firstColumn="0" w:lastColumn="0" w:oddVBand="0" w:evenVBand="0" w:oddHBand="0" w:evenHBand="0" w:firstRowFirstColumn="0" w:firstRowLastColumn="0" w:lastRowFirstColumn="0" w:lastRowLastColumn="0"/>
          <w:trHeight w:val="284"/>
        </w:trPr>
        <w:tc>
          <w:tcPr>
            <w:tcW w:w="1728" w:type="dxa"/>
          </w:tcPr>
          <w:p w14:paraId="0EE3CAFD" w14:textId="77777777" w:rsidR="00613D4D" w:rsidRPr="004B1D31" w:rsidRDefault="00613D4D" w:rsidP="004B1D31">
            <w:pPr>
              <w:pStyle w:val="Table"/>
            </w:pPr>
            <w:r w:rsidRPr="004B1D31">
              <w:t xml:space="preserve">Compiler Type </w:t>
            </w:r>
          </w:p>
        </w:tc>
        <w:tc>
          <w:tcPr>
            <w:tcW w:w="2700" w:type="dxa"/>
          </w:tcPr>
          <w:p w14:paraId="53EF1603" w14:textId="77777777" w:rsidR="00613D4D" w:rsidRPr="004B1D31" w:rsidRDefault="00613D4D" w:rsidP="004B1D31">
            <w:pPr>
              <w:pStyle w:val="Table"/>
            </w:pPr>
            <w:r w:rsidRPr="004B1D31">
              <w:t xml:space="preserve"> Column Mux Options </w:t>
            </w:r>
          </w:p>
        </w:tc>
      </w:tr>
      <w:tr w:rsidR="00613D4D" w:rsidRPr="004B1DFA" w14:paraId="06D1B4F6" w14:textId="77777777" w:rsidTr="00BF66D3">
        <w:trPr>
          <w:trHeight w:val="284"/>
        </w:trPr>
        <w:tc>
          <w:tcPr>
            <w:tcW w:w="1728" w:type="dxa"/>
          </w:tcPr>
          <w:p w14:paraId="3FF51396" w14:textId="77777777" w:rsidR="00613D4D" w:rsidRPr="004B1DFA" w:rsidRDefault="00613D4D" w:rsidP="004B1D31">
            <w:pPr>
              <w:pStyle w:val="Table"/>
            </w:pPr>
            <w:proofErr w:type="spellStart"/>
            <w:r w:rsidRPr="004B1DFA">
              <w:t>SinglePort</w:t>
            </w:r>
            <w:proofErr w:type="spellEnd"/>
          </w:p>
        </w:tc>
        <w:tc>
          <w:tcPr>
            <w:tcW w:w="2700" w:type="dxa"/>
          </w:tcPr>
          <w:p w14:paraId="37FD2DC5" w14:textId="77777777" w:rsidR="00613D4D" w:rsidRPr="004B1DFA" w:rsidRDefault="00613D4D" w:rsidP="004B1D31">
            <w:pPr>
              <w:pStyle w:val="Table"/>
            </w:pPr>
            <w:r w:rsidRPr="004B1DFA">
              <w:t>4, 8, 16, 32</w:t>
            </w:r>
          </w:p>
        </w:tc>
      </w:tr>
    </w:tbl>
    <w:p w14:paraId="02A79E34" w14:textId="77777777" w:rsidR="00560603" w:rsidRDefault="00560603" w:rsidP="00BF66D3">
      <w:pPr>
        <w:tabs>
          <w:tab w:val="clear" w:pos="567"/>
          <w:tab w:val="clear" w:pos="1134"/>
          <w:tab w:val="clear" w:pos="1701"/>
          <w:tab w:val="clear" w:pos="2268"/>
          <w:tab w:val="clear" w:pos="2835"/>
          <w:tab w:val="clear" w:pos="3402"/>
          <w:tab w:val="clear" w:pos="3969"/>
          <w:tab w:val="clear" w:pos="4536"/>
        </w:tabs>
        <w:spacing w:before="0" w:after="0" w:line="240" w:lineRule="auto"/>
        <w:jc w:val="center"/>
        <w:rPr>
          <w:noProof/>
        </w:rPr>
      </w:pPr>
    </w:p>
    <w:p w14:paraId="324B49CA" w14:textId="77777777" w:rsidR="00560603" w:rsidRDefault="00560603" w:rsidP="00BF66D3">
      <w:pPr>
        <w:tabs>
          <w:tab w:val="clear" w:pos="567"/>
          <w:tab w:val="clear" w:pos="1134"/>
          <w:tab w:val="clear" w:pos="1701"/>
          <w:tab w:val="clear" w:pos="2268"/>
          <w:tab w:val="clear" w:pos="2835"/>
          <w:tab w:val="clear" w:pos="3402"/>
          <w:tab w:val="clear" w:pos="3969"/>
          <w:tab w:val="clear" w:pos="4536"/>
        </w:tabs>
        <w:spacing w:before="0" w:after="0" w:line="240" w:lineRule="auto"/>
        <w:jc w:val="center"/>
        <w:rPr>
          <w:noProof/>
        </w:rPr>
      </w:pPr>
    </w:p>
    <w:p w14:paraId="5294178F" w14:textId="736CDC45" w:rsidR="00613D4D" w:rsidRDefault="00D30380" w:rsidP="00BF66D3">
      <w:pPr>
        <w:tabs>
          <w:tab w:val="clear" w:pos="567"/>
          <w:tab w:val="clear" w:pos="1134"/>
          <w:tab w:val="clear" w:pos="1701"/>
          <w:tab w:val="clear" w:pos="2268"/>
          <w:tab w:val="clear" w:pos="2835"/>
          <w:tab w:val="clear" w:pos="3402"/>
          <w:tab w:val="clear" w:pos="3969"/>
          <w:tab w:val="clear" w:pos="4536"/>
        </w:tabs>
        <w:spacing w:before="0" w:after="0" w:line="240" w:lineRule="auto"/>
        <w:jc w:val="center"/>
        <w:rPr>
          <w:szCs w:val="22"/>
        </w:rPr>
      </w:pPr>
      <w:r>
        <w:rPr>
          <w:noProof/>
        </w:rPr>
        <w:drawing>
          <wp:inline distT="0" distB="0" distL="0" distR="0" wp14:anchorId="1E067A59" wp14:editId="44B1C299">
            <wp:extent cx="6859270" cy="5695950"/>
            <wp:effectExtent l="0" t="0" r="0" b="0"/>
            <wp:docPr id="6072" name="Picture 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9270" cy="5695950"/>
                    </a:xfrm>
                    <a:prstGeom prst="rect">
                      <a:avLst/>
                    </a:prstGeom>
                  </pic:spPr>
                </pic:pic>
              </a:graphicData>
            </a:graphic>
          </wp:inline>
        </w:drawing>
      </w:r>
      <w:r w:rsidR="004B1D31">
        <w:rPr>
          <w:szCs w:val="22"/>
        </w:rPr>
        <w:br w:type="page"/>
      </w:r>
    </w:p>
    <w:p w14:paraId="1658AC4F" w14:textId="77777777" w:rsidR="004B1D31" w:rsidRPr="00365C5B" w:rsidRDefault="004B1D31" w:rsidP="004B1D31">
      <w:pPr>
        <w:pStyle w:val="Heading3"/>
      </w:pPr>
      <w:bookmarkStart w:id="111" w:name="_Toc219868900"/>
      <w:bookmarkStart w:id="112" w:name="_Toc332991813"/>
      <w:bookmarkStart w:id="113" w:name="_Toc332992079"/>
      <w:bookmarkStart w:id="114" w:name="_Toc339555278"/>
      <w:r w:rsidRPr="00365C5B">
        <w:lastRenderedPageBreak/>
        <w:t>Output Drive Strength</w:t>
      </w:r>
      <w:bookmarkEnd w:id="111"/>
      <w:bookmarkEnd w:id="112"/>
      <w:bookmarkEnd w:id="113"/>
      <w:bookmarkEnd w:id="114"/>
    </w:p>
    <w:p w14:paraId="62D700A1" w14:textId="77777777" w:rsidR="004B1D31" w:rsidRDefault="004B1D31" w:rsidP="004B1D31">
      <w:pPr>
        <w:rPr>
          <w:szCs w:val="22"/>
        </w:rPr>
      </w:pPr>
      <w:r w:rsidRPr="00365C5B">
        <w:rPr>
          <w:szCs w:val="22"/>
        </w:rPr>
        <w:t xml:space="preserve">The user can select the driver </w:t>
      </w:r>
      <w:r>
        <w:rPr>
          <w:szCs w:val="22"/>
        </w:rPr>
        <w:t>sizes optimized to drive 0.1pf(1x) load, 0.25pf(3x) load or 1pf(9</w:t>
      </w:r>
      <w:r w:rsidRPr="00365C5B">
        <w:rPr>
          <w:szCs w:val="22"/>
        </w:rPr>
        <w:t>x) load using the drop</w:t>
      </w:r>
      <w:r w:rsidR="000937B5">
        <w:rPr>
          <w:szCs w:val="22"/>
        </w:rPr>
        <w:t>-</w:t>
      </w:r>
      <w:r w:rsidRPr="00365C5B">
        <w:rPr>
          <w:szCs w:val="22"/>
        </w:rPr>
        <w:t xml:space="preserve">down menu for </w:t>
      </w:r>
      <w:r w:rsidRPr="00365C5B">
        <w:rPr>
          <w:b/>
          <w:bCs/>
          <w:szCs w:val="22"/>
        </w:rPr>
        <w:t>“Output Drive”</w:t>
      </w:r>
      <w:r w:rsidRPr="00365C5B">
        <w:rPr>
          <w:szCs w:val="22"/>
        </w:rPr>
        <w:t>. To keep the power low, the user might use the weaker output driver.</w:t>
      </w:r>
      <w:r>
        <w:rPr>
          <w:szCs w:val="22"/>
        </w:rPr>
        <w:t xml:space="preserve"> The larger the driver, the higher the load on the DO but will add to the active power due to larger devices used.</w:t>
      </w:r>
    </w:p>
    <w:p w14:paraId="6D400796" w14:textId="77777777" w:rsidR="00452334" w:rsidRDefault="00452334" w:rsidP="004B1D31">
      <w:pPr>
        <w:rPr>
          <w:szCs w:val="22"/>
        </w:rPr>
      </w:pPr>
    </w:p>
    <w:p w14:paraId="4C70034C" w14:textId="2ADD5C12" w:rsidR="002E25E7" w:rsidRDefault="0025493B" w:rsidP="00FD3FC2">
      <w:pPr>
        <w:tabs>
          <w:tab w:val="clear" w:pos="567"/>
          <w:tab w:val="clear" w:pos="1134"/>
          <w:tab w:val="clear" w:pos="1701"/>
          <w:tab w:val="clear" w:pos="2268"/>
          <w:tab w:val="clear" w:pos="2835"/>
          <w:tab w:val="clear" w:pos="3402"/>
          <w:tab w:val="clear" w:pos="3969"/>
          <w:tab w:val="clear" w:pos="4536"/>
          <w:tab w:val="left" w:pos="720"/>
          <w:tab w:val="left" w:pos="1440"/>
        </w:tabs>
        <w:jc w:val="center"/>
        <w:rPr>
          <w:szCs w:val="22"/>
        </w:rPr>
      </w:pPr>
      <w:r>
        <w:rPr>
          <w:noProof/>
        </w:rPr>
        <w:drawing>
          <wp:inline distT="0" distB="0" distL="0" distR="0" wp14:anchorId="0921F1F0" wp14:editId="72834B9C">
            <wp:extent cx="6859270" cy="6041390"/>
            <wp:effectExtent l="0" t="0" r="0" b="0"/>
            <wp:docPr id="6073" name="Picture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9270" cy="6041390"/>
                    </a:xfrm>
                    <a:prstGeom prst="rect">
                      <a:avLst/>
                    </a:prstGeom>
                  </pic:spPr>
                </pic:pic>
              </a:graphicData>
            </a:graphic>
          </wp:inline>
        </w:drawing>
      </w:r>
    </w:p>
    <w:p w14:paraId="003B538E" w14:textId="77777777" w:rsidR="002E25E7" w:rsidRDefault="002E25E7" w:rsidP="002E25E7">
      <w:pPr>
        <w:rPr>
          <w:szCs w:val="22"/>
        </w:rPr>
      </w:pPr>
    </w:p>
    <w:p w14:paraId="7F0112FF" w14:textId="77777777" w:rsidR="004B1D31" w:rsidRPr="002E25E7" w:rsidRDefault="002E25E7" w:rsidP="002E25E7">
      <w:pPr>
        <w:tabs>
          <w:tab w:val="clear" w:pos="567"/>
          <w:tab w:val="clear" w:pos="1134"/>
          <w:tab w:val="clear" w:pos="1701"/>
          <w:tab w:val="clear" w:pos="2268"/>
          <w:tab w:val="clear" w:pos="2835"/>
          <w:tab w:val="clear" w:pos="3402"/>
          <w:tab w:val="clear" w:pos="3969"/>
          <w:tab w:val="clear" w:pos="4536"/>
          <w:tab w:val="left" w:pos="7663"/>
        </w:tabs>
        <w:rPr>
          <w:szCs w:val="22"/>
        </w:rPr>
      </w:pPr>
      <w:r>
        <w:rPr>
          <w:szCs w:val="22"/>
        </w:rPr>
        <w:tab/>
      </w:r>
    </w:p>
    <w:p w14:paraId="6742CB7A" w14:textId="77777777" w:rsidR="004B1D31" w:rsidRPr="00365C5B" w:rsidRDefault="004B1D31" w:rsidP="004B1D31">
      <w:pPr>
        <w:pStyle w:val="Heading3"/>
      </w:pPr>
      <w:bookmarkStart w:id="115" w:name="_Toc219868901"/>
      <w:bookmarkStart w:id="116" w:name="_Toc332991814"/>
      <w:bookmarkStart w:id="117" w:name="_Toc332992080"/>
      <w:bookmarkStart w:id="118" w:name="_Toc339555279"/>
      <w:r w:rsidRPr="00365C5B">
        <w:lastRenderedPageBreak/>
        <w:t>Write Enable Options</w:t>
      </w:r>
      <w:bookmarkEnd w:id="115"/>
      <w:bookmarkEnd w:id="116"/>
      <w:bookmarkEnd w:id="117"/>
      <w:bookmarkEnd w:id="118"/>
    </w:p>
    <w:p w14:paraId="088505E1" w14:textId="77777777" w:rsidR="004B1D31" w:rsidRDefault="004B1D31" w:rsidP="004B1D31">
      <w:pPr>
        <w:rPr>
          <w:szCs w:val="22"/>
        </w:rPr>
      </w:pPr>
      <w:r w:rsidRPr="00365C5B">
        <w:rPr>
          <w:szCs w:val="22"/>
        </w:rPr>
        <w:t>The user can select the write enable options by using the drop</w:t>
      </w:r>
      <w:r w:rsidR="000937B5">
        <w:rPr>
          <w:szCs w:val="22"/>
        </w:rPr>
        <w:t>-</w:t>
      </w:r>
      <w:r w:rsidRPr="00365C5B">
        <w:rPr>
          <w:szCs w:val="22"/>
        </w:rPr>
        <w:t>down menu for “</w:t>
      </w:r>
      <w:proofErr w:type="spellStart"/>
      <w:r w:rsidRPr="00365C5B">
        <w:rPr>
          <w:b/>
          <w:szCs w:val="22"/>
        </w:rPr>
        <w:t>Wrt</w:t>
      </w:r>
      <w:proofErr w:type="spellEnd"/>
      <w:r w:rsidRPr="00365C5B">
        <w:rPr>
          <w:b/>
          <w:szCs w:val="22"/>
        </w:rPr>
        <w:t xml:space="preserve"> Enable</w:t>
      </w:r>
      <w:r w:rsidRPr="00365C5B">
        <w:rPr>
          <w:szCs w:val="22"/>
        </w:rPr>
        <w:t>”. The options included are Global Write, Bit Write and Byte Write</w:t>
      </w:r>
      <w:r>
        <w:rPr>
          <w:szCs w:val="22"/>
        </w:rPr>
        <w:t xml:space="preserve"> based on their application</w:t>
      </w:r>
      <w:r w:rsidRPr="00365C5B">
        <w:rPr>
          <w:szCs w:val="22"/>
        </w:rPr>
        <w:t>.</w:t>
      </w:r>
    </w:p>
    <w:p w14:paraId="723F3432" w14:textId="355A6E7D" w:rsidR="00452334" w:rsidRDefault="002E25E7" w:rsidP="00B42EED">
      <w:pPr>
        <w:jc w:val="center"/>
        <w:rPr>
          <w:szCs w:val="22"/>
        </w:rPr>
      </w:pPr>
      <w:r>
        <w:rPr>
          <w:szCs w:val="22"/>
        </w:rPr>
        <w:br w:type="textWrapping" w:clear="all"/>
      </w:r>
      <w:r w:rsidR="00A4624D">
        <w:rPr>
          <w:noProof/>
        </w:rPr>
        <w:drawing>
          <wp:inline distT="0" distB="0" distL="0" distR="0" wp14:anchorId="694D7A63" wp14:editId="31F88C52">
            <wp:extent cx="6859270" cy="6041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9270" cy="6041390"/>
                    </a:xfrm>
                    <a:prstGeom prst="rect">
                      <a:avLst/>
                    </a:prstGeom>
                  </pic:spPr>
                </pic:pic>
              </a:graphicData>
            </a:graphic>
          </wp:inline>
        </w:drawing>
      </w:r>
      <w:r w:rsidR="004B1D31">
        <w:rPr>
          <w:szCs w:val="22"/>
        </w:rPr>
        <w:br w:type="page"/>
      </w:r>
    </w:p>
    <w:p w14:paraId="7DC2497D" w14:textId="77777777" w:rsidR="004B1D31" w:rsidRPr="00365C5B" w:rsidRDefault="004B1D31" w:rsidP="004B1D31">
      <w:pPr>
        <w:pStyle w:val="Heading3"/>
      </w:pPr>
      <w:bookmarkStart w:id="119" w:name="_Toc219868903"/>
      <w:bookmarkStart w:id="120" w:name="_Toc332991816"/>
      <w:bookmarkStart w:id="121" w:name="_Toc332992082"/>
      <w:bookmarkStart w:id="122" w:name="_Toc339555281"/>
      <w:r w:rsidRPr="00365C5B">
        <w:lastRenderedPageBreak/>
        <w:t>Registered Outputs/Pipelined</w:t>
      </w:r>
      <w:bookmarkEnd w:id="119"/>
      <w:bookmarkEnd w:id="120"/>
      <w:bookmarkEnd w:id="121"/>
      <w:bookmarkEnd w:id="122"/>
    </w:p>
    <w:p w14:paraId="218A2CD5" w14:textId="2234995A" w:rsidR="001E4528" w:rsidRDefault="004B1D31" w:rsidP="004B1D31">
      <w:pPr>
        <w:rPr>
          <w:szCs w:val="22"/>
        </w:rPr>
      </w:pPr>
      <w:r w:rsidRPr="00365C5B">
        <w:rPr>
          <w:szCs w:val="22"/>
        </w:rPr>
        <w:t xml:space="preserve">The user can select if he/she wants the output to be registered with the help of </w:t>
      </w:r>
      <w:r w:rsidRPr="00365C5B">
        <w:rPr>
          <w:b/>
          <w:bCs/>
          <w:szCs w:val="22"/>
        </w:rPr>
        <w:t>“</w:t>
      </w:r>
      <w:r w:rsidR="00192D20" w:rsidRPr="00192D20">
        <w:rPr>
          <w:b/>
          <w:bCs/>
        </w:rPr>
        <w:t>Registered Out</w:t>
      </w:r>
      <w:r w:rsidRPr="00365C5B">
        <w:rPr>
          <w:b/>
          <w:bCs/>
          <w:szCs w:val="22"/>
        </w:rPr>
        <w:t>”</w:t>
      </w:r>
      <w:r w:rsidRPr="00365C5B">
        <w:rPr>
          <w:szCs w:val="22"/>
        </w:rPr>
        <w:t xml:space="preserve"> check button.</w:t>
      </w:r>
      <w:r>
        <w:rPr>
          <w:szCs w:val="22"/>
        </w:rPr>
        <w:t xml:space="preserve">  That is, if the data is pipelined and will be available in the subsequent cycle.  This option also results in smaller access time but there </w:t>
      </w:r>
      <w:r w:rsidR="007E1976">
        <w:rPr>
          <w:szCs w:val="22"/>
        </w:rPr>
        <w:t xml:space="preserve">are </w:t>
      </w:r>
      <w:r>
        <w:rPr>
          <w:szCs w:val="22"/>
        </w:rPr>
        <w:t xml:space="preserve">two cycles.  If the customer does not select this option, the access time and cycle time reported in the datasheet </w:t>
      </w:r>
      <w:r w:rsidR="008A4CDF">
        <w:rPr>
          <w:szCs w:val="22"/>
        </w:rPr>
        <w:t>are</w:t>
      </w:r>
      <w:r>
        <w:rPr>
          <w:szCs w:val="22"/>
        </w:rPr>
        <w:t xml:space="preserve"> the same.  S</w:t>
      </w:r>
      <w:r w:rsidR="008C7C56">
        <w:rPr>
          <w:szCs w:val="22"/>
        </w:rPr>
        <w:t>electing the Registered Option</w:t>
      </w:r>
      <w:r w:rsidR="00E014B5">
        <w:rPr>
          <w:szCs w:val="22"/>
        </w:rPr>
        <w:t xml:space="preserve"> will result in the two</w:t>
      </w:r>
      <w:r>
        <w:rPr>
          <w:szCs w:val="22"/>
        </w:rPr>
        <w:t xml:space="preserve"> be</w:t>
      </w:r>
      <w:r w:rsidR="00E014B5">
        <w:rPr>
          <w:szCs w:val="22"/>
        </w:rPr>
        <w:t>ing</w:t>
      </w:r>
      <w:r>
        <w:rPr>
          <w:szCs w:val="22"/>
        </w:rPr>
        <w:t xml:space="preserve"> different based on the block config</w:t>
      </w:r>
      <w:r w:rsidR="008C7C56">
        <w:rPr>
          <w:szCs w:val="22"/>
        </w:rPr>
        <w:t>uration and access time</w:t>
      </w:r>
      <w:r>
        <w:rPr>
          <w:szCs w:val="22"/>
        </w:rPr>
        <w:t xml:space="preserve"> be</w:t>
      </w:r>
      <w:r w:rsidR="008C7C56">
        <w:rPr>
          <w:szCs w:val="22"/>
        </w:rPr>
        <w:t>ing</w:t>
      </w:r>
      <w:r>
        <w:rPr>
          <w:szCs w:val="22"/>
        </w:rPr>
        <w:t xml:space="preserve"> lower w</w:t>
      </w:r>
      <w:r w:rsidR="008C7C56">
        <w:rPr>
          <w:szCs w:val="22"/>
        </w:rPr>
        <w:t>hile the cycle time will be more</w:t>
      </w:r>
      <w:r>
        <w:rPr>
          <w:szCs w:val="22"/>
        </w:rPr>
        <w:t>.</w:t>
      </w:r>
      <w:r w:rsidR="00544810">
        <w:rPr>
          <w:szCs w:val="22"/>
        </w:rPr>
        <w:t xml:space="preserve"> </w:t>
      </w:r>
    </w:p>
    <w:p w14:paraId="4CE6BAEC" w14:textId="77777777" w:rsidR="00E57C7D" w:rsidRPr="001E4528" w:rsidRDefault="001E4528" w:rsidP="001E4528">
      <w:pPr>
        <w:pStyle w:val="ListParagraph"/>
        <w:numPr>
          <w:ilvl w:val="0"/>
          <w:numId w:val="30"/>
        </w:numPr>
        <w:tabs>
          <w:tab w:val="clear" w:pos="567"/>
          <w:tab w:val="left" w:pos="270"/>
        </w:tabs>
        <w:ind w:left="0" w:firstLine="0"/>
      </w:pPr>
      <w:r w:rsidRPr="001E4528">
        <w:t xml:space="preserve">Scan feature: with memory which </w:t>
      </w:r>
      <w:r>
        <w:t>has</w:t>
      </w:r>
      <w:r w:rsidRPr="001E4528">
        <w:t xml:space="preserve"> output register, </w:t>
      </w:r>
      <w:r w:rsidR="00D93573">
        <w:t>Dolphin</w:t>
      </w:r>
      <w:r w:rsidRPr="001E4528">
        <w:t xml:space="preserve"> support</w:t>
      </w:r>
      <w:r>
        <w:t>s</w:t>
      </w:r>
      <w:r w:rsidRPr="001E4528">
        <w:t xml:space="preserve"> to do the scan testing</w:t>
      </w:r>
      <w:r>
        <w:t xml:space="preserve"> by three ports SE, SI and SO</w:t>
      </w:r>
      <w:r w:rsidRPr="001E4528">
        <w:t>.</w:t>
      </w:r>
      <w:r w:rsidR="00F7050C" w:rsidRPr="001E4528">
        <w:t xml:space="preserve"> </w:t>
      </w:r>
      <w:r w:rsidR="00FD7347" w:rsidRPr="001E4528">
        <w:t>Depend on width of DO e.g</w:t>
      </w:r>
      <w:r w:rsidRPr="001E4528">
        <w:t>.</w:t>
      </w:r>
      <w:r w:rsidR="00FD7347" w:rsidRPr="001E4528">
        <w:t xml:space="preserve"> N bit</w:t>
      </w:r>
      <w:r w:rsidRPr="001E4528">
        <w:t>s</w:t>
      </w:r>
      <w:r w:rsidR="00FD7347" w:rsidRPr="001E4528">
        <w:t>, user can setup en</w:t>
      </w:r>
      <w:r w:rsidRPr="001E4528">
        <w:t>a</w:t>
      </w:r>
      <w:r w:rsidR="00FD7347" w:rsidRPr="001E4528">
        <w:t>ble SE = 1, apply a sequential N bit</w:t>
      </w:r>
      <w:r w:rsidRPr="001E4528">
        <w:t>s</w:t>
      </w:r>
      <w:r w:rsidR="00FD7347" w:rsidRPr="001E4528">
        <w:t xml:space="preserve"> test pattern into SI, then wait N + 1 cycles to </w:t>
      </w:r>
      <w:r w:rsidR="00D00959">
        <w:t xml:space="preserve">start </w:t>
      </w:r>
      <w:r w:rsidR="00FD7347" w:rsidRPr="001E4528">
        <w:t>compare the shift out test pattern at SO within next N cycles</w:t>
      </w:r>
      <w:r>
        <w:t>.</w:t>
      </w:r>
      <w:r w:rsidR="00451EB4">
        <w:t xml:space="preserve"> With column redundant memory, length of scan chain from SI to SO </w:t>
      </w:r>
      <w:r w:rsidR="00A57C75">
        <w:t>will be</w:t>
      </w:r>
      <w:r w:rsidR="00451EB4">
        <w:t xml:space="preserve"> N+2.</w:t>
      </w:r>
    </w:p>
    <w:p w14:paraId="4A9DDDE1" w14:textId="77777777" w:rsidR="00452334" w:rsidRDefault="00452334" w:rsidP="004B1D31">
      <w:pPr>
        <w:rPr>
          <w:szCs w:val="22"/>
        </w:rPr>
      </w:pPr>
    </w:p>
    <w:p w14:paraId="2555DB07" w14:textId="77777777" w:rsidR="00CB7734" w:rsidRDefault="00CB7734" w:rsidP="00CB7734">
      <w:pPr>
        <w:keepNext/>
        <w:jc w:val="center"/>
      </w:pPr>
      <w:r>
        <w:object w:dxaOrig="11326" w:dyaOrig="2221" w14:anchorId="2E681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105.75pt" o:ole="">
            <v:imagedata r:id="rId32" o:title=""/>
          </v:shape>
          <o:OLEObject Type="Embed" ProgID="Visio.Drawing.15" ShapeID="_x0000_i1025" DrawAspect="Content" ObjectID="_1686401467" r:id="rId33"/>
        </w:object>
      </w:r>
    </w:p>
    <w:p w14:paraId="69C070A9" w14:textId="7384BE02" w:rsidR="00CB7734" w:rsidRDefault="00CB7734" w:rsidP="00CB7734">
      <w:pPr>
        <w:pStyle w:val="Caption"/>
      </w:pPr>
      <w:bookmarkStart w:id="123" w:name="_Toc41402269"/>
      <w:bookmarkStart w:id="124" w:name="_Toc75782617"/>
      <w:r>
        <w:t xml:space="preserve">Figure </w:t>
      </w:r>
      <w:r>
        <w:fldChar w:fldCharType="begin"/>
      </w:r>
      <w:r>
        <w:instrText xml:space="preserve"> SEQ Figure \* ARABIC </w:instrText>
      </w:r>
      <w:r>
        <w:fldChar w:fldCharType="separate"/>
      </w:r>
      <w:r w:rsidR="00BA1137">
        <w:rPr>
          <w:noProof/>
        </w:rPr>
        <w:t>1</w:t>
      </w:r>
      <w:r>
        <w:fldChar w:fldCharType="end"/>
      </w:r>
      <w:r>
        <w:t xml:space="preserve">. </w:t>
      </w:r>
      <w:r w:rsidRPr="00CB77F1">
        <w:t>Scan chain and output registers</w:t>
      </w:r>
      <w:bookmarkEnd w:id="123"/>
      <w:bookmarkEnd w:id="124"/>
    </w:p>
    <w:p w14:paraId="16AEEA6C" w14:textId="67A234C6" w:rsidR="004B1D31" w:rsidRDefault="004B1D31" w:rsidP="004B1D31">
      <w:pPr>
        <w:jc w:val="center"/>
        <w:rPr>
          <w:noProof/>
          <w:lang w:eastAsia="en-US"/>
        </w:rPr>
      </w:pPr>
    </w:p>
    <w:p w14:paraId="750C54CF" w14:textId="77777777" w:rsidR="008D6591" w:rsidRDefault="008D6591" w:rsidP="004B1D31">
      <w:pPr>
        <w:jc w:val="center"/>
        <w:rPr>
          <w:noProof/>
        </w:rPr>
      </w:pPr>
    </w:p>
    <w:p w14:paraId="2E6A9319" w14:textId="4999FCA0" w:rsidR="008D6591" w:rsidRDefault="008D6591" w:rsidP="004B1D31">
      <w:pPr>
        <w:jc w:val="center"/>
        <w:rPr>
          <w:noProof/>
        </w:rPr>
      </w:pPr>
    </w:p>
    <w:p w14:paraId="337D5819" w14:textId="6AA985FB" w:rsidR="008D6591" w:rsidRDefault="008D6591" w:rsidP="004B1D31">
      <w:pPr>
        <w:jc w:val="center"/>
        <w:rPr>
          <w:noProof/>
        </w:rPr>
      </w:pPr>
    </w:p>
    <w:p w14:paraId="0485D24B" w14:textId="1CE12E23" w:rsidR="008D6591" w:rsidRDefault="008D6591" w:rsidP="004B1D31">
      <w:pPr>
        <w:jc w:val="center"/>
        <w:rPr>
          <w:noProof/>
        </w:rPr>
      </w:pPr>
    </w:p>
    <w:p w14:paraId="05B3B29C" w14:textId="59D7BF7F" w:rsidR="008D6591" w:rsidRDefault="008D6591" w:rsidP="004B1D31">
      <w:pPr>
        <w:jc w:val="center"/>
        <w:rPr>
          <w:noProof/>
        </w:rPr>
      </w:pPr>
    </w:p>
    <w:p w14:paraId="44DA4726" w14:textId="04E858BF" w:rsidR="008D6591" w:rsidRDefault="008D6591" w:rsidP="004B1D31">
      <w:pPr>
        <w:jc w:val="center"/>
        <w:rPr>
          <w:noProof/>
        </w:rPr>
      </w:pPr>
    </w:p>
    <w:p w14:paraId="60A145FE" w14:textId="2606FA5D" w:rsidR="008D6591" w:rsidRDefault="008D6591" w:rsidP="004B1D31">
      <w:pPr>
        <w:jc w:val="center"/>
        <w:rPr>
          <w:noProof/>
        </w:rPr>
      </w:pPr>
    </w:p>
    <w:p w14:paraId="74BF9A7F" w14:textId="7596FCBC" w:rsidR="008D6591" w:rsidRDefault="008D6591" w:rsidP="004B1D31">
      <w:pPr>
        <w:jc w:val="center"/>
        <w:rPr>
          <w:noProof/>
        </w:rPr>
      </w:pPr>
    </w:p>
    <w:p w14:paraId="3C6AA937" w14:textId="62EA72A1" w:rsidR="008D6591" w:rsidRDefault="008D6591" w:rsidP="004B1D31">
      <w:pPr>
        <w:jc w:val="center"/>
        <w:rPr>
          <w:noProof/>
        </w:rPr>
      </w:pPr>
    </w:p>
    <w:p w14:paraId="573C678C" w14:textId="435D56A0" w:rsidR="008D6591" w:rsidRDefault="008D6591" w:rsidP="004B1D31">
      <w:pPr>
        <w:jc w:val="center"/>
        <w:rPr>
          <w:noProof/>
        </w:rPr>
      </w:pPr>
    </w:p>
    <w:p w14:paraId="6ED1201F" w14:textId="67CA49F5" w:rsidR="008D6591" w:rsidRDefault="008D6591" w:rsidP="004B1D31">
      <w:pPr>
        <w:jc w:val="center"/>
        <w:rPr>
          <w:noProof/>
        </w:rPr>
      </w:pPr>
    </w:p>
    <w:p w14:paraId="56843037" w14:textId="283AA39F" w:rsidR="008D6591" w:rsidRDefault="008D6591" w:rsidP="004B1D31">
      <w:pPr>
        <w:jc w:val="center"/>
        <w:rPr>
          <w:noProof/>
        </w:rPr>
      </w:pPr>
    </w:p>
    <w:p w14:paraId="6CA3C4FB" w14:textId="61C8B031" w:rsidR="008D6591" w:rsidRDefault="008D6591" w:rsidP="004B1D31">
      <w:pPr>
        <w:jc w:val="center"/>
        <w:rPr>
          <w:noProof/>
        </w:rPr>
      </w:pPr>
    </w:p>
    <w:p w14:paraId="6B1C2DED" w14:textId="77777777" w:rsidR="008D6591" w:rsidRDefault="008D6591" w:rsidP="004B1D31">
      <w:pPr>
        <w:jc w:val="center"/>
        <w:rPr>
          <w:noProof/>
        </w:rPr>
      </w:pPr>
    </w:p>
    <w:p w14:paraId="54CF8CE9" w14:textId="0E358AC0" w:rsidR="008D6591" w:rsidRDefault="00B93FA1" w:rsidP="004B1D31">
      <w:pPr>
        <w:jc w:val="center"/>
        <w:rPr>
          <w:szCs w:val="22"/>
        </w:rPr>
      </w:pPr>
      <w:r>
        <w:rPr>
          <w:noProof/>
        </w:rPr>
        <w:drawing>
          <wp:inline distT="0" distB="0" distL="0" distR="0" wp14:anchorId="3718A4F8" wp14:editId="272BE7F4">
            <wp:extent cx="6859270" cy="6041390"/>
            <wp:effectExtent l="0" t="0" r="0" b="0"/>
            <wp:docPr id="6074" name="Picture 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9270" cy="6041390"/>
                    </a:xfrm>
                    <a:prstGeom prst="rect">
                      <a:avLst/>
                    </a:prstGeom>
                  </pic:spPr>
                </pic:pic>
              </a:graphicData>
            </a:graphic>
          </wp:inline>
        </w:drawing>
      </w:r>
    </w:p>
    <w:p w14:paraId="4F6401B5" w14:textId="77777777" w:rsidR="00CB7734" w:rsidRDefault="00CB7734">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4AA259BD" w14:textId="77777777" w:rsidR="004B1D31" w:rsidRPr="00365C5B" w:rsidRDefault="004B1D31" w:rsidP="004B1D31">
      <w:pPr>
        <w:pStyle w:val="Heading3"/>
      </w:pPr>
      <w:bookmarkStart w:id="125" w:name="_Toc107043789"/>
      <w:bookmarkStart w:id="126" w:name="_Toc107044680"/>
      <w:bookmarkStart w:id="127" w:name="_Toc219868904"/>
      <w:bookmarkStart w:id="128" w:name="_Toc332991817"/>
      <w:bookmarkStart w:id="129" w:name="_Toc332992083"/>
      <w:bookmarkStart w:id="130" w:name="_Toc339555282"/>
      <w:r w:rsidRPr="00365C5B">
        <w:lastRenderedPageBreak/>
        <w:t>Asynchronous Write Through</w:t>
      </w:r>
      <w:bookmarkEnd w:id="125"/>
      <w:bookmarkEnd w:id="126"/>
      <w:bookmarkEnd w:id="127"/>
      <w:bookmarkEnd w:id="128"/>
      <w:bookmarkEnd w:id="129"/>
      <w:bookmarkEnd w:id="130"/>
    </w:p>
    <w:p w14:paraId="51599175" w14:textId="576A76B2" w:rsidR="004B1D31" w:rsidRDefault="004B1D31" w:rsidP="004B1D31">
      <w:pPr>
        <w:rPr>
          <w:szCs w:val="22"/>
        </w:rPr>
      </w:pPr>
      <w:r w:rsidRPr="00365C5B">
        <w:rPr>
          <w:szCs w:val="22"/>
        </w:rPr>
        <w:t xml:space="preserve">The user can select </w:t>
      </w:r>
      <w:r w:rsidRPr="00365C5B">
        <w:rPr>
          <w:b/>
          <w:bCs/>
          <w:szCs w:val="22"/>
        </w:rPr>
        <w:t>“Async</w:t>
      </w:r>
      <w:r w:rsidR="00B37DBC">
        <w:rPr>
          <w:b/>
          <w:bCs/>
          <w:szCs w:val="22"/>
        </w:rPr>
        <w:t xml:space="preserve"> </w:t>
      </w:r>
      <w:proofErr w:type="spellStart"/>
      <w:r w:rsidRPr="00365C5B">
        <w:rPr>
          <w:b/>
          <w:bCs/>
          <w:szCs w:val="22"/>
        </w:rPr>
        <w:t>Wrt</w:t>
      </w:r>
      <w:proofErr w:type="spellEnd"/>
      <w:r w:rsidR="00B37DBC">
        <w:rPr>
          <w:b/>
          <w:bCs/>
          <w:szCs w:val="22"/>
        </w:rPr>
        <w:t xml:space="preserve"> </w:t>
      </w:r>
      <w:r w:rsidRPr="00365C5B">
        <w:rPr>
          <w:b/>
          <w:bCs/>
          <w:szCs w:val="22"/>
        </w:rPr>
        <w:t xml:space="preserve">Thru” </w:t>
      </w:r>
      <w:r w:rsidRPr="00365C5B">
        <w:rPr>
          <w:szCs w:val="22"/>
        </w:rPr>
        <w:t xml:space="preserve">option. When this option is selected, the compiler generates an asynchronous write through pin. By setting this input to ‘0’, the user can bypass the memory cells. Din follows the </w:t>
      </w:r>
      <w:proofErr w:type="spellStart"/>
      <w:r w:rsidRPr="00365C5B">
        <w:rPr>
          <w:szCs w:val="22"/>
        </w:rPr>
        <w:t>Dout</w:t>
      </w:r>
      <w:proofErr w:type="spellEnd"/>
      <w:r w:rsidRPr="00365C5B">
        <w:rPr>
          <w:szCs w:val="22"/>
        </w:rPr>
        <w:t>.</w:t>
      </w:r>
      <w:r>
        <w:rPr>
          <w:szCs w:val="22"/>
        </w:rPr>
        <w:t xml:space="preserve"> This is for testing the path from the Input to output with bypassing the memory cell.</w:t>
      </w:r>
    </w:p>
    <w:p w14:paraId="742E219F" w14:textId="77777777" w:rsidR="00DE2E61" w:rsidRDefault="00DE2E61" w:rsidP="00DE2E61">
      <w:pPr>
        <w:keepNext/>
        <w:spacing w:after="120"/>
        <w:jc w:val="center"/>
      </w:pPr>
      <w:r>
        <w:object w:dxaOrig="4920" w:dyaOrig="1290" w14:anchorId="0A409887">
          <v:shape id="_x0000_i1026" type="#_x0000_t75" style="width:407.25pt;height:107.25pt" o:ole="">
            <v:imagedata r:id="rId35" o:title=""/>
          </v:shape>
          <o:OLEObject Type="Embed" ProgID="Visio.Drawing.15" ShapeID="_x0000_i1026" DrawAspect="Content" ObjectID="_1686401468" r:id="rId36"/>
        </w:object>
      </w:r>
    </w:p>
    <w:p w14:paraId="28CCD516" w14:textId="0E94E4CF" w:rsidR="00DE2E61" w:rsidRPr="00515E2A" w:rsidRDefault="00DE2E61" w:rsidP="00DE2E61">
      <w:pPr>
        <w:pStyle w:val="Caption"/>
      </w:pPr>
      <w:bookmarkStart w:id="131" w:name="_Toc41402270"/>
      <w:bookmarkStart w:id="132" w:name="_Toc75782618"/>
      <w:r>
        <w:t xml:space="preserve">Figure </w:t>
      </w:r>
      <w:r>
        <w:fldChar w:fldCharType="begin"/>
      </w:r>
      <w:r>
        <w:instrText xml:space="preserve"> SEQ Figure \* ARABIC </w:instrText>
      </w:r>
      <w:r>
        <w:fldChar w:fldCharType="separate"/>
      </w:r>
      <w:r w:rsidR="00BA1137">
        <w:rPr>
          <w:noProof/>
        </w:rPr>
        <w:t>2</w:t>
      </w:r>
      <w:r>
        <w:fldChar w:fldCharType="end"/>
      </w:r>
      <w:r>
        <w:t>. Asynchronous write through diagram</w:t>
      </w:r>
      <w:bookmarkEnd w:id="131"/>
      <w:bookmarkEnd w:id="132"/>
    </w:p>
    <w:p w14:paraId="1BD5B368" w14:textId="77777777" w:rsidR="00E11059" w:rsidRDefault="00E11059" w:rsidP="006A1497">
      <w:pPr>
        <w:jc w:val="center"/>
        <w:rPr>
          <w:noProof/>
        </w:rPr>
      </w:pPr>
    </w:p>
    <w:p w14:paraId="015A798A" w14:textId="07079C3A" w:rsidR="00452334" w:rsidRDefault="00B83C6E" w:rsidP="00C14479">
      <w:pPr>
        <w:jc w:val="center"/>
        <w:rPr>
          <w:szCs w:val="22"/>
        </w:rPr>
      </w:pPr>
      <w:r>
        <w:rPr>
          <w:noProof/>
        </w:rPr>
        <w:drawing>
          <wp:inline distT="0" distB="0" distL="0" distR="0" wp14:anchorId="4A011378" wp14:editId="5A6E3E07">
            <wp:extent cx="6859270" cy="4762500"/>
            <wp:effectExtent l="0" t="0" r="0" b="0"/>
            <wp:docPr id="6075" name="Picture 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9270" cy="4762500"/>
                    </a:xfrm>
                    <a:prstGeom prst="rect">
                      <a:avLst/>
                    </a:prstGeom>
                  </pic:spPr>
                </pic:pic>
              </a:graphicData>
            </a:graphic>
          </wp:inline>
        </w:drawing>
      </w:r>
      <w:r w:rsidR="00452334">
        <w:rPr>
          <w:szCs w:val="22"/>
        </w:rPr>
        <w:br w:type="page"/>
      </w:r>
    </w:p>
    <w:p w14:paraId="2779AFEE" w14:textId="77777777" w:rsidR="004B1D31" w:rsidRPr="00365C5B" w:rsidRDefault="004B1D31" w:rsidP="006A1497">
      <w:pPr>
        <w:pStyle w:val="Heading3"/>
      </w:pPr>
      <w:bookmarkStart w:id="133" w:name="_Toc219868906"/>
      <w:bookmarkStart w:id="134" w:name="_Toc332991819"/>
      <w:bookmarkStart w:id="135" w:name="_Toc332992085"/>
      <w:bookmarkStart w:id="136" w:name="_Toc339555284"/>
      <w:r w:rsidRPr="00365C5B">
        <w:lastRenderedPageBreak/>
        <w:t>Clock</w:t>
      </w:r>
      <w:r>
        <w:t xml:space="preserve"> Edge</w:t>
      </w:r>
      <w:bookmarkEnd w:id="133"/>
      <w:bookmarkEnd w:id="134"/>
      <w:bookmarkEnd w:id="135"/>
      <w:bookmarkEnd w:id="136"/>
    </w:p>
    <w:p w14:paraId="025EF7D6" w14:textId="77777777" w:rsidR="004B1D31" w:rsidRDefault="004B1D31" w:rsidP="004B1D31">
      <w:pPr>
        <w:rPr>
          <w:szCs w:val="22"/>
        </w:rPr>
      </w:pPr>
      <w:r>
        <w:rPr>
          <w:szCs w:val="22"/>
        </w:rPr>
        <w:t>Dolphin memories are self</w:t>
      </w:r>
      <w:r w:rsidR="00586FF9">
        <w:rPr>
          <w:szCs w:val="22"/>
        </w:rPr>
        <w:t>-</w:t>
      </w:r>
      <w:r>
        <w:rPr>
          <w:szCs w:val="22"/>
        </w:rPr>
        <w:t xml:space="preserve">timed and need a clock edge to access memory and generate the internal clock off of.  </w:t>
      </w:r>
      <w:r w:rsidRPr="00365C5B">
        <w:rPr>
          <w:szCs w:val="22"/>
        </w:rPr>
        <w:t xml:space="preserve">This </w:t>
      </w:r>
      <w:r>
        <w:rPr>
          <w:szCs w:val="22"/>
        </w:rPr>
        <w:t xml:space="preserve">option </w:t>
      </w:r>
      <w:r w:rsidRPr="00365C5B">
        <w:rPr>
          <w:szCs w:val="22"/>
        </w:rPr>
        <w:t xml:space="preserve">is </w:t>
      </w:r>
      <w:r>
        <w:rPr>
          <w:szCs w:val="22"/>
        </w:rPr>
        <w:t xml:space="preserve">to select which edge of the clock the customer intends to use in accessing the memories, positive or negative.  </w:t>
      </w:r>
      <w:r w:rsidRPr="00365C5B">
        <w:rPr>
          <w:szCs w:val="22"/>
        </w:rPr>
        <w:t>The user can define w</w:t>
      </w:r>
      <w:r>
        <w:rPr>
          <w:szCs w:val="22"/>
        </w:rPr>
        <w:t>hich edge of the clock is used using the “</w:t>
      </w:r>
      <w:r w:rsidRPr="004D25A0">
        <w:rPr>
          <w:b/>
          <w:szCs w:val="22"/>
        </w:rPr>
        <w:t>Clock Edge</w:t>
      </w:r>
      <w:r>
        <w:rPr>
          <w:szCs w:val="22"/>
        </w:rPr>
        <w:t>” field.</w:t>
      </w:r>
    </w:p>
    <w:p w14:paraId="10566CF7" w14:textId="77777777" w:rsidR="00452334" w:rsidRDefault="00452334" w:rsidP="004B1D31">
      <w:pPr>
        <w:rPr>
          <w:szCs w:val="22"/>
        </w:rPr>
      </w:pPr>
    </w:p>
    <w:p w14:paraId="5E9EF741" w14:textId="2A83BC23" w:rsidR="004B1D31" w:rsidRDefault="00C06457" w:rsidP="006A1497">
      <w:pPr>
        <w:jc w:val="center"/>
      </w:pPr>
      <w:r>
        <w:rPr>
          <w:noProof/>
        </w:rPr>
        <w:drawing>
          <wp:inline distT="0" distB="0" distL="0" distR="0" wp14:anchorId="1AD55A4B" wp14:editId="524E69D5">
            <wp:extent cx="6859270" cy="6041390"/>
            <wp:effectExtent l="0" t="0" r="0" b="0"/>
            <wp:docPr id="6076" name="Picture 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9270" cy="6041390"/>
                    </a:xfrm>
                    <a:prstGeom prst="rect">
                      <a:avLst/>
                    </a:prstGeom>
                  </pic:spPr>
                </pic:pic>
              </a:graphicData>
            </a:graphic>
          </wp:inline>
        </w:drawing>
      </w:r>
    </w:p>
    <w:p w14:paraId="138059F3" w14:textId="77777777" w:rsidR="00B42EED" w:rsidRPr="00211947" w:rsidRDefault="00B42EED" w:rsidP="006A1497">
      <w:pPr>
        <w:jc w:val="center"/>
      </w:pPr>
    </w:p>
    <w:p w14:paraId="3E0770E1" w14:textId="77777777" w:rsidR="004B1D31" w:rsidRPr="00365C5B" w:rsidRDefault="004B1D31" w:rsidP="00605A29">
      <w:pPr>
        <w:pStyle w:val="Heading3"/>
      </w:pPr>
      <w:bookmarkStart w:id="137" w:name="_Toc107043788"/>
      <w:bookmarkStart w:id="138" w:name="_Toc107044679"/>
      <w:bookmarkStart w:id="139" w:name="_Toc219868907"/>
      <w:bookmarkStart w:id="140" w:name="_Toc332991820"/>
      <w:bookmarkStart w:id="141" w:name="_Toc332992086"/>
      <w:bookmarkStart w:id="142" w:name="_Toc339555285"/>
      <w:r w:rsidRPr="00365C5B">
        <w:lastRenderedPageBreak/>
        <w:t>Test Inputs</w:t>
      </w:r>
      <w:bookmarkEnd w:id="137"/>
      <w:bookmarkEnd w:id="138"/>
      <w:bookmarkEnd w:id="139"/>
      <w:bookmarkEnd w:id="140"/>
      <w:bookmarkEnd w:id="141"/>
      <w:bookmarkEnd w:id="142"/>
    </w:p>
    <w:p w14:paraId="3E824B05" w14:textId="6CD40D55" w:rsidR="00BE3D17" w:rsidRDefault="004B1D31" w:rsidP="00022897">
      <w:pPr>
        <w:spacing w:after="120"/>
      </w:pPr>
      <w:r w:rsidRPr="00365C5B">
        <w:t xml:space="preserve">The user can select if he/she wants the test pins with the help of </w:t>
      </w:r>
      <w:r w:rsidRPr="00365C5B">
        <w:rPr>
          <w:b/>
          <w:bCs/>
        </w:rPr>
        <w:t>“</w:t>
      </w:r>
      <w:proofErr w:type="spellStart"/>
      <w:r w:rsidRPr="00365C5B">
        <w:rPr>
          <w:b/>
          <w:bCs/>
        </w:rPr>
        <w:t>BistMux</w:t>
      </w:r>
      <w:proofErr w:type="spellEnd"/>
      <w:r w:rsidRPr="00365C5B">
        <w:rPr>
          <w:b/>
          <w:bCs/>
        </w:rPr>
        <w:t xml:space="preserve">” </w:t>
      </w:r>
      <w:r w:rsidRPr="00365C5B">
        <w:t>check button.</w:t>
      </w:r>
      <w:r>
        <w:t xml:space="preserve">  By selecting this option, input pins will have the test port associated with them.  This option enables the user to select between the original Inputs or the test ports.</w:t>
      </w:r>
      <w:r w:rsidR="00022897" w:rsidRPr="00022897">
        <w:t xml:space="preserve"> </w:t>
      </w:r>
      <w:r w:rsidR="00022897" w:rsidRPr="0081338E">
        <w:t>.</w:t>
      </w:r>
      <w:r w:rsidR="00022897">
        <w:t xml:space="preserve"> </w:t>
      </w:r>
      <w:r w:rsidR="00022897">
        <w:fldChar w:fldCharType="begin"/>
      </w:r>
      <w:r w:rsidR="00022897">
        <w:instrText xml:space="preserve"> REF _Ref41397319 \h </w:instrText>
      </w:r>
      <w:r w:rsidR="00022897">
        <w:fldChar w:fldCharType="separate"/>
      </w:r>
      <w:r w:rsidR="00BA1137">
        <w:t xml:space="preserve">Figure </w:t>
      </w:r>
      <w:r w:rsidR="00BA1137">
        <w:rPr>
          <w:noProof/>
        </w:rPr>
        <w:t>3</w:t>
      </w:r>
      <w:r w:rsidR="00022897">
        <w:fldChar w:fldCharType="end"/>
      </w:r>
      <w:r w:rsidR="00022897">
        <w:t xml:space="preserve"> is showing how it is implemented.</w:t>
      </w:r>
    </w:p>
    <w:p w14:paraId="2784CC25" w14:textId="77777777" w:rsidR="00022897" w:rsidRDefault="00022897" w:rsidP="00022897">
      <w:pPr>
        <w:keepNext/>
        <w:spacing w:after="120"/>
        <w:jc w:val="center"/>
      </w:pPr>
      <w:r>
        <w:object w:dxaOrig="6390" w:dyaOrig="2746" w14:anchorId="4F572A8E">
          <v:shape id="_x0000_i1027" type="#_x0000_t75" style="width:319.5pt;height:137.25pt" o:ole="">
            <v:imagedata r:id="rId39" o:title=""/>
          </v:shape>
          <o:OLEObject Type="Embed" ProgID="Visio.Drawing.15" ShapeID="_x0000_i1027" DrawAspect="Content" ObjectID="_1686401469" r:id="rId40"/>
        </w:object>
      </w:r>
    </w:p>
    <w:p w14:paraId="2C986C4D" w14:textId="6A7F68CA" w:rsidR="00022897" w:rsidRDefault="00022897" w:rsidP="00022897">
      <w:pPr>
        <w:pStyle w:val="Caption"/>
      </w:pPr>
      <w:bookmarkStart w:id="143" w:name="_Ref41397319"/>
      <w:bookmarkStart w:id="144" w:name="_Ref41397305"/>
      <w:bookmarkStart w:id="145" w:name="_Toc41402271"/>
      <w:bookmarkStart w:id="146" w:name="_Toc75782619"/>
      <w:r>
        <w:t xml:space="preserve">Figure </w:t>
      </w:r>
      <w:r>
        <w:fldChar w:fldCharType="begin"/>
      </w:r>
      <w:r>
        <w:instrText xml:space="preserve"> SEQ Figure \* ARABIC </w:instrText>
      </w:r>
      <w:r>
        <w:fldChar w:fldCharType="separate"/>
      </w:r>
      <w:r w:rsidR="00BA1137">
        <w:rPr>
          <w:noProof/>
        </w:rPr>
        <w:t>3</w:t>
      </w:r>
      <w:r>
        <w:fldChar w:fldCharType="end"/>
      </w:r>
      <w:bookmarkEnd w:id="143"/>
      <w:r>
        <w:t xml:space="preserve">. </w:t>
      </w:r>
      <w:proofErr w:type="spellStart"/>
      <w:r>
        <w:t>Bist</w:t>
      </w:r>
      <w:proofErr w:type="spellEnd"/>
      <w:r>
        <w:t xml:space="preserve"> mux structure</w:t>
      </w:r>
      <w:bookmarkEnd w:id="144"/>
      <w:bookmarkEnd w:id="145"/>
      <w:bookmarkEnd w:id="146"/>
    </w:p>
    <w:p w14:paraId="6E7F9D09" w14:textId="17944F9B" w:rsidR="00452334" w:rsidRDefault="00452334" w:rsidP="00605A29"/>
    <w:p w14:paraId="2FBEB8D6" w14:textId="46DEF89D" w:rsidR="006001EF" w:rsidRDefault="006001EF" w:rsidP="00605A29"/>
    <w:p w14:paraId="72F47F3E" w14:textId="28C2500E" w:rsidR="006001EF" w:rsidRDefault="006001EF" w:rsidP="00605A29"/>
    <w:p w14:paraId="4185FD88" w14:textId="4C5C1915" w:rsidR="006001EF" w:rsidRDefault="006001EF" w:rsidP="00605A29"/>
    <w:p w14:paraId="043B09D5" w14:textId="67F4E3A1" w:rsidR="006001EF" w:rsidRDefault="006001EF" w:rsidP="00605A29"/>
    <w:p w14:paraId="38CD7A9F" w14:textId="3DE5E527" w:rsidR="006001EF" w:rsidRDefault="006001EF" w:rsidP="00605A29"/>
    <w:p w14:paraId="3794D645" w14:textId="63ECEB62" w:rsidR="006001EF" w:rsidRDefault="006001EF" w:rsidP="00605A29"/>
    <w:p w14:paraId="130EF209" w14:textId="3F67F82B" w:rsidR="006001EF" w:rsidRDefault="006001EF" w:rsidP="00605A29"/>
    <w:p w14:paraId="12A86C9B" w14:textId="625B27C2" w:rsidR="006001EF" w:rsidRDefault="006001EF" w:rsidP="00605A29"/>
    <w:p w14:paraId="5E11392F" w14:textId="55CB95A4" w:rsidR="006001EF" w:rsidRDefault="006001EF" w:rsidP="00605A29"/>
    <w:p w14:paraId="7E389F0C" w14:textId="5D3A93D5" w:rsidR="006001EF" w:rsidRDefault="006001EF" w:rsidP="00605A29"/>
    <w:p w14:paraId="2B46319D" w14:textId="3EEA28B4" w:rsidR="006001EF" w:rsidRDefault="006001EF" w:rsidP="00605A29"/>
    <w:p w14:paraId="382864F9" w14:textId="00B6674C" w:rsidR="006001EF" w:rsidRDefault="006001EF" w:rsidP="00605A29"/>
    <w:p w14:paraId="70A582FB" w14:textId="189ED61E" w:rsidR="006001EF" w:rsidRDefault="006001EF" w:rsidP="00605A29"/>
    <w:p w14:paraId="2088F060" w14:textId="407A648C" w:rsidR="006001EF" w:rsidRDefault="006001EF" w:rsidP="00605A29"/>
    <w:p w14:paraId="32702840" w14:textId="13C4ED7A" w:rsidR="006001EF" w:rsidRDefault="006001EF" w:rsidP="00605A29"/>
    <w:p w14:paraId="04D72D14" w14:textId="4DE8FDE1" w:rsidR="006001EF" w:rsidRDefault="006001EF" w:rsidP="00605A29"/>
    <w:p w14:paraId="7E60819E" w14:textId="57598548" w:rsidR="006001EF" w:rsidRDefault="006001EF" w:rsidP="00605A29"/>
    <w:p w14:paraId="205AF0CD" w14:textId="77777777" w:rsidR="006001EF" w:rsidRPr="00365C5B" w:rsidRDefault="006001EF" w:rsidP="00605A29"/>
    <w:p w14:paraId="30B86505" w14:textId="09F9785D" w:rsidR="00452334" w:rsidRDefault="00D27AA3" w:rsidP="00605A29">
      <w:pPr>
        <w:jc w:val="center"/>
        <w:rPr>
          <w:szCs w:val="22"/>
        </w:rPr>
      </w:pPr>
      <w:r>
        <w:rPr>
          <w:noProof/>
        </w:rPr>
        <w:drawing>
          <wp:inline distT="0" distB="0" distL="0" distR="0" wp14:anchorId="428B4FF1" wp14:editId="253F01AC">
            <wp:extent cx="6859270" cy="6041390"/>
            <wp:effectExtent l="0" t="0" r="0" b="0"/>
            <wp:docPr id="6077" name="Picture 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9270" cy="6041390"/>
                    </a:xfrm>
                    <a:prstGeom prst="rect">
                      <a:avLst/>
                    </a:prstGeom>
                  </pic:spPr>
                </pic:pic>
              </a:graphicData>
            </a:graphic>
          </wp:inline>
        </w:drawing>
      </w:r>
    </w:p>
    <w:p w14:paraId="2D08494F" w14:textId="77777777" w:rsidR="00452334" w:rsidRDefault="00452334">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31F12308" w14:textId="77777777" w:rsidR="004B1D31" w:rsidRPr="00365C5B" w:rsidRDefault="004B1D31" w:rsidP="00605A29">
      <w:pPr>
        <w:pStyle w:val="Heading3"/>
      </w:pPr>
      <w:bookmarkStart w:id="147" w:name="_Toc219868908"/>
      <w:bookmarkStart w:id="148" w:name="_Toc332991821"/>
      <w:bookmarkStart w:id="149" w:name="_Toc332992087"/>
      <w:bookmarkStart w:id="150" w:name="_Toc339555286"/>
      <w:r>
        <w:lastRenderedPageBreak/>
        <w:t>XOR</w:t>
      </w:r>
      <w:bookmarkEnd w:id="147"/>
      <w:bookmarkEnd w:id="148"/>
      <w:bookmarkEnd w:id="149"/>
      <w:bookmarkEnd w:id="150"/>
    </w:p>
    <w:p w14:paraId="0AD9C0C0" w14:textId="77777777" w:rsidR="004B1D31" w:rsidRDefault="004B1D31" w:rsidP="004B1D31">
      <w:pPr>
        <w:rPr>
          <w:szCs w:val="22"/>
        </w:rPr>
      </w:pPr>
      <w:r>
        <w:rPr>
          <w:szCs w:val="22"/>
        </w:rPr>
        <w:t xml:space="preserve">By selecting the “XOR” option, the user can choose to XOR the output of the </w:t>
      </w:r>
      <w:proofErr w:type="spellStart"/>
      <w:r>
        <w:rPr>
          <w:szCs w:val="22"/>
        </w:rPr>
        <w:t>Bist</w:t>
      </w:r>
      <w:proofErr w:type="spellEnd"/>
      <w:r>
        <w:rPr>
          <w:szCs w:val="22"/>
        </w:rPr>
        <w:t xml:space="preserve"> </w:t>
      </w:r>
      <w:proofErr w:type="spellStart"/>
      <w:r>
        <w:rPr>
          <w:szCs w:val="22"/>
        </w:rPr>
        <w:t>Muxes</w:t>
      </w:r>
      <w:proofErr w:type="spellEnd"/>
      <w:r>
        <w:rPr>
          <w:szCs w:val="22"/>
        </w:rPr>
        <w:t xml:space="preserve">. The user can XOR the following pins </w:t>
      </w:r>
    </w:p>
    <w:p w14:paraId="5EC44D3B" w14:textId="77777777" w:rsidR="004B1D31" w:rsidRDefault="004B1D31" w:rsidP="00F47E1F">
      <w:pPr>
        <w:pStyle w:val="ListParagraph"/>
        <w:numPr>
          <w:ilvl w:val="0"/>
          <w:numId w:val="2"/>
        </w:numPr>
      </w:pPr>
      <w:r>
        <w:t>Address, Output Enable, Global Write Enable and Chip Select</w:t>
      </w:r>
    </w:p>
    <w:p w14:paraId="2BD3B537" w14:textId="77777777" w:rsidR="004B1D31" w:rsidRDefault="004B1D31" w:rsidP="00F47E1F">
      <w:pPr>
        <w:pStyle w:val="ListParagraph"/>
        <w:numPr>
          <w:ilvl w:val="0"/>
          <w:numId w:val="2"/>
        </w:numPr>
      </w:pPr>
      <w:r>
        <w:t>Address, Output Enable, Global Write Enable, Chip Select and Bit Write Enables</w:t>
      </w:r>
    </w:p>
    <w:p w14:paraId="73DBBE38" w14:textId="77777777" w:rsidR="004B1D31" w:rsidRDefault="004B1D31" w:rsidP="004B1D31">
      <w:pPr>
        <w:rPr>
          <w:szCs w:val="22"/>
        </w:rPr>
      </w:pPr>
      <w:r>
        <w:rPr>
          <w:szCs w:val="22"/>
        </w:rPr>
        <w:t>The user must set all the bits apart from the bit being tested to “0” and then generate an input pulse on the pin being tested to see a pulse at the output of the XOR.</w:t>
      </w:r>
    </w:p>
    <w:p w14:paraId="501D4FDF" w14:textId="77777777" w:rsidR="000D3C66" w:rsidRDefault="000D3C66" w:rsidP="000D3C66">
      <w:pPr>
        <w:spacing w:after="120"/>
        <w:jc w:val="center"/>
      </w:pPr>
      <w:r>
        <w:object w:dxaOrig="8401" w:dyaOrig="2746" w14:anchorId="4867220E">
          <v:shape id="_x0000_i1028" type="#_x0000_t75" style="width:420pt;height:137.25pt" o:ole="">
            <v:imagedata r:id="rId42" o:title=""/>
          </v:shape>
          <o:OLEObject Type="Embed" ProgID="Visio.Drawing.15" ShapeID="_x0000_i1028" DrawAspect="Content" ObjectID="_1686401470" r:id="rId43"/>
        </w:object>
      </w:r>
    </w:p>
    <w:p w14:paraId="0F8DFCA6" w14:textId="024700E9" w:rsidR="000D3C66" w:rsidRDefault="000D3C66" w:rsidP="000D3C66">
      <w:pPr>
        <w:pStyle w:val="Caption"/>
      </w:pPr>
      <w:bookmarkStart w:id="151" w:name="_Toc41402272"/>
      <w:bookmarkStart w:id="152" w:name="_Toc75782620"/>
      <w:r>
        <w:t xml:space="preserve">Figure </w:t>
      </w:r>
      <w:r>
        <w:fldChar w:fldCharType="begin"/>
      </w:r>
      <w:r>
        <w:instrText xml:space="preserve"> SEQ Figure \* ARABIC </w:instrText>
      </w:r>
      <w:r>
        <w:fldChar w:fldCharType="separate"/>
      </w:r>
      <w:r w:rsidR="00BA1137">
        <w:rPr>
          <w:noProof/>
        </w:rPr>
        <w:t>4</w:t>
      </w:r>
      <w:r>
        <w:fldChar w:fldCharType="end"/>
      </w:r>
      <w:r>
        <w:t>. XOR implementation</w:t>
      </w:r>
      <w:bookmarkEnd w:id="151"/>
      <w:bookmarkEnd w:id="152"/>
    </w:p>
    <w:p w14:paraId="55222F97" w14:textId="132DD9CF" w:rsidR="00452334" w:rsidRDefault="00452334" w:rsidP="004B1D31">
      <w:pPr>
        <w:rPr>
          <w:szCs w:val="22"/>
        </w:rPr>
      </w:pPr>
    </w:p>
    <w:p w14:paraId="610988BA" w14:textId="45CF400E" w:rsidR="006001EF" w:rsidRDefault="006001EF" w:rsidP="004B1D31">
      <w:pPr>
        <w:rPr>
          <w:szCs w:val="22"/>
        </w:rPr>
      </w:pPr>
    </w:p>
    <w:p w14:paraId="3AD935EC" w14:textId="39F67A99" w:rsidR="006001EF" w:rsidRDefault="006001EF" w:rsidP="004B1D31">
      <w:pPr>
        <w:rPr>
          <w:szCs w:val="22"/>
        </w:rPr>
      </w:pPr>
    </w:p>
    <w:p w14:paraId="3FCA0D95" w14:textId="4577EA57" w:rsidR="006001EF" w:rsidRDefault="006001EF" w:rsidP="004B1D31">
      <w:pPr>
        <w:rPr>
          <w:szCs w:val="22"/>
        </w:rPr>
      </w:pPr>
    </w:p>
    <w:p w14:paraId="2465E3F3" w14:textId="73E69AAB" w:rsidR="006001EF" w:rsidRDefault="006001EF" w:rsidP="004B1D31">
      <w:pPr>
        <w:rPr>
          <w:szCs w:val="22"/>
        </w:rPr>
      </w:pPr>
    </w:p>
    <w:p w14:paraId="70C89791" w14:textId="5A6B82D8" w:rsidR="006001EF" w:rsidRDefault="006001EF" w:rsidP="004B1D31">
      <w:pPr>
        <w:rPr>
          <w:szCs w:val="22"/>
        </w:rPr>
      </w:pPr>
    </w:p>
    <w:p w14:paraId="69878B55" w14:textId="0FF9272E" w:rsidR="006001EF" w:rsidRDefault="006001EF" w:rsidP="004B1D31">
      <w:pPr>
        <w:rPr>
          <w:szCs w:val="22"/>
        </w:rPr>
      </w:pPr>
    </w:p>
    <w:p w14:paraId="6460C761" w14:textId="6FCDD2DD" w:rsidR="006001EF" w:rsidRDefault="006001EF" w:rsidP="004B1D31">
      <w:pPr>
        <w:rPr>
          <w:szCs w:val="22"/>
        </w:rPr>
      </w:pPr>
    </w:p>
    <w:p w14:paraId="461F6770" w14:textId="3DD016F8" w:rsidR="006001EF" w:rsidRDefault="006001EF" w:rsidP="004B1D31">
      <w:pPr>
        <w:rPr>
          <w:szCs w:val="22"/>
        </w:rPr>
      </w:pPr>
    </w:p>
    <w:p w14:paraId="730DF56B" w14:textId="798CF517" w:rsidR="006001EF" w:rsidRDefault="006001EF" w:rsidP="004B1D31">
      <w:pPr>
        <w:rPr>
          <w:szCs w:val="22"/>
        </w:rPr>
      </w:pPr>
    </w:p>
    <w:p w14:paraId="2FA370DD" w14:textId="2C2D8B5A" w:rsidR="006001EF" w:rsidRDefault="006001EF" w:rsidP="004B1D31">
      <w:pPr>
        <w:rPr>
          <w:szCs w:val="22"/>
        </w:rPr>
      </w:pPr>
    </w:p>
    <w:p w14:paraId="6A47D6F5" w14:textId="610E57FC" w:rsidR="006001EF" w:rsidRDefault="006001EF" w:rsidP="004B1D31">
      <w:pPr>
        <w:rPr>
          <w:szCs w:val="22"/>
        </w:rPr>
      </w:pPr>
    </w:p>
    <w:p w14:paraId="7E52365C" w14:textId="32FC6321" w:rsidR="006001EF" w:rsidRDefault="006001EF" w:rsidP="004B1D31">
      <w:pPr>
        <w:rPr>
          <w:szCs w:val="22"/>
        </w:rPr>
      </w:pPr>
    </w:p>
    <w:p w14:paraId="1773BEA2" w14:textId="4E6517EE" w:rsidR="006001EF" w:rsidRDefault="006001EF" w:rsidP="004B1D31">
      <w:pPr>
        <w:rPr>
          <w:szCs w:val="22"/>
        </w:rPr>
      </w:pPr>
    </w:p>
    <w:p w14:paraId="1753DF74" w14:textId="07B01E64" w:rsidR="006001EF" w:rsidRDefault="006001EF" w:rsidP="004B1D31">
      <w:pPr>
        <w:rPr>
          <w:szCs w:val="22"/>
        </w:rPr>
      </w:pPr>
    </w:p>
    <w:p w14:paraId="4007464D" w14:textId="77777777" w:rsidR="006001EF" w:rsidRDefault="006001EF" w:rsidP="004B1D31">
      <w:pPr>
        <w:rPr>
          <w:szCs w:val="22"/>
        </w:rPr>
      </w:pPr>
    </w:p>
    <w:p w14:paraId="1B88920B" w14:textId="0EFB9335" w:rsidR="004B1D31" w:rsidRDefault="005451EC" w:rsidP="00484EEC">
      <w:pPr>
        <w:jc w:val="center"/>
        <w:rPr>
          <w:szCs w:val="22"/>
        </w:rPr>
      </w:pPr>
      <w:r>
        <w:rPr>
          <w:noProof/>
        </w:rPr>
        <w:drawing>
          <wp:inline distT="0" distB="0" distL="0" distR="0" wp14:anchorId="644B068F" wp14:editId="7D2FEF88">
            <wp:extent cx="6859270" cy="604139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9270" cy="6041390"/>
                    </a:xfrm>
                    <a:prstGeom prst="rect">
                      <a:avLst/>
                    </a:prstGeom>
                  </pic:spPr>
                </pic:pic>
              </a:graphicData>
            </a:graphic>
          </wp:inline>
        </w:drawing>
      </w:r>
    </w:p>
    <w:p w14:paraId="61576FD5" w14:textId="77777777" w:rsidR="00F635F9" w:rsidRDefault="00F635F9">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726A354A" w14:textId="77777777" w:rsidR="004B1D31" w:rsidRPr="00365C5B" w:rsidRDefault="004B1D31" w:rsidP="00484EEC">
      <w:pPr>
        <w:pStyle w:val="Heading3"/>
      </w:pPr>
      <w:bookmarkStart w:id="153" w:name="_Toc107043793"/>
      <w:bookmarkStart w:id="154" w:name="_Toc107044684"/>
      <w:bookmarkStart w:id="155" w:name="_Toc219868909"/>
      <w:bookmarkStart w:id="156" w:name="_Toc332991822"/>
      <w:bookmarkStart w:id="157" w:name="_Toc332992088"/>
      <w:bookmarkStart w:id="158" w:name="_Toc339555287"/>
      <w:r w:rsidRPr="00365C5B">
        <w:lastRenderedPageBreak/>
        <w:t>Pins</w:t>
      </w:r>
      <w:bookmarkEnd w:id="153"/>
      <w:bookmarkEnd w:id="154"/>
      <w:bookmarkEnd w:id="155"/>
      <w:bookmarkEnd w:id="156"/>
      <w:bookmarkEnd w:id="157"/>
      <w:bookmarkEnd w:id="158"/>
    </w:p>
    <w:p w14:paraId="6F8B3BD6" w14:textId="381B5A4C" w:rsidR="004B1D31" w:rsidRDefault="004B1D31" w:rsidP="00484EEC">
      <w:r w:rsidRPr="00365C5B">
        <w:t>The user can select the metal (METAL1, METAL2, METAL3 or ALL) for the input /output pins with the help of the drop</w:t>
      </w:r>
      <w:r w:rsidR="0071602B">
        <w:t>-</w:t>
      </w:r>
      <w:r w:rsidRPr="00365C5B">
        <w:t xml:space="preserve">down menu for </w:t>
      </w:r>
      <w:r w:rsidRPr="00365C5B">
        <w:rPr>
          <w:b/>
          <w:bCs/>
        </w:rPr>
        <w:t>“Pins”</w:t>
      </w:r>
      <w:r w:rsidRPr="00365C5B">
        <w:t>.</w:t>
      </w:r>
      <w:r>
        <w:t xml:space="preserve">  As customers may need to have the ports to the memory instance in different/all metals available, they can select using this option.</w:t>
      </w:r>
    </w:p>
    <w:p w14:paraId="4B836692" w14:textId="77777777" w:rsidR="00452334" w:rsidRDefault="00452334" w:rsidP="00484EEC"/>
    <w:p w14:paraId="0B02C330" w14:textId="45BCDABF" w:rsidR="004B1D31" w:rsidRDefault="006C4651" w:rsidP="004B1D31">
      <w:pPr>
        <w:pStyle w:val="BodyText"/>
        <w:rPr>
          <w:szCs w:val="22"/>
        </w:rPr>
      </w:pPr>
      <w:r>
        <w:rPr>
          <w:noProof/>
        </w:rPr>
        <w:drawing>
          <wp:inline distT="0" distB="0" distL="0" distR="0" wp14:anchorId="7920A980" wp14:editId="3305429F">
            <wp:extent cx="6859270" cy="6041390"/>
            <wp:effectExtent l="0" t="0" r="0" b="0"/>
            <wp:docPr id="6080" name="Picture 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9270" cy="6041390"/>
                    </a:xfrm>
                    <a:prstGeom prst="rect">
                      <a:avLst/>
                    </a:prstGeom>
                  </pic:spPr>
                </pic:pic>
              </a:graphicData>
            </a:graphic>
          </wp:inline>
        </w:drawing>
      </w:r>
    </w:p>
    <w:p w14:paraId="0406BB3E" w14:textId="77777777" w:rsidR="004B6DF5" w:rsidRDefault="004B6DF5" w:rsidP="004B1D31">
      <w:pPr>
        <w:pStyle w:val="BodyText"/>
        <w:rPr>
          <w:szCs w:val="22"/>
        </w:rPr>
      </w:pPr>
    </w:p>
    <w:p w14:paraId="1149F2D9" w14:textId="77777777" w:rsidR="004B1D31" w:rsidRPr="00365C5B" w:rsidRDefault="004B1D31" w:rsidP="00484EEC">
      <w:pPr>
        <w:pStyle w:val="Heading3"/>
      </w:pPr>
      <w:bookmarkStart w:id="159" w:name="_Toc219868910"/>
      <w:bookmarkStart w:id="160" w:name="_Toc332991823"/>
      <w:bookmarkStart w:id="161" w:name="_Toc332992089"/>
      <w:bookmarkStart w:id="162" w:name="_Toc339555288"/>
      <w:bookmarkStart w:id="163" w:name="_Toc107043794"/>
      <w:bookmarkStart w:id="164" w:name="_Toc107044685"/>
      <w:r>
        <w:lastRenderedPageBreak/>
        <w:t>Pin On Grid</w:t>
      </w:r>
      <w:bookmarkEnd w:id="159"/>
      <w:bookmarkEnd w:id="160"/>
      <w:bookmarkEnd w:id="161"/>
      <w:bookmarkEnd w:id="162"/>
    </w:p>
    <w:p w14:paraId="5CF62095" w14:textId="77777777" w:rsidR="004B1D31" w:rsidRDefault="004B1D31" w:rsidP="00484EEC">
      <w:r w:rsidRPr="00365C5B">
        <w:t xml:space="preserve">The user can select </w:t>
      </w:r>
      <w:r>
        <w:t xml:space="preserve">the pitch for the pins on the grid using the </w:t>
      </w:r>
      <w:proofErr w:type="spellStart"/>
      <w:r w:rsidRPr="00792E17">
        <w:rPr>
          <w:b/>
        </w:rPr>
        <w:t>PinOnGrid</w:t>
      </w:r>
      <w:proofErr w:type="spellEnd"/>
      <w:r>
        <w:t xml:space="preserve"> field. The entered value must be 0 or 0.14.  That is, customers will select the physical pitch on the memory ports by using this option to meet their metal pitch.  Ports will be shifted to the right based on the entered value.</w:t>
      </w:r>
    </w:p>
    <w:p w14:paraId="694CE558" w14:textId="77777777" w:rsidR="00452334" w:rsidRDefault="00452334" w:rsidP="00484EEC"/>
    <w:p w14:paraId="46074C6A" w14:textId="1FAB8BA3" w:rsidR="00452334" w:rsidRDefault="00B3572F" w:rsidP="004B1D31">
      <w:pPr>
        <w:pStyle w:val="BodyText"/>
        <w:rPr>
          <w:szCs w:val="22"/>
        </w:rPr>
      </w:pPr>
      <w:r>
        <w:rPr>
          <w:noProof/>
        </w:rPr>
        <w:drawing>
          <wp:inline distT="0" distB="0" distL="0" distR="0" wp14:anchorId="1318B0ED" wp14:editId="6BD99E4F">
            <wp:extent cx="6859270" cy="6041390"/>
            <wp:effectExtent l="0" t="0" r="0" b="0"/>
            <wp:docPr id="6082" name="Picture 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9270" cy="6041390"/>
                    </a:xfrm>
                    <a:prstGeom prst="rect">
                      <a:avLst/>
                    </a:prstGeom>
                  </pic:spPr>
                </pic:pic>
              </a:graphicData>
            </a:graphic>
          </wp:inline>
        </w:drawing>
      </w:r>
    </w:p>
    <w:p w14:paraId="210B6A7B" w14:textId="77777777" w:rsidR="00452334" w:rsidRDefault="00452334">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4E00C0B5" w14:textId="77777777" w:rsidR="004B1D31" w:rsidRPr="00365C5B" w:rsidRDefault="004B1D31" w:rsidP="00484EEC">
      <w:pPr>
        <w:pStyle w:val="Heading3"/>
      </w:pPr>
      <w:bookmarkStart w:id="165" w:name="_Toc219868911"/>
      <w:bookmarkStart w:id="166" w:name="_Toc332991824"/>
      <w:bookmarkStart w:id="167" w:name="_Toc332992090"/>
      <w:bookmarkStart w:id="168" w:name="_Toc339555289"/>
      <w:r>
        <w:lastRenderedPageBreak/>
        <w:t>Pin Extension</w:t>
      </w:r>
      <w:bookmarkEnd w:id="165"/>
      <w:bookmarkEnd w:id="166"/>
      <w:bookmarkEnd w:id="167"/>
      <w:bookmarkEnd w:id="168"/>
    </w:p>
    <w:p w14:paraId="0DEDB94C" w14:textId="14019E97" w:rsidR="004B1D31" w:rsidRDefault="004B1D31" w:rsidP="00B419F9">
      <w:r w:rsidRPr="00365C5B">
        <w:t xml:space="preserve">The user can select </w:t>
      </w:r>
      <w:r>
        <w:t xml:space="preserve">to extend the pins if needed by specifying a value in the </w:t>
      </w:r>
      <w:r w:rsidRPr="00792E17">
        <w:rPr>
          <w:b/>
        </w:rPr>
        <w:t>Pin-Ext</w:t>
      </w:r>
      <w:r w:rsidR="00251E72">
        <w:rPr>
          <w:b/>
        </w:rPr>
        <w:t>n</w:t>
      </w:r>
      <w:r>
        <w:t xml:space="preserve"> field. The entered value must be in 0.005 (manufacturing grid).</w:t>
      </w:r>
    </w:p>
    <w:p w14:paraId="73EA4E68" w14:textId="77777777" w:rsidR="00452334" w:rsidRDefault="00452334" w:rsidP="00B419F9">
      <w:pPr>
        <w:rPr>
          <w:szCs w:val="22"/>
        </w:rPr>
      </w:pPr>
    </w:p>
    <w:p w14:paraId="7ECED5A7" w14:textId="672E805F" w:rsidR="00452334" w:rsidRDefault="00937A5A" w:rsidP="000055E3">
      <w:pPr>
        <w:pStyle w:val="BodyText"/>
        <w:tabs>
          <w:tab w:val="clear" w:pos="567"/>
          <w:tab w:val="clear" w:pos="1134"/>
          <w:tab w:val="clear" w:pos="1701"/>
          <w:tab w:val="clear" w:pos="2268"/>
          <w:tab w:val="clear" w:pos="2835"/>
          <w:tab w:val="clear" w:pos="3402"/>
          <w:tab w:val="clear" w:pos="3969"/>
          <w:tab w:val="clear" w:pos="4536"/>
          <w:tab w:val="left" w:pos="720"/>
          <w:tab w:val="left" w:pos="1440"/>
        </w:tabs>
        <w:rPr>
          <w:szCs w:val="22"/>
        </w:rPr>
      </w:pPr>
      <w:r>
        <w:rPr>
          <w:noProof/>
        </w:rPr>
        <w:drawing>
          <wp:inline distT="0" distB="0" distL="0" distR="0" wp14:anchorId="7DFFB179" wp14:editId="169B20A8">
            <wp:extent cx="6859270" cy="6041390"/>
            <wp:effectExtent l="0" t="0" r="0" b="0"/>
            <wp:docPr id="6085" name="Picture 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9270" cy="6041390"/>
                    </a:xfrm>
                    <a:prstGeom prst="rect">
                      <a:avLst/>
                    </a:prstGeom>
                  </pic:spPr>
                </pic:pic>
              </a:graphicData>
            </a:graphic>
          </wp:inline>
        </w:drawing>
      </w:r>
    </w:p>
    <w:p w14:paraId="5FE75AD5" w14:textId="77777777" w:rsidR="00452334" w:rsidRDefault="00452334">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49947E43" w14:textId="77777777" w:rsidR="004B1D31" w:rsidRDefault="004B1D31" w:rsidP="00484EEC">
      <w:pPr>
        <w:pStyle w:val="Heading3"/>
      </w:pPr>
      <w:bookmarkStart w:id="169" w:name="_Toc219868912"/>
      <w:bookmarkStart w:id="170" w:name="_Toc332991825"/>
      <w:bookmarkStart w:id="171" w:name="_Toc332992091"/>
      <w:bookmarkStart w:id="172" w:name="_Toc339555290"/>
      <w:r>
        <w:lastRenderedPageBreak/>
        <w:t>Power Mesh</w:t>
      </w:r>
      <w:bookmarkEnd w:id="169"/>
      <w:bookmarkEnd w:id="170"/>
      <w:bookmarkEnd w:id="171"/>
      <w:bookmarkEnd w:id="172"/>
    </w:p>
    <w:p w14:paraId="60BCA4DB" w14:textId="77777777" w:rsidR="004B1D31" w:rsidRDefault="004B1D31" w:rsidP="004B1D31">
      <w:pPr>
        <w:rPr>
          <w:szCs w:val="22"/>
        </w:rPr>
      </w:pPr>
      <w:r>
        <w:rPr>
          <w:szCs w:val="22"/>
        </w:rPr>
        <w:t xml:space="preserve">Dolphin memory blocks are designed to be tapped from above as the user preferred choice (power ring is an option but not preferred).  The blocks use up to M4 which is for power and shielding the array from higher metals.  </w:t>
      </w:r>
      <w:r w:rsidRPr="00365C5B">
        <w:rPr>
          <w:szCs w:val="22"/>
        </w:rPr>
        <w:t>The options in the “</w:t>
      </w:r>
      <w:proofErr w:type="spellStart"/>
      <w:r w:rsidRPr="00EB0FC3">
        <w:rPr>
          <w:b/>
          <w:szCs w:val="22"/>
        </w:rPr>
        <w:t>PowerMesh</w:t>
      </w:r>
      <w:proofErr w:type="spellEnd"/>
      <w:r w:rsidRPr="00365C5B">
        <w:rPr>
          <w:szCs w:val="22"/>
        </w:rPr>
        <w:t>” field can be used to derive the power from the provided metal configurations</w:t>
      </w:r>
      <w:r>
        <w:rPr>
          <w:szCs w:val="22"/>
        </w:rPr>
        <w:t xml:space="preserve"> on the block edge on top of the Vertical M4 that is the standard mesh</w:t>
      </w:r>
      <w:r w:rsidRPr="00365C5B">
        <w:rPr>
          <w:szCs w:val="22"/>
        </w:rPr>
        <w:t>.  User</w:t>
      </w:r>
      <w:r w:rsidR="00D83DF9">
        <w:rPr>
          <w:szCs w:val="22"/>
        </w:rPr>
        <w:t>s</w:t>
      </w:r>
      <w:r w:rsidRPr="00365C5B">
        <w:rPr>
          <w:szCs w:val="22"/>
        </w:rPr>
        <w:t xml:space="preserve"> can</w:t>
      </w:r>
      <w:r>
        <w:rPr>
          <w:szCs w:val="22"/>
        </w:rPr>
        <w:t xml:space="preserve"> select any combination of metal for the power pins</w:t>
      </w:r>
      <w:r w:rsidRPr="00365C5B">
        <w:rPr>
          <w:szCs w:val="22"/>
        </w:rPr>
        <w:t xml:space="preserve"> for the given memory instance.  Then, power to the memory instance is supplied by proper conne</w:t>
      </w:r>
      <w:r>
        <w:rPr>
          <w:szCs w:val="22"/>
        </w:rPr>
        <w:t>ctions to the M4</w:t>
      </w:r>
      <w:r w:rsidRPr="00365C5B">
        <w:rPr>
          <w:szCs w:val="22"/>
        </w:rPr>
        <w:t xml:space="preserve"> power mesh </w:t>
      </w:r>
      <w:r>
        <w:rPr>
          <w:szCs w:val="22"/>
        </w:rPr>
        <w:t xml:space="preserve">plus the power pins </w:t>
      </w:r>
      <w:r w:rsidRPr="00365C5B">
        <w:rPr>
          <w:szCs w:val="22"/>
        </w:rPr>
        <w:t>using higher metals.</w:t>
      </w:r>
    </w:p>
    <w:p w14:paraId="400D6191" w14:textId="77777777" w:rsidR="004B1D31" w:rsidRDefault="004B1D31" w:rsidP="004B1D31">
      <w:pPr>
        <w:rPr>
          <w:szCs w:val="22"/>
        </w:rPr>
      </w:pPr>
      <w:r>
        <w:rPr>
          <w:szCs w:val="22"/>
        </w:rPr>
        <w:t>The options available are</w:t>
      </w:r>
    </w:p>
    <w:p w14:paraId="5C64C2C1" w14:textId="77777777" w:rsidR="004B1D31" w:rsidRPr="00321AC1" w:rsidRDefault="004B1D31" w:rsidP="001B24A0">
      <w:pPr>
        <w:pStyle w:val="ListParagraph"/>
        <w:numPr>
          <w:ilvl w:val="0"/>
          <w:numId w:val="9"/>
        </w:numPr>
        <w:spacing w:before="0" w:after="0"/>
      </w:pPr>
      <w:r w:rsidRPr="00321AC1">
        <w:t xml:space="preserve">“M4-V” </w:t>
      </w:r>
    </w:p>
    <w:p w14:paraId="2090401B" w14:textId="77777777" w:rsidR="001B24A0" w:rsidRDefault="004B1D31" w:rsidP="001B24A0">
      <w:pPr>
        <w:pStyle w:val="ListParagraph"/>
        <w:numPr>
          <w:ilvl w:val="0"/>
          <w:numId w:val="9"/>
        </w:numPr>
        <w:spacing w:before="0" w:after="0"/>
      </w:pPr>
      <w:r w:rsidRPr="00321AC1">
        <w:t>“M4-V, M1”</w:t>
      </w:r>
    </w:p>
    <w:p w14:paraId="58F8050D" w14:textId="77777777" w:rsidR="004B1D31" w:rsidRPr="00321AC1" w:rsidRDefault="00CD0822" w:rsidP="001B24A0">
      <w:pPr>
        <w:pStyle w:val="ListParagraph"/>
        <w:numPr>
          <w:ilvl w:val="0"/>
          <w:numId w:val="9"/>
        </w:numPr>
        <w:tabs>
          <w:tab w:val="left" w:pos="981"/>
        </w:tabs>
        <w:spacing w:before="0" w:after="0"/>
      </w:pPr>
      <w:r>
        <w:t>“M4-V, M2”</w:t>
      </w:r>
    </w:p>
    <w:p w14:paraId="3DE6BB3C" w14:textId="77777777" w:rsidR="004B1D31" w:rsidRPr="00321AC1" w:rsidRDefault="004B1D31" w:rsidP="001B24A0">
      <w:pPr>
        <w:pStyle w:val="ListParagraph"/>
        <w:numPr>
          <w:ilvl w:val="0"/>
          <w:numId w:val="9"/>
        </w:numPr>
        <w:spacing w:before="0" w:after="0"/>
      </w:pPr>
      <w:r w:rsidRPr="00321AC1">
        <w:t>“M4-V, M3”</w:t>
      </w:r>
    </w:p>
    <w:p w14:paraId="57A9BBC5" w14:textId="77777777" w:rsidR="004B1D31" w:rsidRPr="00321AC1" w:rsidRDefault="004B1D31" w:rsidP="001B24A0">
      <w:pPr>
        <w:pStyle w:val="ListParagraph"/>
        <w:numPr>
          <w:ilvl w:val="0"/>
          <w:numId w:val="9"/>
        </w:numPr>
        <w:spacing w:before="0" w:after="0"/>
      </w:pPr>
      <w:r w:rsidRPr="00321AC1">
        <w:t>“M4-V, M1, M2”</w:t>
      </w:r>
    </w:p>
    <w:p w14:paraId="25955FA4" w14:textId="77777777" w:rsidR="004B1D31" w:rsidRDefault="004B1D31" w:rsidP="001B24A0">
      <w:pPr>
        <w:pStyle w:val="ListParagraph"/>
        <w:numPr>
          <w:ilvl w:val="0"/>
          <w:numId w:val="9"/>
        </w:numPr>
        <w:spacing w:before="0" w:after="0"/>
      </w:pPr>
      <w:r w:rsidRPr="00321AC1">
        <w:t xml:space="preserve">“M4-V, M1, M3” </w:t>
      </w:r>
    </w:p>
    <w:p w14:paraId="6E82DFB5" w14:textId="77777777" w:rsidR="004B1D31" w:rsidRPr="00321AC1" w:rsidRDefault="004B1D31" w:rsidP="001B24A0">
      <w:pPr>
        <w:pStyle w:val="ListParagraph"/>
        <w:numPr>
          <w:ilvl w:val="0"/>
          <w:numId w:val="9"/>
        </w:numPr>
        <w:spacing w:before="0" w:after="0"/>
      </w:pPr>
      <w:r w:rsidRPr="00321AC1">
        <w:t xml:space="preserve">“M4-V, M2, M3” </w:t>
      </w:r>
    </w:p>
    <w:p w14:paraId="2DCD0762" w14:textId="77777777" w:rsidR="004B1D31" w:rsidRPr="00321AC1" w:rsidRDefault="00CD0822" w:rsidP="00F23117">
      <w:pPr>
        <w:pStyle w:val="ListParagraph"/>
        <w:numPr>
          <w:ilvl w:val="0"/>
          <w:numId w:val="9"/>
        </w:numPr>
        <w:spacing w:before="0"/>
      </w:pPr>
      <w:r>
        <w:t>“M4-V, M1, M2, M3”</w:t>
      </w:r>
    </w:p>
    <w:p w14:paraId="2DA11258" w14:textId="234D8B66" w:rsidR="004B1D31" w:rsidRDefault="004B1D31" w:rsidP="000055E3">
      <w:pPr>
        <w:pStyle w:val="Note"/>
        <w:spacing w:before="0"/>
      </w:pPr>
      <w:r>
        <w:t>NOTE: Only if the Fuse Top Metal is selected as M6 Thick 2, can the Power Mesh use the M5 Thick option.</w:t>
      </w:r>
    </w:p>
    <w:p w14:paraId="70E991A2" w14:textId="714A30F1" w:rsidR="00213FC2" w:rsidRDefault="00213FC2" w:rsidP="000055E3">
      <w:pPr>
        <w:pStyle w:val="Note"/>
        <w:spacing w:before="0"/>
      </w:pPr>
    </w:p>
    <w:p w14:paraId="46447879" w14:textId="4BCE9B97" w:rsidR="00213FC2" w:rsidRDefault="00213FC2" w:rsidP="000055E3">
      <w:pPr>
        <w:pStyle w:val="Note"/>
        <w:spacing w:before="0"/>
      </w:pPr>
    </w:p>
    <w:p w14:paraId="5033BD55" w14:textId="6BF338AC" w:rsidR="00213FC2" w:rsidRDefault="00213FC2" w:rsidP="000055E3">
      <w:pPr>
        <w:pStyle w:val="Note"/>
        <w:spacing w:before="0"/>
      </w:pPr>
    </w:p>
    <w:p w14:paraId="6CD213AB" w14:textId="52498A9F" w:rsidR="00213FC2" w:rsidRDefault="00213FC2" w:rsidP="000055E3">
      <w:pPr>
        <w:pStyle w:val="Note"/>
        <w:spacing w:before="0"/>
      </w:pPr>
    </w:p>
    <w:p w14:paraId="6A57C735" w14:textId="4482271A" w:rsidR="00213FC2" w:rsidRDefault="00213FC2" w:rsidP="000055E3">
      <w:pPr>
        <w:pStyle w:val="Note"/>
        <w:spacing w:before="0"/>
      </w:pPr>
    </w:p>
    <w:p w14:paraId="5022EB08" w14:textId="669F82E5" w:rsidR="00213FC2" w:rsidRDefault="00213FC2" w:rsidP="000055E3">
      <w:pPr>
        <w:pStyle w:val="Note"/>
        <w:spacing w:before="0"/>
      </w:pPr>
    </w:p>
    <w:p w14:paraId="106D881A" w14:textId="550AF90D" w:rsidR="00213FC2" w:rsidRDefault="00213FC2" w:rsidP="000055E3">
      <w:pPr>
        <w:pStyle w:val="Note"/>
        <w:spacing w:before="0"/>
      </w:pPr>
    </w:p>
    <w:p w14:paraId="17498859" w14:textId="2E7B0A50" w:rsidR="00452334" w:rsidRDefault="00452334" w:rsidP="00484EEC">
      <w:pPr>
        <w:jc w:val="center"/>
      </w:pPr>
    </w:p>
    <w:p w14:paraId="41475862" w14:textId="69167FB7" w:rsidR="00213FC2" w:rsidRDefault="00213FC2" w:rsidP="00484EEC">
      <w:pPr>
        <w:jc w:val="center"/>
      </w:pPr>
    </w:p>
    <w:p w14:paraId="1F2E80B3" w14:textId="560C181C" w:rsidR="00213FC2" w:rsidRDefault="00213FC2" w:rsidP="00484EEC">
      <w:pPr>
        <w:jc w:val="center"/>
      </w:pPr>
    </w:p>
    <w:p w14:paraId="2905D625" w14:textId="5FF51977" w:rsidR="00213FC2" w:rsidRDefault="00213FC2" w:rsidP="00484EEC">
      <w:pPr>
        <w:jc w:val="center"/>
      </w:pPr>
    </w:p>
    <w:p w14:paraId="58DEC3C5" w14:textId="750938BA" w:rsidR="00213FC2" w:rsidRDefault="00213FC2" w:rsidP="00484EEC">
      <w:pPr>
        <w:jc w:val="center"/>
      </w:pPr>
    </w:p>
    <w:p w14:paraId="7DD22171" w14:textId="0159DF38" w:rsidR="00213FC2" w:rsidRDefault="00213FC2" w:rsidP="00484EEC">
      <w:pPr>
        <w:jc w:val="center"/>
      </w:pPr>
    </w:p>
    <w:p w14:paraId="6FD521DC" w14:textId="5E80EFCE" w:rsidR="00213FC2" w:rsidRDefault="00213FC2" w:rsidP="00484EEC">
      <w:pPr>
        <w:jc w:val="center"/>
      </w:pPr>
    </w:p>
    <w:p w14:paraId="137C9305" w14:textId="2D20F0D9" w:rsidR="00213FC2" w:rsidRDefault="00213FC2" w:rsidP="00484EEC">
      <w:pPr>
        <w:jc w:val="center"/>
      </w:pPr>
    </w:p>
    <w:p w14:paraId="29C23823" w14:textId="1AF06C49"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1476F0A2" w14:textId="31FA2E99"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65DA82D0" w14:textId="0AD96099"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505B8ACC" w14:textId="77777777"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7B0071A8" w14:textId="755ED698" w:rsidR="00452334" w:rsidRDefault="00792307">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rPr>
          <w:noProof/>
        </w:rPr>
        <w:drawing>
          <wp:inline distT="0" distB="0" distL="0" distR="0" wp14:anchorId="525B80C6" wp14:editId="58408C7F">
            <wp:extent cx="6859270" cy="6041390"/>
            <wp:effectExtent l="0" t="0" r="0" b="0"/>
            <wp:docPr id="6086" name="Picture 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9270" cy="6041390"/>
                    </a:xfrm>
                    <a:prstGeom prst="rect">
                      <a:avLst/>
                    </a:prstGeom>
                  </pic:spPr>
                </pic:pic>
              </a:graphicData>
            </a:graphic>
          </wp:inline>
        </w:drawing>
      </w:r>
    </w:p>
    <w:p w14:paraId="4ECA5CB6" w14:textId="62E89D4F"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10E7BA71" w14:textId="3FF96DBB"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5EF366CA" w14:textId="22F016CE"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6FA7A9C9" w14:textId="77777777" w:rsidR="00213FC2" w:rsidRDefault="00213FC2">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5B152421" w14:textId="77777777" w:rsidR="004B1D31" w:rsidRDefault="004B1D31" w:rsidP="00484EEC">
      <w:pPr>
        <w:pStyle w:val="Heading3"/>
      </w:pPr>
      <w:bookmarkStart w:id="173" w:name="_Toc219868913"/>
      <w:bookmarkStart w:id="174" w:name="_Toc332991826"/>
      <w:bookmarkStart w:id="175" w:name="_Toc332992092"/>
      <w:bookmarkStart w:id="176" w:name="_Toc339555291"/>
      <w:bookmarkEnd w:id="163"/>
      <w:bookmarkEnd w:id="164"/>
      <w:r>
        <w:lastRenderedPageBreak/>
        <w:t xml:space="preserve">Metal 5 </w:t>
      </w:r>
      <w:r w:rsidR="00CD0822">
        <w:t>O</w:t>
      </w:r>
      <w:r>
        <w:t>ption</w:t>
      </w:r>
      <w:bookmarkEnd w:id="173"/>
      <w:bookmarkEnd w:id="174"/>
      <w:bookmarkEnd w:id="175"/>
      <w:bookmarkEnd w:id="176"/>
    </w:p>
    <w:p w14:paraId="5517E79E" w14:textId="1367E663" w:rsidR="004B1D31" w:rsidRDefault="004B1D31" w:rsidP="004B1D31">
      <w:pPr>
        <w:tabs>
          <w:tab w:val="left" w:pos="2415"/>
        </w:tabs>
      </w:pPr>
      <w:r>
        <w:t>In addition to the standard M4 power grid, user can select M5 as an option.  The orientation of Metal5 for the power mesh can be selected to be Vertical or Horizontal or No Metal5 at all.  This is a user optional choice but selecting M5 horizontal will create a two</w:t>
      </w:r>
      <w:r w:rsidR="00217851">
        <w:t xml:space="preserve"> </w:t>
      </w:r>
      <w:r>
        <w:t xml:space="preserve">dimensional M4 Vertical/M5 Horizontal power grid with optimum via-4 pilers.  Then, </w:t>
      </w:r>
      <w:r w:rsidR="00A21711">
        <w:t xml:space="preserve">the </w:t>
      </w:r>
      <w:r>
        <w:t>user will tap to this mesh from above as suggested in the power hook up section.</w:t>
      </w:r>
    </w:p>
    <w:p w14:paraId="13FE15A5" w14:textId="77777777" w:rsidR="00EC4813" w:rsidRDefault="00EC4813" w:rsidP="004B1D31">
      <w:pPr>
        <w:tabs>
          <w:tab w:val="left" w:pos="2415"/>
        </w:tabs>
      </w:pPr>
    </w:p>
    <w:p w14:paraId="2607B5F9" w14:textId="47CCD66B" w:rsidR="00EC4813" w:rsidRDefault="002038C2" w:rsidP="004B1D31">
      <w:pPr>
        <w:tabs>
          <w:tab w:val="left" w:pos="2415"/>
        </w:tabs>
      </w:pPr>
      <w:r>
        <w:rPr>
          <w:noProof/>
        </w:rPr>
        <w:drawing>
          <wp:inline distT="0" distB="0" distL="0" distR="0" wp14:anchorId="184A97A6" wp14:editId="3F5AB835">
            <wp:extent cx="6859270" cy="6041390"/>
            <wp:effectExtent l="0" t="0" r="0" b="0"/>
            <wp:docPr id="6087" name="Picture 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9270" cy="6041390"/>
                    </a:xfrm>
                    <a:prstGeom prst="rect">
                      <a:avLst/>
                    </a:prstGeom>
                  </pic:spPr>
                </pic:pic>
              </a:graphicData>
            </a:graphic>
          </wp:inline>
        </w:drawing>
      </w:r>
    </w:p>
    <w:p w14:paraId="3599D2F5" w14:textId="51F9C138" w:rsidR="004B1D31" w:rsidRDefault="004B1D31" w:rsidP="00484EEC">
      <w:pPr>
        <w:tabs>
          <w:tab w:val="left" w:pos="2415"/>
        </w:tabs>
        <w:jc w:val="center"/>
      </w:pPr>
    </w:p>
    <w:p w14:paraId="29B7D527" w14:textId="77777777" w:rsidR="004B1D31" w:rsidRPr="00452334" w:rsidRDefault="004B1D31" w:rsidP="00452334">
      <w:pPr>
        <w:pStyle w:val="Heading3"/>
      </w:pPr>
      <w:bookmarkStart w:id="177" w:name="_Toc107043795"/>
      <w:bookmarkStart w:id="178" w:name="_Toc107044686"/>
      <w:bookmarkStart w:id="179" w:name="_Toc219868914"/>
      <w:bookmarkStart w:id="180" w:name="_Toc332991827"/>
      <w:bookmarkStart w:id="181" w:name="_Toc332992093"/>
      <w:bookmarkStart w:id="182" w:name="_Toc339555292"/>
      <w:r w:rsidRPr="00452334">
        <w:lastRenderedPageBreak/>
        <w:t>Power Ring</w:t>
      </w:r>
      <w:bookmarkEnd w:id="177"/>
      <w:bookmarkEnd w:id="178"/>
      <w:bookmarkEnd w:id="179"/>
      <w:bookmarkEnd w:id="180"/>
      <w:bookmarkEnd w:id="181"/>
      <w:bookmarkEnd w:id="182"/>
    </w:p>
    <w:p w14:paraId="0C790A8B" w14:textId="68611209" w:rsidR="004B1D31" w:rsidRDefault="004B1D31" w:rsidP="004B1D31">
      <w:pPr>
        <w:rPr>
          <w:szCs w:val="22"/>
        </w:rPr>
      </w:pPr>
      <w:r w:rsidRPr="00365C5B">
        <w:rPr>
          <w:szCs w:val="22"/>
        </w:rPr>
        <w:t xml:space="preserve">The user can select the power ring option with the help of </w:t>
      </w:r>
      <w:r w:rsidRPr="00365C5B">
        <w:rPr>
          <w:b/>
          <w:bCs/>
          <w:szCs w:val="22"/>
        </w:rPr>
        <w:t>“</w:t>
      </w:r>
      <w:proofErr w:type="spellStart"/>
      <w:r w:rsidRPr="00365C5B">
        <w:rPr>
          <w:b/>
          <w:bCs/>
          <w:szCs w:val="22"/>
        </w:rPr>
        <w:t>PwrRing</w:t>
      </w:r>
      <w:proofErr w:type="spellEnd"/>
      <w:r w:rsidRPr="00365C5B">
        <w:rPr>
          <w:b/>
          <w:bCs/>
          <w:szCs w:val="22"/>
        </w:rPr>
        <w:t xml:space="preserve">” </w:t>
      </w:r>
      <w:r w:rsidR="00DF0165" w:rsidRPr="00365C5B">
        <w:t>drop</w:t>
      </w:r>
      <w:r w:rsidR="00DF0165">
        <w:t>-</w:t>
      </w:r>
      <w:r w:rsidR="00DF0165" w:rsidRPr="00365C5B">
        <w:t>down menu</w:t>
      </w:r>
      <w:r w:rsidR="00DF0165">
        <w:t xml:space="preserve">. </w:t>
      </w:r>
      <w:r w:rsidRPr="00365C5B">
        <w:rPr>
          <w:szCs w:val="22"/>
        </w:rPr>
        <w:t>The compiler creates the power ring for VDD and VSS and hooks it up to the internal power pins. The width of the power ring is dependent on the configuration and frequency.</w:t>
      </w:r>
      <w:r>
        <w:rPr>
          <w:szCs w:val="22"/>
        </w:rPr>
        <w:t xml:space="preserve">  We recommend power mesh over the use of power ring as this option will add unnecessary area to the memory blocks.</w:t>
      </w:r>
    </w:p>
    <w:p w14:paraId="3272CCFB" w14:textId="77777777" w:rsidR="00BA3F27" w:rsidRDefault="00BA3F27" w:rsidP="004B1D31">
      <w:pPr>
        <w:rPr>
          <w:szCs w:val="22"/>
        </w:rPr>
      </w:pPr>
    </w:p>
    <w:p w14:paraId="1A963404" w14:textId="71F4BD0F" w:rsidR="00452334" w:rsidRDefault="00E90126" w:rsidP="004B1D31">
      <w:pPr>
        <w:rPr>
          <w:szCs w:val="22"/>
        </w:rPr>
      </w:pPr>
      <w:r>
        <w:rPr>
          <w:noProof/>
        </w:rPr>
        <w:drawing>
          <wp:inline distT="0" distB="0" distL="0" distR="0" wp14:anchorId="5505E727" wp14:editId="16599B74">
            <wp:extent cx="6859270" cy="6041390"/>
            <wp:effectExtent l="0" t="0" r="0" b="0"/>
            <wp:docPr id="6088" name="Picture 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9270" cy="6041390"/>
                    </a:xfrm>
                    <a:prstGeom prst="rect">
                      <a:avLst/>
                    </a:prstGeom>
                  </pic:spPr>
                </pic:pic>
              </a:graphicData>
            </a:graphic>
          </wp:inline>
        </w:drawing>
      </w:r>
    </w:p>
    <w:p w14:paraId="0F5635CD" w14:textId="79C2F0B7" w:rsidR="00484EEC" w:rsidRDefault="00484EEC" w:rsidP="00484EEC">
      <w:pPr>
        <w:jc w:val="center"/>
        <w:rPr>
          <w:rFonts w:ascii="Times New Roman" w:hAnsi="Times New Roman"/>
          <w:szCs w:val="22"/>
        </w:rPr>
      </w:pPr>
      <w:bookmarkStart w:id="183" w:name="_Toc107043796"/>
      <w:bookmarkStart w:id="184" w:name="_Toc107044687"/>
    </w:p>
    <w:p w14:paraId="2A1390A3" w14:textId="77777777" w:rsidR="004B1D31" w:rsidRPr="00484EEC" w:rsidRDefault="004B1D31" w:rsidP="00484EEC">
      <w:pPr>
        <w:pStyle w:val="Heading3"/>
      </w:pPr>
      <w:bookmarkStart w:id="185" w:name="_Toc219868915"/>
      <w:bookmarkStart w:id="186" w:name="_Toc332991828"/>
      <w:bookmarkStart w:id="187" w:name="_Toc332992094"/>
      <w:bookmarkStart w:id="188" w:name="_Toc339555293"/>
      <w:r w:rsidRPr="00365C5B">
        <w:lastRenderedPageBreak/>
        <w:t>Power Ring Overlap</w:t>
      </w:r>
      <w:bookmarkEnd w:id="183"/>
      <w:bookmarkEnd w:id="184"/>
      <w:bookmarkEnd w:id="185"/>
      <w:bookmarkEnd w:id="186"/>
      <w:bookmarkEnd w:id="187"/>
      <w:bookmarkEnd w:id="188"/>
    </w:p>
    <w:p w14:paraId="4BA07D94" w14:textId="2ABEF21B" w:rsidR="004B1D31" w:rsidRDefault="004B1D31" w:rsidP="004B1D31">
      <w:pPr>
        <w:rPr>
          <w:szCs w:val="22"/>
        </w:rPr>
      </w:pPr>
      <w:r w:rsidRPr="00365C5B">
        <w:rPr>
          <w:szCs w:val="22"/>
        </w:rPr>
        <w:t xml:space="preserve">The user can select whether he/she wants a power ring with overlapped metal lines for VDD and VSS or non-overlapped metal line for VDD and VSS </w:t>
      </w:r>
      <w:r w:rsidR="000D6FA3">
        <w:rPr>
          <w:szCs w:val="22"/>
        </w:rPr>
        <w:t>by selecting</w:t>
      </w:r>
      <w:r w:rsidRPr="00365C5B">
        <w:rPr>
          <w:szCs w:val="22"/>
        </w:rPr>
        <w:t xml:space="preserve"> </w:t>
      </w:r>
      <w:r w:rsidRPr="00365C5B">
        <w:rPr>
          <w:b/>
          <w:bCs/>
          <w:szCs w:val="22"/>
        </w:rPr>
        <w:t>“</w:t>
      </w:r>
      <w:proofErr w:type="spellStart"/>
      <w:r w:rsidRPr="00365C5B">
        <w:rPr>
          <w:b/>
          <w:bCs/>
          <w:szCs w:val="22"/>
        </w:rPr>
        <w:t>PwrRingOvlp</w:t>
      </w:r>
      <w:proofErr w:type="spellEnd"/>
      <w:r w:rsidRPr="00365C5B">
        <w:rPr>
          <w:b/>
          <w:bCs/>
          <w:szCs w:val="22"/>
        </w:rPr>
        <w:t>”</w:t>
      </w:r>
      <w:r w:rsidRPr="00365C5B">
        <w:rPr>
          <w:szCs w:val="22"/>
        </w:rPr>
        <w:t xml:space="preserve"> </w:t>
      </w:r>
      <w:r w:rsidR="000D6FA3">
        <w:rPr>
          <w:szCs w:val="22"/>
        </w:rPr>
        <w:t xml:space="preserve">from </w:t>
      </w:r>
      <w:r w:rsidR="00A772AE" w:rsidRPr="00365C5B">
        <w:rPr>
          <w:b/>
          <w:bCs/>
          <w:szCs w:val="22"/>
        </w:rPr>
        <w:t>“</w:t>
      </w:r>
      <w:proofErr w:type="spellStart"/>
      <w:r w:rsidR="00A772AE" w:rsidRPr="00365C5B">
        <w:rPr>
          <w:b/>
          <w:bCs/>
          <w:szCs w:val="22"/>
        </w:rPr>
        <w:t>PwrRing</w:t>
      </w:r>
      <w:proofErr w:type="spellEnd"/>
      <w:r w:rsidR="00A772AE" w:rsidRPr="00365C5B">
        <w:rPr>
          <w:b/>
          <w:bCs/>
          <w:szCs w:val="22"/>
        </w:rPr>
        <w:t xml:space="preserve">” </w:t>
      </w:r>
      <w:r w:rsidR="00A772AE" w:rsidRPr="00365C5B">
        <w:t>drop</w:t>
      </w:r>
      <w:r w:rsidR="00A772AE">
        <w:t>-</w:t>
      </w:r>
      <w:r w:rsidR="00A772AE" w:rsidRPr="00365C5B">
        <w:t>down menu</w:t>
      </w:r>
      <w:r w:rsidR="00A772AE">
        <w:t>.</w:t>
      </w:r>
    </w:p>
    <w:p w14:paraId="66FE71BA" w14:textId="77777777" w:rsidR="00452334" w:rsidRDefault="00452334" w:rsidP="004B1D31">
      <w:pPr>
        <w:rPr>
          <w:szCs w:val="22"/>
        </w:rPr>
      </w:pPr>
    </w:p>
    <w:p w14:paraId="4A5DDA0A" w14:textId="72EBE613" w:rsidR="000055E3" w:rsidRDefault="007353EA" w:rsidP="00484EEC">
      <w:pPr>
        <w:jc w:val="center"/>
        <w:rPr>
          <w:szCs w:val="22"/>
        </w:rPr>
      </w:pPr>
      <w:bookmarkStart w:id="189" w:name="_Toc107043797"/>
      <w:bookmarkStart w:id="190" w:name="_Toc107044688"/>
      <w:r>
        <w:rPr>
          <w:noProof/>
        </w:rPr>
        <w:drawing>
          <wp:inline distT="0" distB="0" distL="0" distR="0" wp14:anchorId="5EE64C21" wp14:editId="06AD6E96">
            <wp:extent cx="6859270" cy="6041390"/>
            <wp:effectExtent l="0" t="0" r="0" b="0"/>
            <wp:docPr id="6089" name="Picture 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9270" cy="6041390"/>
                    </a:xfrm>
                    <a:prstGeom prst="rect">
                      <a:avLst/>
                    </a:prstGeom>
                  </pic:spPr>
                </pic:pic>
              </a:graphicData>
            </a:graphic>
          </wp:inline>
        </w:drawing>
      </w:r>
    </w:p>
    <w:p w14:paraId="665839AB" w14:textId="77777777" w:rsidR="000055E3" w:rsidRDefault="000055E3">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61A938C6" w14:textId="77777777" w:rsidR="004B1D31" w:rsidRPr="00365C5B" w:rsidRDefault="004B1D31" w:rsidP="00484EEC">
      <w:pPr>
        <w:pStyle w:val="Heading3"/>
      </w:pPr>
      <w:bookmarkStart w:id="191" w:name="_Toc219868916"/>
      <w:bookmarkStart w:id="192" w:name="_Toc332991829"/>
      <w:bookmarkStart w:id="193" w:name="_Toc332992095"/>
      <w:bookmarkStart w:id="194" w:name="_Toc339555294"/>
      <w:r w:rsidRPr="00365C5B">
        <w:lastRenderedPageBreak/>
        <w:t>Stretch Pins</w:t>
      </w:r>
      <w:bookmarkEnd w:id="189"/>
      <w:bookmarkEnd w:id="190"/>
      <w:bookmarkEnd w:id="191"/>
      <w:bookmarkEnd w:id="192"/>
      <w:bookmarkEnd w:id="193"/>
      <w:bookmarkEnd w:id="194"/>
    </w:p>
    <w:p w14:paraId="33F3F419" w14:textId="6D68E7D9" w:rsidR="004B1D31" w:rsidRDefault="004B1D31" w:rsidP="004B1D31">
      <w:pPr>
        <w:rPr>
          <w:szCs w:val="22"/>
        </w:rPr>
      </w:pPr>
      <w:r w:rsidRPr="00365C5B">
        <w:rPr>
          <w:szCs w:val="22"/>
        </w:rPr>
        <w:t xml:space="preserve">The user can select if he/she wants to stretch the pins to the edge of the Deep N-Well or Power Ring. This option can be selected </w:t>
      </w:r>
      <w:r>
        <w:rPr>
          <w:szCs w:val="22"/>
        </w:rPr>
        <w:t xml:space="preserve">for blocks that utilize </w:t>
      </w:r>
      <w:r w:rsidRPr="00365C5B">
        <w:rPr>
          <w:szCs w:val="22"/>
        </w:rPr>
        <w:t>either the Deep N Well or the power ring</w:t>
      </w:r>
      <w:r>
        <w:rPr>
          <w:szCs w:val="22"/>
        </w:rPr>
        <w:t xml:space="preserve"> </w:t>
      </w:r>
      <w:r w:rsidRPr="00365C5B">
        <w:rPr>
          <w:szCs w:val="22"/>
        </w:rPr>
        <w:t xml:space="preserve">with the help of </w:t>
      </w:r>
      <w:r>
        <w:rPr>
          <w:b/>
          <w:bCs/>
          <w:szCs w:val="22"/>
        </w:rPr>
        <w:t>“Stretch</w:t>
      </w:r>
      <w:r w:rsidR="00CC5F8D">
        <w:rPr>
          <w:b/>
          <w:bCs/>
          <w:szCs w:val="22"/>
        </w:rPr>
        <w:t xml:space="preserve"> Pin</w:t>
      </w:r>
      <w:r w:rsidRPr="00365C5B">
        <w:rPr>
          <w:b/>
          <w:bCs/>
          <w:szCs w:val="22"/>
        </w:rPr>
        <w:t>”</w:t>
      </w:r>
      <w:r w:rsidRPr="00365C5B">
        <w:rPr>
          <w:szCs w:val="22"/>
        </w:rPr>
        <w:t xml:space="preserve"> check button.</w:t>
      </w:r>
    </w:p>
    <w:p w14:paraId="30E839B3" w14:textId="77777777" w:rsidR="00452334" w:rsidRDefault="00452334" w:rsidP="004B1D31">
      <w:pPr>
        <w:rPr>
          <w:szCs w:val="22"/>
        </w:rPr>
      </w:pPr>
    </w:p>
    <w:p w14:paraId="57FA60F7" w14:textId="663C7444" w:rsidR="00922D7B" w:rsidRDefault="00D7207B" w:rsidP="00484EEC">
      <w:pPr>
        <w:jc w:val="center"/>
        <w:rPr>
          <w:szCs w:val="22"/>
        </w:rPr>
      </w:pPr>
      <w:bookmarkStart w:id="195" w:name="_Toc107043798"/>
      <w:bookmarkStart w:id="196" w:name="_Toc107044689"/>
      <w:r>
        <w:rPr>
          <w:noProof/>
        </w:rPr>
        <w:drawing>
          <wp:inline distT="0" distB="0" distL="0" distR="0" wp14:anchorId="3845488B" wp14:editId="467821DF">
            <wp:extent cx="6859270" cy="6041390"/>
            <wp:effectExtent l="0" t="0" r="0" b="0"/>
            <wp:docPr id="6090" name="Picture 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9270" cy="6041390"/>
                    </a:xfrm>
                    <a:prstGeom prst="rect">
                      <a:avLst/>
                    </a:prstGeom>
                  </pic:spPr>
                </pic:pic>
              </a:graphicData>
            </a:graphic>
          </wp:inline>
        </w:drawing>
      </w:r>
    </w:p>
    <w:p w14:paraId="3B66D4DF" w14:textId="77777777" w:rsidR="00922D7B" w:rsidRDefault="00922D7B">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7301537D" w14:textId="77777777" w:rsidR="004B1D31" w:rsidRPr="00365C5B" w:rsidRDefault="004B1D31" w:rsidP="00484EEC">
      <w:pPr>
        <w:pStyle w:val="Heading3"/>
      </w:pPr>
      <w:bookmarkStart w:id="197" w:name="_Toc219868917"/>
      <w:bookmarkStart w:id="198" w:name="_Toc332991830"/>
      <w:bookmarkStart w:id="199" w:name="_Toc332992096"/>
      <w:bookmarkStart w:id="200" w:name="_Toc339555295"/>
      <w:r w:rsidRPr="00365C5B">
        <w:lastRenderedPageBreak/>
        <w:t>Horizontal VDD</w:t>
      </w:r>
      <w:bookmarkEnd w:id="195"/>
      <w:bookmarkEnd w:id="196"/>
      <w:r>
        <w:t xml:space="preserve"> (Used in </w:t>
      </w:r>
      <w:r w:rsidR="00CD0822">
        <w:t>C</w:t>
      </w:r>
      <w:r>
        <w:t xml:space="preserve">onjunction </w:t>
      </w:r>
      <w:r w:rsidR="00CD0822">
        <w:t>W</w:t>
      </w:r>
      <w:r>
        <w:t>ith Power Ring Option)</w:t>
      </w:r>
      <w:bookmarkEnd w:id="197"/>
      <w:bookmarkEnd w:id="198"/>
      <w:bookmarkEnd w:id="199"/>
      <w:bookmarkEnd w:id="200"/>
    </w:p>
    <w:p w14:paraId="14ECD281" w14:textId="1BC7A60D" w:rsidR="004B1D31" w:rsidRDefault="004B1D31" w:rsidP="004B1D31">
      <w:pPr>
        <w:rPr>
          <w:szCs w:val="22"/>
        </w:rPr>
      </w:pPr>
      <w:r w:rsidRPr="00365C5B">
        <w:rPr>
          <w:szCs w:val="22"/>
        </w:rPr>
        <w:t xml:space="preserve">The user can select the metal (METAL1, METAL2, METAL3 or METAL4) for left and right VDD when the power ring option is selected using </w:t>
      </w:r>
      <w:r w:rsidRPr="00365C5B">
        <w:rPr>
          <w:b/>
          <w:bCs/>
          <w:szCs w:val="22"/>
        </w:rPr>
        <w:t>“H-</w:t>
      </w:r>
      <w:proofErr w:type="spellStart"/>
      <w:r w:rsidR="006F60FC">
        <w:rPr>
          <w:b/>
          <w:bCs/>
          <w:szCs w:val="22"/>
        </w:rPr>
        <w:t>Mx</w:t>
      </w:r>
      <w:r w:rsidRPr="00365C5B">
        <w:rPr>
          <w:b/>
          <w:bCs/>
          <w:szCs w:val="22"/>
        </w:rPr>
        <w:t>VD</w:t>
      </w:r>
      <w:r w:rsidR="006F60FC">
        <w:rPr>
          <w:b/>
          <w:bCs/>
          <w:szCs w:val="22"/>
        </w:rPr>
        <w:t>D</w:t>
      </w:r>
      <w:proofErr w:type="spellEnd"/>
      <w:r w:rsidRPr="00365C5B">
        <w:rPr>
          <w:b/>
          <w:bCs/>
          <w:szCs w:val="22"/>
        </w:rPr>
        <w:t xml:space="preserve">” </w:t>
      </w:r>
      <w:r w:rsidRPr="00365C5B">
        <w:rPr>
          <w:szCs w:val="22"/>
        </w:rPr>
        <w:t xml:space="preserve">option. </w:t>
      </w:r>
    </w:p>
    <w:p w14:paraId="5C546E83" w14:textId="77777777" w:rsidR="00452334" w:rsidRDefault="00452334" w:rsidP="004B1D31">
      <w:pPr>
        <w:rPr>
          <w:szCs w:val="22"/>
        </w:rPr>
      </w:pPr>
    </w:p>
    <w:p w14:paraId="2E2074A7" w14:textId="171F5740" w:rsidR="004B1D31" w:rsidRDefault="00A44D96" w:rsidP="00484EEC">
      <w:pPr>
        <w:jc w:val="center"/>
        <w:rPr>
          <w:szCs w:val="22"/>
        </w:rPr>
      </w:pPr>
      <w:r>
        <w:rPr>
          <w:noProof/>
        </w:rPr>
        <w:drawing>
          <wp:inline distT="0" distB="0" distL="0" distR="0" wp14:anchorId="2862FB4F" wp14:editId="09B83664">
            <wp:extent cx="6859270" cy="6041390"/>
            <wp:effectExtent l="0" t="0" r="0" b="0"/>
            <wp:docPr id="6091" name="Picture 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9270" cy="6041390"/>
                    </a:xfrm>
                    <a:prstGeom prst="rect">
                      <a:avLst/>
                    </a:prstGeom>
                  </pic:spPr>
                </pic:pic>
              </a:graphicData>
            </a:graphic>
          </wp:inline>
        </w:drawing>
      </w:r>
    </w:p>
    <w:p w14:paraId="2E27F513" w14:textId="77777777" w:rsidR="00484EEC" w:rsidRDefault="00484EEC">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4DF19B8A" w14:textId="77777777" w:rsidR="004B1D31" w:rsidRPr="00365C5B" w:rsidRDefault="004B1D31" w:rsidP="00484EEC">
      <w:pPr>
        <w:pStyle w:val="Heading3"/>
      </w:pPr>
      <w:bookmarkStart w:id="201" w:name="_Toc107043799"/>
      <w:bookmarkStart w:id="202" w:name="_Toc107044690"/>
      <w:bookmarkStart w:id="203" w:name="_Toc219868918"/>
      <w:bookmarkStart w:id="204" w:name="_Toc332991831"/>
      <w:bookmarkStart w:id="205" w:name="_Toc332992097"/>
      <w:bookmarkStart w:id="206" w:name="_Toc339555296"/>
      <w:r w:rsidRPr="00365C5B">
        <w:lastRenderedPageBreak/>
        <w:t>Horizontal VSS</w:t>
      </w:r>
      <w:bookmarkEnd w:id="201"/>
      <w:bookmarkEnd w:id="202"/>
      <w:r>
        <w:t xml:space="preserve"> (Used in </w:t>
      </w:r>
      <w:r w:rsidR="00CD0822">
        <w:t>C</w:t>
      </w:r>
      <w:r>
        <w:t xml:space="preserve">onjunction </w:t>
      </w:r>
      <w:r w:rsidR="00CD0822">
        <w:t>W</w:t>
      </w:r>
      <w:r>
        <w:t>ith Power Ring Option)</w:t>
      </w:r>
      <w:bookmarkEnd w:id="203"/>
      <w:bookmarkEnd w:id="204"/>
      <w:bookmarkEnd w:id="205"/>
      <w:bookmarkEnd w:id="206"/>
    </w:p>
    <w:p w14:paraId="48E8DB78" w14:textId="7B2BCF4D" w:rsidR="004B1D31" w:rsidRDefault="004B1D31" w:rsidP="004B1D31">
      <w:pPr>
        <w:rPr>
          <w:szCs w:val="22"/>
        </w:rPr>
      </w:pPr>
      <w:r w:rsidRPr="00365C5B">
        <w:rPr>
          <w:szCs w:val="22"/>
        </w:rPr>
        <w:t xml:space="preserve">The user can select the metal (METAL1, METAL2, METAL3 or METAL4) for left and right VSS when the power ring option is selected using </w:t>
      </w:r>
      <w:r w:rsidRPr="00365C5B">
        <w:rPr>
          <w:b/>
          <w:bCs/>
          <w:szCs w:val="22"/>
        </w:rPr>
        <w:t>“H-</w:t>
      </w:r>
      <w:proofErr w:type="spellStart"/>
      <w:r w:rsidR="003F1A5B">
        <w:rPr>
          <w:b/>
          <w:bCs/>
          <w:szCs w:val="22"/>
        </w:rPr>
        <w:t>Mx</w:t>
      </w:r>
      <w:r w:rsidRPr="00365C5B">
        <w:rPr>
          <w:b/>
          <w:bCs/>
          <w:szCs w:val="22"/>
        </w:rPr>
        <w:t>VS</w:t>
      </w:r>
      <w:r w:rsidR="003F1A5B">
        <w:rPr>
          <w:b/>
          <w:bCs/>
          <w:szCs w:val="22"/>
        </w:rPr>
        <w:t>S</w:t>
      </w:r>
      <w:proofErr w:type="spellEnd"/>
      <w:r w:rsidRPr="00365C5B">
        <w:rPr>
          <w:b/>
          <w:bCs/>
          <w:szCs w:val="22"/>
        </w:rPr>
        <w:t>”</w:t>
      </w:r>
      <w:r w:rsidRPr="00365C5B">
        <w:rPr>
          <w:szCs w:val="22"/>
        </w:rPr>
        <w:t xml:space="preserve"> option.</w:t>
      </w:r>
    </w:p>
    <w:p w14:paraId="2838585F" w14:textId="77777777" w:rsidR="00452334" w:rsidRDefault="00452334" w:rsidP="004B1D31">
      <w:pPr>
        <w:rPr>
          <w:szCs w:val="22"/>
        </w:rPr>
      </w:pPr>
    </w:p>
    <w:p w14:paraId="14A2FCD2" w14:textId="105C76BA" w:rsidR="004B1D31" w:rsidRDefault="008B6F39" w:rsidP="00484EEC">
      <w:pPr>
        <w:jc w:val="center"/>
        <w:rPr>
          <w:szCs w:val="22"/>
        </w:rPr>
      </w:pPr>
      <w:r>
        <w:rPr>
          <w:noProof/>
        </w:rPr>
        <w:drawing>
          <wp:inline distT="0" distB="0" distL="0" distR="0" wp14:anchorId="464383A1" wp14:editId="7B0B4DA7">
            <wp:extent cx="6859270" cy="6041390"/>
            <wp:effectExtent l="0" t="0" r="0" b="0"/>
            <wp:docPr id="6092" name="Picture 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9270" cy="6041390"/>
                    </a:xfrm>
                    <a:prstGeom prst="rect">
                      <a:avLst/>
                    </a:prstGeom>
                  </pic:spPr>
                </pic:pic>
              </a:graphicData>
            </a:graphic>
          </wp:inline>
        </w:drawing>
      </w:r>
    </w:p>
    <w:p w14:paraId="4BC9C2A1" w14:textId="77777777" w:rsidR="009855B2" w:rsidRDefault="009855B2">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163C7920" w14:textId="77777777" w:rsidR="004B1D31" w:rsidRPr="00365C5B" w:rsidRDefault="004B1D31" w:rsidP="00484EEC">
      <w:pPr>
        <w:pStyle w:val="Heading3"/>
      </w:pPr>
      <w:bookmarkStart w:id="207" w:name="_Toc107043800"/>
      <w:bookmarkStart w:id="208" w:name="_Toc107044691"/>
      <w:bookmarkStart w:id="209" w:name="_Toc219868919"/>
      <w:bookmarkStart w:id="210" w:name="_Toc332991832"/>
      <w:bookmarkStart w:id="211" w:name="_Toc332992098"/>
      <w:bookmarkStart w:id="212" w:name="_Toc339555297"/>
      <w:r w:rsidRPr="00365C5B">
        <w:lastRenderedPageBreak/>
        <w:t>Vertical VDD</w:t>
      </w:r>
      <w:bookmarkEnd w:id="207"/>
      <w:bookmarkEnd w:id="208"/>
      <w:r>
        <w:t xml:space="preserve"> (Used in </w:t>
      </w:r>
      <w:r w:rsidR="00CD0822">
        <w:t>C</w:t>
      </w:r>
      <w:r>
        <w:t xml:space="preserve">onjunction </w:t>
      </w:r>
      <w:r w:rsidR="00CD0822">
        <w:t>W</w:t>
      </w:r>
      <w:r>
        <w:t>ith Power Ring Option)</w:t>
      </w:r>
      <w:bookmarkEnd w:id="209"/>
      <w:bookmarkEnd w:id="210"/>
      <w:bookmarkEnd w:id="211"/>
      <w:bookmarkEnd w:id="212"/>
    </w:p>
    <w:p w14:paraId="28FF83EA" w14:textId="1F7FEF98" w:rsidR="004B1D31" w:rsidRDefault="004B1D31" w:rsidP="004B1D31">
      <w:pPr>
        <w:rPr>
          <w:szCs w:val="22"/>
        </w:rPr>
      </w:pPr>
      <w:r w:rsidRPr="00365C5B">
        <w:rPr>
          <w:szCs w:val="22"/>
        </w:rPr>
        <w:t xml:space="preserve">The user can select the metal (METAL1, METAL2, METAL3 or METAL4) for top and bottom VDD when the power ring option is selected using </w:t>
      </w:r>
      <w:r w:rsidRPr="00365C5B">
        <w:rPr>
          <w:b/>
          <w:bCs/>
          <w:szCs w:val="22"/>
        </w:rPr>
        <w:t>“V-</w:t>
      </w:r>
      <w:proofErr w:type="spellStart"/>
      <w:r w:rsidR="00056EF9">
        <w:rPr>
          <w:b/>
          <w:bCs/>
          <w:szCs w:val="22"/>
        </w:rPr>
        <w:t>Mx</w:t>
      </w:r>
      <w:r w:rsidRPr="00365C5B">
        <w:rPr>
          <w:b/>
          <w:bCs/>
          <w:szCs w:val="22"/>
        </w:rPr>
        <w:t>VD</w:t>
      </w:r>
      <w:r w:rsidR="009C295D">
        <w:rPr>
          <w:b/>
          <w:bCs/>
          <w:szCs w:val="22"/>
        </w:rPr>
        <w:t>D</w:t>
      </w:r>
      <w:proofErr w:type="spellEnd"/>
      <w:r w:rsidRPr="00365C5B">
        <w:rPr>
          <w:b/>
          <w:bCs/>
          <w:szCs w:val="22"/>
        </w:rPr>
        <w:t>”</w:t>
      </w:r>
      <w:r w:rsidRPr="00365C5B">
        <w:rPr>
          <w:szCs w:val="22"/>
        </w:rPr>
        <w:t xml:space="preserve"> option.</w:t>
      </w:r>
    </w:p>
    <w:p w14:paraId="6D745FD4" w14:textId="77777777" w:rsidR="00452334" w:rsidRDefault="00452334" w:rsidP="004B1D31">
      <w:pPr>
        <w:rPr>
          <w:szCs w:val="22"/>
        </w:rPr>
      </w:pPr>
    </w:p>
    <w:p w14:paraId="248D2E38" w14:textId="250A3A95" w:rsidR="004B1D31" w:rsidRDefault="00195F2C" w:rsidP="009855B2">
      <w:pPr>
        <w:jc w:val="center"/>
        <w:rPr>
          <w:szCs w:val="22"/>
        </w:rPr>
      </w:pPr>
      <w:r>
        <w:rPr>
          <w:noProof/>
        </w:rPr>
        <w:drawing>
          <wp:inline distT="0" distB="0" distL="0" distR="0" wp14:anchorId="14763A34" wp14:editId="7BAEE9C3">
            <wp:extent cx="6859270" cy="6041390"/>
            <wp:effectExtent l="0" t="0" r="0" b="0"/>
            <wp:docPr id="6093" name="Picture 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9270" cy="6041390"/>
                    </a:xfrm>
                    <a:prstGeom prst="rect">
                      <a:avLst/>
                    </a:prstGeom>
                  </pic:spPr>
                </pic:pic>
              </a:graphicData>
            </a:graphic>
          </wp:inline>
        </w:drawing>
      </w:r>
    </w:p>
    <w:p w14:paraId="5732EAE4" w14:textId="77777777" w:rsidR="009855B2" w:rsidRDefault="009855B2">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576A10C8" w14:textId="77777777" w:rsidR="004B1D31" w:rsidRPr="00365C5B" w:rsidRDefault="004B1D31" w:rsidP="009855B2">
      <w:pPr>
        <w:pStyle w:val="Heading3"/>
      </w:pPr>
      <w:bookmarkStart w:id="213" w:name="_Toc107043801"/>
      <w:bookmarkStart w:id="214" w:name="_Toc107044692"/>
      <w:bookmarkStart w:id="215" w:name="_Toc219868920"/>
      <w:bookmarkStart w:id="216" w:name="_Toc332991833"/>
      <w:bookmarkStart w:id="217" w:name="_Toc332992099"/>
      <w:bookmarkStart w:id="218" w:name="_Toc339555298"/>
      <w:r w:rsidRPr="00365C5B">
        <w:lastRenderedPageBreak/>
        <w:t>Vertical VSS</w:t>
      </w:r>
      <w:bookmarkEnd w:id="213"/>
      <w:bookmarkEnd w:id="214"/>
      <w:r>
        <w:t xml:space="preserve"> (Used in </w:t>
      </w:r>
      <w:r w:rsidR="00CD0822">
        <w:t>C</w:t>
      </w:r>
      <w:r>
        <w:t xml:space="preserve">onjunction </w:t>
      </w:r>
      <w:r w:rsidR="00CD0822">
        <w:t>W</w:t>
      </w:r>
      <w:r>
        <w:t>ith Power Ring Option)</w:t>
      </w:r>
      <w:bookmarkEnd w:id="215"/>
      <w:bookmarkEnd w:id="216"/>
      <w:bookmarkEnd w:id="217"/>
      <w:bookmarkEnd w:id="218"/>
    </w:p>
    <w:p w14:paraId="1B12AE56" w14:textId="2C295F7D" w:rsidR="004B1D31" w:rsidRDefault="004B1D31" w:rsidP="004B1D31">
      <w:pPr>
        <w:rPr>
          <w:szCs w:val="22"/>
        </w:rPr>
      </w:pPr>
      <w:r w:rsidRPr="00365C5B">
        <w:rPr>
          <w:szCs w:val="22"/>
        </w:rPr>
        <w:t xml:space="preserve">The user can select the metal (METAL1, METAL2, METAL3, METAL4) for top and bottom VSS when the power ring option is selected using </w:t>
      </w:r>
      <w:r w:rsidRPr="00365C5B">
        <w:rPr>
          <w:b/>
          <w:bCs/>
          <w:szCs w:val="22"/>
        </w:rPr>
        <w:t>“V-</w:t>
      </w:r>
      <w:proofErr w:type="spellStart"/>
      <w:r w:rsidR="00C1114F">
        <w:rPr>
          <w:b/>
          <w:bCs/>
          <w:szCs w:val="22"/>
        </w:rPr>
        <w:t>Mx</w:t>
      </w:r>
      <w:r w:rsidRPr="00365C5B">
        <w:rPr>
          <w:b/>
          <w:bCs/>
          <w:szCs w:val="22"/>
        </w:rPr>
        <w:t>VS</w:t>
      </w:r>
      <w:r w:rsidR="00C1114F">
        <w:rPr>
          <w:b/>
          <w:bCs/>
          <w:szCs w:val="22"/>
        </w:rPr>
        <w:t>S</w:t>
      </w:r>
      <w:proofErr w:type="spellEnd"/>
      <w:r w:rsidRPr="00365C5B">
        <w:rPr>
          <w:b/>
          <w:bCs/>
          <w:szCs w:val="22"/>
        </w:rPr>
        <w:t xml:space="preserve">” </w:t>
      </w:r>
      <w:r w:rsidRPr="00365C5B">
        <w:rPr>
          <w:szCs w:val="22"/>
        </w:rPr>
        <w:t>option.</w:t>
      </w:r>
    </w:p>
    <w:p w14:paraId="36B6DF60" w14:textId="77777777" w:rsidR="00452334" w:rsidRDefault="00452334" w:rsidP="004B1D31">
      <w:pPr>
        <w:rPr>
          <w:szCs w:val="22"/>
        </w:rPr>
      </w:pPr>
    </w:p>
    <w:p w14:paraId="20A44051" w14:textId="5A6856EB" w:rsidR="004B1D31" w:rsidRDefault="00855384" w:rsidP="009855B2">
      <w:pPr>
        <w:jc w:val="center"/>
        <w:rPr>
          <w:szCs w:val="22"/>
        </w:rPr>
      </w:pPr>
      <w:r>
        <w:rPr>
          <w:noProof/>
        </w:rPr>
        <w:drawing>
          <wp:inline distT="0" distB="0" distL="0" distR="0" wp14:anchorId="6FDB4B3C" wp14:editId="004AE5D7">
            <wp:extent cx="6859270" cy="6041390"/>
            <wp:effectExtent l="0" t="0" r="0" b="0"/>
            <wp:docPr id="6094" name="Picture 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9270" cy="6041390"/>
                    </a:xfrm>
                    <a:prstGeom prst="rect">
                      <a:avLst/>
                    </a:prstGeom>
                  </pic:spPr>
                </pic:pic>
              </a:graphicData>
            </a:graphic>
          </wp:inline>
        </w:drawing>
      </w:r>
    </w:p>
    <w:p w14:paraId="5844201E" w14:textId="77777777" w:rsidR="009855B2" w:rsidRDefault="009855B2">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4890FDAF" w14:textId="77777777" w:rsidR="004B1D31" w:rsidRPr="00365C5B" w:rsidRDefault="004B1D31" w:rsidP="009855B2">
      <w:pPr>
        <w:pStyle w:val="Heading3"/>
      </w:pPr>
      <w:bookmarkStart w:id="219" w:name="_Toc107043802"/>
      <w:bookmarkStart w:id="220" w:name="_Toc107044693"/>
      <w:bookmarkStart w:id="221" w:name="_Toc219868921"/>
      <w:bookmarkStart w:id="222" w:name="_Toc332991834"/>
      <w:bookmarkStart w:id="223" w:name="_Toc332992100"/>
      <w:bookmarkStart w:id="224" w:name="_Toc339555299"/>
      <w:r w:rsidRPr="00365C5B">
        <w:lastRenderedPageBreak/>
        <w:t>Row Redundancy</w:t>
      </w:r>
      <w:bookmarkEnd w:id="219"/>
      <w:bookmarkEnd w:id="220"/>
      <w:bookmarkEnd w:id="221"/>
      <w:bookmarkEnd w:id="222"/>
      <w:bookmarkEnd w:id="223"/>
      <w:bookmarkEnd w:id="224"/>
    </w:p>
    <w:p w14:paraId="7D60F3CB" w14:textId="0097D0E9" w:rsidR="004B1D31" w:rsidRDefault="004B1D31" w:rsidP="004B1D31">
      <w:pPr>
        <w:rPr>
          <w:szCs w:val="22"/>
        </w:rPr>
      </w:pPr>
      <w:r>
        <w:rPr>
          <w:szCs w:val="22"/>
        </w:rPr>
        <w:t>The user can select to add one or a</w:t>
      </w:r>
      <w:r w:rsidRPr="00365C5B">
        <w:rPr>
          <w:szCs w:val="22"/>
        </w:rPr>
        <w:t xml:space="preserve"> pair of quad redundant rows to the memory block, which consists of four physical rows to replace four adjacent rows (i.e. rows 0, 1, 2 and 3; 4, 5, 6, and 7; …) using </w:t>
      </w:r>
      <w:r w:rsidRPr="00365C5B">
        <w:rPr>
          <w:b/>
          <w:bCs/>
          <w:szCs w:val="22"/>
        </w:rPr>
        <w:t>“Row</w:t>
      </w:r>
      <w:r w:rsidR="007D5688">
        <w:rPr>
          <w:b/>
          <w:bCs/>
          <w:szCs w:val="22"/>
        </w:rPr>
        <w:t xml:space="preserve"> </w:t>
      </w:r>
      <w:r w:rsidRPr="00365C5B">
        <w:rPr>
          <w:b/>
          <w:bCs/>
          <w:szCs w:val="22"/>
        </w:rPr>
        <w:t>Red</w:t>
      </w:r>
      <w:r w:rsidR="007D5688">
        <w:rPr>
          <w:b/>
          <w:bCs/>
          <w:szCs w:val="22"/>
        </w:rPr>
        <w:t>undancy</w:t>
      </w:r>
      <w:r w:rsidRPr="00365C5B">
        <w:rPr>
          <w:b/>
          <w:bCs/>
          <w:szCs w:val="22"/>
        </w:rPr>
        <w:t>”</w:t>
      </w:r>
      <w:r w:rsidRPr="00365C5B">
        <w:rPr>
          <w:szCs w:val="22"/>
        </w:rPr>
        <w:t xml:space="preserve"> check button.</w:t>
      </w:r>
      <w:r>
        <w:rPr>
          <w:szCs w:val="22"/>
        </w:rPr>
        <w:t xml:space="preserve">  By selecting “1” the user chooses to add 4 rows (1quad row)</w:t>
      </w:r>
      <w:r w:rsidR="009855B2">
        <w:rPr>
          <w:szCs w:val="22"/>
        </w:rPr>
        <w:t xml:space="preserve"> </w:t>
      </w:r>
      <w:r>
        <w:rPr>
          <w:szCs w:val="22"/>
        </w:rPr>
        <w:t>while selecting “2” will result in addition of 8 rows (2 quad rows).  If this option is not used, 0, the memory block will not have any redundant rows added.  The redundant rows are physically placed in the bottom of the memory array.</w:t>
      </w:r>
    </w:p>
    <w:p w14:paraId="0B75AF0E" w14:textId="77777777" w:rsidR="00D714EB" w:rsidRDefault="00D714EB" w:rsidP="004B1D31">
      <w:pPr>
        <w:rPr>
          <w:szCs w:val="22"/>
        </w:rPr>
      </w:pPr>
    </w:p>
    <w:p w14:paraId="3CC96CC0" w14:textId="3D51A914" w:rsidR="004B1D31" w:rsidRDefault="008D4C68" w:rsidP="009855B2">
      <w:pPr>
        <w:jc w:val="center"/>
        <w:rPr>
          <w:szCs w:val="22"/>
        </w:rPr>
      </w:pPr>
      <w:r>
        <w:rPr>
          <w:noProof/>
        </w:rPr>
        <w:drawing>
          <wp:inline distT="0" distB="0" distL="0" distR="0" wp14:anchorId="00D04AEC" wp14:editId="5460104B">
            <wp:extent cx="6859270" cy="604139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9270" cy="6041390"/>
                    </a:xfrm>
                    <a:prstGeom prst="rect">
                      <a:avLst/>
                    </a:prstGeom>
                  </pic:spPr>
                </pic:pic>
              </a:graphicData>
            </a:graphic>
          </wp:inline>
        </w:drawing>
      </w:r>
    </w:p>
    <w:p w14:paraId="165DD23A" w14:textId="77777777" w:rsidR="004B1D31" w:rsidRPr="00365C5B" w:rsidRDefault="004B1D31" w:rsidP="009855B2">
      <w:pPr>
        <w:pStyle w:val="Heading3"/>
      </w:pPr>
      <w:bookmarkStart w:id="225" w:name="_Toc107043804"/>
      <w:bookmarkStart w:id="226" w:name="_Toc107044695"/>
      <w:bookmarkStart w:id="227" w:name="_Toc219868922"/>
      <w:bookmarkStart w:id="228" w:name="_Toc332991835"/>
      <w:bookmarkStart w:id="229" w:name="_Toc332992101"/>
      <w:bookmarkStart w:id="230" w:name="_Toc339555300"/>
      <w:r w:rsidRPr="00365C5B">
        <w:lastRenderedPageBreak/>
        <w:t>Column Redundancy</w:t>
      </w:r>
      <w:bookmarkEnd w:id="225"/>
      <w:bookmarkEnd w:id="226"/>
      <w:bookmarkEnd w:id="227"/>
      <w:bookmarkEnd w:id="228"/>
      <w:bookmarkEnd w:id="229"/>
      <w:bookmarkEnd w:id="230"/>
    </w:p>
    <w:p w14:paraId="2856B1B2" w14:textId="2AE47ED8" w:rsidR="004B1D31" w:rsidRDefault="004B1D31" w:rsidP="004B1D31">
      <w:pPr>
        <w:rPr>
          <w:szCs w:val="22"/>
        </w:rPr>
      </w:pPr>
      <w:r w:rsidRPr="00365C5B">
        <w:rPr>
          <w:szCs w:val="22"/>
        </w:rPr>
        <w:t xml:space="preserve">The user can select to have two redundant columns/IOs, one for each half plane of the memory using </w:t>
      </w:r>
      <w:r w:rsidRPr="00365C5B">
        <w:rPr>
          <w:b/>
          <w:bCs/>
          <w:szCs w:val="22"/>
        </w:rPr>
        <w:t>“Col</w:t>
      </w:r>
      <w:r w:rsidR="00AB2932">
        <w:rPr>
          <w:b/>
          <w:bCs/>
          <w:szCs w:val="22"/>
        </w:rPr>
        <w:t xml:space="preserve"> </w:t>
      </w:r>
      <w:r w:rsidRPr="00365C5B">
        <w:rPr>
          <w:b/>
          <w:bCs/>
          <w:szCs w:val="22"/>
        </w:rPr>
        <w:t>Red</w:t>
      </w:r>
      <w:r w:rsidR="00AB2932">
        <w:rPr>
          <w:b/>
          <w:bCs/>
          <w:szCs w:val="22"/>
        </w:rPr>
        <w:t>undancy</w:t>
      </w:r>
      <w:r w:rsidRPr="00365C5B">
        <w:rPr>
          <w:b/>
          <w:bCs/>
          <w:szCs w:val="22"/>
        </w:rPr>
        <w:t>”</w:t>
      </w:r>
      <w:r w:rsidRPr="00365C5B">
        <w:rPr>
          <w:szCs w:val="22"/>
        </w:rPr>
        <w:t xml:space="preserve"> check button.</w:t>
      </w:r>
      <w:r>
        <w:rPr>
          <w:szCs w:val="22"/>
        </w:rPr>
        <w:t xml:space="preserve">  Thus, each half of the block can be repaired with the extra column/IO independently.  This is on top of the row redundancy described above, thus creating two dimensional redundancy capabilities for users.  Each compiler is capable of creating blocks with no redundancy, row redundancy, column redundancy, and both row and column redundanc</w:t>
      </w:r>
      <w:r w:rsidR="00F63C7E">
        <w:rPr>
          <w:szCs w:val="22"/>
        </w:rPr>
        <w:t>y</w:t>
      </w:r>
      <w:r>
        <w:rPr>
          <w:szCs w:val="22"/>
        </w:rPr>
        <w:t xml:space="preserve">. </w:t>
      </w:r>
    </w:p>
    <w:p w14:paraId="20EBBD1A" w14:textId="77777777" w:rsidR="00D714EB" w:rsidRDefault="00D714EB" w:rsidP="004B1D31">
      <w:pPr>
        <w:rPr>
          <w:szCs w:val="22"/>
        </w:rPr>
      </w:pPr>
    </w:p>
    <w:p w14:paraId="0EC25435" w14:textId="7DABC94E" w:rsidR="004B1D31" w:rsidRDefault="00530E5D" w:rsidP="009855B2">
      <w:pPr>
        <w:jc w:val="center"/>
        <w:rPr>
          <w:szCs w:val="22"/>
        </w:rPr>
      </w:pPr>
      <w:r>
        <w:rPr>
          <w:noProof/>
        </w:rPr>
        <w:drawing>
          <wp:inline distT="0" distB="0" distL="0" distR="0" wp14:anchorId="4256A8E0" wp14:editId="045DE704">
            <wp:extent cx="6859270" cy="6041390"/>
            <wp:effectExtent l="0" t="0" r="0" b="0"/>
            <wp:docPr id="6095" name="Picture 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9270" cy="6041390"/>
                    </a:xfrm>
                    <a:prstGeom prst="rect">
                      <a:avLst/>
                    </a:prstGeom>
                  </pic:spPr>
                </pic:pic>
              </a:graphicData>
            </a:graphic>
          </wp:inline>
        </w:drawing>
      </w:r>
    </w:p>
    <w:p w14:paraId="6DB956AF" w14:textId="77777777" w:rsidR="00D714EB" w:rsidRDefault="00D714EB">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7A3F5A67" w14:textId="77777777" w:rsidR="004B1D31" w:rsidRPr="00365C5B" w:rsidRDefault="004B1D31" w:rsidP="009855B2">
      <w:pPr>
        <w:pStyle w:val="Heading3"/>
      </w:pPr>
      <w:bookmarkStart w:id="231" w:name="_Toc107043809"/>
      <w:bookmarkStart w:id="232" w:name="_Toc107044700"/>
      <w:bookmarkStart w:id="233" w:name="_Toc219868926"/>
      <w:bookmarkStart w:id="234" w:name="_Toc332991839"/>
      <w:bookmarkStart w:id="235" w:name="_Toc332992105"/>
      <w:bookmarkStart w:id="236" w:name="_Toc339555304"/>
      <w:r>
        <w:lastRenderedPageBreak/>
        <w:t xml:space="preserve">Mentor </w:t>
      </w:r>
      <w:r w:rsidRPr="00365C5B">
        <w:t>M</w:t>
      </w:r>
      <w:r>
        <w:t xml:space="preserve"> </w:t>
      </w:r>
      <w:proofErr w:type="spellStart"/>
      <w:r w:rsidRPr="00365C5B">
        <w:t>Bist</w:t>
      </w:r>
      <w:proofErr w:type="spellEnd"/>
      <w:r>
        <w:t xml:space="preserve"> </w:t>
      </w:r>
      <w:r w:rsidRPr="00365C5B">
        <w:t>Models</w:t>
      </w:r>
      <w:bookmarkEnd w:id="231"/>
      <w:bookmarkEnd w:id="232"/>
      <w:bookmarkEnd w:id="233"/>
      <w:bookmarkEnd w:id="234"/>
      <w:bookmarkEnd w:id="235"/>
      <w:bookmarkEnd w:id="236"/>
    </w:p>
    <w:p w14:paraId="6B7C11BC" w14:textId="7FDB8D76" w:rsidR="000640D8" w:rsidRDefault="004B1D31" w:rsidP="004B1D31">
      <w:pPr>
        <w:rPr>
          <w:szCs w:val="22"/>
        </w:rPr>
      </w:pPr>
      <w:r w:rsidRPr="00365C5B">
        <w:rPr>
          <w:szCs w:val="22"/>
        </w:rPr>
        <w:t xml:space="preserve">The </w:t>
      </w:r>
      <w:r>
        <w:rPr>
          <w:szCs w:val="22"/>
        </w:rPr>
        <w:t>“</w:t>
      </w:r>
      <w:proofErr w:type="spellStart"/>
      <w:r w:rsidRPr="005B276B">
        <w:rPr>
          <w:b/>
          <w:szCs w:val="22"/>
        </w:rPr>
        <w:t>MentorMBistModels</w:t>
      </w:r>
      <w:proofErr w:type="spellEnd"/>
      <w:r>
        <w:rPr>
          <w:szCs w:val="22"/>
        </w:rPr>
        <w:t xml:space="preserve">” option gives the </w:t>
      </w:r>
      <w:r w:rsidRPr="00365C5B">
        <w:rPr>
          <w:szCs w:val="22"/>
        </w:rPr>
        <w:t xml:space="preserve">user </w:t>
      </w:r>
      <w:r>
        <w:rPr>
          <w:szCs w:val="22"/>
        </w:rPr>
        <w:t>t</w:t>
      </w:r>
      <w:r w:rsidRPr="00365C5B">
        <w:rPr>
          <w:szCs w:val="22"/>
        </w:rPr>
        <w:t xml:space="preserve">he option to select a Mentor </w:t>
      </w:r>
      <w:proofErr w:type="spellStart"/>
      <w:r w:rsidRPr="00365C5B">
        <w:rPr>
          <w:szCs w:val="22"/>
        </w:rPr>
        <w:t>Bist</w:t>
      </w:r>
      <w:proofErr w:type="spellEnd"/>
      <w:r w:rsidRPr="00365C5B">
        <w:rPr>
          <w:szCs w:val="22"/>
        </w:rPr>
        <w:t xml:space="preserve"> Model to interface with the memory instance</w:t>
      </w:r>
      <w:r>
        <w:rPr>
          <w:szCs w:val="22"/>
        </w:rPr>
        <w:t>.  Selecting this option will generate the wrapper RTL for the compiled block.</w:t>
      </w:r>
    </w:p>
    <w:p w14:paraId="24CEF51C" w14:textId="77777777" w:rsidR="00144E5D" w:rsidRDefault="00144E5D" w:rsidP="004B1D31">
      <w:pPr>
        <w:rPr>
          <w:szCs w:val="22"/>
        </w:rPr>
      </w:pPr>
    </w:p>
    <w:p w14:paraId="11C13DEE" w14:textId="202E6B01" w:rsidR="00E43F4E" w:rsidRDefault="00C6015A" w:rsidP="00E43F4E">
      <w:pPr>
        <w:jc w:val="center"/>
        <w:rPr>
          <w:szCs w:val="22"/>
        </w:rPr>
      </w:pPr>
      <w:r>
        <w:rPr>
          <w:noProof/>
        </w:rPr>
        <w:drawing>
          <wp:inline distT="0" distB="0" distL="0" distR="0" wp14:anchorId="2FCBD636" wp14:editId="2174372F">
            <wp:extent cx="6859270" cy="6041390"/>
            <wp:effectExtent l="0" t="0" r="0" b="0"/>
            <wp:docPr id="6096" name="Picture 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9270" cy="6041390"/>
                    </a:xfrm>
                    <a:prstGeom prst="rect">
                      <a:avLst/>
                    </a:prstGeom>
                  </pic:spPr>
                </pic:pic>
              </a:graphicData>
            </a:graphic>
          </wp:inline>
        </w:drawing>
      </w:r>
    </w:p>
    <w:p w14:paraId="3D7184D7" w14:textId="77777777" w:rsidR="00E43F4E" w:rsidRDefault="00E43F4E" w:rsidP="00E43F4E">
      <w:pPr>
        <w:jc w:val="center"/>
        <w:rPr>
          <w:szCs w:val="22"/>
        </w:rPr>
      </w:pPr>
    </w:p>
    <w:p w14:paraId="4701FA7B" w14:textId="77777777" w:rsidR="00E43F4E" w:rsidRDefault="00E43F4E" w:rsidP="00E43F4E">
      <w:pPr>
        <w:jc w:val="center"/>
        <w:rPr>
          <w:szCs w:val="22"/>
        </w:rPr>
      </w:pPr>
    </w:p>
    <w:p w14:paraId="31F31A60" w14:textId="77777777" w:rsidR="00E43F4E" w:rsidRDefault="00E43F4E" w:rsidP="00E43F4E">
      <w:pPr>
        <w:jc w:val="center"/>
        <w:rPr>
          <w:szCs w:val="22"/>
        </w:rPr>
      </w:pPr>
    </w:p>
    <w:p w14:paraId="5647989C" w14:textId="77777777" w:rsidR="004B1D31" w:rsidRPr="00365C5B" w:rsidRDefault="004B1D31" w:rsidP="009855B2">
      <w:pPr>
        <w:pStyle w:val="Heading3"/>
      </w:pPr>
      <w:bookmarkStart w:id="237" w:name="_Toc219868927"/>
      <w:bookmarkStart w:id="238" w:name="_Toc332991840"/>
      <w:bookmarkStart w:id="239" w:name="_Toc332992106"/>
      <w:bookmarkStart w:id="240" w:name="_Toc339555305"/>
      <w:proofErr w:type="spellStart"/>
      <w:r>
        <w:lastRenderedPageBreak/>
        <w:t>LogicVision</w:t>
      </w:r>
      <w:proofErr w:type="spellEnd"/>
      <w:r>
        <w:t xml:space="preserve"> </w:t>
      </w:r>
      <w:proofErr w:type="spellStart"/>
      <w:r>
        <w:t>Bist</w:t>
      </w:r>
      <w:proofErr w:type="spellEnd"/>
      <w:r>
        <w:t xml:space="preserve"> Models</w:t>
      </w:r>
      <w:bookmarkEnd w:id="237"/>
      <w:bookmarkEnd w:id="238"/>
      <w:bookmarkEnd w:id="239"/>
      <w:bookmarkEnd w:id="240"/>
    </w:p>
    <w:p w14:paraId="13B67A4E" w14:textId="77777777" w:rsidR="004B1D31" w:rsidRDefault="004B1D31" w:rsidP="004B1D31">
      <w:pPr>
        <w:rPr>
          <w:szCs w:val="22"/>
        </w:rPr>
      </w:pPr>
      <w:r w:rsidRPr="00365C5B">
        <w:rPr>
          <w:szCs w:val="22"/>
        </w:rPr>
        <w:t xml:space="preserve">The </w:t>
      </w:r>
      <w:r>
        <w:rPr>
          <w:szCs w:val="22"/>
        </w:rPr>
        <w:t>“</w:t>
      </w:r>
      <w:proofErr w:type="spellStart"/>
      <w:r>
        <w:rPr>
          <w:b/>
          <w:szCs w:val="22"/>
        </w:rPr>
        <w:t>LogicVision</w:t>
      </w:r>
      <w:r w:rsidRPr="005B276B">
        <w:rPr>
          <w:b/>
          <w:szCs w:val="22"/>
        </w:rPr>
        <w:t>BistModels</w:t>
      </w:r>
      <w:proofErr w:type="spellEnd"/>
      <w:r>
        <w:rPr>
          <w:szCs w:val="22"/>
        </w:rPr>
        <w:t xml:space="preserve">” option gives the </w:t>
      </w:r>
      <w:r w:rsidRPr="00365C5B">
        <w:rPr>
          <w:szCs w:val="22"/>
        </w:rPr>
        <w:t xml:space="preserve">user </w:t>
      </w:r>
      <w:r>
        <w:rPr>
          <w:szCs w:val="22"/>
        </w:rPr>
        <w:t>t</w:t>
      </w:r>
      <w:r w:rsidRPr="00365C5B">
        <w:rPr>
          <w:szCs w:val="22"/>
        </w:rPr>
        <w:t xml:space="preserve">he option to select a </w:t>
      </w:r>
      <w:proofErr w:type="spellStart"/>
      <w:r>
        <w:rPr>
          <w:szCs w:val="22"/>
        </w:rPr>
        <w:t>LogicVision</w:t>
      </w:r>
      <w:proofErr w:type="spellEnd"/>
      <w:r w:rsidRPr="00365C5B">
        <w:rPr>
          <w:szCs w:val="22"/>
        </w:rPr>
        <w:t xml:space="preserve"> </w:t>
      </w:r>
      <w:proofErr w:type="spellStart"/>
      <w:r w:rsidRPr="00365C5B">
        <w:rPr>
          <w:szCs w:val="22"/>
        </w:rPr>
        <w:t>Bist</w:t>
      </w:r>
      <w:proofErr w:type="spellEnd"/>
      <w:r w:rsidRPr="00365C5B">
        <w:rPr>
          <w:szCs w:val="22"/>
        </w:rPr>
        <w:t xml:space="preserve"> Model to interface with the memory instance</w:t>
      </w:r>
      <w:r>
        <w:rPr>
          <w:szCs w:val="22"/>
        </w:rPr>
        <w:t>.</w:t>
      </w:r>
      <w:r w:rsidRPr="0007575B">
        <w:rPr>
          <w:szCs w:val="22"/>
        </w:rPr>
        <w:t xml:space="preserve"> </w:t>
      </w:r>
      <w:r>
        <w:rPr>
          <w:szCs w:val="22"/>
        </w:rPr>
        <w:t xml:space="preserve"> Selecting this option will generate the wrapper RTL for the compiled block.</w:t>
      </w:r>
    </w:p>
    <w:p w14:paraId="5A7ECFCF" w14:textId="77777777" w:rsidR="00D714EB" w:rsidRDefault="00D714EB" w:rsidP="004B1D31">
      <w:pPr>
        <w:rPr>
          <w:szCs w:val="22"/>
        </w:rPr>
      </w:pPr>
    </w:p>
    <w:p w14:paraId="4DF7315C" w14:textId="4C424672" w:rsidR="004B1D31" w:rsidRDefault="00B535F3" w:rsidP="009855B2">
      <w:pPr>
        <w:jc w:val="center"/>
        <w:rPr>
          <w:szCs w:val="22"/>
        </w:rPr>
      </w:pPr>
      <w:bookmarkStart w:id="241" w:name="_Toc107043810"/>
      <w:bookmarkStart w:id="242" w:name="_Toc107044701"/>
      <w:r>
        <w:rPr>
          <w:noProof/>
        </w:rPr>
        <w:drawing>
          <wp:inline distT="0" distB="0" distL="0" distR="0" wp14:anchorId="25955769" wp14:editId="0275B86E">
            <wp:extent cx="6859270" cy="6041390"/>
            <wp:effectExtent l="0" t="0" r="0" b="0"/>
            <wp:docPr id="6097" name="Picture 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9270" cy="6041390"/>
                    </a:xfrm>
                    <a:prstGeom prst="rect">
                      <a:avLst/>
                    </a:prstGeom>
                  </pic:spPr>
                </pic:pic>
              </a:graphicData>
            </a:graphic>
          </wp:inline>
        </w:drawing>
      </w:r>
    </w:p>
    <w:p w14:paraId="1F2D6540" w14:textId="77777777" w:rsidR="00D1036C" w:rsidRDefault="00D1036C">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2C5E1816" w14:textId="77777777" w:rsidR="004B1D31" w:rsidRPr="00365C5B" w:rsidRDefault="004B1D31" w:rsidP="00D1036C">
      <w:pPr>
        <w:pStyle w:val="Heading3"/>
      </w:pPr>
      <w:bookmarkStart w:id="243" w:name="_Toc107043813"/>
      <w:bookmarkStart w:id="244" w:name="_Toc107044704"/>
      <w:bookmarkStart w:id="245" w:name="_Toc219868930"/>
      <w:bookmarkStart w:id="246" w:name="_Toc332991843"/>
      <w:bookmarkStart w:id="247" w:name="_Toc332992109"/>
      <w:bookmarkStart w:id="248" w:name="_Toc339555308"/>
      <w:bookmarkEnd w:id="241"/>
      <w:bookmarkEnd w:id="242"/>
      <w:r w:rsidRPr="00365C5B">
        <w:lastRenderedPageBreak/>
        <w:t>E</w:t>
      </w:r>
      <w:bookmarkEnd w:id="243"/>
      <w:bookmarkEnd w:id="244"/>
      <w:r>
        <w:t>rror Correction Code</w:t>
      </w:r>
      <w:bookmarkEnd w:id="245"/>
      <w:bookmarkEnd w:id="246"/>
      <w:bookmarkEnd w:id="247"/>
      <w:bookmarkEnd w:id="248"/>
    </w:p>
    <w:p w14:paraId="30CED298" w14:textId="77777777" w:rsidR="004B1D31" w:rsidRPr="00365C5B" w:rsidRDefault="004B1D31" w:rsidP="004B1D31">
      <w:pPr>
        <w:rPr>
          <w:szCs w:val="22"/>
        </w:rPr>
      </w:pPr>
      <w:r>
        <w:rPr>
          <w:szCs w:val="22"/>
        </w:rPr>
        <w:t>The “</w:t>
      </w:r>
      <w:r w:rsidRPr="005B276B">
        <w:rPr>
          <w:b/>
          <w:szCs w:val="22"/>
        </w:rPr>
        <w:t>ECC</w:t>
      </w:r>
      <w:r>
        <w:rPr>
          <w:szCs w:val="22"/>
        </w:rPr>
        <w:t>”</w:t>
      </w:r>
      <w:r w:rsidRPr="00365C5B">
        <w:rPr>
          <w:szCs w:val="22"/>
        </w:rPr>
        <w:t xml:space="preserve"> option </w:t>
      </w:r>
      <w:r w:rsidR="00FA2243">
        <w:rPr>
          <w:szCs w:val="22"/>
        </w:rPr>
        <w:t>provides</w:t>
      </w:r>
      <w:r w:rsidRPr="00365C5B">
        <w:rPr>
          <w:szCs w:val="22"/>
        </w:rPr>
        <w:t xml:space="preserve"> the user to insert Error Correction Codes. The user has 4 options:</w:t>
      </w:r>
    </w:p>
    <w:p w14:paraId="0971D974" w14:textId="77777777" w:rsidR="004B1D31" w:rsidRPr="00E369F5" w:rsidRDefault="004B1D31" w:rsidP="00E369F5">
      <w:pPr>
        <w:pStyle w:val="ListParagraph"/>
        <w:numPr>
          <w:ilvl w:val="0"/>
          <w:numId w:val="10"/>
        </w:numPr>
        <w:rPr>
          <w:szCs w:val="22"/>
        </w:rPr>
      </w:pPr>
      <w:r w:rsidRPr="00E369F5">
        <w:rPr>
          <w:szCs w:val="22"/>
        </w:rPr>
        <w:t>SECDED : Single Error Correct, Double Error Detect</w:t>
      </w:r>
    </w:p>
    <w:p w14:paraId="6FAFEE83" w14:textId="77777777" w:rsidR="004B1D31" w:rsidRPr="00E369F5" w:rsidRDefault="004B1D31" w:rsidP="00E369F5">
      <w:pPr>
        <w:pStyle w:val="ListParagraph"/>
        <w:numPr>
          <w:ilvl w:val="0"/>
          <w:numId w:val="10"/>
        </w:numPr>
        <w:rPr>
          <w:szCs w:val="22"/>
        </w:rPr>
      </w:pPr>
      <w:r w:rsidRPr="00E369F5">
        <w:rPr>
          <w:szCs w:val="22"/>
        </w:rPr>
        <w:t>SEC : Single Error Detect, Single Error Correct</w:t>
      </w:r>
    </w:p>
    <w:p w14:paraId="4B5DFA58" w14:textId="77777777" w:rsidR="004B1D31" w:rsidRPr="00E369F5" w:rsidRDefault="004B1D31" w:rsidP="00E369F5">
      <w:pPr>
        <w:pStyle w:val="ListParagraph"/>
        <w:numPr>
          <w:ilvl w:val="0"/>
          <w:numId w:val="10"/>
        </w:numPr>
        <w:rPr>
          <w:szCs w:val="22"/>
        </w:rPr>
      </w:pPr>
      <w:r w:rsidRPr="00E369F5">
        <w:rPr>
          <w:szCs w:val="22"/>
        </w:rPr>
        <w:t>ODDPARITY : Parity of bits is odd</w:t>
      </w:r>
    </w:p>
    <w:p w14:paraId="6F59EB64" w14:textId="151E6575" w:rsidR="00BE3D17" w:rsidRDefault="004B1D31" w:rsidP="00E369F5">
      <w:pPr>
        <w:pStyle w:val="ListParagraph"/>
        <w:numPr>
          <w:ilvl w:val="0"/>
          <w:numId w:val="10"/>
        </w:numPr>
        <w:rPr>
          <w:szCs w:val="22"/>
        </w:rPr>
      </w:pPr>
      <w:r w:rsidRPr="00E369F5">
        <w:rPr>
          <w:szCs w:val="22"/>
        </w:rPr>
        <w:t>EVENPARITY : Parity of Bits is even</w:t>
      </w:r>
    </w:p>
    <w:p w14:paraId="4A26EA6F" w14:textId="77777777" w:rsidR="000914D8" w:rsidRPr="00E369F5" w:rsidRDefault="000914D8" w:rsidP="000914D8">
      <w:pPr>
        <w:pStyle w:val="ListParagraph"/>
        <w:ind w:left="851"/>
        <w:rPr>
          <w:szCs w:val="22"/>
        </w:rPr>
      </w:pPr>
    </w:p>
    <w:p w14:paraId="3E50FECF" w14:textId="1388613C" w:rsidR="004B1D31" w:rsidRDefault="002770BE" w:rsidP="00D1036C">
      <w:pPr>
        <w:jc w:val="center"/>
        <w:rPr>
          <w:szCs w:val="22"/>
        </w:rPr>
      </w:pPr>
      <w:r>
        <w:rPr>
          <w:noProof/>
        </w:rPr>
        <w:drawing>
          <wp:inline distT="0" distB="0" distL="0" distR="0" wp14:anchorId="7206E820" wp14:editId="793109D5">
            <wp:extent cx="6859270" cy="5781675"/>
            <wp:effectExtent l="0" t="0" r="0" b="9525"/>
            <wp:docPr id="6098" name="Picture 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9270" cy="5781675"/>
                    </a:xfrm>
                    <a:prstGeom prst="rect">
                      <a:avLst/>
                    </a:prstGeom>
                  </pic:spPr>
                </pic:pic>
              </a:graphicData>
            </a:graphic>
          </wp:inline>
        </w:drawing>
      </w:r>
    </w:p>
    <w:p w14:paraId="444C288F" w14:textId="77777777" w:rsidR="004B1D31" w:rsidRPr="00365C5B" w:rsidRDefault="004B1D31" w:rsidP="008E03C6">
      <w:pPr>
        <w:pStyle w:val="Heading3"/>
      </w:pPr>
      <w:bookmarkStart w:id="249" w:name="_Toc219868931"/>
      <w:bookmarkStart w:id="250" w:name="_Toc332991844"/>
      <w:bookmarkStart w:id="251" w:name="_Toc332992110"/>
      <w:bookmarkStart w:id="252" w:name="_Toc339555309"/>
      <w:r>
        <w:lastRenderedPageBreak/>
        <w:t>Deep N Well</w:t>
      </w:r>
      <w:bookmarkEnd w:id="249"/>
      <w:bookmarkEnd w:id="250"/>
      <w:bookmarkEnd w:id="251"/>
      <w:bookmarkEnd w:id="252"/>
    </w:p>
    <w:p w14:paraId="38BCDC3A" w14:textId="77777777" w:rsidR="004B1D31" w:rsidRDefault="004B1D31" w:rsidP="004B1D31">
      <w:pPr>
        <w:rPr>
          <w:szCs w:val="22"/>
        </w:rPr>
      </w:pPr>
      <w:r w:rsidRPr="00365C5B">
        <w:rPr>
          <w:szCs w:val="22"/>
        </w:rPr>
        <w:t>The user has the option to include deep N-Well whi</w:t>
      </w:r>
      <w:r>
        <w:rPr>
          <w:szCs w:val="22"/>
        </w:rPr>
        <w:t>le creating the memory instance using the “</w:t>
      </w:r>
      <w:proofErr w:type="spellStart"/>
      <w:r w:rsidRPr="00615679">
        <w:rPr>
          <w:b/>
          <w:szCs w:val="22"/>
        </w:rPr>
        <w:t>DeepNWell</w:t>
      </w:r>
      <w:proofErr w:type="spellEnd"/>
      <w:r>
        <w:rPr>
          <w:szCs w:val="22"/>
        </w:rPr>
        <w:t xml:space="preserve">” option.  This will add a solid deep N-Well under memory block for better noise immunity in the substrate in design.  </w:t>
      </w:r>
    </w:p>
    <w:p w14:paraId="40597496" w14:textId="77777777" w:rsidR="00D714EB" w:rsidRDefault="00D714EB" w:rsidP="004B1D31">
      <w:pPr>
        <w:rPr>
          <w:szCs w:val="22"/>
        </w:rPr>
      </w:pPr>
    </w:p>
    <w:p w14:paraId="42DA7E53" w14:textId="2ECFE8B3" w:rsidR="004B1D31" w:rsidRDefault="0093262B" w:rsidP="008E03C6">
      <w:pPr>
        <w:jc w:val="center"/>
      </w:pPr>
      <w:bookmarkStart w:id="253" w:name="_Toc107043811"/>
      <w:bookmarkStart w:id="254" w:name="_Toc107044702"/>
      <w:r>
        <w:rPr>
          <w:noProof/>
        </w:rPr>
        <w:drawing>
          <wp:inline distT="0" distB="0" distL="0" distR="0" wp14:anchorId="791EF649" wp14:editId="69532139">
            <wp:extent cx="6859270" cy="6041390"/>
            <wp:effectExtent l="0" t="0" r="0" b="0"/>
            <wp:docPr id="6099" name="Picture 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9270" cy="6041390"/>
                    </a:xfrm>
                    <a:prstGeom prst="rect">
                      <a:avLst/>
                    </a:prstGeom>
                  </pic:spPr>
                </pic:pic>
              </a:graphicData>
            </a:graphic>
          </wp:inline>
        </w:drawing>
      </w:r>
    </w:p>
    <w:p w14:paraId="532D1C34" w14:textId="77777777" w:rsidR="008E03C6" w:rsidRDefault="008E03C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049FDFDE" w14:textId="77777777" w:rsidR="004B1D31" w:rsidRDefault="004B1D31" w:rsidP="008E03C6">
      <w:pPr>
        <w:pStyle w:val="Heading3"/>
      </w:pPr>
      <w:bookmarkStart w:id="255" w:name="_Toc219868933"/>
      <w:bookmarkStart w:id="256" w:name="_Toc332991846"/>
      <w:bookmarkStart w:id="257" w:name="_Toc332992112"/>
      <w:bookmarkStart w:id="258" w:name="_Toc339555311"/>
      <w:bookmarkEnd w:id="253"/>
      <w:bookmarkEnd w:id="254"/>
      <w:r>
        <w:lastRenderedPageBreak/>
        <w:t xml:space="preserve">Memory </w:t>
      </w:r>
      <w:r w:rsidR="00CD0822">
        <w:t>C</w:t>
      </w:r>
      <w:r>
        <w:t xml:space="preserve">ell </w:t>
      </w:r>
      <w:r w:rsidR="00CD0822">
        <w:t>O</w:t>
      </w:r>
      <w:r>
        <w:t>ption</w:t>
      </w:r>
      <w:bookmarkEnd w:id="255"/>
      <w:bookmarkEnd w:id="256"/>
      <w:bookmarkEnd w:id="257"/>
      <w:bookmarkEnd w:id="258"/>
    </w:p>
    <w:p w14:paraId="045C0D7C" w14:textId="77777777" w:rsidR="002B76F3" w:rsidRDefault="002B76F3" w:rsidP="002B76F3">
      <w:r>
        <w:t>The user has the option of using the memory cell as per the requirement. The memory cell options available are.</w:t>
      </w:r>
    </w:p>
    <w:p w14:paraId="5A7E0C9C" w14:textId="77777777" w:rsidR="002B76F3" w:rsidRDefault="002B76F3" w:rsidP="002B76F3"/>
    <w:tbl>
      <w:tblPr>
        <w:tblStyle w:val="Dolphin"/>
        <w:tblW w:w="7938" w:type="dxa"/>
        <w:tblLook w:val="01E0" w:firstRow="1" w:lastRow="1" w:firstColumn="1" w:lastColumn="1" w:noHBand="0" w:noVBand="0"/>
      </w:tblPr>
      <w:tblGrid>
        <w:gridCol w:w="2740"/>
        <w:gridCol w:w="5198"/>
      </w:tblGrid>
      <w:tr w:rsidR="002B76F3" w14:paraId="7D645139" w14:textId="77777777" w:rsidTr="00544810">
        <w:trPr>
          <w:cnfStyle w:val="100000000000" w:firstRow="1" w:lastRow="0" w:firstColumn="0" w:lastColumn="0" w:oddVBand="0" w:evenVBand="0" w:oddHBand="0" w:evenHBand="0" w:firstRowFirstColumn="0" w:firstRowLastColumn="0" w:lastRowFirstColumn="0" w:lastRowLastColumn="0"/>
          <w:trHeight w:val="284"/>
        </w:trPr>
        <w:tc>
          <w:tcPr>
            <w:tcW w:w="2740" w:type="dxa"/>
          </w:tcPr>
          <w:p w14:paraId="30B6B036" w14:textId="77777777" w:rsidR="002B76F3" w:rsidRDefault="002B76F3" w:rsidP="00544810">
            <w:pPr>
              <w:pStyle w:val="Table"/>
            </w:pPr>
            <w:r>
              <w:t>Memory Type</w:t>
            </w:r>
          </w:p>
        </w:tc>
        <w:tc>
          <w:tcPr>
            <w:tcW w:w="5198" w:type="dxa"/>
          </w:tcPr>
          <w:p w14:paraId="6B92E4E7" w14:textId="77777777" w:rsidR="002B76F3" w:rsidRDefault="002B76F3" w:rsidP="00544810">
            <w:pPr>
              <w:pStyle w:val="Table"/>
            </w:pPr>
            <w:r>
              <w:t>FFC/FF+ process</w:t>
            </w:r>
          </w:p>
        </w:tc>
      </w:tr>
      <w:tr w:rsidR="002B76F3" w14:paraId="7B81B0D5" w14:textId="77777777" w:rsidTr="00544810">
        <w:trPr>
          <w:trHeight w:val="284"/>
        </w:trPr>
        <w:tc>
          <w:tcPr>
            <w:tcW w:w="2740" w:type="dxa"/>
          </w:tcPr>
          <w:p w14:paraId="0C8CF9B6" w14:textId="77777777" w:rsidR="002B76F3" w:rsidRDefault="002B76F3" w:rsidP="00544810">
            <w:pPr>
              <w:pStyle w:val="Table"/>
            </w:pPr>
            <w:r>
              <w:t>Single Port</w:t>
            </w:r>
          </w:p>
        </w:tc>
        <w:tc>
          <w:tcPr>
            <w:tcW w:w="5198" w:type="dxa"/>
          </w:tcPr>
          <w:p w14:paraId="1754744A" w14:textId="77777777" w:rsidR="002B76F3" w:rsidRDefault="002B76F3" w:rsidP="00544810">
            <w:pPr>
              <w:pStyle w:val="Table"/>
              <w:jc w:val="left"/>
            </w:pPr>
            <w:r>
              <w:t>TSMC 6T-SRAM SHD (0.0690µm</w:t>
            </w:r>
            <w:r w:rsidRPr="004B1DFA">
              <w:rPr>
                <w:rFonts w:ascii="Times New (W1)" w:hAnsi="Times New (W1)"/>
                <w:vertAlign w:val="superscript"/>
              </w:rPr>
              <w:t>2</w:t>
            </w:r>
            <w:r>
              <w:t>)</w:t>
            </w:r>
          </w:p>
          <w:p w14:paraId="1DFE0510" w14:textId="77777777" w:rsidR="002B76F3" w:rsidRDefault="002B76F3" w:rsidP="00544810">
            <w:pPr>
              <w:pStyle w:val="Table"/>
              <w:jc w:val="left"/>
            </w:pPr>
            <w:r>
              <w:t>TSMC 6T-SRAM   HD (0.0734µm</w:t>
            </w:r>
            <w:r w:rsidRPr="004B1DFA">
              <w:rPr>
                <w:rFonts w:ascii="Times New (W1)" w:hAnsi="Times New (W1)"/>
                <w:vertAlign w:val="superscript"/>
              </w:rPr>
              <w:t>2</w:t>
            </w:r>
            <w:r>
              <w:t>)</w:t>
            </w:r>
          </w:p>
          <w:p w14:paraId="351509E9" w14:textId="77777777" w:rsidR="002B76F3" w:rsidRDefault="002B76F3" w:rsidP="00544810">
            <w:pPr>
              <w:pStyle w:val="Table"/>
              <w:jc w:val="left"/>
            </w:pPr>
            <w:r>
              <w:t>TSMC 6T-SRAM SHC (0.0864µm</w:t>
            </w:r>
            <w:r w:rsidRPr="004B1DFA">
              <w:rPr>
                <w:rFonts w:ascii="Times New (W1)" w:hAnsi="Times New (W1)"/>
                <w:vertAlign w:val="superscript"/>
              </w:rPr>
              <w:t>2</w:t>
            </w:r>
            <w:r>
              <w:t>)</w:t>
            </w:r>
          </w:p>
          <w:p w14:paraId="0329F3FC" w14:textId="77777777" w:rsidR="002B76F3" w:rsidRPr="00276A4A" w:rsidRDefault="002B76F3" w:rsidP="00544810">
            <w:pPr>
              <w:pStyle w:val="Table"/>
              <w:jc w:val="left"/>
            </w:pPr>
            <w:r>
              <w:t>TSMC 6T-SRAM   HC (0.0907µm</w:t>
            </w:r>
            <w:r w:rsidRPr="004B1DFA">
              <w:rPr>
                <w:rFonts w:ascii="Times New (W1)" w:hAnsi="Times New (W1)"/>
                <w:vertAlign w:val="superscript"/>
              </w:rPr>
              <w:t>2</w:t>
            </w:r>
            <w:r>
              <w:t>)</w:t>
            </w:r>
          </w:p>
        </w:tc>
      </w:tr>
    </w:tbl>
    <w:p w14:paraId="3969D49E" w14:textId="77777777" w:rsidR="002B76F3" w:rsidRDefault="002B76F3" w:rsidP="002B76F3">
      <w:r>
        <w:t>The TSMC 6T-SRAM SHD (0.0690µm</w:t>
      </w:r>
      <w:r w:rsidRPr="004B1DFA">
        <w:rPr>
          <w:rFonts w:ascii="Times New (W1)" w:hAnsi="Times New (W1)"/>
          <w:vertAlign w:val="superscript"/>
        </w:rPr>
        <w:t>2</w:t>
      </w:r>
      <w:r>
        <w:t>) memory cell is referred to as the “</w:t>
      </w:r>
      <w:proofErr w:type="spellStart"/>
      <w:r>
        <w:t>shd</w:t>
      </w:r>
      <w:proofErr w:type="spellEnd"/>
      <w:r>
        <w:t xml:space="preserve">” cell in the GUI for Single Port. </w:t>
      </w:r>
    </w:p>
    <w:p w14:paraId="2C0E77E8" w14:textId="77777777" w:rsidR="002B76F3" w:rsidRDefault="002B76F3" w:rsidP="002B76F3">
      <w:r>
        <w:t>The TSMC 6T-SRAM HD (0.0734µm</w:t>
      </w:r>
      <w:r w:rsidRPr="004B1DFA">
        <w:rPr>
          <w:rFonts w:ascii="Times New (W1)" w:hAnsi="Times New (W1)"/>
          <w:vertAlign w:val="superscript"/>
        </w:rPr>
        <w:t>2</w:t>
      </w:r>
      <w:r>
        <w:t>) memory cell is referred to as the “</w:t>
      </w:r>
      <w:proofErr w:type="spellStart"/>
      <w:r>
        <w:t>hd</w:t>
      </w:r>
      <w:proofErr w:type="spellEnd"/>
      <w:r>
        <w:t xml:space="preserve">” cell in the GUI for Single Port. </w:t>
      </w:r>
    </w:p>
    <w:p w14:paraId="421AD633" w14:textId="77777777" w:rsidR="002B76F3" w:rsidRDefault="002B76F3" w:rsidP="002B76F3">
      <w:r>
        <w:t xml:space="preserve">HD and SHD </w:t>
      </w:r>
      <w:proofErr w:type="spellStart"/>
      <w:r>
        <w:t>bitcell</w:t>
      </w:r>
      <w:proofErr w:type="spellEnd"/>
      <w:r>
        <w:t xml:space="preserve"> need write assist.</w:t>
      </w:r>
    </w:p>
    <w:p w14:paraId="1A9830FB" w14:textId="77777777" w:rsidR="002B76F3" w:rsidRDefault="002B76F3" w:rsidP="002B76F3">
      <w:r>
        <w:t>The TSMC 6T-SRAM SHC (0.0864µm</w:t>
      </w:r>
      <w:r w:rsidRPr="004B1DFA">
        <w:rPr>
          <w:rFonts w:ascii="Times New (W1)" w:hAnsi="Times New (W1)"/>
          <w:vertAlign w:val="superscript"/>
        </w:rPr>
        <w:t>2</w:t>
      </w:r>
      <w:r>
        <w:t>) memory cell is referred to as the “</w:t>
      </w:r>
      <w:proofErr w:type="spellStart"/>
      <w:r>
        <w:t>shc</w:t>
      </w:r>
      <w:proofErr w:type="spellEnd"/>
      <w:r>
        <w:t>” cell in the GUI - for Single Port.</w:t>
      </w:r>
    </w:p>
    <w:p w14:paraId="5B9BC77A" w14:textId="77777777" w:rsidR="002B76F3" w:rsidRDefault="002B76F3" w:rsidP="002B76F3">
      <w:r>
        <w:t>The TSMC 6T-SRAM HC (0.0907µm</w:t>
      </w:r>
      <w:r w:rsidRPr="004B1DFA">
        <w:rPr>
          <w:rFonts w:ascii="Times New (W1)" w:hAnsi="Times New (W1)"/>
          <w:vertAlign w:val="superscript"/>
        </w:rPr>
        <w:t>2</w:t>
      </w:r>
      <w:r>
        <w:t>) memory cell is referred to as the “</w:t>
      </w:r>
      <w:proofErr w:type="spellStart"/>
      <w:r>
        <w:t>hc</w:t>
      </w:r>
      <w:proofErr w:type="spellEnd"/>
      <w:r>
        <w:t>” cell in the GUI - for Single Port.</w:t>
      </w:r>
    </w:p>
    <w:p w14:paraId="0240794D" w14:textId="4B5DB69D" w:rsidR="00963366" w:rsidRDefault="00963366" w:rsidP="00963366"/>
    <w:p w14:paraId="653387DD" w14:textId="29B34E4F" w:rsidR="008C7A0D" w:rsidRDefault="008C7A0D" w:rsidP="00963366"/>
    <w:p w14:paraId="5ECFF7DA" w14:textId="6B644726" w:rsidR="008C7A0D" w:rsidRDefault="008C7A0D" w:rsidP="00963366"/>
    <w:p w14:paraId="010A7EA9" w14:textId="0AA9C4A2" w:rsidR="008C7A0D" w:rsidRDefault="008C7A0D" w:rsidP="00963366"/>
    <w:p w14:paraId="2DE926E9" w14:textId="6486967E" w:rsidR="008C7A0D" w:rsidRDefault="008C7A0D" w:rsidP="00963366"/>
    <w:p w14:paraId="1A4839CD" w14:textId="5FDE3D58" w:rsidR="008C7A0D" w:rsidRDefault="008C7A0D" w:rsidP="00963366"/>
    <w:p w14:paraId="6BE44AEF" w14:textId="301B973B" w:rsidR="008C7A0D" w:rsidRDefault="008C7A0D" w:rsidP="00963366"/>
    <w:p w14:paraId="2D857532" w14:textId="73EDD2EE" w:rsidR="008C7A0D" w:rsidRDefault="008C7A0D" w:rsidP="00963366"/>
    <w:p w14:paraId="05C1F784" w14:textId="7D412A96" w:rsidR="008C7A0D" w:rsidRDefault="008C7A0D" w:rsidP="00963366"/>
    <w:p w14:paraId="480BC011" w14:textId="05D42485" w:rsidR="008C7A0D" w:rsidRDefault="008C7A0D" w:rsidP="00963366"/>
    <w:p w14:paraId="3689BBB6" w14:textId="5CF31433" w:rsidR="008C7A0D" w:rsidRDefault="008C7A0D" w:rsidP="00963366"/>
    <w:p w14:paraId="745AD59F" w14:textId="5BC22095" w:rsidR="008C7A0D" w:rsidRDefault="008C7A0D" w:rsidP="00963366"/>
    <w:p w14:paraId="4168DCA7" w14:textId="6EE5DB6A" w:rsidR="008C7A0D" w:rsidRDefault="008C7A0D" w:rsidP="00963366"/>
    <w:p w14:paraId="031F6F2B" w14:textId="67F86942" w:rsidR="008C7A0D" w:rsidRDefault="008C7A0D" w:rsidP="00963366"/>
    <w:p w14:paraId="3FEB025D" w14:textId="35C67E28" w:rsidR="008C7A0D" w:rsidRDefault="008C7A0D" w:rsidP="00963366"/>
    <w:p w14:paraId="1AE28C3D" w14:textId="002AD37C" w:rsidR="008C7A0D" w:rsidRDefault="008C7A0D" w:rsidP="00963366"/>
    <w:p w14:paraId="05FFEEED" w14:textId="467DBA63" w:rsidR="008C7A0D" w:rsidRDefault="008C7A0D" w:rsidP="00963366"/>
    <w:p w14:paraId="60644A54" w14:textId="028474D3" w:rsidR="008C7A0D" w:rsidRDefault="008C7A0D" w:rsidP="00963366"/>
    <w:p w14:paraId="2E82833E" w14:textId="5FF1AB07" w:rsidR="008C7A0D" w:rsidRDefault="008C7A0D" w:rsidP="00963366"/>
    <w:p w14:paraId="553B23A7" w14:textId="77777777" w:rsidR="008C7A0D" w:rsidRDefault="008C7A0D" w:rsidP="00963366"/>
    <w:p w14:paraId="7E7A3A9D" w14:textId="0FE8FF06" w:rsidR="008E03C6" w:rsidRDefault="00D0571B">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rPr>
          <w:noProof/>
        </w:rPr>
        <w:drawing>
          <wp:inline distT="0" distB="0" distL="0" distR="0" wp14:anchorId="788C445F" wp14:editId="352E6764">
            <wp:extent cx="6859270" cy="6041390"/>
            <wp:effectExtent l="0" t="0" r="0" b="0"/>
            <wp:docPr id="6100" name="Picture 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9270" cy="6041390"/>
                    </a:xfrm>
                    <a:prstGeom prst="rect">
                      <a:avLst/>
                    </a:prstGeom>
                  </pic:spPr>
                </pic:pic>
              </a:graphicData>
            </a:graphic>
          </wp:inline>
        </w:drawing>
      </w:r>
    </w:p>
    <w:p w14:paraId="3227895B" w14:textId="77777777" w:rsidR="005E4398" w:rsidRDefault="005E4398">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31CD3D41" w14:textId="77777777" w:rsidR="005E4398" w:rsidRDefault="005E4398">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29B3AE3F" w14:textId="77777777" w:rsidR="005E4398" w:rsidRDefault="005E4398">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6D30733C" w14:textId="77777777" w:rsidR="005E4398" w:rsidRDefault="005E4398">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38FC135E" w14:textId="77777777" w:rsidR="005E4398" w:rsidRDefault="005E4398">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397FBDBD" w14:textId="77777777" w:rsidR="005E4398" w:rsidRDefault="005E4398">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749EC529" w14:textId="77777777" w:rsidR="00963366" w:rsidRDefault="00963366">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09FEBD5E" w14:textId="77777777" w:rsidR="00963366" w:rsidRDefault="00963366">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0CB38236" w14:textId="77777777" w:rsidR="00963366" w:rsidRDefault="00963366">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5D971AE5" w14:textId="77777777" w:rsidR="004B1D31" w:rsidRDefault="004B1D31" w:rsidP="008E03C6">
      <w:pPr>
        <w:pStyle w:val="Heading3"/>
      </w:pPr>
      <w:bookmarkStart w:id="259" w:name="_Toc219868934"/>
      <w:bookmarkStart w:id="260" w:name="_Toc332991847"/>
      <w:bookmarkStart w:id="261" w:name="_Toc332992113"/>
      <w:bookmarkStart w:id="262" w:name="_Toc339555312"/>
      <w:r>
        <w:lastRenderedPageBreak/>
        <w:t>Output Enable</w:t>
      </w:r>
      <w:bookmarkEnd w:id="259"/>
      <w:bookmarkEnd w:id="260"/>
      <w:bookmarkEnd w:id="261"/>
      <w:bookmarkEnd w:id="262"/>
    </w:p>
    <w:p w14:paraId="08EFB5C3" w14:textId="77777777" w:rsidR="004B1D31" w:rsidRDefault="004B1D31" w:rsidP="004B1D31">
      <w:r>
        <w:t>The Output Enable option gives the option of having an ou</w:t>
      </w:r>
      <w:r w:rsidR="00F63C7E">
        <w:t>tput enable pin.</w:t>
      </w:r>
    </w:p>
    <w:p w14:paraId="6F1CA2E6" w14:textId="77777777" w:rsidR="00D714EB" w:rsidRDefault="00D714EB" w:rsidP="004B1D31"/>
    <w:p w14:paraId="38A24013" w14:textId="53C6338C" w:rsidR="004B1D31" w:rsidRDefault="009E3C93" w:rsidP="008E03C6">
      <w:pPr>
        <w:jc w:val="center"/>
      </w:pPr>
      <w:r>
        <w:rPr>
          <w:noProof/>
        </w:rPr>
        <w:drawing>
          <wp:inline distT="0" distB="0" distL="0" distR="0" wp14:anchorId="75B45FD1" wp14:editId="50413F71">
            <wp:extent cx="6859270" cy="6041390"/>
            <wp:effectExtent l="0" t="0" r="0" b="0"/>
            <wp:docPr id="6101" name="Picture 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9270" cy="6041390"/>
                    </a:xfrm>
                    <a:prstGeom prst="rect">
                      <a:avLst/>
                    </a:prstGeom>
                  </pic:spPr>
                </pic:pic>
              </a:graphicData>
            </a:graphic>
          </wp:inline>
        </w:drawing>
      </w:r>
    </w:p>
    <w:p w14:paraId="4380EFBF" w14:textId="77777777" w:rsidR="008E03C6" w:rsidRDefault="008E03C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447A39DE" w14:textId="77777777" w:rsidR="0089676F" w:rsidRDefault="0089676F" w:rsidP="0089676F">
      <w:pPr>
        <w:pStyle w:val="Heading3"/>
        <w:rPr>
          <w:bCs/>
        </w:rPr>
      </w:pPr>
      <w:r>
        <w:lastRenderedPageBreak/>
        <w:t>Synchronous</w:t>
      </w:r>
      <w:r>
        <w:rPr>
          <w:spacing w:val="-15"/>
        </w:rPr>
        <w:t xml:space="preserve"> </w:t>
      </w:r>
      <w:r>
        <w:t>Write</w:t>
      </w:r>
      <w:r>
        <w:rPr>
          <w:spacing w:val="-14"/>
        </w:rPr>
        <w:t xml:space="preserve"> </w:t>
      </w:r>
      <w:r>
        <w:t>Through</w:t>
      </w:r>
    </w:p>
    <w:p w14:paraId="200ADE6E" w14:textId="77777777" w:rsidR="0089676F" w:rsidRDefault="0089676F" w:rsidP="0089676F">
      <w:r w:rsidRPr="00FF7CE4">
        <w:t>The</w:t>
      </w:r>
      <w:r w:rsidRPr="00FF7CE4">
        <w:rPr>
          <w:spacing w:val="45"/>
        </w:rPr>
        <w:t xml:space="preserve"> </w:t>
      </w:r>
      <w:r w:rsidRPr="00FF7CE4">
        <w:t>synchronous</w:t>
      </w:r>
      <w:r w:rsidRPr="00FF7CE4">
        <w:rPr>
          <w:spacing w:val="45"/>
        </w:rPr>
        <w:t xml:space="preserve"> </w:t>
      </w:r>
      <w:r w:rsidRPr="00FF7CE4">
        <w:t>write</w:t>
      </w:r>
      <w:r w:rsidRPr="00FF7CE4">
        <w:rPr>
          <w:spacing w:val="46"/>
        </w:rPr>
        <w:t xml:space="preserve"> </w:t>
      </w:r>
      <w:r w:rsidRPr="00FF7CE4">
        <w:t>through</w:t>
      </w:r>
      <w:r w:rsidRPr="00FF7CE4">
        <w:rPr>
          <w:spacing w:val="45"/>
        </w:rPr>
        <w:t xml:space="preserve"> </w:t>
      </w:r>
      <w:r w:rsidRPr="00FF7CE4">
        <w:t>option</w:t>
      </w:r>
      <w:r w:rsidRPr="00FF7CE4">
        <w:rPr>
          <w:spacing w:val="46"/>
        </w:rPr>
        <w:t xml:space="preserve"> </w:t>
      </w:r>
      <w:r w:rsidRPr="00FF7CE4">
        <w:t>allows</w:t>
      </w:r>
      <w:r w:rsidRPr="00FF7CE4">
        <w:rPr>
          <w:spacing w:val="45"/>
        </w:rPr>
        <w:t xml:space="preserve"> </w:t>
      </w:r>
      <w:r w:rsidRPr="00FF7CE4">
        <w:t>the</w:t>
      </w:r>
      <w:r w:rsidRPr="00FF7CE4">
        <w:rPr>
          <w:spacing w:val="46"/>
        </w:rPr>
        <w:t xml:space="preserve"> </w:t>
      </w:r>
      <w:r w:rsidRPr="00FF7CE4">
        <w:t>user</w:t>
      </w:r>
      <w:r w:rsidRPr="00FF7CE4">
        <w:rPr>
          <w:spacing w:val="45"/>
        </w:rPr>
        <w:t xml:space="preserve"> </w:t>
      </w:r>
      <w:r w:rsidRPr="00FF7CE4">
        <w:t>to</w:t>
      </w:r>
      <w:r w:rsidRPr="00FF7CE4">
        <w:rPr>
          <w:spacing w:val="46"/>
        </w:rPr>
        <w:t xml:space="preserve"> </w:t>
      </w:r>
      <w:r w:rsidRPr="00FF7CE4">
        <w:t>enable</w:t>
      </w:r>
      <w:r w:rsidRPr="00FF7CE4">
        <w:rPr>
          <w:spacing w:val="45"/>
        </w:rPr>
        <w:t xml:space="preserve"> </w:t>
      </w:r>
      <w:r w:rsidRPr="00FF7CE4">
        <w:t>reading</w:t>
      </w:r>
      <w:r w:rsidRPr="00FF7CE4">
        <w:rPr>
          <w:spacing w:val="46"/>
        </w:rPr>
        <w:t xml:space="preserve"> </w:t>
      </w:r>
      <w:r w:rsidRPr="00FF7CE4">
        <w:t>back</w:t>
      </w:r>
      <w:r w:rsidRPr="00FF7CE4">
        <w:rPr>
          <w:spacing w:val="45"/>
        </w:rPr>
        <w:t xml:space="preserve"> </w:t>
      </w:r>
      <w:r w:rsidRPr="00FF7CE4">
        <w:rPr>
          <w:spacing w:val="-1"/>
        </w:rPr>
        <w:t>the</w:t>
      </w:r>
      <w:r w:rsidRPr="00FF7CE4">
        <w:rPr>
          <w:spacing w:val="46"/>
        </w:rPr>
        <w:t xml:space="preserve"> </w:t>
      </w:r>
      <w:r w:rsidRPr="00FF7CE4">
        <w:t>input</w:t>
      </w:r>
      <w:r w:rsidRPr="00FF7CE4">
        <w:rPr>
          <w:spacing w:val="45"/>
        </w:rPr>
        <w:t xml:space="preserve"> </w:t>
      </w:r>
      <w:r w:rsidRPr="00FF7CE4">
        <w:t>data</w:t>
      </w:r>
      <w:r w:rsidRPr="00FF7CE4">
        <w:rPr>
          <w:spacing w:val="46"/>
        </w:rPr>
        <w:t xml:space="preserve"> </w:t>
      </w:r>
      <w:r w:rsidRPr="00FF7CE4">
        <w:t>while</w:t>
      </w:r>
      <w:r w:rsidRPr="00FF7CE4">
        <w:rPr>
          <w:spacing w:val="22"/>
          <w:w w:val="99"/>
        </w:rPr>
        <w:t xml:space="preserve"> </w:t>
      </w:r>
      <w:r w:rsidRPr="00FF7CE4">
        <w:t>performing</w:t>
      </w:r>
      <w:r w:rsidRPr="00FF7CE4">
        <w:rPr>
          <w:spacing w:val="-12"/>
        </w:rPr>
        <w:t xml:space="preserve"> </w:t>
      </w:r>
      <w:r w:rsidRPr="00FF7CE4">
        <w:t>memory</w:t>
      </w:r>
      <w:r w:rsidRPr="00FF7CE4">
        <w:rPr>
          <w:spacing w:val="-12"/>
        </w:rPr>
        <w:t xml:space="preserve"> </w:t>
      </w:r>
      <w:r w:rsidRPr="00FF7CE4">
        <w:t>write.</w:t>
      </w:r>
    </w:p>
    <w:p w14:paraId="5C03E133" w14:textId="77777777" w:rsidR="0089676F" w:rsidRDefault="0089676F" w:rsidP="0089676F">
      <w:pPr>
        <w:keepNext/>
        <w:jc w:val="center"/>
      </w:pPr>
      <w:r>
        <w:object w:dxaOrig="5521" w:dyaOrig="1920" w14:anchorId="089B4126">
          <v:shape id="_x0000_i1029" type="#_x0000_t75" style="width:326.25pt;height:113.25pt" o:ole="">
            <v:imagedata r:id="rId65" o:title=""/>
          </v:shape>
          <o:OLEObject Type="Embed" ProgID="Visio.Drawing.15" ShapeID="_x0000_i1029" DrawAspect="Content" ObjectID="_1686401471" r:id="rId66"/>
        </w:object>
      </w:r>
    </w:p>
    <w:p w14:paraId="1BE3470F" w14:textId="2A8D9694" w:rsidR="0089676F" w:rsidRDefault="0089676F" w:rsidP="0089676F">
      <w:pPr>
        <w:pStyle w:val="Caption"/>
      </w:pPr>
      <w:bookmarkStart w:id="263" w:name="_Toc41402273"/>
      <w:bookmarkStart w:id="264" w:name="_Toc75782621"/>
      <w:r>
        <w:t xml:space="preserve">Figure </w:t>
      </w:r>
      <w:r>
        <w:fldChar w:fldCharType="begin"/>
      </w:r>
      <w:r>
        <w:instrText xml:space="preserve"> SEQ Figure \* ARABIC </w:instrText>
      </w:r>
      <w:r>
        <w:fldChar w:fldCharType="separate"/>
      </w:r>
      <w:r w:rsidR="00BA1137">
        <w:rPr>
          <w:noProof/>
        </w:rPr>
        <w:t>5</w:t>
      </w:r>
      <w:r>
        <w:fldChar w:fldCharType="end"/>
      </w:r>
      <w:r>
        <w:t>. Synchronous write through timing diagram</w:t>
      </w:r>
      <w:bookmarkEnd w:id="263"/>
      <w:bookmarkEnd w:id="264"/>
    </w:p>
    <w:p w14:paraId="62A713F5" w14:textId="3EB58362" w:rsidR="00113F16" w:rsidRDefault="00113F16" w:rsidP="00113F16"/>
    <w:p w14:paraId="547E1739" w14:textId="044DD0A2" w:rsidR="00113F16" w:rsidRDefault="00113F16" w:rsidP="00113F16"/>
    <w:p w14:paraId="3849920C" w14:textId="79749CDD" w:rsidR="00113F16" w:rsidRDefault="00113F16" w:rsidP="00113F16"/>
    <w:p w14:paraId="09B2C792" w14:textId="2A9ED421" w:rsidR="00113F16" w:rsidRDefault="00113F16" w:rsidP="00113F16"/>
    <w:p w14:paraId="2A3CB049" w14:textId="7543A021" w:rsidR="00113F16" w:rsidRDefault="00113F16" w:rsidP="00113F16"/>
    <w:p w14:paraId="3E631A5C" w14:textId="7AF7055F" w:rsidR="00113F16" w:rsidRDefault="00113F16" w:rsidP="00113F16"/>
    <w:p w14:paraId="7196186D" w14:textId="263404CF" w:rsidR="00113F16" w:rsidRDefault="00113F16" w:rsidP="00113F16"/>
    <w:p w14:paraId="34A952BD" w14:textId="5ED7F8D2" w:rsidR="00113F16" w:rsidRDefault="00113F16" w:rsidP="00113F16"/>
    <w:p w14:paraId="1E717A2A" w14:textId="026869FD" w:rsidR="00113F16" w:rsidRDefault="00113F16" w:rsidP="00113F16"/>
    <w:p w14:paraId="7AB6C262" w14:textId="504C21A3" w:rsidR="00113F16" w:rsidRDefault="00113F16" w:rsidP="00113F16"/>
    <w:p w14:paraId="13B35AAF" w14:textId="62AAB7B3" w:rsidR="00113F16" w:rsidRDefault="00113F16" w:rsidP="00113F16"/>
    <w:p w14:paraId="4A563CD9" w14:textId="69691D1B" w:rsidR="00113F16" w:rsidRDefault="00113F16" w:rsidP="00113F16"/>
    <w:p w14:paraId="008E9192" w14:textId="78732BB5" w:rsidR="00113F16" w:rsidRDefault="00113F16" w:rsidP="00113F16"/>
    <w:p w14:paraId="7560BC42" w14:textId="1B231EF3" w:rsidR="00113F16" w:rsidRDefault="00113F16" w:rsidP="00113F16"/>
    <w:p w14:paraId="2D670434" w14:textId="64191402" w:rsidR="00113F16" w:rsidRDefault="00113F16" w:rsidP="00113F16"/>
    <w:p w14:paraId="312177C1" w14:textId="6BFBF795" w:rsidR="00113F16" w:rsidRDefault="00113F16" w:rsidP="00113F16"/>
    <w:p w14:paraId="3C56127B" w14:textId="4D0FBC32" w:rsidR="00113F16" w:rsidRDefault="00113F16" w:rsidP="00113F16"/>
    <w:p w14:paraId="6FB396E3" w14:textId="57B082AB" w:rsidR="00113F16" w:rsidRDefault="00113F16" w:rsidP="00113F16"/>
    <w:p w14:paraId="2991ABDF" w14:textId="547B4401" w:rsidR="00113F16" w:rsidRDefault="00113F16" w:rsidP="00113F16"/>
    <w:p w14:paraId="17ECCAD5" w14:textId="722E1981" w:rsidR="00113F16" w:rsidRDefault="00113F16" w:rsidP="00113F16"/>
    <w:p w14:paraId="6D9558AE" w14:textId="77777777" w:rsidR="00113F16" w:rsidRPr="00113F16" w:rsidRDefault="00113F16" w:rsidP="00113F16"/>
    <w:p w14:paraId="7929C2A4" w14:textId="6272FA4F" w:rsidR="0089676F" w:rsidRDefault="007F486B" w:rsidP="0089676F">
      <w:pPr>
        <w:tabs>
          <w:tab w:val="clear" w:pos="567"/>
          <w:tab w:val="clear" w:pos="1134"/>
          <w:tab w:val="clear" w:pos="1701"/>
          <w:tab w:val="clear" w:pos="2268"/>
          <w:tab w:val="clear" w:pos="2835"/>
          <w:tab w:val="clear" w:pos="3402"/>
          <w:tab w:val="clear" w:pos="3969"/>
          <w:tab w:val="clear" w:pos="4536"/>
        </w:tabs>
        <w:spacing w:before="0" w:after="0" w:line="240" w:lineRule="auto"/>
        <w:jc w:val="center"/>
      </w:pPr>
      <w:r>
        <w:rPr>
          <w:noProof/>
        </w:rPr>
        <w:drawing>
          <wp:inline distT="0" distB="0" distL="0" distR="0" wp14:anchorId="6FF99DA9" wp14:editId="722BC344">
            <wp:extent cx="6859270" cy="6041390"/>
            <wp:effectExtent l="0" t="0" r="0" b="0"/>
            <wp:docPr id="6102" name="Picture 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9270" cy="6041390"/>
                    </a:xfrm>
                    <a:prstGeom prst="rect">
                      <a:avLst/>
                    </a:prstGeom>
                  </pic:spPr>
                </pic:pic>
              </a:graphicData>
            </a:graphic>
          </wp:inline>
        </w:drawing>
      </w:r>
    </w:p>
    <w:p w14:paraId="37554A89" w14:textId="5E1930A6" w:rsidR="00113F16" w:rsidRDefault="00113F16" w:rsidP="0089676F">
      <w:pPr>
        <w:tabs>
          <w:tab w:val="clear" w:pos="567"/>
          <w:tab w:val="clear" w:pos="1134"/>
          <w:tab w:val="clear" w:pos="1701"/>
          <w:tab w:val="clear" w:pos="2268"/>
          <w:tab w:val="clear" w:pos="2835"/>
          <w:tab w:val="clear" w:pos="3402"/>
          <w:tab w:val="clear" w:pos="3969"/>
          <w:tab w:val="clear" w:pos="4536"/>
        </w:tabs>
        <w:spacing w:before="0" w:after="0" w:line="240" w:lineRule="auto"/>
        <w:jc w:val="center"/>
      </w:pPr>
    </w:p>
    <w:p w14:paraId="076C4A11" w14:textId="71B36CB3" w:rsidR="00113F16" w:rsidRDefault="00113F16" w:rsidP="0089676F">
      <w:pPr>
        <w:tabs>
          <w:tab w:val="clear" w:pos="567"/>
          <w:tab w:val="clear" w:pos="1134"/>
          <w:tab w:val="clear" w:pos="1701"/>
          <w:tab w:val="clear" w:pos="2268"/>
          <w:tab w:val="clear" w:pos="2835"/>
          <w:tab w:val="clear" w:pos="3402"/>
          <w:tab w:val="clear" w:pos="3969"/>
          <w:tab w:val="clear" w:pos="4536"/>
        </w:tabs>
        <w:spacing w:before="0" w:after="0" w:line="240" w:lineRule="auto"/>
        <w:jc w:val="center"/>
      </w:pPr>
    </w:p>
    <w:p w14:paraId="0B5DFD1A" w14:textId="2CAD3893" w:rsidR="00113F16" w:rsidRDefault="00113F16" w:rsidP="0089676F">
      <w:pPr>
        <w:tabs>
          <w:tab w:val="clear" w:pos="567"/>
          <w:tab w:val="clear" w:pos="1134"/>
          <w:tab w:val="clear" w:pos="1701"/>
          <w:tab w:val="clear" w:pos="2268"/>
          <w:tab w:val="clear" w:pos="2835"/>
          <w:tab w:val="clear" w:pos="3402"/>
          <w:tab w:val="clear" w:pos="3969"/>
          <w:tab w:val="clear" w:pos="4536"/>
        </w:tabs>
        <w:spacing w:before="0" w:after="0" w:line="240" w:lineRule="auto"/>
        <w:jc w:val="center"/>
      </w:pPr>
    </w:p>
    <w:p w14:paraId="0C6033DA" w14:textId="696A3B36" w:rsidR="00113F16" w:rsidRDefault="00113F16" w:rsidP="0089676F">
      <w:pPr>
        <w:tabs>
          <w:tab w:val="clear" w:pos="567"/>
          <w:tab w:val="clear" w:pos="1134"/>
          <w:tab w:val="clear" w:pos="1701"/>
          <w:tab w:val="clear" w:pos="2268"/>
          <w:tab w:val="clear" w:pos="2835"/>
          <w:tab w:val="clear" w:pos="3402"/>
          <w:tab w:val="clear" w:pos="3969"/>
          <w:tab w:val="clear" w:pos="4536"/>
        </w:tabs>
        <w:spacing w:before="0" w:after="0" w:line="240" w:lineRule="auto"/>
        <w:jc w:val="center"/>
      </w:pPr>
    </w:p>
    <w:p w14:paraId="2B6E69C0" w14:textId="77777777" w:rsidR="00113F16" w:rsidRDefault="00113F16" w:rsidP="0089676F">
      <w:pPr>
        <w:tabs>
          <w:tab w:val="clear" w:pos="567"/>
          <w:tab w:val="clear" w:pos="1134"/>
          <w:tab w:val="clear" w:pos="1701"/>
          <w:tab w:val="clear" w:pos="2268"/>
          <w:tab w:val="clear" w:pos="2835"/>
          <w:tab w:val="clear" w:pos="3402"/>
          <w:tab w:val="clear" w:pos="3969"/>
          <w:tab w:val="clear" w:pos="4536"/>
        </w:tabs>
        <w:spacing w:before="0" w:after="0" w:line="240" w:lineRule="auto"/>
        <w:jc w:val="center"/>
      </w:pPr>
    </w:p>
    <w:p w14:paraId="521D169F" w14:textId="77777777" w:rsidR="004B1D31" w:rsidRDefault="004B1D31" w:rsidP="008E03C6">
      <w:pPr>
        <w:pStyle w:val="Heading3"/>
      </w:pPr>
      <w:bookmarkStart w:id="265" w:name="_Toc332991848"/>
      <w:bookmarkStart w:id="266" w:name="_Toc332992114"/>
      <w:bookmarkStart w:id="267" w:name="_Toc339555313"/>
      <w:bookmarkStart w:id="268" w:name="_Toc219868936"/>
      <w:proofErr w:type="spellStart"/>
      <w:r>
        <w:lastRenderedPageBreak/>
        <w:t>Decap</w:t>
      </w:r>
      <w:bookmarkEnd w:id="265"/>
      <w:bookmarkEnd w:id="266"/>
      <w:bookmarkEnd w:id="267"/>
      <w:proofErr w:type="spellEnd"/>
    </w:p>
    <w:p w14:paraId="40F9B425" w14:textId="77777777" w:rsidR="004B1D31" w:rsidRDefault="004B1D31" w:rsidP="004B1D31">
      <w:r>
        <w:t xml:space="preserve">The </w:t>
      </w:r>
      <w:proofErr w:type="spellStart"/>
      <w:r>
        <w:t>Decap</w:t>
      </w:r>
      <w:proofErr w:type="spellEnd"/>
      <w:r>
        <w:t xml:space="preserve"> option adds decoupling capacitances on the bottom of each instance according to the given Power Grid Impedance (in Ohm) and Power Drop Tolerance (in mV). Moreover, the compiler can also support putting only a certain percentage of the total required decoupling capacitances when </w:t>
      </w:r>
      <w:r w:rsidR="009B5335">
        <w:t xml:space="preserve">the </w:t>
      </w:r>
      <w:r>
        <w:t xml:space="preserve">user does not want to take the area hit. However, we strongly recommend using 100% of the required amount of </w:t>
      </w:r>
      <w:proofErr w:type="spellStart"/>
      <w:r>
        <w:t>decaps</w:t>
      </w:r>
      <w:proofErr w:type="spellEnd"/>
      <w:r>
        <w:t xml:space="preserve">. </w:t>
      </w:r>
    </w:p>
    <w:p w14:paraId="4680B5E0" w14:textId="77777777" w:rsidR="00D714EB" w:rsidRDefault="00D714EB" w:rsidP="004B1D31"/>
    <w:p w14:paraId="52CE2253" w14:textId="7786FD8A" w:rsidR="004B1D31" w:rsidRPr="00C244DE" w:rsidRDefault="000A0A6B" w:rsidP="008E03C6">
      <w:pPr>
        <w:jc w:val="center"/>
      </w:pPr>
      <w:r>
        <w:rPr>
          <w:noProof/>
        </w:rPr>
        <w:drawing>
          <wp:inline distT="0" distB="0" distL="0" distR="0" wp14:anchorId="10B988A7" wp14:editId="13EEF327">
            <wp:extent cx="6859270" cy="6041390"/>
            <wp:effectExtent l="0" t="0" r="0" b="0"/>
            <wp:docPr id="6103" name="Picture 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9270" cy="6041390"/>
                    </a:xfrm>
                    <a:prstGeom prst="rect">
                      <a:avLst/>
                    </a:prstGeom>
                  </pic:spPr>
                </pic:pic>
              </a:graphicData>
            </a:graphic>
          </wp:inline>
        </w:drawing>
      </w:r>
    </w:p>
    <w:p w14:paraId="49079CB9" w14:textId="77777777" w:rsidR="00D714EB" w:rsidRDefault="00D714EB">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4414457D" w14:textId="77777777" w:rsidR="004B1D31" w:rsidRDefault="004B1D31" w:rsidP="008E03C6">
      <w:pPr>
        <w:pStyle w:val="Heading3"/>
      </w:pPr>
      <w:bookmarkStart w:id="269" w:name="_Toc332991850"/>
      <w:bookmarkStart w:id="270" w:name="_Toc332992116"/>
      <w:bookmarkStart w:id="271" w:name="_Toc339555315"/>
      <w:r>
        <w:lastRenderedPageBreak/>
        <w:t>Low Power Options</w:t>
      </w:r>
      <w:bookmarkEnd w:id="269"/>
      <w:bookmarkEnd w:id="270"/>
      <w:bookmarkEnd w:id="271"/>
    </w:p>
    <w:p w14:paraId="58BAB5E8" w14:textId="77777777" w:rsidR="00B90319" w:rsidRDefault="00B90319" w:rsidP="00B90319">
      <w:r>
        <w:t xml:space="preserve">Low </w:t>
      </w:r>
      <w:r w:rsidR="00B8657C">
        <w:t>Leakage</w:t>
      </w:r>
      <w:r>
        <w:t xml:space="preserve"> option enables the option of Ultra low leakage (ULL) with data retention. Compiler supports the following two ULL modes as different options:</w:t>
      </w:r>
    </w:p>
    <w:p w14:paraId="0DE17BE5" w14:textId="77777777" w:rsidR="00B90319" w:rsidRDefault="00B90319" w:rsidP="00B90319">
      <w:pPr>
        <w:pStyle w:val="ListParagraph"/>
        <w:numPr>
          <w:ilvl w:val="0"/>
          <w:numId w:val="3"/>
        </w:numPr>
        <w:ind w:left="850" w:hanging="283"/>
      </w:pPr>
      <w:r>
        <w:t xml:space="preserve">Light Sleep mode: requires the least amount of time to wake up, with less leakage saving. </w:t>
      </w:r>
    </w:p>
    <w:p w14:paraId="1E5AC846" w14:textId="77777777" w:rsidR="00B90319" w:rsidRDefault="00B90319" w:rsidP="00B90319">
      <w:pPr>
        <w:pStyle w:val="ListParagraph"/>
        <w:numPr>
          <w:ilvl w:val="0"/>
          <w:numId w:val="3"/>
        </w:numPr>
        <w:ind w:left="850" w:hanging="283"/>
      </w:pPr>
      <w:r>
        <w:t>Deep Sleep mode: requires more time to wake up (usually more than one cycle), with more leakage saving.</w:t>
      </w:r>
    </w:p>
    <w:p w14:paraId="1BC1F53B" w14:textId="77777777" w:rsidR="00B90319" w:rsidRDefault="00B90319" w:rsidP="00B90319">
      <w:r>
        <w:t xml:space="preserve">The ULL control pins are listed as below. </w:t>
      </w:r>
    </w:p>
    <w:p w14:paraId="7AE99D11" w14:textId="77777777" w:rsidR="00B90319" w:rsidRDefault="00B90319" w:rsidP="00B90319">
      <w:pPr>
        <w:pStyle w:val="ListParagraph"/>
        <w:numPr>
          <w:ilvl w:val="0"/>
          <w:numId w:val="24"/>
        </w:numPr>
      </w:pPr>
      <w:r>
        <w:t>“LKRB_N”: “0” enable bit cell array ULL; “1” disable bit cell array ULL</w:t>
      </w:r>
    </w:p>
    <w:p w14:paraId="6F3B7DB3" w14:textId="77777777" w:rsidR="00B90319" w:rsidRDefault="00B90319" w:rsidP="00B90319">
      <w:pPr>
        <w:pStyle w:val="ListParagraph"/>
        <w:numPr>
          <w:ilvl w:val="0"/>
          <w:numId w:val="24"/>
        </w:numPr>
      </w:pPr>
      <w:r>
        <w:t>“LOLEAK_N”: “0” enable periphery circuit ULL; “1” disable periphery circuit ULL.</w:t>
      </w:r>
    </w:p>
    <w:p w14:paraId="585224DA" w14:textId="27E4432C" w:rsidR="00B90319" w:rsidRDefault="00B90319" w:rsidP="00B90319">
      <w:r>
        <w:t xml:space="preserve">In low leakage mode, the output’s state is unchanged. The user can’t access memories in low leakage modes. </w:t>
      </w:r>
    </w:p>
    <w:p w14:paraId="7AF1C646" w14:textId="1B9158D4" w:rsidR="007403E8" w:rsidRDefault="007403E8" w:rsidP="00B90319"/>
    <w:p w14:paraId="32098D6A" w14:textId="0707338F" w:rsidR="007403E8" w:rsidRDefault="007403E8" w:rsidP="00B90319"/>
    <w:p w14:paraId="3A519F22" w14:textId="1A3AD497" w:rsidR="000A326D" w:rsidRDefault="000A326D" w:rsidP="00B90319"/>
    <w:p w14:paraId="5DFA58EE" w14:textId="68328584" w:rsidR="000A326D" w:rsidRDefault="000A326D" w:rsidP="00B90319"/>
    <w:p w14:paraId="7538F7BC" w14:textId="2584DEE2" w:rsidR="000A326D" w:rsidRDefault="000A326D" w:rsidP="00B90319"/>
    <w:p w14:paraId="75675A0B" w14:textId="18F63EF3" w:rsidR="000A326D" w:rsidRDefault="000A326D" w:rsidP="00B90319"/>
    <w:p w14:paraId="39D9B9EF" w14:textId="70BECE81" w:rsidR="000A326D" w:rsidRDefault="000A326D" w:rsidP="00B90319"/>
    <w:p w14:paraId="63050C0B" w14:textId="53ABF276" w:rsidR="000A326D" w:rsidRDefault="000A326D" w:rsidP="00B90319"/>
    <w:p w14:paraId="06818B5D" w14:textId="32CC10E1" w:rsidR="000A326D" w:rsidRDefault="000A326D" w:rsidP="00B90319"/>
    <w:p w14:paraId="59B05404" w14:textId="5C93F3D8" w:rsidR="000A326D" w:rsidRDefault="000A326D" w:rsidP="00B90319"/>
    <w:p w14:paraId="32FE8FDE" w14:textId="6AE20ECA" w:rsidR="000A326D" w:rsidRDefault="000A326D" w:rsidP="00B90319"/>
    <w:p w14:paraId="7D5E3EBC" w14:textId="2399AD1B" w:rsidR="000A326D" w:rsidRDefault="000A326D" w:rsidP="00B90319"/>
    <w:p w14:paraId="5992B38F" w14:textId="6BFF4B1D" w:rsidR="000A326D" w:rsidRDefault="000A326D" w:rsidP="00B90319"/>
    <w:p w14:paraId="3BF19364" w14:textId="3DB046E9" w:rsidR="000A326D" w:rsidRDefault="000A326D" w:rsidP="00B90319"/>
    <w:p w14:paraId="2E9D1B7B" w14:textId="5C34186C" w:rsidR="000A326D" w:rsidRDefault="000A326D" w:rsidP="00B90319"/>
    <w:p w14:paraId="5599BFCC" w14:textId="065FE9C7" w:rsidR="000A326D" w:rsidRDefault="000A326D" w:rsidP="00B90319"/>
    <w:p w14:paraId="289823A7" w14:textId="6F9C8586" w:rsidR="000A326D" w:rsidRDefault="000A326D" w:rsidP="00B90319"/>
    <w:p w14:paraId="62BB46EF" w14:textId="459D3656" w:rsidR="000A326D" w:rsidRDefault="000A326D" w:rsidP="00B90319"/>
    <w:p w14:paraId="3B3A5038" w14:textId="4724390E" w:rsidR="000A326D" w:rsidRDefault="000A326D" w:rsidP="00B90319"/>
    <w:p w14:paraId="53AD9737" w14:textId="458EFD9C" w:rsidR="000A326D" w:rsidRDefault="000A326D" w:rsidP="00B90319"/>
    <w:p w14:paraId="19A42157" w14:textId="489FCE03" w:rsidR="000A326D" w:rsidRDefault="000A326D" w:rsidP="00B90319"/>
    <w:p w14:paraId="35AF26E7" w14:textId="77777777" w:rsidR="000A326D" w:rsidRDefault="000A326D" w:rsidP="00B90319"/>
    <w:p w14:paraId="41788F9A" w14:textId="4CC7F9F4" w:rsidR="007403E8" w:rsidRDefault="007F3F5A" w:rsidP="00B90319">
      <w:r>
        <w:rPr>
          <w:noProof/>
        </w:rPr>
        <w:drawing>
          <wp:inline distT="0" distB="0" distL="0" distR="0" wp14:anchorId="2ECCD3B8" wp14:editId="50F2E4ED">
            <wp:extent cx="6859270" cy="6041390"/>
            <wp:effectExtent l="0" t="0" r="0" b="0"/>
            <wp:docPr id="6104" name="Picture 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9270" cy="6041390"/>
                    </a:xfrm>
                    <a:prstGeom prst="rect">
                      <a:avLst/>
                    </a:prstGeom>
                  </pic:spPr>
                </pic:pic>
              </a:graphicData>
            </a:graphic>
          </wp:inline>
        </w:drawing>
      </w:r>
    </w:p>
    <w:p w14:paraId="639093FF" w14:textId="3C8A838A" w:rsidR="007403E8" w:rsidRDefault="007403E8" w:rsidP="00B90319"/>
    <w:p w14:paraId="28E5202C" w14:textId="7910060E" w:rsidR="007403E8" w:rsidRDefault="007403E8" w:rsidP="00B90319"/>
    <w:p w14:paraId="040B6103" w14:textId="439574E0" w:rsidR="007403E8" w:rsidRDefault="007403E8" w:rsidP="00B90319"/>
    <w:p w14:paraId="57B18579" w14:textId="505A5377" w:rsidR="007403E8" w:rsidRDefault="007403E8" w:rsidP="00B90319"/>
    <w:p w14:paraId="3440D446" w14:textId="77777777" w:rsidR="007403E8" w:rsidRDefault="007403E8" w:rsidP="00B90319"/>
    <w:p w14:paraId="625C9D87" w14:textId="132B8AC2" w:rsidR="004B1D31" w:rsidRDefault="004B1D31" w:rsidP="008E03C6">
      <w:pPr>
        <w:jc w:val="center"/>
      </w:pPr>
    </w:p>
    <w:p w14:paraId="1614382F" w14:textId="77777777" w:rsidR="00904141" w:rsidRDefault="00E75B8D" w:rsidP="00904141">
      <w:pPr>
        <w:keepNext/>
        <w:jc w:val="center"/>
      </w:pPr>
      <w:r>
        <w:object w:dxaOrig="10725" w:dyaOrig="7590" w14:anchorId="4DEA351C">
          <v:shape id="_x0000_i1030" type="#_x0000_t75" style="width:536.25pt;height:379.5pt" o:ole="">
            <v:imagedata r:id="rId70" o:title=""/>
          </v:shape>
          <o:OLEObject Type="Embed" ProgID="Visio.Drawing.15" ShapeID="_x0000_i1030" DrawAspect="Content" ObjectID="_1686401472" r:id="rId71"/>
        </w:object>
      </w:r>
    </w:p>
    <w:p w14:paraId="20BC2B62" w14:textId="2CE3238F" w:rsidR="00727E1E" w:rsidRDefault="00904141" w:rsidP="00904141">
      <w:pPr>
        <w:pStyle w:val="Caption"/>
      </w:pPr>
      <w:bookmarkStart w:id="272" w:name="_Toc75782622"/>
      <w:r>
        <w:t xml:space="preserve">Figure </w:t>
      </w:r>
      <w:r>
        <w:fldChar w:fldCharType="begin"/>
      </w:r>
      <w:r>
        <w:instrText xml:space="preserve"> SEQ Figure \* ARABIC </w:instrText>
      </w:r>
      <w:r>
        <w:fldChar w:fldCharType="separate"/>
      </w:r>
      <w:r w:rsidR="00BA1137">
        <w:rPr>
          <w:noProof/>
        </w:rPr>
        <w:t>6</w:t>
      </w:r>
      <w:r>
        <w:fldChar w:fldCharType="end"/>
      </w:r>
      <w:r>
        <w:t>. Time for entering/exiting low power mode</w:t>
      </w:r>
      <w:bookmarkEnd w:id="272"/>
    </w:p>
    <w:p w14:paraId="6DD90CF0" w14:textId="77777777" w:rsidR="00E75B8D" w:rsidRDefault="00E75B8D" w:rsidP="00E75B8D">
      <w:r>
        <w:t xml:space="preserve">The above figure is showing how signals LOLEAK_N and LKRB_N need to be controlled for entering or exiting low power mode. During functional mode, these signals need to be held at ‘1’. To enter lower power mode, user needs to set the appropriate signal to ‘0’ after last command is complete. The setup time (wake up time) </w:t>
      </w:r>
      <w:proofErr w:type="spellStart"/>
      <w:r w:rsidRPr="00727E1E">
        <w:rPr>
          <w:b/>
          <w:i/>
        </w:rPr>
        <w:t>ts</w:t>
      </w:r>
      <w:proofErr w:type="spellEnd"/>
      <w:r>
        <w:t xml:space="preserve"> is the time taken for all internal power nodes to be stable (memory is ON). It is requirement time to exit to functional mode and be shown in datasheet. “Min sleep time” is requirement time for saving power is effective.</w:t>
      </w:r>
    </w:p>
    <w:p w14:paraId="3AD25830" w14:textId="77777777" w:rsidR="00680CB6" w:rsidRDefault="00BB374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rPr>
          <w:noProof/>
          <w:lang w:eastAsia="en-US"/>
        </w:rPr>
        <w:drawing>
          <wp:inline distT="0" distB="0" distL="0" distR="0" wp14:anchorId="2D046404" wp14:editId="11453610">
            <wp:extent cx="6852863" cy="1520576"/>
            <wp:effectExtent l="0" t="0" r="5715" b="3810"/>
            <wp:docPr id="6044" name="Picture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0380" cy="1520025"/>
                    </a:xfrm>
                    <a:prstGeom prst="rect">
                      <a:avLst/>
                    </a:prstGeom>
                    <a:noFill/>
                    <a:ln>
                      <a:noFill/>
                    </a:ln>
                  </pic:spPr>
                </pic:pic>
              </a:graphicData>
            </a:graphic>
          </wp:inline>
        </w:drawing>
      </w:r>
    </w:p>
    <w:p w14:paraId="328DECCD" w14:textId="77777777" w:rsidR="004B1D31" w:rsidRDefault="004B1D31" w:rsidP="008E03C6">
      <w:pPr>
        <w:pStyle w:val="Heading3"/>
      </w:pPr>
      <w:bookmarkStart w:id="273" w:name="_Toc332991851"/>
      <w:bookmarkStart w:id="274" w:name="_Toc332992117"/>
      <w:bookmarkStart w:id="275" w:name="_Toc339555316"/>
      <w:r>
        <w:lastRenderedPageBreak/>
        <w:t>Power Gating</w:t>
      </w:r>
      <w:bookmarkEnd w:id="273"/>
      <w:bookmarkEnd w:id="274"/>
      <w:bookmarkEnd w:id="275"/>
    </w:p>
    <w:p w14:paraId="09C23344" w14:textId="77777777" w:rsidR="004B1D31" w:rsidRDefault="004B1D31" w:rsidP="004B1D31">
      <w:pPr>
        <w:rPr>
          <w:bCs/>
          <w:kern w:val="32"/>
          <w:szCs w:val="22"/>
        </w:rPr>
      </w:pPr>
      <w:r>
        <w:rPr>
          <w:bCs/>
          <w:kern w:val="32"/>
          <w:szCs w:val="22"/>
        </w:rPr>
        <w:t>Power Gating option enables SRAM power down function. The following two modes are supported:</w:t>
      </w:r>
    </w:p>
    <w:p w14:paraId="7A35736B" w14:textId="77777777" w:rsidR="004B1D31" w:rsidRDefault="004B1D31" w:rsidP="00F47E1F">
      <w:pPr>
        <w:pStyle w:val="ListParagraph"/>
        <w:numPr>
          <w:ilvl w:val="0"/>
          <w:numId w:val="4"/>
        </w:numPr>
      </w:pPr>
      <w:r>
        <w:t>Power Gating mode:  Periphery logic and memory array power down. Data stored in the memory array will be lost.</w:t>
      </w:r>
    </w:p>
    <w:p w14:paraId="6F99C728" w14:textId="77777777" w:rsidR="004B1D31" w:rsidRDefault="004B1D31" w:rsidP="00F47E1F">
      <w:pPr>
        <w:pStyle w:val="ListParagraph"/>
        <w:numPr>
          <w:ilvl w:val="0"/>
          <w:numId w:val="4"/>
        </w:numPr>
      </w:pPr>
      <w:r>
        <w:t xml:space="preserve">Power Gating with data Retention mode: Periphery logic power down only, while the power for memory array is always on for data retention. </w:t>
      </w:r>
    </w:p>
    <w:p w14:paraId="797A29F6" w14:textId="77777777" w:rsidR="004B1D31" w:rsidRDefault="004B1D31" w:rsidP="004B1D31">
      <w:r>
        <w:t>The Power Gating control pins are listed as below</w:t>
      </w:r>
      <w:r w:rsidR="00F53BD8">
        <w:t>.</w:t>
      </w:r>
      <w:r>
        <w:t xml:space="preserve"> </w:t>
      </w:r>
    </w:p>
    <w:p w14:paraId="5EA8B9E0" w14:textId="77777777" w:rsidR="004B1D31" w:rsidRPr="00FF7C69" w:rsidRDefault="004B1D31" w:rsidP="00FF7C69">
      <w:pPr>
        <w:pStyle w:val="ListParagraph"/>
        <w:numPr>
          <w:ilvl w:val="0"/>
          <w:numId w:val="12"/>
        </w:numPr>
        <w:tabs>
          <w:tab w:val="left" w:pos="7000"/>
        </w:tabs>
        <w:rPr>
          <w:bCs/>
          <w:kern w:val="32"/>
          <w:szCs w:val="22"/>
        </w:rPr>
      </w:pPr>
      <w:r w:rsidRPr="00FF7C69">
        <w:rPr>
          <w:bCs/>
          <w:kern w:val="32"/>
          <w:szCs w:val="22"/>
        </w:rPr>
        <w:t>“P_PWS”: “0” periphery logic power down; “1” periphery logic power up.</w:t>
      </w:r>
      <w:r w:rsidRPr="00FF7C69">
        <w:rPr>
          <w:bCs/>
          <w:kern w:val="32"/>
          <w:szCs w:val="22"/>
        </w:rPr>
        <w:tab/>
      </w:r>
    </w:p>
    <w:p w14:paraId="09EFBBCB" w14:textId="77777777" w:rsidR="004B1D31" w:rsidRDefault="004B1D31" w:rsidP="00FF7C69">
      <w:pPr>
        <w:pStyle w:val="ListParagraph"/>
        <w:numPr>
          <w:ilvl w:val="0"/>
          <w:numId w:val="12"/>
        </w:numPr>
        <w:tabs>
          <w:tab w:val="left" w:pos="7000"/>
        </w:tabs>
        <w:rPr>
          <w:bCs/>
          <w:kern w:val="32"/>
          <w:szCs w:val="22"/>
        </w:rPr>
      </w:pPr>
      <w:r w:rsidRPr="00FF7C69">
        <w:rPr>
          <w:bCs/>
          <w:kern w:val="32"/>
          <w:szCs w:val="22"/>
        </w:rPr>
        <w:t>“COREPWS”: “0” memory array power down; “1” memory array power up.</w:t>
      </w:r>
    </w:p>
    <w:p w14:paraId="4D04000F" w14:textId="77777777" w:rsidR="00915551" w:rsidRPr="00915551" w:rsidRDefault="00915551" w:rsidP="00915551">
      <w:pPr>
        <w:tabs>
          <w:tab w:val="left" w:pos="7000"/>
        </w:tabs>
        <w:rPr>
          <w:bCs/>
          <w:kern w:val="32"/>
          <w:szCs w:val="22"/>
        </w:rPr>
      </w:pPr>
      <w:r>
        <w:rPr>
          <w:bCs/>
          <w:kern w:val="32"/>
          <w:szCs w:val="22"/>
        </w:rPr>
        <w:t>In power gating mode, output is ‘0’.</w:t>
      </w:r>
    </w:p>
    <w:p w14:paraId="2D832AD3" w14:textId="59F9F64D" w:rsidR="00D714EB" w:rsidRDefault="00D714EB" w:rsidP="00D714EB">
      <w:pPr>
        <w:pStyle w:val="ListParagraph"/>
        <w:tabs>
          <w:tab w:val="left" w:pos="7000"/>
        </w:tabs>
        <w:ind w:left="851"/>
        <w:rPr>
          <w:bCs/>
          <w:kern w:val="32"/>
          <w:szCs w:val="22"/>
        </w:rPr>
      </w:pPr>
    </w:p>
    <w:p w14:paraId="656AC4E2" w14:textId="3E565CFA" w:rsidR="00E318E8" w:rsidRDefault="00E318E8" w:rsidP="00D714EB">
      <w:pPr>
        <w:pStyle w:val="ListParagraph"/>
        <w:tabs>
          <w:tab w:val="left" w:pos="7000"/>
        </w:tabs>
        <w:ind w:left="851"/>
        <w:rPr>
          <w:bCs/>
          <w:kern w:val="32"/>
          <w:szCs w:val="22"/>
        </w:rPr>
      </w:pPr>
    </w:p>
    <w:p w14:paraId="1239B7A4" w14:textId="4B46D9BB" w:rsidR="00E318E8" w:rsidRDefault="00E318E8" w:rsidP="00D714EB">
      <w:pPr>
        <w:pStyle w:val="ListParagraph"/>
        <w:tabs>
          <w:tab w:val="left" w:pos="7000"/>
        </w:tabs>
        <w:ind w:left="851"/>
        <w:rPr>
          <w:bCs/>
          <w:kern w:val="32"/>
          <w:szCs w:val="22"/>
        </w:rPr>
      </w:pPr>
    </w:p>
    <w:p w14:paraId="781BBBE3" w14:textId="5B03F550" w:rsidR="00E318E8" w:rsidRDefault="00E318E8" w:rsidP="00D714EB">
      <w:pPr>
        <w:pStyle w:val="ListParagraph"/>
        <w:tabs>
          <w:tab w:val="left" w:pos="7000"/>
        </w:tabs>
        <w:ind w:left="851"/>
        <w:rPr>
          <w:bCs/>
          <w:kern w:val="32"/>
          <w:szCs w:val="22"/>
        </w:rPr>
      </w:pPr>
    </w:p>
    <w:p w14:paraId="41E6F606" w14:textId="5479169A" w:rsidR="00E318E8" w:rsidRDefault="00E318E8" w:rsidP="00D714EB">
      <w:pPr>
        <w:pStyle w:val="ListParagraph"/>
        <w:tabs>
          <w:tab w:val="left" w:pos="7000"/>
        </w:tabs>
        <w:ind w:left="851"/>
        <w:rPr>
          <w:bCs/>
          <w:kern w:val="32"/>
          <w:szCs w:val="22"/>
        </w:rPr>
      </w:pPr>
    </w:p>
    <w:p w14:paraId="4464E44B" w14:textId="6D96DC9F" w:rsidR="00E318E8" w:rsidRDefault="00E318E8" w:rsidP="00D714EB">
      <w:pPr>
        <w:pStyle w:val="ListParagraph"/>
        <w:tabs>
          <w:tab w:val="left" w:pos="7000"/>
        </w:tabs>
        <w:ind w:left="851"/>
        <w:rPr>
          <w:bCs/>
          <w:kern w:val="32"/>
          <w:szCs w:val="22"/>
        </w:rPr>
      </w:pPr>
    </w:p>
    <w:p w14:paraId="4F9AB5A0" w14:textId="7D368A52" w:rsidR="00E318E8" w:rsidRDefault="00E318E8" w:rsidP="00D714EB">
      <w:pPr>
        <w:pStyle w:val="ListParagraph"/>
        <w:tabs>
          <w:tab w:val="left" w:pos="7000"/>
        </w:tabs>
        <w:ind w:left="851"/>
        <w:rPr>
          <w:bCs/>
          <w:kern w:val="32"/>
          <w:szCs w:val="22"/>
        </w:rPr>
      </w:pPr>
    </w:p>
    <w:p w14:paraId="30656BC5" w14:textId="3DE42155" w:rsidR="00E318E8" w:rsidRDefault="00E318E8" w:rsidP="00D714EB">
      <w:pPr>
        <w:pStyle w:val="ListParagraph"/>
        <w:tabs>
          <w:tab w:val="left" w:pos="7000"/>
        </w:tabs>
        <w:ind w:left="851"/>
        <w:rPr>
          <w:bCs/>
          <w:kern w:val="32"/>
          <w:szCs w:val="22"/>
        </w:rPr>
      </w:pPr>
    </w:p>
    <w:p w14:paraId="73DF9FA1" w14:textId="64FBD6F3" w:rsidR="00E318E8" w:rsidRDefault="00E318E8" w:rsidP="00D714EB">
      <w:pPr>
        <w:pStyle w:val="ListParagraph"/>
        <w:tabs>
          <w:tab w:val="left" w:pos="7000"/>
        </w:tabs>
        <w:ind w:left="851"/>
        <w:rPr>
          <w:bCs/>
          <w:kern w:val="32"/>
          <w:szCs w:val="22"/>
        </w:rPr>
      </w:pPr>
    </w:p>
    <w:p w14:paraId="2C722509" w14:textId="32038E4E" w:rsidR="00E318E8" w:rsidRDefault="00E318E8" w:rsidP="00D714EB">
      <w:pPr>
        <w:pStyle w:val="ListParagraph"/>
        <w:tabs>
          <w:tab w:val="left" w:pos="7000"/>
        </w:tabs>
        <w:ind w:left="851"/>
        <w:rPr>
          <w:bCs/>
          <w:kern w:val="32"/>
          <w:szCs w:val="22"/>
        </w:rPr>
      </w:pPr>
    </w:p>
    <w:p w14:paraId="4D771D7A" w14:textId="6DB2B4AC" w:rsidR="00E318E8" w:rsidRDefault="00E318E8" w:rsidP="00D714EB">
      <w:pPr>
        <w:pStyle w:val="ListParagraph"/>
        <w:tabs>
          <w:tab w:val="left" w:pos="7000"/>
        </w:tabs>
        <w:ind w:left="851"/>
        <w:rPr>
          <w:bCs/>
          <w:kern w:val="32"/>
          <w:szCs w:val="22"/>
        </w:rPr>
      </w:pPr>
    </w:p>
    <w:p w14:paraId="7BCA2523" w14:textId="14FFBD42" w:rsidR="00E318E8" w:rsidRDefault="00E318E8" w:rsidP="00D714EB">
      <w:pPr>
        <w:pStyle w:val="ListParagraph"/>
        <w:tabs>
          <w:tab w:val="left" w:pos="7000"/>
        </w:tabs>
        <w:ind w:left="851"/>
        <w:rPr>
          <w:bCs/>
          <w:kern w:val="32"/>
          <w:szCs w:val="22"/>
        </w:rPr>
      </w:pPr>
    </w:p>
    <w:p w14:paraId="320C4519" w14:textId="1BC3ABCC" w:rsidR="00E318E8" w:rsidRDefault="00E318E8" w:rsidP="00D714EB">
      <w:pPr>
        <w:pStyle w:val="ListParagraph"/>
        <w:tabs>
          <w:tab w:val="left" w:pos="7000"/>
        </w:tabs>
        <w:ind w:left="851"/>
        <w:rPr>
          <w:bCs/>
          <w:kern w:val="32"/>
          <w:szCs w:val="22"/>
        </w:rPr>
      </w:pPr>
    </w:p>
    <w:p w14:paraId="3CA2712C" w14:textId="3EDC8A70" w:rsidR="00E318E8" w:rsidRDefault="00E318E8" w:rsidP="00D714EB">
      <w:pPr>
        <w:pStyle w:val="ListParagraph"/>
        <w:tabs>
          <w:tab w:val="left" w:pos="7000"/>
        </w:tabs>
        <w:ind w:left="851"/>
        <w:rPr>
          <w:bCs/>
          <w:kern w:val="32"/>
          <w:szCs w:val="22"/>
        </w:rPr>
      </w:pPr>
    </w:p>
    <w:p w14:paraId="2DB7C248" w14:textId="7DA50497" w:rsidR="00E318E8" w:rsidRDefault="00E318E8" w:rsidP="00D714EB">
      <w:pPr>
        <w:pStyle w:val="ListParagraph"/>
        <w:tabs>
          <w:tab w:val="left" w:pos="7000"/>
        </w:tabs>
        <w:ind w:left="851"/>
        <w:rPr>
          <w:bCs/>
          <w:kern w:val="32"/>
          <w:szCs w:val="22"/>
        </w:rPr>
      </w:pPr>
    </w:p>
    <w:p w14:paraId="3EAE1D27" w14:textId="38A1243B" w:rsidR="00E318E8" w:rsidRDefault="00E318E8" w:rsidP="00D714EB">
      <w:pPr>
        <w:pStyle w:val="ListParagraph"/>
        <w:tabs>
          <w:tab w:val="left" w:pos="7000"/>
        </w:tabs>
        <w:ind w:left="851"/>
        <w:rPr>
          <w:bCs/>
          <w:kern w:val="32"/>
          <w:szCs w:val="22"/>
        </w:rPr>
      </w:pPr>
    </w:p>
    <w:p w14:paraId="18F7B4B7" w14:textId="71DC9CAE" w:rsidR="00E318E8" w:rsidRDefault="00E318E8" w:rsidP="00D714EB">
      <w:pPr>
        <w:pStyle w:val="ListParagraph"/>
        <w:tabs>
          <w:tab w:val="left" w:pos="7000"/>
        </w:tabs>
        <w:ind w:left="851"/>
        <w:rPr>
          <w:bCs/>
          <w:kern w:val="32"/>
          <w:szCs w:val="22"/>
        </w:rPr>
      </w:pPr>
    </w:p>
    <w:p w14:paraId="3773B500" w14:textId="6CF38927" w:rsidR="00E318E8" w:rsidRDefault="00E318E8" w:rsidP="00D714EB">
      <w:pPr>
        <w:pStyle w:val="ListParagraph"/>
        <w:tabs>
          <w:tab w:val="left" w:pos="7000"/>
        </w:tabs>
        <w:ind w:left="851"/>
        <w:rPr>
          <w:bCs/>
          <w:kern w:val="32"/>
          <w:szCs w:val="22"/>
        </w:rPr>
      </w:pPr>
    </w:p>
    <w:p w14:paraId="55E19A4C" w14:textId="4AE93CA3" w:rsidR="00E318E8" w:rsidRDefault="00E318E8" w:rsidP="00D714EB">
      <w:pPr>
        <w:pStyle w:val="ListParagraph"/>
        <w:tabs>
          <w:tab w:val="left" w:pos="7000"/>
        </w:tabs>
        <w:ind w:left="851"/>
        <w:rPr>
          <w:bCs/>
          <w:kern w:val="32"/>
          <w:szCs w:val="22"/>
        </w:rPr>
      </w:pPr>
    </w:p>
    <w:p w14:paraId="70C809AF" w14:textId="452881EC" w:rsidR="00E318E8" w:rsidRDefault="00E318E8" w:rsidP="00D714EB">
      <w:pPr>
        <w:pStyle w:val="ListParagraph"/>
        <w:tabs>
          <w:tab w:val="left" w:pos="7000"/>
        </w:tabs>
        <w:ind w:left="851"/>
        <w:rPr>
          <w:bCs/>
          <w:kern w:val="32"/>
          <w:szCs w:val="22"/>
        </w:rPr>
      </w:pPr>
    </w:p>
    <w:p w14:paraId="3E0D249C" w14:textId="19424167" w:rsidR="00E318E8" w:rsidRDefault="00E318E8" w:rsidP="00D714EB">
      <w:pPr>
        <w:pStyle w:val="ListParagraph"/>
        <w:tabs>
          <w:tab w:val="left" w:pos="7000"/>
        </w:tabs>
        <w:ind w:left="851"/>
        <w:rPr>
          <w:bCs/>
          <w:kern w:val="32"/>
          <w:szCs w:val="22"/>
        </w:rPr>
      </w:pPr>
    </w:p>
    <w:p w14:paraId="1DD3BFE5" w14:textId="77777777" w:rsidR="00E318E8" w:rsidRPr="00FF7C69" w:rsidRDefault="00E318E8" w:rsidP="00D714EB">
      <w:pPr>
        <w:pStyle w:val="ListParagraph"/>
        <w:tabs>
          <w:tab w:val="left" w:pos="7000"/>
        </w:tabs>
        <w:ind w:left="851"/>
        <w:rPr>
          <w:bCs/>
          <w:kern w:val="32"/>
          <w:szCs w:val="22"/>
        </w:rPr>
      </w:pPr>
    </w:p>
    <w:p w14:paraId="1C0E9F4B" w14:textId="4BD13135" w:rsidR="004B1D31" w:rsidRDefault="00E537BE" w:rsidP="00FD1342">
      <w:pPr>
        <w:jc w:val="center"/>
      </w:pPr>
      <w:r>
        <w:rPr>
          <w:noProof/>
        </w:rPr>
        <w:drawing>
          <wp:inline distT="0" distB="0" distL="0" distR="0" wp14:anchorId="33598BA8" wp14:editId="2737AEC0">
            <wp:extent cx="6859270" cy="6041390"/>
            <wp:effectExtent l="0" t="0" r="0" b="0"/>
            <wp:docPr id="6105" name="Picture 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9270" cy="6041390"/>
                    </a:xfrm>
                    <a:prstGeom prst="rect">
                      <a:avLst/>
                    </a:prstGeom>
                  </pic:spPr>
                </pic:pic>
              </a:graphicData>
            </a:graphic>
          </wp:inline>
        </w:drawing>
      </w:r>
    </w:p>
    <w:p w14:paraId="7801D463" w14:textId="77777777" w:rsidR="00053D15" w:rsidRDefault="00053D15" w:rsidP="00053D15">
      <w:r>
        <w:t>The following figure is showing how signals PWS_N and CORE_PWS_N need to be controlled for entering or exiting low power gating mode. During functional mode, these signals need to be held at ‘1’. To enter lower power mode, user need to set the appropriate signal to ‘0’ after last command is complete. If the last command is read</w:t>
      </w:r>
      <w:r w:rsidR="00391DE6">
        <w:t>ing</w:t>
      </w:r>
      <w:r>
        <w:t xml:space="preserve">, user should wait 1 cycle to ensure last data out is captured. The setup time (wake up time) </w:t>
      </w:r>
      <w:proofErr w:type="spellStart"/>
      <w:r w:rsidRPr="00727E1E">
        <w:rPr>
          <w:b/>
          <w:i/>
        </w:rPr>
        <w:t>ts</w:t>
      </w:r>
      <w:proofErr w:type="spellEnd"/>
      <w:r>
        <w:t xml:space="preserve"> is the time taken for all internal power nodes to be stable (memory is ON).</w:t>
      </w:r>
    </w:p>
    <w:p w14:paraId="793DD97D" w14:textId="77777777" w:rsidR="004C5370" w:rsidRDefault="001F083E" w:rsidP="004C5370">
      <w:pPr>
        <w:keepNext/>
        <w:jc w:val="center"/>
      </w:pPr>
      <w:r>
        <w:object w:dxaOrig="10726" w:dyaOrig="7591" w14:anchorId="71319873">
          <v:shape id="_x0000_i1031" type="#_x0000_t75" style="width:536.25pt;height:379.5pt" o:ole="">
            <v:imagedata r:id="rId74" o:title=""/>
          </v:shape>
          <o:OLEObject Type="Embed" ProgID="Visio.Drawing.15" ShapeID="_x0000_i1031" DrawAspect="Content" ObjectID="_1686401473" r:id="rId75"/>
        </w:object>
      </w:r>
    </w:p>
    <w:p w14:paraId="54CD969B" w14:textId="1A910D8C" w:rsidR="008400B9" w:rsidRDefault="004C5370" w:rsidP="004C5370">
      <w:pPr>
        <w:pStyle w:val="Caption"/>
      </w:pPr>
      <w:bookmarkStart w:id="276" w:name="_Toc75782623"/>
      <w:r>
        <w:t xml:space="preserve">Figure </w:t>
      </w:r>
      <w:r>
        <w:fldChar w:fldCharType="begin"/>
      </w:r>
      <w:r>
        <w:instrText xml:space="preserve"> SEQ Figure \* ARABIC </w:instrText>
      </w:r>
      <w:r>
        <w:fldChar w:fldCharType="separate"/>
      </w:r>
      <w:r w:rsidR="00BA1137">
        <w:rPr>
          <w:noProof/>
        </w:rPr>
        <w:t>7</w:t>
      </w:r>
      <w:r>
        <w:fldChar w:fldCharType="end"/>
      </w:r>
      <w:r>
        <w:t xml:space="preserve">. </w:t>
      </w:r>
      <w:r w:rsidRPr="007A459D">
        <w:t>Time for entering/exiting low power mode when last command is read</w:t>
      </w:r>
      <w:r w:rsidR="00CC2E18">
        <w:t>ing</w:t>
      </w:r>
      <w:bookmarkEnd w:id="276"/>
    </w:p>
    <w:p w14:paraId="6E179E6F" w14:textId="77777777" w:rsidR="00CC2E18" w:rsidRDefault="001F083E" w:rsidP="00CC2E18">
      <w:pPr>
        <w:keepNext/>
        <w:jc w:val="center"/>
      </w:pPr>
      <w:r>
        <w:object w:dxaOrig="10726" w:dyaOrig="7591" w14:anchorId="16B26885">
          <v:shape id="_x0000_i1032" type="#_x0000_t75" style="width:536.25pt;height:379.5pt" o:ole="">
            <v:imagedata r:id="rId76" o:title=""/>
          </v:shape>
          <o:OLEObject Type="Embed" ProgID="Visio.Drawing.15" ShapeID="_x0000_i1032" DrawAspect="Content" ObjectID="_1686401474" r:id="rId77"/>
        </w:object>
      </w:r>
    </w:p>
    <w:p w14:paraId="1B25F845" w14:textId="31B5415A" w:rsidR="008400B9" w:rsidRDefault="00CC2E18" w:rsidP="00CC2E18">
      <w:pPr>
        <w:pStyle w:val="Caption"/>
      </w:pPr>
      <w:bookmarkStart w:id="277" w:name="_Toc75782624"/>
      <w:r>
        <w:t xml:space="preserve">Figure </w:t>
      </w:r>
      <w:r>
        <w:fldChar w:fldCharType="begin"/>
      </w:r>
      <w:r>
        <w:instrText xml:space="preserve"> SEQ Figure \* ARABIC </w:instrText>
      </w:r>
      <w:r>
        <w:fldChar w:fldCharType="separate"/>
      </w:r>
      <w:r w:rsidR="00BA1137">
        <w:rPr>
          <w:noProof/>
        </w:rPr>
        <w:t>8</w:t>
      </w:r>
      <w:r>
        <w:fldChar w:fldCharType="end"/>
      </w:r>
      <w:r w:rsidRPr="00E35870">
        <w:t>. Time for entering/exiting low powe</w:t>
      </w:r>
      <w:r>
        <w:t>r mode when last command is writing</w:t>
      </w:r>
      <w:bookmarkEnd w:id="277"/>
    </w:p>
    <w:p w14:paraId="1AB230EE" w14:textId="77777777" w:rsidR="008400B9" w:rsidRDefault="008400B9">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p w14:paraId="410BE756" w14:textId="77777777" w:rsidR="008400B9" w:rsidRDefault="008400B9">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00B6B606" w14:textId="77777777" w:rsidR="004B1D31" w:rsidRDefault="004B1D31" w:rsidP="00EE2AB2">
      <w:pPr>
        <w:pStyle w:val="Heading3"/>
      </w:pPr>
      <w:bookmarkStart w:id="278" w:name="_Toc219868935"/>
      <w:bookmarkStart w:id="279" w:name="_Toc332991852"/>
      <w:bookmarkStart w:id="280" w:name="_Toc332992118"/>
      <w:bookmarkStart w:id="281" w:name="_Toc339555317"/>
      <w:bookmarkEnd w:id="268"/>
      <w:r>
        <w:lastRenderedPageBreak/>
        <w:t>Dual Power Grid</w:t>
      </w:r>
      <w:bookmarkEnd w:id="278"/>
      <w:bookmarkEnd w:id="279"/>
      <w:bookmarkEnd w:id="280"/>
      <w:bookmarkEnd w:id="281"/>
    </w:p>
    <w:p w14:paraId="7C71A73E" w14:textId="77777777" w:rsidR="004B1D31" w:rsidRDefault="004B1D31" w:rsidP="004B1D31">
      <w:r>
        <w:t xml:space="preserve">The Dual Power option allows creations of memory configurations with two separate power supplies: one for periphery logic and the other for the memory </w:t>
      </w:r>
      <w:proofErr w:type="spellStart"/>
      <w:r>
        <w:t>bitcell</w:t>
      </w:r>
      <w:proofErr w:type="spellEnd"/>
      <w:r>
        <w:t>.</w:t>
      </w:r>
    </w:p>
    <w:p w14:paraId="2F29F607" w14:textId="77777777" w:rsidR="00D714EB" w:rsidRDefault="00D714EB" w:rsidP="004B1D31"/>
    <w:p w14:paraId="77D03D56" w14:textId="01B11702" w:rsidR="004B1D31" w:rsidRDefault="00DE0733" w:rsidP="00FD1342">
      <w:pPr>
        <w:jc w:val="center"/>
      </w:pPr>
      <w:r>
        <w:rPr>
          <w:noProof/>
        </w:rPr>
        <w:drawing>
          <wp:inline distT="0" distB="0" distL="0" distR="0" wp14:anchorId="01CC5E94" wp14:editId="1E37B24D">
            <wp:extent cx="6859270" cy="6041390"/>
            <wp:effectExtent l="0" t="0" r="0" b="0"/>
            <wp:docPr id="6106" name="Picture 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9270" cy="6041390"/>
                    </a:xfrm>
                    <a:prstGeom prst="rect">
                      <a:avLst/>
                    </a:prstGeom>
                  </pic:spPr>
                </pic:pic>
              </a:graphicData>
            </a:graphic>
          </wp:inline>
        </w:drawing>
      </w:r>
    </w:p>
    <w:p w14:paraId="0ACE016F" w14:textId="77777777" w:rsidR="00FD1342" w:rsidRDefault="00FD1342">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1C19B619" w14:textId="77777777" w:rsidR="00B8657C" w:rsidRDefault="00B8657C" w:rsidP="00B8657C">
      <w:pPr>
        <w:pStyle w:val="Heading3"/>
      </w:pPr>
      <w:r>
        <w:lastRenderedPageBreak/>
        <w:t>Isolation</w:t>
      </w:r>
    </w:p>
    <w:p w14:paraId="216BAE75" w14:textId="23108158" w:rsidR="00B8657C" w:rsidRDefault="00B8657C" w:rsidP="00B8657C">
      <w:r>
        <w:rPr>
          <w:spacing w:val="-1"/>
        </w:rPr>
        <w:t xml:space="preserve">The Isolation option </w:t>
      </w:r>
      <w:r>
        <w:t>allows the user to isolate all inputs.</w:t>
      </w:r>
    </w:p>
    <w:p w14:paraId="4B3EE203" w14:textId="77777777" w:rsidR="00FA0E48" w:rsidRPr="008A4298" w:rsidRDefault="00FA0E48" w:rsidP="00B8657C"/>
    <w:p w14:paraId="3B107C05" w14:textId="2C0D0204" w:rsidR="00B8657C" w:rsidRDefault="006F2448" w:rsidP="00B8657C">
      <w:pPr>
        <w:jc w:val="center"/>
      </w:pPr>
      <w:r>
        <w:rPr>
          <w:noProof/>
        </w:rPr>
        <w:drawing>
          <wp:inline distT="0" distB="0" distL="0" distR="0" wp14:anchorId="0A131A44" wp14:editId="59BFF070">
            <wp:extent cx="6859270" cy="6041390"/>
            <wp:effectExtent l="0" t="0" r="0" b="0"/>
            <wp:docPr id="6107" name="Picture 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9270" cy="6041390"/>
                    </a:xfrm>
                    <a:prstGeom prst="rect">
                      <a:avLst/>
                    </a:prstGeom>
                  </pic:spPr>
                </pic:pic>
              </a:graphicData>
            </a:graphic>
          </wp:inline>
        </w:drawing>
      </w:r>
    </w:p>
    <w:p w14:paraId="0272AA88" w14:textId="77777777" w:rsidR="00B8657C" w:rsidRDefault="00B8657C" w:rsidP="00B8657C">
      <w:pPr>
        <w:jc w:val="center"/>
      </w:pPr>
    </w:p>
    <w:p w14:paraId="0404C74D" w14:textId="77777777" w:rsidR="00B8657C" w:rsidRDefault="00B8657C" w:rsidP="00B8657C">
      <w:pPr>
        <w:jc w:val="center"/>
      </w:pPr>
    </w:p>
    <w:p w14:paraId="465E88AD" w14:textId="77777777" w:rsidR="00B8657C" w:rsidRDefault="00B8657C" w:rsidP="00B8657C">
      <w:pPr>
        <w:jc w:val="center"/>
      </w:pPr>
    </w:p>
    <w:p w14:paraId="3BDCF020" w14:textId="77777777" w:rsidR="00B8657C" w:rsidRDefault="00B8657C" w:rsidP="00B8657C">
      <w:pPr>
        <w:jc w:val="center"/>
      </w:pPr>
    </w:p>
    <w:p w14:paraId="3AEABC35" w14:textId="77777777" w:rsidR="00B8657C" w:rsidRDefault="00B8657C" w:rsidP="00B8657C">
      <w:pPr>
        <w:pStyle w:val="Heading3"/>
      </w:pPr>
      <w:r>
        <w:lastRenderedPageBreak/>
        <w:t>Low Power</w:t>
      </w:r>
    </w:p>
    <w:p w14:paraId="5A431179" w14:textId="3BB0C9FF" w:rsidR="00B8657C" w:rsidRDefault="00B8657C" w:rsidP="00B8657C">
      <w:r>
        <w:rPr>
          <w:spacing w:val="-1"/>
        </w:rPr>
        <w:t xml:space="preserve">The Low power option </w:t>
      </w:r>
      <w:r>
        <w:t>generates low power memory.</w:t>
      </w:r>
    </w:p>
    <w:p w14:paraId="08422118" w14:textId="77777777" w:rsidR="007A0585" w:rsidRDefault="007A0585" w:rsidP="00B8657C"/>
    <w:p w14:paraId="5A022F17" w14:textId="09616943" w:rsidR="00B8657C" w:rsidRDefault="007A0585" w:rsidP="00B8657C">
      <w:pPr>
        <w:jc w:val="center"/>
      </w:pPr>
      <w:r>
        <w:rPr>
          <w:noProof/>
        </w:rPr>
        <w:drawing>
          <wp:inline distT="0" distB="0" distL="0" distR="0" wp14:anchorId="790FE5A9" wp14:editId="3377E8EE">
            <wp:extent cx="6859270" cy="6041390"/>
            <wp:effectExtent l="0" t="0" r="0" b="0"/>
            <wp:docPr id="6108" name="Picture 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9270" cy="6041390"/>
                    </a:xfrm>
                    <a:prstGeom prst="rect">
                      <a:avLst/>
                    </a:prstGeom>
                  </pic:spPr>
                </pic:pic>
              </a:graphicData>
            </a:graphic>
          </wp:inline>
        </w:drawing>
      </w:r>
    </w:p>
    <w:p w14:paraId="20D560EC" w14:textId="77777777" w:rsidR="00B8657C" w:rsidRDefault="00B8657C" w:rsidP="00B8657C">
      <w:pPr>
        <w:jc w:val="center"/>
      </w:pPr>
    </w:p>
    <w:p w14:paraId="34F3EFDD" w14:textId="77777777" w:rsidR="00B8657C" w:rsidRDefault="00B8657C" w:rsidP="00B8657C">
      <w:pPr>
        <w:jc w:val="center"/>
      </w:pPr>
    </w:p>
    <w:p w14:paraId="0D45B89F" w14:textId="77777777" w:rsidR="00B8657C" w:rsidRDefault="00B8657C" w:rsidP="00B8657C">
      <w:pPr>
        <w:jc w:val="center"/>
      </w:pPr>
    </w:p>
    <w:p w14:paraId="46C85C3E" w14:textId="77777777" w:rsidR="00B8657C" w:rsidRDefault="00B8657C" w:rsidP="00B8657C">
      <w:pPr>
        <w:jc w:val="center"/>
      </w:pPr>
    </w:p>
    <w:p w14:paraId="5BF9D124" w14:textId="77777777" w:rsidR="004B1D31" w:rsidRDefault="004B1D31" w:rsidP="00FD1342">
      <w:pPr>
        <w:pStyle w:val="Heading3"/>
      </w:pPr>
      <w:bookmarkStart w:id="282" w:name="_Toc219868937"/>
      <w:bookmarkStart w:id="283" w:name="_Toc332991853"/>
      <w:bookmarkStart w:id="284" w:name="_Toc332992119"/>
      <w:bookmarkStart w:id="285" w:name="_Toc339555318"/>
      <w:r>
        <w:lastRenderedPageBreak/>
        <w:t>Compile</w:t>
      </w:r>
      <w:bookmarkEnd w:id="282"/>
      <w:bookmarkEnd w:id="283"/>
      <w:bookmarkEnd w:id="284"/>
      <w:bookmarkEnd w:id="285"/>
    </w:p>
    <w:p w14:paraId="19D937AF" w14:textId="77777777" w:rsidR="004B1D31" w:rsidRDefault="004B1D31" w:rsidP="004B1D31">
      <w:r>
        <w:t xml:space="preserve">The Compile button enables the user to create instances after specifying the required options. </w:t>
      </w:r>
    </w:p>
    <w:p w14:paraId="3D39F3BD" w14:textId="77777777" w:rsidR="00D714EB" w:rsidRDefault="00D714EB" w:rsidP="004B1D31"/>
    <w:p w14:paraId="73487838" w14:textId="515C1A60" w:rsidR="004B1D31" w:rsidRDefault="009C462D" w:rsidP="00EE2AB2">
      <w:pPr>
        <w:jc w:val="center"/>
      </w:pPr>
      <w:r>
        <w:rPr>
          <w:noProof/>
        </w:rPr>
        <w:drawing>
          <wp:inline distT="0" distB="0" distL="0" distR="0" wp14:anchorId="556CC651" wp14:editId="1A2FD00D">
            <wp:extent cx="6859270" cy="604139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9270" cy="6041390"/>
                    </a:xfrm>
                    <a:prstGeom prst="rect">
                      <a:avLst/>
                    </a:prstGeom>
                  </pic:spPr>
                </pic:pic>
              </a:graphicData>
            </a:graphic>
          </wp:inline>
        </w:drawing>
      </w:r>
    </w:p>
    <w:p w14:paraId="3E38DF06" w14:textId="77777777" w:rsidR="00EE2AB2" w:rsidRDefault="00EE2AB2">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26D0CB90" w14:textId="77777777" w:rsidR="004B1D31" w:rsidRDefault="004B1D31" w:rsidP="00EE2AB2">
      <w:pPr>
        <w:pStyle w:val="Heading1"/>
      </w:pPr>
      <w:bookmarkStart w:id="286" w:name="_Toc219868938"/>
      <w:bookmarkStart w:id="287" w:name="_Toc332991854"/>
      <w:bookmarkStart w:id="288" w:name="_Toc332992120"/>
      <w:bookmarkStart w:id="289" w:name="_Toc339555319"/>
      <w:bookmarkStart w:id="290" w:name="_Toc75782600"/>
      <w:proofErr w:type="spellStart"/>
      <w:r w:rsidRPr="00365C5B">
        <w:lastRenderedPageBreak/>
        <w:t>RAMpiler</w:t>
      </w:r>
      <w:proofErr w:type="spellEnd"/>
      <w:r w:rsidRPr="00365C5B">
        <w:t xml:space="preserve">+ Pin Definition </w:t>
      </w:r>
      <w:r>
        <w:t>and Truth Table for Single Port</w:t>
      </w:r>
      <w:bookmarkEnd w:id="286"/>
      <w:bookmarkEnd w:id="287"/>
      <w:bookmarkEnd w:id="288"/>
      <w:bookmarkEnd w:id="289"/>
      <w:bookmarkEnd w:id="290"/>
    </w:p>
    <w:p w14:paraId="331E19BF" w14:textId="75815608" w:rsidR="00EE2AB2" w:rsidRPr="00E11263" w:rsidRDefault="00EE2AB2" w:rsidP="00F635AC">
      <w:pPr>
        <w:pStyle w:val="Caption"/>
      </w:pPr>
      <w:bookmarkStart w:id="291" w:name="_Ref468722127"/>
      <w:bookmarkStart w:id="292" w:name="_Toc75782638"/>
      <w:r w:rsidRPr="00E11263">
        <w:t xml:space="preserve">Table </w:t>
      </w:r>
      <w:r w:rsidR="00C74EF9">
        <w:fldChar w:fldCharType="begin"/>
      </w:r>
      <w:r w:rsidR="002B71F0">
        <w:instrText xml:space="preserve"> SEQ Table \* ARABIC </w:instrText>
      </w:r>
      <w:r w:rsidR="00C74EF9">
        <w:fldChar w:fldCharType="separate"/>
      </w:r>
      <w:r w:rsidR="00BA1137">
        <w:rPr>
          <w:noProof/>
        </w:rPr>
        <w:t>1</w:t>
      </w:r>
      <w:r w:rsidR="00C74EF9">
        <w:rPr>
          <w:noProof/>
        </w:rPr>
        <w:fldChar w:fldCharType="end"/>
      </w:r>
      <w:bookmarkEnd w:id="291"/>
      <w:r w:rsidRPr="00E11263">
        <w:t xml:space="preserve">. </w:t>
      </w:r>
      <w:proofErr w:type="spellStart"/>
      <w:r w:rsidRPr="00E11263">
        <w:t>R</w:t>
      </w:r>
      <w:r w:rsidR="00CD0822" w:rsidRPr="00E11263">
        <w:t>AM</w:t>
      </w:r>
      <w:r w:rsidRPr="00E11263">
        <w:t>piler</w:t>
      </w:r>
      <w:proofErr w:type="spellEnd"/>
      <w:r w:rsidRPr="00E11263">
        <w:t xml:space="preserve"> Single Port Pin Definition</w:t>
      </w:r>
      <w:bookmarkEnd w:id="292"/>
    </w:p>
    <w:tbl>
      <w:tblPr>
        <w:tblStyle w:val="Dolphin"/>
        <w:tblW w:w="10773" w:type="dxa"/>
        <w:tblLayout w:type="fixed"/>
        <w:tblLook w:val="04A0" w:firstRow="1" w:lastRow="0" w:firstColumn="1" w:lastColumn="0" w:noHBand="0" w:noVBand="1"/>
      </w:tblPr>
      <w:tblGrid>
        <w:gridCol w:w="4309"/>
        <w:gridCol w:w="6464"/>
      </w:tblGrid>
      <w:tr w:rsidR="004B1D31" w:rsidRPr="00365C5B" w14:paraId="1DFA70D9" w14:textId="77777777" w:rsidTr="00EE2AB2">
        <w:trPr>
          <w:cnfStyle w:val="100000000000" w:firstRow="1" w:lastRow="0" w:firstColumn="0" w:lastColumn="0" w:oddVBand="0" w:evenVBand="0" w:oddHBand="0" w:evenHBand="0" w:firstRowFirstColumn="0" w:firstRowLastColumn="0" w:lastRowFirstColumn="0" w:lastRowLastColumn="0"/>
          <w:trHeight w:val="284"/>
        </w:trPr>
        <w:tc>
          <w:tcPr>
            <w:tcW w:w="4309" w:type="dxa"/>
          </w:tcPr>
          <w:p w14:paraId="24CE8456" w14:textId="77777777" w:rsidR="004B1D31" w:rsidRPr="00365C5B" w:rsidRDefault="004B1D31" w:rsidP="00EE2AB2">
            <w:pPr>
              <w:pStyle w:val="Table"/>
            </w:pPr>
            <w:r w:rsidRPr="00365C5B">
              <w:t>Port  Name</w:t>
            </w:r>
          </w:p>
        </w:tc>
        <w:tc>
          <w:tcPr>
            <w:tcW w:w="6464" w:type="dxa"/>
          </w:tcPr>
          <w:p w14:paraId="21B7A9D1" w14:textId="77777777" w:rsidR="004B1D31" w:rsidRPr="00365C5B" w:rsidRDefault="004B1D31" w:rsidP="00EE2AB2">
            <w:pPr>
              <w:pStyle w:val="Table"/>
            </w:pPr>
            <w:r w:rsidRPr="00365C5B">
              <w:t>Function</w:t>
            </w:r>
          </w:p>
        </w:tc>
      </w:tr>
      <w:tr w:rsidR="004B1D31" w:rsidRPr="00365C5B" w14:paraId="31B9B90D" w14:textId="77777777" w:rsidTr="00EE2AB2">
        <w:trPr>
          <w:trHeight w:val="284"/>
        </w:trPr>
        <w:tc>
          <w:tcPr>
            <w:tcW w:w="4309" w:type="dxa"/>
          </w:tcPr>
          <w:p w14:paraId="2BC7F7F8" w14:textId="77777777" w:rsidR="004B1D31" w:rsidRPr="00365C5B" w:rsidRDefault="004B1D31" w:rsidP="00EE2AB2">
            <w:pPr>
              <w:pStyle w:val="Table"/>
              <w:jc w:val="left"/>
            </w:pPr>
            <w:r w:rsidRPr="00365C5B">
              <w:t>A[0:M-1]*</w:t>
            </w:r>
          </w:p>
        </w:tc>
        <w:tc>
          <w:tcPr>
            <w:tcW w:w="6464" w:type="dxa"/>
          </w:tcPr>
          <w:p w14:paraId="3180B558" w14:textId="77777777" w:rsidR="004B1D31" w:rsidRPr="00365C5B" w:rsidRDefault="004B1D31" w:rsidP="00EE2AB2">
            <w:pPr>
              <w:pStyle w:val="Table"/>
              <w:jc w:val="left"/>
            </w:pPr>
            <w:r w:rsidRPr="00365C5B">
              <w:t>Address Bus (has address of the Access location in Memory)</w:t>
            </w:r>
          </w:p>
        </w:tc>
      </w:tr>
      <w:tr w:rsidR="004B1D31" w:rsidRPr="00365C5B" w14:paraId="4436A996" w14:textId="77777777" w:rsidTr="00EE2AB2">
        <w:trPr>
          <w:trHeight w:val="284"/>
        </w:trPr>
        <w:tc>
          <w:tcPr>
            <w:tcW w:w="4309" w:type="dxa"/>
          </w:tcPr>
          <w:p w14:paraId="3CFCF786" w14:textId="77777777" w:rsidR="004B1D31" w:rsidRPr="00365C5B" w:rsidRDefault="004B1D31" w:rsidP="00EE2AB2">
            <w:pPr>
              <w:pStyle w:val="Table"/>
              <w:jc w:val="left"/>
            </w:pPr>
            <w:r w:rsidRPr="00365C5B">
              <w:t>T_A[0:M-1]</w:t>
            </w:r>
          </w:p>
        </w:tc>
        <w:tc>
          <w:tcPr>
            <w:tcW w:w="6464" w:type="dxa"/>
          </w:tcPr>
          <w:p w14:paraId="4FB09450" w14:textId="77777777" w:rsidR="004B1D31" w:rsidRPr="00365C5B" w:rsidRDefault="004B1D31" w:rsidP="00EE2AB2">
            <w:pPr>
              <w:pStyle w:val="Table"/>
              <w:jc w:val="left"/>
            </w:pPr>
            <w:proofErr w:type="spellStart"/>
            <w:r w:rsidRPr="00365C5B">
              <w:t>Bist</w:t>
            </w:r>
            <w:proofErr w:type="spellEnd"/>
            <w:r w:rsidRPr="00365C5B">
              <w:t xml:space="preserve"> Address</w:t>
            </w:r>
          </w:p>
        </w:tc>
      </w:tr>
      <w:tr w:rsidR="004B1D31" w:rsidRPr="00365C5B" w14:paraId="5B1521DB" w14:textId="77777777" w:rsidTr="00EE2AB2">
        <w:trPr>
          <w:trHeight w:val="284"/>
        </w:trPr>
        <w:tc>
          <w:tcPr>
            <w:tcW w:w="4309" w:type="dxa"/>
          </w:tcPr>
          <w:p w14:paraId="0014C83F" w14:textId="77777777" w:rsidR="004B1D31" w:rsidRPr="00365C5B" w:rsidRDefault="004B1D31" w:rsidP="00EE2AB2">
            <w:pPr>
              <w:pStyle w:val="Table"/>
              <w:jc w:val="left"/>
            </w:pPr>
            <w:r w:rsidRPr="00365C5B">
              <w:t>DI[0:N-1]</w:t>
            </w:r>
          </w:p>
        </w:tc>
        <w:tc>
          <w:tcPr>
            <w:tcW w:w="6464" w:type="dxa"/>
          </w:tcPr>
          <w:p w14:paraId="3852C9D1" w14:textId="77777777" w:rsidR="004B1D31" w:rsidRPr="00365C5B" w:rsidRDefault="004B1D31" w:rsidP="00EE2AB2">
            <w:pPr>
              <w:pStyle w:val="Table"/>
              <w:jc w:val="left"/>
            </w:pPr>
            <w:r w:rsidRPr="00365C5B">
              <w:t>Data In Bus</w:t>
            </w:r>
          </w:p>
        </w:tc>
      </w:tr>
      <w:tr w:rsidR="004B1D31" w:rsidRPr="00365C5B" w14:paraId="62F93F2D" w14:textId="77777777" w:rsidTr="00EE2AB2">
        <w:trPr>
          <w:trHeight w:val="284"/>
        </w:trPr>
        <w:tc>
          <w:tcPr>
            <w:tcW w:w="4309" w:type="dxa"/>
          </w:tcPr>
          <w:p w14:paraId="54C0A83F" w14:textId="77777777" w:rsidR="004B1D31" w:rsidRPr="00365C5B" w:rsidRDefault="004B1D31" w:rsidP="00EE2AB2">
            <w:pPr>
              <w:pStyle w:val="Table"/>
              <w:jc w:val="left"/>
            </w:pPr>
            <w:r w:rsidRPr="00365C5B">
              <w:t>T_DI[0:N-1]</w:t>
            </w:r>
          </w:p>
        </w:tc>
        <w:tc>
          <w:tcPr>
            <w:tcW w:w="6464" w:type="dxa"/>
          </w:tcPr>
          <w:p w14:paraId="7E0362FB" w14:textId="77777777" w:rsidR="004B1D31" w:rsidRPr="00365C5B" w:rsidRDefault="004B1D31" w:rsidP="00EE2AB2">
            <w:pPr>
              <w:pStyle w:val="Table"/>
              <w:jc w:val="left"/>
            </w:pPr>
            <w:proofErr w:type="spellStart"/>
            <w:r w:rsidRPr="00365C5B">
              <w:t>Bist</w:t>
            </w:r>
            <w:proofErr w:type="spellEnd"/>
            <w:r w:rsidRPr="00365C5B">
              <w:t xml:space="preserve"> Data In Bus</w:t>
            </w:r>
          </w:p>
        </w:tc>
      </w:tr>
      <w:tr w:rsidR="004B1D31" w:rsidRPr="00365C5B" w14:paraId="0830A784" w14:textId="77777777" w:rsidTr="00EE2AB2">
        <w:trPr>
          <w:trHeight w:val="284"/>
        </w:trPr>
        <w:tc>
          <w:tcPr>
            <w:tcW w:w="4309" w:type="dxa"/>
          </w:tcPr>
          <w:p w14:paraId="0EF99544" w14:textId="77777777" w:rsidR="004B1D31" w:rsidRPr="00365C5B" w:rsidRDefault="004B1D31" w:rsidP="00EE2AB2">
            <w:pPr>
              <w:pStyle w:val="Table"/>
              <w:jc w:val="left"/>
            </w:pPr>
            <w:r w:rsidRPr="00365C5B">
              <w:t>DO[0:N-1]**</w:t>
            </w:r>
          </w:p>
        </w:tc>
        <w:tc>
          <w:tcPr>
            <w:tcW w:w="6464" w:type="dxa"/>
          </w:tcPr>
          <w:p w14:paraId="17E0051B" w14:textId="77777777" w:rsidR="004B1D31" w:rsidRPr="00365C5B" w:rsidRDefault="004B1D31" w:rsidP="00EE2AB2">
            <w:pPr>
              <w:pStyle w:val="Table"/>
              <w:jc w:val="left"/>
            </w:pPr>
            <w:r w:rsidRPr="00365C5B">
              <w:t>Data Out Bus</w:t>
            </w:r>
          </w:p>
        </w:tc>
      </w:tr>
      <w:tr w:rsidR="004B1D31" w:rsidRPr="00365C5B" w14:paraId="466D33E2" w14:textId="77777777" w:rsidTr="00EE2AB2">
        <w:trPr>
          <w:trHeight w:val="284"/>
        </w:trPr>
        <w:tc>
          <w:tcPr>
            <w:tcW w:w="4309" w:type="dxa"/>
          </w:tcPr>
          <w:p w14:paraId="4D972A1A" w14:textId="77777777" w:rsidR="004B1D31" w:rsidRPr="00365C5B" w:rsidRDefault="004B1D31" w:rsidP="00EE2AB2">
            <w:pPr>
              <w:pStyle w:val="Table"/>
              <w:jc w:val="left"/>
            </w:pPr>
            <w:r w:rsidRPr="00365C5B">
              <w:t>CLK</w:t>
            </w:r>
          </w:p>
        </w:tc>
        <w:tc>
          <w:tcPr>
            <w:tcW w:w="6464" w:type="dxa"/>
          </w:tcPr>
          <w:p w14:paraId="3B36F54C" w14:textId="77777777" w:rsidR="004B1D31" w:rsidRPr="00365C5B" w:rsidRDefault="004B1D31" w:rsidP="00EE2AB2">
            <w:pPr>
              <w:pStyle w:val="Table"/>
              <w:jc w:val="left"/>
            </w:pPr>
            <w:r w:rsidRPr="00365C5B">
              <w:t>Clock</w:t>
            </w:r>
          </w:p>
        </w:tc>
      </w:tr>
      <w:tr w:rsidR="004B1D31" w:rsidRPr="00365C5B" w14:paraId="1ADA1F42" w14:textId="77777777" w:rsidTr="00EE2AB2">
        <w:trPr>
          <w:trHeight w:val="284"/>
        </w:trPr>
        <w:tc>
          <w:tcPr>
            <w:tcW w:w="4309" w:type="dxa"/>
          </w:tcPr>
          <w:p w14:paraId="666C45AF" w14:textId="77777777" w:rsidR="004B1D31" w:rsidRPr="00365C5B" w:rsidRDefault="004B1D31" w:rsidP="00EE2AB2">
            <w:pPr>
              <w:pStyle w:val="Table"/>
              <w:jc w:val="left"/>
            </w:pPr>
            <w:r w:rsidRPr="00365C5B">
              <w:t>GWE_N</w:t>
            </w:r>
          </w:p>
        </w:tc>
        <w:tc>
          <w:tcPr>
            <w:tcW w:w="6464" w:type="dxa"/>
          </w:tcPr>
          <w:p w14:paraId="62BA2995" w14:textId="77777777" w:rsidR="004B1D31" w:rsidRPr="00365C5B" w:rsidRDefault="004B1D31" w:rsidP="00EE2AB2">
            <w:pPr>
              <w:pStyle w:val="Table"/>
              <w:jc w:val="left"/>
            </w:pPr>
            <w:r w:rsidRPr="00365C5B">
              <w:t>Global Read/Write Enable (low for write)</w:t>
            </w:r>
          </w:p>
        </w:tc>
      </w:tr>
      <w:tr w:rsidR="004B1D31" w:rsidRPr="00365C5B" w14:paraId="1A8CBBB3" w14:textId="77777777" w:rsidTr="00EE2AB2">
        <w:trPr>
          <w:trHeight w:val="284"/>
        </w:trPr>
        <w:tc>
          <w:tcPr>
            <w:tcW w:w="4309" w:type="dxa"/>
          </w:tcPr>
          <w:p w14:paraId="3CEDF08F" w14:textId="77777777" w:rsidR="004B1D31" w:rsidRPr="00365C5B" w:rsidRDefault="004B1D31" w:rsidP="00EE2AB2">
            <w:pPr>
              <w:pStyle w:val="Table"/>
              <w:jc w:val="left"/>
            </w:pPr>
            <w:r w:rsidRPr="00365C5B">
              <w:t>T_GWE_N</w:t>
            </w:r>
          </w:p>
        </w:tc>
        <w:tc>
          <w:tcPr>
            <w:tcW w:w="6464" w:type="dxa"/>
          </w:tcPr>
          <w:p w14:paraId="0F325FAA" w14:textId="77777777" w:rsidR="004B1D31" w:rsidRPr="00365C5B" w:rsidRDefault="004B1D31" w:rsidP="00EE2AB2">
            <w:pPr>
              <w:pStyle w:val="Table"/>
              <w:jc w:val="left"/>
            </w:pPr>
            <w:proofErr w:type="spellStart"/>
            <w:r w:rsidRPr="00365C5B">
              <w:t>Bist</w:t>
            </w:r>
            <w:proofErr w:type="spellEnd"/>
            <w:r w:rsidRPr="00365C5B">
              <w:t xml:space="preserve"> Global Read/Write Enable (low for write)</w:t>
            </w:r>
          </w:p>
        </w:tc>
      </w:tr>
      <w:tr w:rsidR="004B1D31" w:rsidRPr="00365C5B" w14:paraId="23B90B24" w14:textId="77777777" w:rsidTr="00EE2AB2">
        <w:trPr>
          <w:trHeight w:val="284"/>
        </w:trPr>
        <w:tc>
          <w:tcPr>
            <w:tcW w:w="4309" w:type="dxa"/>
          </w:tcPr>
          <w:p w14:paraId="24098BAF" w14:textId="77777777" w:rsidR="004B1D31" w:rsidRPr="00365C5B" w:rsidRDefault="004B1D31" w:rsidP="00EE2AB2">
            <w:pPr>
              <w:pStyle w:val="Table"/>
              <w:jc w:val="left"/>
            </w:pPr>
            <w:r w:rsidRPr="00365C5B">
              <w:t>BWE_N[0:N-1] / BYWE_N[0:N-1]</w:t>
            </w:r>
          </w:p>
        </w:tc>
        <w:tc>
          <w:tcPr>
            <w:tcW w:w="6464" w:type="dxa"/>
          </w:tcPr>
          <w:p w14:paraId="1D408142" w14:textId="77777777" w:rsidR="004B1D31" w:rsidRPr="00365C5B" w:rsidRDefault="004B1D31" w:rsidP="00EE2AB2">
            <w:pPr>
              <w:pStyle w:val="Table"/>
              <w:jc w:val="left"/>
            </w:pPr>
            <w:r w:rsidRPr="00365C5B">
              <w:t>Bit Write Enable (low for write)</w:t>
            </w:r>
          </w:p>
          <w:p w14:paraId="4EAB7BCB" w14:textId="77777777" w:rsidR="004B1D31" w:rsidRPr="00365C5B" w:rsidRDefault="004B1D31" w:rsidP="00EE2AB2">
            <w:pPr>
              <w:pStyle w:val="Table"/>
              <w:jc w:val="left"/>
            </w:pPr>
            <w:r w:rsidRPr="00365C5B">
              <w:t>Byte Write Enable (low for write)</w:t>
            </w:r>
          </w:p>
        </w:tc>
      </w:tr>
      <w:tr w:rsidR="004B1D31" w:rsidRPr="00365C5B" w14:paraId="37654236" w14:textId="77777777" w:rsidTr="00EE2AB2">
        <w:trPr>
          <w:trHeight w:val="284"/>
        </w:trPr>
        <w:tc>
          <w:tcPr>
            <w:tcW w:w="4309" w:type="dxa"/>
          </w:tcPr>
          <w:p w14:paraId="0CED293E" w14:textId="77777777" w:rsidR="004B1D31" w:rsidRPr="00CE2177" w:rsidRDefault="004B1D31" w:rsidP="00EE2AB2">
            <w:pPr>
              <w:pStyle w:val="Table"/>
              <w:jc w:val="left"/>
              <w:rPr>
                <w:lang w:val="de-DE"/>
              </w:rPr>
            </w:pPr>
            <w:r w:rsidRPr="00CE2177">
              <w:rPr>
                <w:lang w:val="de-DE"/>
              </w:rPr>
              <w:t>T_BWE_N[0:N-1] /</w:t>
            </w:r>
          </w:p>
          <w:p w14:paraId="0153D5BE" w14:textId="77777777" w:rsidR="004B1D31" w:rsidRPr="00CE2177" w:rsidRDefault="004B1D31" w:rsidP="00EE2AB2">
            <w:pPr>
              <w:pStyle w:val="Table"/>
              <w:jc w:val="left"/>
              <w:rPr>
                <w:lang w:val="de-DE"/>
              </w:rPr>
            </w:pPr>
            <w:r w:rsidRPr="00CE2177">
              <w:rPr>
                <w:lang w:val="de-DE"/>
              </w:rPr>
              <w:t>T_BYWE_N[0:N-1]</w:t>
            </w:r>
          </w:p>
        </w:tc>
        <w:tc>
          <w:tcPr>
            <w:tcW w:w="6464" w:type="dxa"/>
          </w:tcPr>
          <w:p w14:paraId="083B7F91" w14:textId="77777777" w:rsidR="004B1D31" w:rsidRPr="00365C5B" w:rsidRDefault="004B1D31" w:rsidP="00EE2AB2">
            <w:pPr>
              <w:pStyle w:val="Table"/>
              <w:jc w:val="left"/>
            </w:pPr>
            <w:proofErr w:type="spellStart"/>
            <w:r w:rsidRPr="00365C5B">
              <w:t>Bist</w:t>
            </w:r>
            <w:proofErr w:type="spellEnd"/>
            <w:r w:rsidRPr="00365C5B">
              <w:t xml:space="preserve"> Bit Write Enable (low for write)</w:t>
            </w:r>
          </w:p>
          <w:p w14:paraId="6D99913A" w14:textId="77777777" w:rsidR="004B1D31" w:rsidRPr="00365C5B" w:rsidRDefault="004B1D31" w:rsidP="00EE2AB2">
            <w:pPr>
              <w:pStyle w:val="Table"/>
              <w:jc w:val="left"/>
            </w:pPr>
            <w:proofErr w:type="spellStart"/>
            <w:r w:rsidRPr="00365C5B">
              <w:t>Bist</w:t>
            </w:r>
            <w:proofErr w:type="spellEnd"/>
            <w:r w:rsidRPr="00365C5B">
              <w:t xml:space="preserve"> Byte Write Enable (low for write)</w:t>
            </w:r>
          </w:p>
        </w:tc>
      </w:tr>
      <w:tr w:rsidR="004B1D31" w:rsidRPr="00365C5B" w14:paraId="2AC70DDE" w14:textId="77777777" w:rsidTr="00EE2AB2">
        <w:trPr>
          <w:trHeight w:val="284"/>
        </w:trPr>
        <w:tc>
          <w:tcPr>
            <w:tcW w:w="4309" w:type="dxa"/>
          </w:tcPr>
          <w:p w14:paraId="42A9F5A6" w14:textId="77777777" w:rsidR="004B1D31" w:rsidRPr="00365C5B" w:rsidRDefault="004B1D31" w:rsidP="00EE2AB2">
            <w:pPr>
              <w:pStyle w:val="Table"/>
              <w:jc w:val="left"/>
            </w:pPr>
            <w:r w:rsidRPr="00365C5B">
              <w:t>CE_N</w:t>
            </w:r>
          </w:p>
        </w:tc>
        <w:tc>
          <w:tcPr>
            <w:tcW w:w="6464" w:type="dxa"/>
          </w:tcPr>
          <w:p w14:paraId="0D41A797" w14:textId="77777777" w:rsidR="004B1D31" w:rsidRPr="00365C5B" w:rsidRDefault="004B1D31" w:rsidP="00EE2AB2">
            <w:pPr>
              <w:pStyle w:val="Table"/>
              <w:jc w:val="left"/>
            </w:pPr>
            <w:r w:rsidRPr="00365C5B">
              <w:t>RAM select (active low)</w:t>
            </w:r>
          </w:p>
        </w:tc>
      </w:tr>
      <w:tr w:rsidR="004B1D31" w:rsidRPr="00365C5B" w14:paraId="126E679A" w14:textId="77777777" w:rsidTr="00EE2AB2">
        <w:trPr>
          <w:trHeight w:val="284"/>
        </w:trPr>
        <w:tc>
          <w:tcPr>
            <w:tcW w:w="4309" w:type="dxa"/>
          </w:tcPr>
          <w:p w14:paraId="316BD876" w14:textId="77777777" w:rsidR="004B1D31" w:rsidRPr="00365C5B" w:rsidRDefault="004B1D31" w:rsidP="00EE2AB2">
            <w:pPr>
              <w:pStyle w:val="Table"/>
              <w:jc w:val="left"/>
            </w:pPr>
            <w:r w:rsidRPr="00365C5B">
              <w:t>T_CE_N</w:t>
            </w:r>
          </w:p>
        </w:tc>
        <w:tc>
          <w:tcPr>
            <w:tcW w:w="6464" w:type="dxa"/>
          </w:tcPr>
          <w:p w14:paraId="115C0667" w14:textId="77777777" w:rsidR="004B1D31" w:rsidRPr="00365C5B" w:rsidRDefault="004B1D31" w:rsidP="00EE2AB2">
            <w:pPr>
              <w:pStyle w:val="Table"/>
              <w:jc w:val="left"/>
            </w:pPr>
            <w:proofErr w:type="spellStart"/>
            <w:r w:rsidRPr="00365C5B">
              <w:t>Bist</w:t>
            </w:r>
            <w:proofErr w:type="spellEnd"/>
            <w:r w:rsidRPr="00365C5B">
              <w:t xml:space="preserve"> RAM select (active low)</w:t>
            </w:r>
          </w:p>
        </w:tc>
      </w:tr>
      <w:tr w:rsidR="004B1D31" w:rsidRPr="00365C5B" w14:paraId="3199A583" w14:textId="77777777" w:rsidTr="00EE2AB2">
        <w:trPr>
          <w:trHeight w:val="284"/>
        </w:trPr>
        <w:tc>
          <w:tcPr>
            <w:tcW w:w="4309" w:type="dxa"/>
          </w:tcPr>
          <w:p w14:paraId="30892BAE" w14:textId="77777777" w:rsidR="004B1D31" w:rsidRPr="00365C5B" w:rsidRDefault="004B1D31" w:rsidP="00EE2AB2">
            <w:pPr>
              <w:pStyle w:val="Table"/>
              <w:jc w:val="left"/>
            </w:pPr>
            <w:r w:rsidRPr="00365C5B">
              <w:t>OE_N</w:t>
            </w:r>
          </w:p>
        </w:tc>
        <w:tc>
          <w:tcPr>
            <w:tcW w:w="6464" w:type="dxa"/>
          </w:tcPr>
          <w:p w14:paraId="195D768C" w14:textId="77777777" w:rsidR="004B1D31" w:rsidRPr="00365C5B" w:rsidRDefault="004B1D31" w:rsidP="00EE2AB2">
            <w:pPr>
              <w:pStyle w:val="Table"/>
              <w:jc w:val="left"/>
            </w:pPr>
            <w:r w:rsidRPr="00365C5B">
              <w:t>Output Enable (low for output)</w:t>
            </w:r>
          </w:p>
        </w:tc>
      </w:tr>
      <w:tr w:rsidR="004B1D31" w:rsidRPr="00365C5B" w14:paraId="4ADB6D7C" w14:textId="77777777" w:rsidTr="00EE2AB2">
        <w:trPr>
          <w:trHeight w:val="284"/>
        </w:trPr>
        <w:tc>
          <w:tcPr>
            <w:tcW w:w="4309" w:type="dxa"/>
          </w:tcPr>
          <w:p w14:paraId="6E6F6575" w14:textId="77777777" w:rsidR="004B1D31" w:rsidRPr="00365C5B" w:rsidRDefault="004B1D31" w:rsidP="00EE2AB2">
            <w:pPr>
              <w:pStyle w:val="Table"/>
              <w:jc w:val="left"/>
            </w:pPr>
            <w:r w:rsidRPr="00365C5B">
              <w:t>T_OE_N</w:t>
            </w:r>
          </w:p>
        </w:tc>
        <w:tc>
          <w:tcPr>
            <w:tcW w:w="6464" w:type="dxa"/>
          </w:tcPr>
          <w:p w14:paraId="429435A9" w14:textId="77777777" w:rsidR="004B1D31" w:rsidRPr="00365C5B" w:rsidRDefault="004B1D31" w:rsidP="00EE2AB2">
            <w:pPr>
              <w:pStyle w:val="Table"/>
              <w:jc w:val="left"/>
            </w:pPr>
            <w:proofErr w:type="spellStart"/>
            <w:r w:rsidRPr="00365C5B">
              <w:t>Bist</w:t>
            </w:r>
            <w:proofErr w:type="spellEnd"/>
            <w:r w:rsidRPr="00365C5B">
              <w:t xml:space="preserve"> Output Enable (low for output)</w:t>
            </w:r>
          </w:p>
        </w:tc>
      </w:tr>
      <w:tr w:rsidR="004B1D31" w:rsidRPr="00365C5B" w14:paraId="450E20BF" w14:textId="77777777" w:rsidTr="00EE2AB2">
        <w:trPr>
          <w:trHeight w:val="284"/>
        </w:trPr>
        <w:tc>
          <w:tcPr>
            <w:tcW w:w="4309" w:type="dxa"/>
          </w:tcPr>
          <w:p w14:paraId="5F0406C3" w14:textId="77777777" w:rsidR="004B1D31" w:rsidRPr="00365C5B" w:rsidRDefault="004B1D31" w:rsidP="00EE2AB2">
            <w:pPr>
              <w:pStyle w:val="Table"/>
              <w:jc w:val="left"/>
            </w:pPr>
            <w:r w:rsidRPr="00365C5B">
              <w:t>T_BE_N</w:t>
            </w:r>
          </w:p>
        </w:tc>
        <w:tc>
          <w:tcPr>
            <w:tcW w:w="6464" w:type="dxa"/>
          </w:tcPr>
          <w:p w14:paraId="38844314" w14:textId="77777777" w:rsidR="004B1D31" w:rsidRPr="00365C5B" w:rsidRDefault="004B1D31" w:rsidP="00EE2AB2">
            <w:pPr>
              <w:pStyle w:val="Table"/>
              <w:jc w:val="left"/>
            </w:pPr>
            <w:proofErr w:type="spellStart"/>
            <w:r w:rsidRPr="00365C5B">
              <w:t>Bist</w:t>
            </w:r>
            <w:proofErr w:type="spellEnd"/>
            <w:r w:rsidRPr="00365C5B">
              <w:t xml:space="preserve"> enable(active low)</w:t>
            </w:r>
          </w:p>
        </w:tc>
      </w:tr>
      <w:tr w:rsidR="004B1D31" w:rsidRPr="00365C5B" w14:paraId="0B2E0A90" w14:textId="77777777" w:rsidTr="00EE2AB2">
        <w:trPr>
          <w:trHeight w:val="284"/>
        </w:trPr>
        <w:tc>
          <w:tcPr>
            <w:tcW w:w="4309" w:type="dxa"/>
          </w:tcPr>
          <w:p w14:paraId="4A0B07FE" w14:textId="77777777" w:rsidR="004B1D31" w:rsidRPr="00365C5B" w:rsidRDefault="004B1D31" w:rsidP="00EE2AB2">
            <w:pPr>
              <w:pStyle w:val="Table"/>
              <w:jc w:val="left"/>
            </w:pPr>
            <w:r w:rsidRPr="00365C5B">
              <w:t xml:space="preserve"> T_AWT_N</w:t>
            </w:r>
          </w:p>
        </w:tc>
        <w:tc>
          <w:tcPr>
            <w:tcW w:w="6464" w:type="dxa"/>
          </w:tcPr>
          <w:p w14:paraId="243E757D" w14:textId="77777777" w:rsidR="004B1D31" w:rsidRPr="00365C5B" w:rsidRDefault="004B1D31" w:rsidP="00EE2AB2">
            <w:pPr>
              <w:pStyle w:val="Table"/>
              <w:jc w:val="left"/>
            </w:pPr>
            <w:r w:rsidRPr="00365C5B">
              <w:t>Asynchronous write through(active low)</w:t>
            </w:r>
          </w:p>
        </w:tc>
      </w:tr>
      <w:tr w:rsidR="004B1D31" w:rsidRPr="00365C5B" w14:paraId="63B4CB38" w14:textId="77777777" w:rsidTr="00EE2AB2">
        <w:trPr>
          <w:trHeight w:val="284"/>
        </w:trPr>
        <w:tc>
          <w:tcPr>
            <w:tcW w:w="4309" w:type="dxa"/>
          </w:tcPr>
          <w:p w14:paraId="0057FB1A" w14:textId="77777777" w:rsidR="004B1D31" w:rsidRPr="00365C5B" w:rsidRDefault="004B1D31" w:rsidP="00EE2AB2">
            <w:pPr>
              <w:pStyle w:val="Table"/>
              <w:jc w:val="left"/>
            </w:pPr>
            <w:r w:rsidRPr="00365C5B">
              <w:t>T_RWM</w:t>
            </w:r>
          </w:p>
        </w:tc>
        <w:tc>
          <w:tcPr>
            <w:tcW w:w="6464" w:type="dxa"/>
          </w:tcPr>
          <w:p w14:paraId="4A48BE2E" w14:textId="77777777" w:rsidR="004B1D31" w:rsidRPr="00365C5B" w:rsidRDefault="004B1D31" w:rsidP="00EE2AB2">
            <w:pPr>
              <w:pStyle w:val="Table"/>
              <w:jc w:val="left"/>
            </w:pPr>
            <w:r w:rsidRPr="00365C5B">
              <w:t>Read Write Margin</w:t>
            </w:r>
          </w:p>
        </w:tc>
      </w:tr>
      <w:tr w:rsidR="004B1D31" w:rsidRPr="00365C5B" w14:paraId="78D18768" w14:textId="77777777" w:rsidTr="00EE2AB2">
        <w:trPr>
          <w:trHeight w:val="284"/>
        </w:trPr>
        <w:tc>
          <w:tcPr>
            <w:tcW w:w="4309" w:type="dxa"/>
          </w:tcPr>
          <w:p w14:paraId="29E509C6" w14:textId="77777777" w:rsidR="004B1D31" w:rsidRPr="00365C5B" w:rsidRDefault="004B1D31" w:rsidP="00EE2AB2">
            <w:pPr>
              <w:pStyle w:val="Table"/>
              <w:jc w:val="left"/>
            </w:pPr>
            <w:r>
              <w:t>XOR_OUT</w:t>
            </w:r>
          </w:p>
        </w:tc>
        <w:tc>
          <w:tcPr>
            <w:tcW w:w="6464" w:type="dxa"/>
          </w:tcPr>
          <w:p w14:paraId="52B4B005" w14:textId="77777777" w:rsidR="004B1D31" w:rsidRPr="00365C5B" w:rsidRDefault="004B1D31" w:rsidP="00EE2AB2">
            <w:pPr>
              <w:pStyle w:val="Table"/>
              <w:jc w:val="left"/>
            </w:pPr>
            <w:proofErr w:type="spellStart"/>
            <w:r>
              <w:t>Xor</w:t>
            </w:r>
            <w:proofErr w:type="spellEnd"/>
            <w:r>
              <w:t xml:space="preserve"> output</w:t>
            </w:r>
          </w:p>
        </w:tc>
      </w:tr>
      <w:tr w:rsidR="0067065F" w:rsidRPr="00365C5B" w14:paraId="5856C5CC" w14:textId="77777777" w:rsidTr="00EE2AB2">
        <w:trPr>
          <w:trHeight w:val="284"/>
        </w:trPr>
        <w:tc>
          <w:tcPr>
            <w:tcW w:w="4309" w:type="dxa"/>
          </w:tcPr>
          <w:p w14:paraId="19448796" w14:textId="77777777" w:rsidR="0067065F" w:rsidRDefault="0067065F" w:rsidP="00EE2AB2">
            <w:pPr>
              <w:pStyle w:val="Table"/>
              <w:jc w:val="left"/>
            </w:pPr>
            <w:r>
              <w:t>SE</w:t>
            </w:r>
          </w:p>
        </w:tc>
        <w:tc>
          <w:tcPr>
            <w:tcW w:w="6464" w:type="dxa"/>
          </w:tcPr>
          <w:p w14:paraId="7512410F" w14:textId="77777777" w:rsidR="0067065F" w:rsidRDefault="0067065F" w:rsidP="00EE2AB2">
            <w:pPr>
              <w:pStyle w:val="Table"/>
              <w:jc w:val="left"/>
            </w:pPr>
            <w:r>
              <w:t>Scan enable (active high)</w:t>
            </w:r>
          </w:p>
        </w:tc>
      </w:tr>
      <w:tr w:rsidR="0067065F" w:rsidRPr="00365C5B" w14:paraId="0C8848CE" w14:textId="77777777" w:rsidTr="00EE2AB2">
        <w:trPr>
          <w:trHeight w:val="284"/>
        </w:trPr>
        <w:tc>
          <w:tcPr>
            <w:tcW w:w="4309" w:type="dxa"/>
          </w:tcPr>
          <w:p w14:paraId="13EF0BF0" w14:textId="77777777" w:rsidR="0067065F" w:rsidRDefault="0067065F" w:rsidP="00EE2AB2">
            <w:pPr>
              <w:pStyle w:val="Table"/>
              <w:jc w:val="left"/>
            </w:pPr>
            <w:r>
              <w:t>SI</w:t>
            </w:r>
          </w:p>
        </w:tc>
        <w:tc>
          <w:tcPr>
            <w:tcW w:w="6464" w:type="dxa"/>
          </w:tcPr>
          <w:p w14:paraId="54A9AE15" w14:textId="77777777" w:rsidR="0067065F" w:rsidRDefault="0067065F" w:rsidP="00EE2AB2">
            <w:pPr>
              <w:pStyle w:val="Table"/>
              <w:jc w:val="left"/>
            </w:pPr>
            <w:r>
              <w:t>Scan input</w:t>
            </w:r>
          </w:p>
        </w:tc>
      </w:tr>
      <w:tr w:rsidR="0067065F" w:rsidRPr="00365C5B" w14:paraId="036CDB43" w14:textId="77777777" w:rsidTr="00EE2AB2">
        <w:trPr>
          <w:trHeight w:val="284"/>
        </w:trPr>
        <w:tc>
          <w:tcPr>
            <w:tcW w:w="4309" w:type="dxa"/>
          </w:tcPr>
          <w:p w14:paraId="635DACE6" w14:textId="77777777" w:rsidR="0067065F" w:rsidRDefault="0067065F" w:rsidP="00EE2AB2">
            <w:pPr>
              <w:pStyle w:val="Table"/>
              <w:jc w:val="left"/>
            </w:pPr>
            <w:r>
              <w:t>SO</w:t>
            </w:r>
          </w:p>
        </w:tc>
        <w:tc>
          <w:tcPr>
            <w:tcW w:w="6464" w:type="dxa"/>
          </w:tcPr>
          <w:p w14:paraId="1BBED7E3" w14:textId="77777777" w:rsidR="0067065F" w:rsidRDefault="0067065F" w:rsidP="00EE2AB2">
            <w:pPr>
              <w:pStyle w:val="Table"/>
              <w:jc w:val="left"/>
            </w:pPr>
            <w:r>
              <w:t>Scan output</w:t>
            </w:r>
          </w:p>
        </w:tc>
      </w:tr>
      <w:tr w:rsidR="004B1D31" w:rsidRPr="00365C5B" w14:paraId="455902F6" w14:textId="77777777" w:rsidTr="00EE2AB2">
        <w:trPr>
          <w:trHeight w:val="284"/>
        </w:trPr>
        <w:tc>
          <w:tcPr>
            <w:tcW w:w="10773" w:type="dxa"/>
            <w:gridSpan w:val="2"/>
          </w:tcPr>
          <w:p w14:paraId="02244ADF" w14:textId="77777777" w:rsidR="004B1D31" w:rsidRPr="00365C5B" w:rsidRDefault="004B1D31" w:rsidP="00B34625">
            <w:pPr>
              <w:pStyle w:val="Table"/>
              <w:jc w:val="left"/>
            </w:pPr>
            <w:r w:rsidRPr="00365C5B">
              <w:t>* M = log</w:t>
            </w:r>
            <w:r w:rsidRPr="00365C5B">
              <w:rPr>
                <w:vertAlign w:val="subscript"/>
              </w:rPr>
              <w:t>2</w:t>
            </w:r>
            <w:r w:rsidRPr="00365C5B">
              <w:t xml:space="preserve">(words)    </w:t>
            </w:r>
            <w:r w:rsidR="00EE2AB2">
              <w:tab/>
            </w:r>
            <w:r w:rsidRPr="00365C5B">
              <w:t>***T_BE_N is the select signal for built in self</w:t>
            </w:r>
            <w:r w:rsidR="00B34625">
              <w:t>-</w:t>
            </w:r>
            <w:r w:rsidRPr="00365C5B">
              <w:t>test.</w:t>
            </w:r>
            <w:r w:rsidRPr="00365C5B">
              <w:br/>
              <w:t>** N = Bits per word</w:t>
            </w:r>
          </w:p>
        </w:tc>
      </w:tr>
    </w:tbl>
    <w:p w14:paraId="02D368D2" w14:textId="46C44AE0" w:rsidR="00EE2AB2" w:rsidRDefault="00EE2AB2" w:rsidP="00F635AC">
      <w:pPr>
        <w:pStyle w:val="Caption"/>
      </w:pPr>
      <w:bookmarkStart w:id="293" w:name="_Ref355970209"/>
      <w:bookmarkStart w:id="294" w:name="_Toc75782639"/>
      <w:r>
        <w:t xml:space="preserve">Table </w:t>
      </w:r>
      <w:r w:rsidR="00C74EF9">
        <w:fldChar w:fldCharType="begin"/>
      </w:r>
      <w:r w:rsidR="002B71F0">
        <w:instrText xml:space="preserve"> SEQ Table \* ARABIC </w:instrText>
      </w:r>
      <w:r w:rsidR="00C74EF9">
        <w:fldChar w:fldCharType="separate"/>
      </w:r>
      <w:r w:rsidR="00BA1137">
        <w:rPr>
          <w:noProof/>
        </w:rPr>
        <w:t>2</w:t>
      </w:r>
      <w:r w:rsidR="00C74EF9">
        <w:rPr>
          <w:noProof/>
        </w:rPr>
        <w:fldChar w:fldCharType="end"/>
      </w:r>
      <w:bookmarkEnd w:id="293"/>
      <w:r>
        <w:t>. Single Port Truth Table</w:t>
      </w:r>
      <w:bookmarkEnd w:id="294"/>
    </w:p>
    <w:tbl>
      <w:tblPr>
        <w:tblStyle w:val="Dolphin"/>
        <w:tblW w:w="10780" w:type="dxa"/>
        <w:tblLook w:val="01E0" w:firstRow="1" w:lastRow="1" w:firstColumn="1" w:lastColumn="1" w:noHBand="0" w:noVBand="0"/>
      </w:tblPr>
      <w:tblGrid>
        <w:gridCol w:w="1619"/>
        <w:gridCol w:w="671"/>
        <w:gridCol w:w="675"/>
        <w:gridCol w:w="522"/>
        <w:gridCol w:w="132"/>
        <w:gridCol w:w="653"/>
        <w:gridCol w:w="653"/>
        <w:gridCol w:w="440"/>
        <w:gridCol w:w="213"/>
        <w:gridCol w:w="664"/>
        <w:gridCol w:w="675"/>
        <w:gridCol w:w="323"/>
        <w:gridCol w:w="310"/>
        <w:gridCol w:w="653"/>
        <w:gridCol w:w="653"/>
        <w:gridCol w:w="259"/>
        <w:gridCol w:w="395"/>
        <w:gridCol w:w="653"/>
        <w:gridCol w:w="606"/>
        <w:gridCol w:w="11"/>
      </w:tblGrid>
      <w:tr w:rsidR="00EE2AB2" w:rsidRPr="00207B60" w14:paraId="1DE6B7DD" w14:textId="77777777" w:rsidTr="00CB3E34">
        <w:trPr>
          <w:cnfStyle w:val="100000000000" w:firstRow="1" w:lastRow="0" w:firstColumn="0" w:lastColumn="0" w:oddVBand="0" w:evenVBand="0" w:oddHBand="0" w:evenHBand="0" w:firstRowFirstColumn="0" w:firstRowLastColumn="0" w:lastRowFirstColumn="0" w:lastRowLastColumn="0"/>
          <w:trHeight w:val="284"/>
        </w:trPr>
        <w:tc>
          <w:tcPr>
            <w:tcW w:w="751" w:type="pct"/>
          </w:tcPr>
          <w:p w14:paraId="0368F56B" w14:textId="77777777" w:rsidR="004B1D31" w:rsidRPr="00207B60" w:rsidRDefault="004B1D31" w:rsidP="00EE2AB2">
            <w:pPr>
              <w:pStyle w:val="Table"/>
              <w:rPr>
                <w:szCs w:val="20"/>
              </w:rPr>
            </w:pPr>
            <w:r w:rsidRPr="00207B60">
              <w:rPr>
                <w:szCs w:val="20"/>
              </w:rPr>
              <w:t>CLK</w:t>
            </w:r>
          </w:p>
        </w:tc>
        <w:tc>
          <w:tcPr>
            <w:tcW w:w="311" w:type="pct"/>
          </w:tcPr>
          <w:p w14:paraId="6C9BB508" w14:textId="77777777" w:rsidR="004B1D31" w:rsidRPr="00207B60" w:rsidRDefault="004B1D31" w:rsidP="00EE2AB2">
            <w:pPr>
              <w:pStyle w:val="Table"/>
              <w:rPr>
                <w:szCs w:val="20"/>
              </w:rPr>
            </w:pPr>
            <w:r w:rsidRPr="00207B60">
              <w:rPr>
                <w:szCs w:val="20"/>
              </w:rPr>
              <w:t>X</w:t>
            </w:r>
          </w:p>
        </w:tc>
        <w:tc>
          <w:tcPr>
            <w:tcW w:w="313" w:type="pct"/>
          </w:tcPr>
          <w:p w14:paraId="2C7CD65B" w14:textId="77777777" w:rsidR="004B1D31" w:rsidRPr="00207B60" w:rsidRDefault="004B1D31" w:rsidP="00EE2AB2">
            <w:pPr>
              <w:pStyle w:val="Table"/>
              <w:rPr>
                <w:szCs w:val="20"/>
              </w:rPr>
            </w:pPr>
            <w:r w:rsidRPr="00207B60">
              <w:rPr>
                <w:szCs w:val="20"/>
              </w:rPr>
              <w:t>0</w:t>
            </w:r>
          </w:p>
        </w:tc>
        <w:tc>
          <w:tcPr>
            <w:tcW w:w="303" w:type="pct"/>
            <w:gridSpan w:val="2"/>
          </w:tcPr>
          <w:p w14:paraId="4C381F53" w14:textId="77777777" w:rsidR="004B1D31" w:rsidRPr="00207B60" w:rsidRDefault="00EE2AB2" w:rsidP="00EE2AB2">
            <w:pPr>
              <w:pStyle w:val="Table"/>
              <w:rPr>
                <w:szCs w:val="20"/>
              </w:rPr>
            </w:pPr>
            <w:r w:rsidRPr="00207B60">
              <w:rPr>
                <w:b w:val="0"/>
                <w:color w:val="auto"/>
                <w:szCs w:val="20"/>
              </w:rPr>
              <w:object w:dxaOrig="1606" w:dyaOrig="1606" w14:anchorId="248AAF5F">
                <v:shape id="_x0000_i1033" type="#_x0000_t75" style="width:21.75pt;height:21.75pt" o:ole="">
                  <v:imagedata r:id="rId82" o:title=""/>
                </v:shape>
                <o:OLEObject Type="Embed" ProgID="Visio.Drawing.11" ShapeID="_x0000_i1033" DrawAspect="Content" ObjectID="_1686401475" r:id="rId83"/>
              </w:object>
            </w:r>
          </w:p>
        </w:tc>
        <w:tc>
          <w:tcPr>
            <w:tcW w:w="303" w:type="pct"/>
          </w:tcPr>
          <w:p w14:paraId="20168AD2" w14:textId="77777777" w:rsidR="004B1D31" w:rsidRPr="00207B60" w:rsidRDefault="00EE2AB2" w:rsidP="00EE2AB2">
            <w:pPr>
              <w:pStyle w:val="Table"/>
              <w:rPr>
                <w:szCs w:val="20"/>
              </w:rPr>
            </w:pPr>
            <w:r w:rsidRPr="00207B60">
              <w:rPr>
                <w:b w:val="0"/>
                <w:color w:val="auto"/>
                <w:szCs w:val="20"/>
              </w:rPr>
              <w:object w:dxaOrig="1606" w:dyaOrig="1606" w14:anchorId="777687DB">
                <v:shape id="_x0000_i1034" type="#_x0000_t75" style="width:21.75pt;height:21.75pt" o:ole="">
                  <v:imagedata r:id="rId82" o:title=""/>
                </v:shape>
                <o:OLEObject Type="Embed" ProgID="Visio.Drawing.11" ShapeID="_x0000_i1034" DrawAspect="Content" ObjectID="_1686401476" r:id="rId84"/>
              </w:object>
            </w:r>
          </w:p>
        </w:tc>
        <w:tc>
          <w:tcPr>
            <w:tcW w:w="303" w:type="pct"/>
          </w:tcPr>
          <w:p w14:paraId="1BD861B3" w14:textId="77777777" w:rsidR="004B1D31" w:rsidRPr="00207B60" w:rsidRDefault="00EE2AB2" w:rsidP="00EE2AB2">
            <w:pPr>
              <w:pStyle w:val="Table"/>
              <w:rPr>
                <w:szCs w:val="20"/>
              </w:rPr>
            </w:pPr>
            <w:r w:rsidRPr="00207B60">
              <w:rPr>
                <w:b w:val="0"/>
                <w:color w:val="auto"/>
                <w:szCs w:val="20"/>
              </w:rPr>
              <w:object w:dxaOrig="1606" w:dyaOrig="1606" w14:anchorId="1946CD2E">
                <v:shape id="_x0000_i1035" type="#_x0000_t75" style="width:21.75pt;height:21.75pt" o:ole="">
                  <v:imagedata r:id="rId82" o:title=""/>
                </v:shape>
                <o:OLEObject Type="Embed" ProgID="Visio.Drawing.11" ShapeID="_x0000_i1035" DrawAspect="Content" ObjectID="_1686401477" r:id="rId85"/>
              </w:object>
            </w:r>
          </w:p>
        </w:tc>
        <w:tc>
          <w:tcPr>
            <w:tcW w:w="303" w:type="pct"/>
            <w:gridSpan w:val="2"/>
          </w:tcPr>
          <w:p w14:paraId="5728C779" w14:textId="77777777" w:rsidR="004B1D31" w:rsidRPr="00207B60" w:rsidRDefault="00EE2AB2" w:rsidP="00EE2AB2">
            <w:pPr>
              <w:pStyle w:val="Table"/>
              <w:rPr>
                <w:szCs w:val="20"/>
              </w:rPr>
            </w:pPr>
            <w:r w:rsidRPr="00207B60">
              <w:rPr>
                <w:b w:val="0"/>
                <w:color w:val="auto"/>
                <w:szCs w:val="20"/>
              </w:rPr>
              <w:object w:dxaOrig="1606" w:dyaOrig="1606" w14:anchorId="4C3A117C">
                <v:shape id="_x0000_i1036" type="#_x0000_t75" style="width:21.75pt;height:21.75pt" o:ole="">
                  <v:imagedata r:id="rId82" o:title=""/>
                </v:shape>
                <o:OLEObject Type="Embed" ProgID="Visio.Drawing.11" ShapeID="_x0000_i1036" DrawAspect="Content" ObjectID="_1686401478" r:id="rId86"/>
              </w:object>
            </w:r>
          </w:p>
        </w:tc>
        <w:tc>
          <w:tcPr>
            <w:tcW w:w="308" w:type="pct"/>
          </w:tcPr>
          <w:p w14:paraId="527956AE" w14:textId="77777777" w:rsidR="004B1D31" w:rsidRPr="00207B60" w:rsidRDefault="004B1D31" w:rsidP="00EE2AB2">
            <w:pPr>
              <w:pStyle w:val="Table"/>
              <w:rPr>
                <w:szCs w:val="20"/>
              </w:rPr>
            </w:pPr>
            <w:r w:rsidRPr="00207B60">
              <w:rPr>
                <w:szCs w:val="20"/>
              </w:rPr>
              <w:t>X</w:t>
            </w:r>
          </w:p>
        </w:tc>
        <w:tc>
          <w:tcPr>
            <w:tcW w:w="313" w:type="pct"/>
          </w:tcPr>
          <w:p w14:paraId="13FF365E" w14:textId="77777777" w:rsidR="004B1D31" w:rsidRPr="00207B60" w:rsidRDefault="004B1D31" w:rsidP="00EE2AB2">
            <w:pPr>
              <w:pStyle w:val="Table"/>
              <w:rPr>
                <w:szCs w:val="20"/>
              </w:rPr>
            </w:pPr>
            <w:r w:rsidRPr="00207B60">
              <w:rPr>
                <w:szCs w:val="20"/>
              </w:rPr>
              <w:t>X</w:t>
            </w:r>
          </w:p>
        </w:tc>
        <w:tc>
          <w:tcPr>
            <w:tcW w:w="294" w:type="pct"/>
            <w:gridSpan w:val="2"/>
          </w:tcPr>
          <w:p w14:paraId="40D56FDE" w14:textId="77777777" w:rsidR="004B1D31" w:rsidRPr="00207B60" w:rsidRDefault="004B1D31" w:rsidP="00EE2AB2">
            <w:pPr>
              <w:pStyle w:val="Table"/>
              <w:rPr>
                <w:szCs w:val="20"/>
              </w:rPr>
            </w:pPr>
            <w:r w:rsidRPr="00207B60">
              <w:rPr>
                <w:szCs w:val="20"/>
              </w:rPr>
              <w:t>0</w:t>
            </w:r>
          </w:p>
        </w:tc>
        <w:tc>
          <w:tcPr>
            <w:tcW w:w="303" w:type="pct"/>
          </w:tcPr>
          <w:p w14:paraId="57316892" w14:textId="77777777" w:rsidR="004B1D31" w:rsidRPr="00207B60" w:rsidRDefault="00EE2AB2" w:rsidP="00EE2AB2">
            <w:pPr>
              <w:pStyle w:val="Table"/>
              <w:rPr>
                <w:szCs w:val="20"/>
              </w:rPr>
            </w:pPr>
            <w:r w:rsidRPr="00207B60">
              <w:rPr>
                <w:b w:val="0"/>
                <w:color w:val="auto"/>
                <w:szCs w:val="20"/>
              </w:rPr>
              <w:object w:dxaOrig="1606" w:dyaOrig="1606" w14:anchorId="6ABDAF97">
                <v:shape id="_x0000_i1037" type="#_x0000_t75" style="width:21.75pt;height:21.75pt" o:ole="">
                  <v:imagedata r:id="rId82" o:title=""/>
                </v:shape>
                <o:OLEObject Type="Embed" ProgID="Visio.Drawing.11" ShapeID="_x0000_i1037" DrawAspect="Content" ObjectID="_1686401479" r:id="rId87"/>
              </w:object>
            </w:r>
          </w:p>
        </w:tc>
        <w:tc>
          <w:tcPr>
            <w:tcW w:w="303" w:type="pct"/>
          </w:tcPr>
          <w:p w14:paraId="1D858979" w14:textId="77777777" w:rsidR="004B1D31" w:rsidRPr="00207B60" w:rsidRDefault="00EE2AB2" w:rsidP="00EE2AB2">
            <w:pPr>
              <w:pStyle w:val="Table"/>
              <w:rPr>
                <w:szCs w:val="20"/>
              </w:rPr>
            </w:pPr>
            <w:r w:rsidRPr="00207B60">
              <w:rPr>
                <w:b w:val="0"/>
                <w:color w:val="auto"/>
                <w:szCs w:val="20"/>
              </w:rPr>
              <w:object w:dxaOrig="1606" w:dyaOrig="1606" w14:anchorId="0A062321">
                <v:shape id="_x0000_i1038" type="#_x0000_t75" style="width:21.75pt;height:21.75pt" o:ole="">
                  <v:imagedata r:id="rId82" o:title=""/>
                </v:shape>
                <o:OLEObject Type="Embed" ProgID="Visio.Drawing.11" ShapeID="_x0000_i1038" DrawAspect="Content" ObjectID="_1686401480" r:id="rId88"/>
              </w:object>
            </w:r>
          </w:p>
        </w:tc>
        <w:tc>
          <w:tcPr>
            <w:tcW w:w="303" w:type="pct"/>
            <w:gridSpan w:val="2"/>
          </w:tcPr>
          <w:p w14:paraId="26F7B808" w14:textId="77777777" w:rsidR="004B1D31" w:rsidRPr="00207B60" w:rsidRDefault="00EE2AB2" w:rsidP="00EE2AB2">
            <w:pPr>
              <w:pStyle w:val="Table"/>
              <w:rPr>
                <w:szCs w:val="20"/>
              </w:rPr>
            </w:pPr>
            <w:r w:rsidRPr="00207B60">
              <w:rPr>
                <w:b w:val="0"/>
                <w:color w:val="auto"/>
                <w:szCs w:val="20"/>
              </w:rPr>
              <w:object w:dxaOrig="1606" w:dyaOrig="1606" w14:anchorId="287E525A">
                <v:shape id="_x0000_i1039" type="#_x0000_t75" style="width:21.75pt;height:21.75pt" o:ole="">
                  <v:imagedata r:id="rId82" o:title=""/>
                </v:shape>
                <o:OLEObject Type="Embed" ProgID="Visio.Drawing.11" ShapeID="_x0000_i1039" DrawAspect="Content" ObjectID="_1686401481" r:id="rId89"/>
              </w:object>
            </w:r>
          </w:p>
        </w:tc>
        <w:tc>
          <w:tcPr>
            <w:tcW w:w="303" w:type="pct"/>
          </w:tcPr>
          <w:p w14:paraId="085BD2EB" w14:textId="77777777" w:rsidR="004B1D31" w:rsidRPr="00207B60" w:rsidRDefault="00EE2AB2" w:rsidP="00EE2AB2">
            <w:pPr>
              <w:pStyle w:val="Table"/>
              <w:rPr>
                <w:szCs w:val="20"/>
              </w:rPr>
            </w:pPr>
            <w:r w:rsidRPr="00207B60">
              <w:rPr>
                <w:b w:val="0"/>
                <w:color w:val="auto"/>
                <w:szCs w:val="20"/>
              </w:rPr>
              <w:object w:dxaOrig="1606" w:dyaOrig="1606" w14:anchorId="112A045D">
                <v:shape id="_x0000_i1040" type="#_x0000_t75" style="width:21.75pt;height:21.75pt" o:ole="">
                  <v:imagedata r:id="rId82" o:title=""/>
                </v:shape>
                <o:OLEObject Type="Embed" ProgID="Visio.Drawing.11" ShapeID="_x0000_i1040" DrawAspect="Content" ObjectID="_1686401482" r:id="rId90"/>
              </w:object>
            </w:r>
          </w:p>
        </w:tc>
        <w:tc>
          <w:tcPr>
            <w:tcW w:w="287" w:type="pct"/>
            <w:gridSpan w:val="2"/>
          </w:tcPr>
          <w:p w14:paraId="45B723D7" w14:textId="77777777" w:rsidR="004B1D31" w:rsidRPr="00207B60" w:rsidRDefault="004B1D31" w:rsidP="00EE2AB2">
            <w:pPr>
              <w:pStyle w:val="Table"/>
              <w:rPr>
                <w:szCs w:val="20"/>
              </w:rPr>
            </w:pPr>
            <w:r w:rsidRPr="00207B60">
              <w:rPr>
                <w:szCs w:val="20"/>
              </w:rPr>
              <w:t>X</w:t>
            </w:r>
          </w:p>
        </w:tc>
      </w:tr>
      <w:tr w:rsidR="00EE2AB2" w:rsidRPr="00207B60" w14:paraId="3CDA1791" w14:textId="77777777" w:rsidTr="00CB3E34">
        <w:trPr>
          <w:trHeight w:val="284"/>
        </w:trPr>
        <w:tc>
          <w:tcPr>
            <w:tcW w:w="751" w:type="pct"/>
          </w:tcPr>
          <w:p w14:paraId="37285B13" w14:textId="77777777" w:rsidR="004B1D31" w:rsidRPr="00207B60" w:rsidRDefault="004B1D31" w:rsidP="00EE2AB2">
            <w:pPr>
              <w:pStyle w:val="Table"/>
              <w:jc w:val="left"/>
              <w:rPr>
                <w:szCs w:val="20"/>
              </w:rPr>
            </w:pPr>
            <w:r w:rsidRPr="00207B60">
              <w:rPr>
                <w:szCs w:val="20"/>
              </w:rPr>
              <w:t>T_BE_N</w:t>
            </w:r>
          </w:p>
        </w:tc>
        <w:tc>
          <w:tcPr>
            <w:tcW w:w="311" w:type="pct"/>
          </w:tcPr>
          <w:p w14:paraId="223AADD0" w14:textId="77777777" w:rsidR="004B1D31" w:rsidRPr="00207B60" w:rsidRDefault="004B1D31" w:rsidP="00EE2AB2">
            <w:pPr>
              <w:pStyle w:val="Table"/>
              <w:rPr>
                <w:szCs w:val="20"/>
              </w:rPr>
            </w:pPr>
            <w:r w:rsidRPr="00207B60">
              <w:rPr>
                <w:szCs w:val="20"/>
              </w:rPr>
              <w:t>1</w:t>
            </w:r>
          </w:p>
        </w:tc>
        <w:tc>
          <w:tcPr>
            <w:tcW w:w="313" w:type="pct"/>
          </w:tcPr>
          <w:p w14:paraId="402ACA19" w14:textId="77777777" w:rsidR="004B1D31" w:rsidRPr="00207B60" w:rsidRDefault="004B1D31" w:rsidP="00EE2AB2">
            <w:pPr>
              <w:pStyle w:val="Table"/>
              <w:rPr>
                <w:szCs w:val="20"/>
              </w:rPr>
            </w:pPr>
            <w:r w:rsidRPr="00207B60">
              <w:rPr>
                <w:szCs w:val="20"/>
              </w:rPr>
              <w:t>X</w:t>
            </w:r>
          </w:p>
        </w:tc>
        <w:tc>
          <w:tcPr>
            <w:tcW w:w="303" w:type="pct"/>
            <w:gridSpan w:val="2"/>
          </w:tcPr>
          <w:p w14:paraId="4497EA23" w14:textId="77777777" w:rsidR="004B1D31" w:rsidRPr="00207B60" w:rsidRDefault="004B1D31" w:rsidP="00EE2AB2">
            <w:pPr>
              <w:pStyle w:val="Table"/>
              <w:rPr>
                <w:szCs w:val="20"/>
              </w:rPr>
            </w:pPr>
            <w:r w:rsidRPr="00207B60">
              <w:rPr>
                <w:szCs w:val="20"/>
              </w:rPr>
              <w:t>1</w:t>
            </w:r>
          </w:p>
        </w:tc>
        <w:tc>
          <w:tcPr>
            <w:tcW w:w="303" w:type="pct"/>
          </w:tcPr>
          <w:p w14:paraId="12FE1E61" w14:textId="77777777" w:rsidR="004B1D31" w:rsidRPr="00207B60" w:rsidRDefault="004B1D31" w:rsidP="00EE2AB2">
            <w:pPr>
              <w:pStyle w:val="Table"/>
              <w:rPr>
                <w:szCs w:val="20"/>
              </w:rPr>
            </w:pPr>
            <w:r w:rsidRPr="00207B60">
              <w:rPr>
                <w:szCs w:val="20"/>
              </w:rPr>
              <w:t>1</w:t>
            </w:r>
          </w:p>
        </w:tc>
        <w:tc>
          <w:tcPr>
            <w:tcW w:w="303" w:type="pct"/>
          </w:tcPr>
          <w:p w14:paraId="39E024AA" w14:textId="77777777" w:rsidR="004B1D31" w:rsidRPr="00207B60" w:rsidRDefault="004B1D31" w:rsidP="00EE2AB2">
            <w:pPr>
              <w:pStyle w:val="Table"/>
              <w:rPr>
                <w:szCs w:val="20"/>
              </w:rPr>
            </w:pPr>
            <w:r w:rsidRPr="00207B60">
              <w:rPr>
                <w:szCs w:val="20"/>
              </w:rPr>
              <w:t>1</w:t>
            </w:r>
          </w:p>
        </w:tc>
        <w:tc>
          <w:tcPr>
            <w:tcW w:w="303" w:type="pct"/>
            <w:gridSpan w:val="2"/>
          </w:tcPr>
          <w:p w14:paraId="66EB54CA" w14:textId="77777777" w:rsidR="004B1D31" w:rsidRPr="00207B60" w:rsidRDefault="004B1D31" w:rsidP="00EE2AB2">
            <w:pPr>
              <w:pStyle w:val="Table"/>
              <w:rPr>
                <w:szCs w:val="20"/>
              </w:rPr>
            </w:pPr>
            <w:r w:rsidRPr="00207B60">
              <w:rPr>
                <w:szCs w:val="20"/>
              </w:rPr>
              <w:t>1</w:t>
            </w:r>
          </w:p>
        </w:tc>
        <w:tc>
          <w:tcPr>
            <w:tcW w:w="308" w:type="pct"/>
          </w:tcPr>
          <w:p w14:paraId="6D20AAB6" w14:textId="77777777" w:rsidR="004B1D31" w:rsidRPr="00207B60" w:rsidRDefault="004B1D31" w:rsidP="00EE2AB2">
            <w:pPr>
              <w:pStyle w:val="Table"/>
              <w:rPr>
                <w:szCs w:val="20"/>
              </w:rPr>
            </w:pPr>
            <w:r w:rsidRPr="00207B60">
              <w:rPr>
                <w:szCs w:val="20"/>
              </w:rPr>
              <w:t>1</w:t>
            </w:r>
          </w:p>
        </w:tc>
        <w:tc>
          <w:tcPr>
            <w:tcW w:w="313" w:type="pct"/>
          </w:tcPr>
          <w:p w14:paraId="19420673" w14:textId="77777777" w:rsidR="004B1D31" w:rsidRPr="00207B60" w:rsidRDefault="004B1D31" w:rsidP="00EE2AB2">
            <w:pPr>
              <w:pStyle w:val="Table"/>
              <w:rPr>
                <w:szCs w:val="20"/>
              </w:rPr>
            </w:pPr>
            <w:r w:rsidRPr="00207B60">
              <w:rPr>
                <w:szCs w:val="20"/>
              </w:rPr>
              <w:t>0</w:t>
            </w:r>
          </w:p>
        </w:tc>
        <w:tc>
          <w:tcPr>
            <w:tcW w:w="294" w:type="pct"/>
            <w:gridSpan w:val="2"/>
          </w:tcPr>
          <w:p w14:paraId="14FE26D9" w14:textId="77777777" w:rsidR="004B1D31" w:rsidRPr="00207B60" w:rsidRDefault="004B1D31" w:rsidP="00EE2AB2">
            <w:pPr>
              <w:pStyle w:val="Table"/>
              <w:rPr>
                <w:szCs w:val="20"/>
              </w:rPr>
            </w:pPr>
            <w:r w:rsidRPr="00207B60">
              <w:rPr>
                <w:szCs w:val="20"/>
              </w:rPr>
              <w:t>X</w:t>
            </w:r>
          </w:p>
        </w:tc>
        <w:tc>
          <w:tcPr>
            <w:tcW w:w="303" w:type="pct"/>
          </w:tcPr>
          <w:p w14:paraId="752507BA" w14:textId="77777777" w:rsidR="004B1D31" w:rsidRPr="00207B60" w:rsidRDefault="004B1D31" w:rsidP="00EE2AB2">
            <w:pPr>
              <w:pStyle w:val="Table"/>
              <w:rPr>
                <w:szCs w:val="20"/>
              </w:rPr>
            </w:pPr>
            <w:r w:rsidRPr="00207B60">
              <w:rPr>
                <w:szCs w:val="20"/>
              </w:rPr>
              <w:t>0</w:t>
            </w:r>
          </w:p>
        </w:tc>
        <w:tc>
          <w:tcPr>
            <w:tcW w:w="303" w:type="pct"/>
          </w:tcPr>
          <w:p w14:paraId="28A673EA" w14:textId="77777777" w:rsidR="004B1D31" w:rsidRPr="00207B60" w:rsidRDefault="004B1D31" w:rsidP="00EE2AB2">
            <w:pPr>
              <w:pStyle w:val="Table"/>
              <w:rPr>
                <w:szCs w:val="20"/>
              </w:rPr>
            </w:pPr>
            <w:r w:rsidRPr="00207B60">
              <w:rPr>
                <w:szCs w:val="20"/>
              </w:rPr>
              <w:t>0</w:t>
            </w:r>
          </w:p>
        </w:tc>
        <w:tc>
          <w:tcPr>
            <w:tcW w:w="303" w:type="pct"/>
            <w:gridSpan w:val="2"/>
          </w:tcPr>
          <w:p w14:paraId="14B9AFE7" w14:textId="77777777" w:rsidR="004B1D31" w:rsidRPr="00207B60" w:rsidRDefault="004B1D31" w:rsidP="00EE2AB2">
            <w:pPr>
              <w:pStyle w:val="Table"/>
              <w:rPr>
                <w:szCs w:val="20"/>
              </w:rPr>
            </w:pPr>
            <w:r w:rsidRPr="00207B60">
              <w:rPr>
                <w:szCs w:val="20"/>
              </w:rPr>
              <w:t>0</w:t>
            </w:r>
          </w:p>
        </w:tc>
        <w:tc>
          <w:tcPr>
            <w:tcW w:w="303" w:type="pct"/>
          </w:tcPr>
          <w:p w14:paraId="329DE6DE" w14:textId="77777777" w:rsidR="004B1D31" w:rsidRPr="00207B60" w:rsidRDefault="004B1D31" w:rsidP="00EE2AB2">
            <w:pPr>
              <w:pStyle w:val="Table"/>
              <w:rPr>
                <w:szCs w:val="20"/>
              </w:rPr>
            </w:pPr>
            <w:r w:rsidRPr="00207B60">
              <w:rPr>
                <w:szCs w:val="20"/>
              </w:rPr>
              <w:t>0</w:t>
            </w:r>
          </w:p>
        </w:tc>
        <w:tc>
          <w:tcPr>
            <w:tcW w:w="287" w:type="pct"/>
            <w:gridSpan w:val="2"/>
          </w:tcPr>
          <w:p w14:paraId="6EAEA418" w14:textId="77777777" w:rsidR="004B1D31" w:rsidRPr="00207B60" w:rsidRDefault="004B1D31" w:rsidP="00EE2AB2">
            <w:pPr>
              <w:pStyle w:val="Table"/>
              <w:rPr>
                <w:szCs w:val="20"/>
              </w:rPr>
            </w:pPr>
            <w:r w:rsidRPr="00207B60">
              <w:rPr>
                <w:szCs w:val="20"/>
              </w:rPr>
              <w:t>0</w:t>
            </w:r>
          </w:p>
        </w:tc>
      </w:tr>
      <w:tr w:rsidR="00EE2AB2" w:rsidRPr="00207B60" w14:paraId="0666AE1C" w14:textId="77777777" w:rsidTr="00CB3E34">
        <w:trPr>
          <w:trHeight w:val="284"/>
        </w:trPr>
        <w:tc>
          <w:tcPr>
            <w:tcW w:w="751" w:type="pct"/>
          </w:tcPr>
          <w:p w14:paraId="15C6F06B" w14:textId="77777777" w:rsidR="004B1D31" w:rsidRPr="00207B60" w:rsidRDefault="004B1D31" w:rsidP="00EE2AB2">
            <w:pPr>
              <w:pStyle w:val="Table"/>
              <w:jc w:val="left"/>
              <w:rPr>
                <w:szCs w:val="20"/>
              </w:rPr>
            </w:pPr>
            <w:r w:rsidRPr="00207B60">
              <w:rPr>
                <w:szCs w:val="20"/>
              </w:rPr>
              <w:t>T_AWT_N</w:t>
            </w:r>
          </w:p>
        </w:tc>
        <w:tc>
          <w:tcPr>
            <w:tcW w:w="311" w:type="pct"/>
          </w:tcPr>
          <w:p w14:paraId="0C01EB14" w14:textId="77777777" w:rsidR="004B1D31" w:rsidRPr="00207B60" w:rsidRDefault="004B1D31" w:rsidP="00EE2AB2">
            <w:pPr>
              <w:pStyle w:val="Table"/>
              <w:rPr>
                <w:szCs w:val="20"/>
              </w:rPr>
            </w:pPr>
            <w:r w:rsidRPr="00207B60">
              <w:rPr>
                <w:szCs w:val="20"/>
              </w:rPr>
              <w:t>X</w:t>
            </w:r>
          </w:p>
        </w:tc>
        <w:tc>
          <w:tcPr>
            <w:tcW w:w="313" w:type="pct"/>
          </w:tcPr>
          <w:p w14:paraId="40A40634" w14:textId="77777777" w:rsidR="004B1D31" w:rsidRPr="00207B60" w:rsidRDefault="004B1D31" w:rsidP="00EE2AB2">
            <w:pPr>
              <w:pStyle w:val="Table"/>
              <w:rPr>
                <w:szCs w:val="20"/>
              </w:rPr>
            </w:pPr>
            <w:r w:rsidRPr="00207B60">
              <w:rPr>
                <w:szCs w:val="20"/>
              </w:rPr>
              <w:t>1</w:t>
            </w:r>
          </w:p>
        </w:tc>
        <w:tc>
          <w:tcPr>
            <w:tcW w:w="303" w:type="pct"/>
            <w:gridSpan w:val="2"/>
          </w:tcPr>
          <w:p w14:paraId="6F8ECB9C" w14:textId="77777777" w:rsidR="004B1D31" w:rsidRPr="00207B60" w:rsidRDefault="004B1D31" w:rsidP="00EE2AB2">
            <w:pPr>
              <w:pStyle w:val="Table"/>
              <w:rPr>
                <w:szCs w:val="20"/>
              </w:rPr>
            </w:pPr>
            <w:r w:rsidRPr="00207B60">
              <w:rPr>
                <w:szCs w:val="20"/>
              </w:rPr>
              <w:t>1</w:t>
            </w:r>
          </w:p>
        </w:tc>
        <w:tc>
          <w:tcPr>
            <w:tcW w:w="303" w:type="pct"/>
          </w:tcPr>
          <w:p w14:paraId="54260DE4" w14:textId="77777777" w:rsidR="004B1D31" w:rsidRPr="00207B60" w:rsidRDefault="004B1D31" w:rsidP="00EE2AB2">
            <w:pPr>
              <w:pStyle w:val="Table"/>
              <w:rPr>
                <w:szCs w:val="20"/>
              </w:rPr>
            </w:pPr>
            <w:r w:rsidRPr="00207B60">
              <w:rPr>
                <w:szCs w:val="20"/>
              </w:rPr>
              <w:t>1</w:t>
            </w:r>
          </w:p>
        </w:tc>
        <w:tc>
          <w:tcPr>
            <w:tcW w:w="303" w:type="pct"/>
          </w:tcPr>
          <w:p w14:paraId="52EFC529" w14:textId="77777777" w:rsidR="004B1D31" w:rsidRPr="00207B60" w:rsidRDefault="004B1D31" w:rsidP="00EE2AB2">
            <w:pPr>
              <w:pStyle w:val="Table"/>
              <w:rPr>
                <w:szCs w:val="20"/>
              </w:rPr>
            </w:pPr>
            <w:r w:rsidRPr="00207B60">
              <w:rPr>
                <w:szCs w:val="20"/>
              </w:rPr>
              <w:t>1</w:t>
            </w:r>
          </w:p>
        </w:tc>
        <w:tc>
          <w:tcPr>
            <w:tcW w:w="303" w:type="pct"/>
            <w:gridSpan w:val="2"/>
          </w:tcPr>
          <w:p w14:paraId="536B8DDC" w14:textId="77777777" w:rsidR="004B1D31" w:rsidRPr="00207B60" w:rsidRDefault="004B1D31" w:rsidP="00EE2AB2">
            <w:pPr>
              <w:pStyle w:val="Table"/>
              <w:rPr>
                <w:szCs w:val="20"/>
              </w:rPr>
            </w:pPr>
            <w:r w:rsidRPr="00207B60">
              <w:rPr>
                <w:szCs w:val="20"/>
              </w:rPr>
              <w:t>1</w:t>
            </w:r>
          </w:p>
        </w:tc>
        <w:tc>
          <w:tcPr>
            <w:tcW w:w="308" w:type="pct"/>
          </w:tcPr>
          <w:p w14:paraId="602E1433" w14:textId="77777777" w:rsidR="004B1D31" w:rsidRPr="00207B60" w:rsidRDefault="004B1D31" w:rsidP="00EE2AB2">
            <w:pPr>
              <w:pStyle w:val="Table"/>
              <w:rPr>
                <w:szCs w:val="20"/>
              </w:rPr>
            </w:pPr>
            <w:r w:rsidRPr="00207B60">
              <w:rPr>
                <w:szCs w:val="20"/>
              </w:rPr>
              <w:t>0</w:t>
            </w:r>
          </w:p>
        </w:tc>
        <w:tc>
          <w:tcPr>
            <w:tcW w:w="313" w:type="pct"/>
          </w:tcPr>
          <w:p w14:paraId="62C9DC37" w14:textId="77777777" w:rsidR="004B1D31" w:rsidRPr="00207B60" w:rsidRDefault="004B1D31" w:rsidP="00EE2AB2">
            <w:pPr>
              <w:pStyle w:val="Table"/>
              <w:rPr>
                <w:szCs w:val="20"/>
              </w:rPr>
            </w:pPr>
            <w:r w:rsidRPr="00207B60">
              <w:rPr>
                <w:szCs w:val="20"/>
              </w:rPr>
              <w:t>X</w:t>
            </w:r>
          </w:p>
        </w:tc>
        <w:tc>
          <w:tcPr>
            <w:tcW w:w="294" w:type="pct"/>
            <w:gridSpan w:val="2"/>
          </w:tcPr>
          <w:p w14:paraId="75121533" w14:textId="77777777" w:rsidR="004B1D31" w:rsidRPr="00207B60" w:rsidRDefault="004B1D31" w:rsidP="00EE2AB2">
            <w:pPr>
              <w:pStyle w:val="Table"/>
              <w:rPr>
                <w:szCs w:val="20"/>
              </w:rPr>
            </w:pPr>
            <w:r w:rsidRPr="00207B60">
              <w:rPr>
                <w:szCs w:val="20"/>
              </w:rPr>
              <w:t>1</w:t>
            </w:r>
          </w:p>
        </w:tc>
        <w:tc>
          <w:tcPr>
            <w:tcW w:w="303" w:type="pct"/>
          </w:tcPr>
          <w:p w14:paraId="51C442F5" w14:textId="77777777" w:rsidR="004B1D31" w:rsidRPr="00207B60" w:rsidRDefault="004B1D31" w:rsidP="00EE2AB2">
            <w:pPr>
              <w:pStyle w:val="Table"/>
              <w:rPr>
                <w:szCs w:val="20"/>
              </w:rPr>
            </w:pPr>
            <w:r w:rsidRPr="00207B60">
              <w:rPr>
                <w:szCs w:val="20"/>
              </w:rPr>
              <w:t>1</w:t>
            </w:r>
          </w:p>
        </w:tc>
        <w:tc>
          <w:tcPr>
            <w:tcW w:w="303" w:type="pct"/>
          </w:tcPr>
          <w:p w14:paraId="71498D8A" w14:textId="77777777" w:rsidR="004B1D31" w:rsidRPr="00207B60" w:rsidRDefault="004B1D31" w:rsidP="00EE2AB2">
            <w:pPr>
              <w:pStyle w:val="Table"/>
              <w:rPr>
                <w:szCs w:val="20"/>
              </w:rPr>
            </w:pPr>
            <w:r w:rsidRPr="00207B60">
              <w:rPr>
                <w:szCs w:val="20"/>
              </w:rPr>
              <w:t>1</w:t>
            </w:r>
          </w:p>
        </w:tc>
        <w:tc>
          <w:tcPr>
            <w:tcW w:w="303" w:type="pct"/>
            <w:gridSpan w:val="2"/>
          </w:tcPr>
          <w:p w14:paraId="2DC7CD7C" w14:textId="77777777" w:rsidR="004B1D31" w:rsidRPr="00207B60" w:rsidRDefault="004B1D31" w:rsidP="00EE2AB2">
            <w:pPr>
              <w:pStyle w:val="Table"/>
              <w:rPr>
                <w:szCs w:val="20"/>
              </w:rPr>
            </w:pPr>
            <w:r w:rsidRPr="00207B60">
              <w:rPr>
                <w:szCs w:val="20"/>
              </w:rPr>
              <w:t>1</w:t>
            </w:r>
          </w:p>
        </w:tc>
        <w:tc>
          <w:tcPr>
            <w:tcW w:w="303" w:type="pct"/>
          </w:tcPr>
          <w:p w14:paraId="6522ECAE" w14:textId="77777777" w:rsidR="004B1D31" w:rsidRPr="00207B60" w:rsidRDefault="004B1D31" w:rsidP="00EE2AB2">
            <w:pPr>
              <w:pStyle w:val="Table"/>
              <w:rPr>
                <w:szCs w:val="20"/>
              </w:rPr>
            </w:pPr>
            <w:r w:rsidRPr="00207B60">
              <w:rPr>
                <w:szCs w:val="20"/>
              </w:rPr>
              <w:t>1</w:t>
            </w:r>
          </w:p>
        </w:tc>
        <w:tc>
          <w:tcPr>
            <w:tcW w:w="287" w:type="pct"/>
            <w:gridSpan w:val="2"/>
          </w:tcPr>
          <w:p w14:paraId="07DEB8DD" w14:textId="77777777" w:rsidR="004B1D31" w:rsidRPr="00207B60" w:rsidRDefault="004B1D31" w:rsidP="00EE2AB2">
            <w:pPr>
              <w:pStyle w:val="Table"/>
              <w:rPr>
                <w:szCs w:val="20"/>
              </w:rPr>
            </w:pPr>
            <w:r w:rsidRPr="00207B60">
              <w:rPr>
                <w:szCs w:val="20"/>
              </w:rPr>
              <w:t>0</w:t>
            </w:r>
          </w:p>
        </w:tc>
      </w:tr>
      <w:tr w:rsidR="00EE2AB2" w:rsidRPr="00207B60" w14:paraId="4A22982E" w14:textId="77777777" w:rsidTr="00CB3E34">
        <w:trPr>
          <w:trHeight w:val="284"/>
        </w:trPr>
        <w:tc>
          <w:tcPr>
            <w:tcW w:w="751" w:type="pct"/>
          </w:tcPr>
          <w:p w14:paraId="2C322803" w14:textId="77777777" w:rsidR="004B1D31" w:rsidRPr="00207B60" w:rsidRDefault="004B1D31" w:rsidP="00EE2AB2">
            <w:pPr>
              <w:pStyle w:val="Table"/>
              <w:jc w:val="left"/>
              <w:rPr>
                <w:szCs w:val="20"/>
              </w:rPr>
            </w:pPr>
            <w:r w:rsidRPr="00207B60">
              <w:rPr>
                <w:szCs w:val="20"/>
              </w:rPr>
              <w:t>OE_N</w:t>
            </w:r>
          </w:p>
        </w:tc>
        <w:tc>
          <w:tcPr>
            <w:tcW w:w="311" w:type="pct"/>
          </w:tcPr>
          <w:p w14:paraId="1B35CBA4" w14:textId="77777777" w:rsidR="004B1D31" w:rsidRPr="00207B60" w:rsidRDefault="004B1D31" w:rsidP="00EE2AB2">
            <w:pPr>
              <w:pStyle w:val="Table"/>
              <w:rPr>
                <w:szCs w:val="20"/>
              </w:rPr>
            </w:pPr>
            <w:r w:rsidRPr="00207B60">
              <w:rPr>
                <w:szCs w:val="20"/>
              </w:rPr>
              <w:t>1</w:t>
            </w:r>
          </w:p>
        </w:tc>
        <w:tc>
          <w:tcPr>
            <w:tcW w:w="313" w:type="pct"/>
          </w:tcPr>
          <w:p w14:paraId="79D2102A" w14:textId="77777777" w:rsidR="004B1D31" w:rsidRPr="00207B60" w:rsidRDefault="004B1D31" w:rsidP="00EE2AB2">
            <w:pPr>
              <w:pStyle w:val="Table"/>
              <w:rPr>
                <w:szCs w:val="20"/>
              </w:rPr>
            </w:pPr>
            <w:r w:rsidRPr="00207B60">
              <w:rPr>
                <w:szCs w:val="20"/>
              </w:rPr>
              <w:t>0</w:t>
            </w:r>
          </w:p>
        </w:tc>
        <w:tc>
          <w:tcPr>
            <w:tcW w:w="303" w:type="pct"/>
            <w:gridSpan w:val="2"/>
          </w:tcPr>
          <w:p w14:paraId="0AC3274D" w14:textId="77777777" w:rsidR="004B1D31" w:rsidRPr="00207B60" w:rsidRDefault="004B1D31" w:rsidP="00EE2AB2">
            <w:pPr>
              <w:pStyle w:val="Table"/>
              <w:rPr>
                <w:szCs w:val="20"/>
              </w:rPr>
            </w:pPr>
            <w:r w:rsidRPr="00207B60">
              <w:rPr>
                <w:szCs w:val="20"/>
              </w:rPr>
              <w:t>0</w:t>
            </w:r>
          </w:p>
        </w:tc>
        <w:tc>
          <w:tcPr>
            <w:tcW w:w="303" w:type="pct"/>
          </w:tcPr>
          <w:p w14:paraId="7BC77B2D" w14:textId="77777777" w:rsidR="004B1D31" w:rsidRPr="00207B60" w:rsidRDefault="004B1D31" w:rsidP="00EE2AB2">
            <w:pPr>
              <w:pStyle w:val="Table"/>
              <w:rPr>
                <w:szCs w:val="20"/>
              </w:rPr>
            </w:pPr>
            <w:r w:rsidRPr="00207B60">
              <w:rPr>
                <w:szCs w:val="20"/>
              </w:rPr>
              <w:t>0</w:t>
            </w:r>
          </w:p>
        </w:tc>
        <w:tc>
          <w:tcPr>
            <w:tcW w:w="303" w:type="pct"/>
          </w:tcPr>
          <w:p w14:paraId="2ECD751E" w14:textId="77777777" w:rsidR="004B1D31" w:rsidRPr="00207B60" w:rsidRDefault="004B1D31" w:rsidP="00EE2AB2">
            <w:pPr>
              <w:pStyle w:val="Table"/>
              <w:rPr>
                <w:szCs w:val="20"/>
              </w:rPr>
            </w:pPr>
            <w:r w:rsidRPr="00207B60">
              <w:rPr>
                <w:szCs w:val="20"/>
              </w:rPr>
              <w:t>0</w:t>
            </w:r>
          </w:p>
        </w:tc>
        <w:tc>
          <w:tcPr>
            <w:tcW w:w="303" w:type="pct"/>
            <w:gridSpan w:val="2"/>
          </w:tcPr>
          <w:p w14:paraId="1B12DED6" w14:textId="77777777" w:rsidR="004B1D31" w:rsidRPr="00207B60" w:rsidRDefault="004B1D31" w:rsidP="00EE2AB2">
            <w:pPr>
              <w:pStyle w:val="Table"/>
              <w:rPr>
                <w:szCs w:val="20"/>
              </w:rPr>
            </w:pPr>
            <w:r w:rsidRPr="00207B60">
              <w:rPr>
                <w:szCs w:val="20"/>
              </w:rPr>
              <w:t>0</w:t>
            </w:r>
          </w:p>
        </w:tc>
        <w:tc>
          <w:tcPr>
            <w:tcW w:w="308" w:type="pct"/>
          </w:tcPr>
          <w:p w14:paraId="3DFB708A" w14:textId="77777777" w:rsidR="004B1D31" w:rsidRPr="00207B60" w:rsidRDefault="004B1D31" w:rsidP="00EE2AB2">
            <w:pPr>
              <w:pStyle w:val="Table"/>
              <w:rPr>
                <w:szCs w:val="20"/>
              </w:rPr>
            </w:pPr>
            <w:r w:rsidRPr="00207B60">
              <w:rPr>
                <w:szCs w:val="20"/>
              </w:rPr>
              <w:t>X</w:t>
            </w:r>
          </w:p>
        </w:tc>
        <w:tc>
          <w:tcPr>
            <w:tcW w:w="313" w:type="pct"/>
          </w:tcPr>
          <w:p w14:paraId="72192BD5" w14:textId="77777777" w:rsidR="004B1D31" w:rsidRPr="00207B60" w:rsidRDefault="004B1D31" w:rsidP="00EE2AB2">
            <w:pPr>
              <w:pStyle w:val="Table"/>
              <w:rPr>
                <w:szCs w:val="20"/>
              </w:rPr>
            </w:pPr>
            <w:r w:rsidRPr="00207B60">
              <w:rPr>
                <w:szCs w:val="20"/>
              </w:rPr>
              <w:t>X</w:t>
            </w:r>
          </w:p>
        </w:tc>
        <w:tc>
          <w:tcPr>
            <w:tcW w:w="294" w:type="pct"/>
            <w:gridSpan w:val="2"/>
          </w:tcPr>
          <w:p w14:paraId="4AB37214" w14:textId="77777777" w:rsidR="004B1D31" w:rsidRPr="00207B60" w:rsidRDefault="004B1D31" w:rsidP="00EE2AB2">
            <w:pPr>
              <w:pStyle w:val="Table"/>
              <w:rPr>
                <w:szCs w:val="20"/>
              </w:rPr>
            </w:pPr>
            <w:r w:rsidRPr="00207B60">
              <w:rPr>
                <w:szCs w:val="20"/>
              </w:rPr>
              <w:t>X</w:t>
            </w:r>
          </w:p>
        </w:tc>
        <w:tc>
          <w:tcPr>
            <w:tcW w:w="303" w:type="pct"/>
          </w:tcPr>
          <w:p w14:paraId="612C5217" w14:textId="77777777" w:rsidR="004B1D31" w:rsidRPr="00207B60" w:rsidRDefault="004B1D31" w:rsidP="00EE2AB2">
            <w:pPr>
              <w:pStyle w:val="Table"/>
              <w:rPr>
                <w:szCs w:val="20"/>
              </w:rPr>
            </w:pPr>
            <w:r w:rsidRPr="00207B60">
              <w:rPr>
                <w:szCs w:val="20"/>
              </w:rPr>
              <w:t>X</w:t>
            </w:r>
          </w:p>
        </w:tc>
        <w:tc>
          <w:tcPr>
            <w:tcW w:w="303" w:type="pct"/>
          </w:tcPr>
          <w:p w14:paraId="7C561A9D" w14:textId="77777777" w:rsidR="004B1D31" w:rsidRPr="00207B60" w:rsidRDefault="004B1D31" w:rsidP="00EE2AB2">
            <w:pPr>
              <w:pStyle w:val="Table"/>
              <w:rPr>
                <w:szCs w:val="20"/>
              </w:rPr>
            </w:pPr>
            <w:r w:rsidRPr="00207B60">
              <w:rPr>
                <w:szCs w:val="20"/>
              </w:rPr>
              <w:t>X</w:t>
            </w:r>
          </w:p>
        </w:tc>
        <w:tc>
          <w:tcPr>
            <w:tcW w:w="303" w:type="pct"/>
            <w:gridSpan w:val="2"/>
          </w:tcPr>
          <w:p w14:paraId="0E47E636" w14:textId="77777777" w:rsidR="004B1D31" w:rsidRPr="00207B60" w:rsidRDefault="004B1D31" w:rsidP="00EE2AB2">
            <w:pPr>
              <w:pStyle w:val="Table"/>
              <w:rPr>
                <w:szCs w:val="20"/>
              </w:rPr>
            </w:pPr>
            <w:r w:rsidRPr="00207B60">
              <w:rPr>
                <w:szCs w:val="20"/>
              </w:rPr>
              <w:t>X</w:t>
            </w:r>
          </w:p>
        </w:tc>
        <w:tc>
          <w:tcPr>
            <w:tcW w:w="303" w:type="pct"/>
          </w:tcPr>
          <w:p w14:paraId="77574BC1" w14:textId="77777777" w:rsidR="004B1D31" w:rsidRPr="00207B60" w:rsidRDefault="004B1D31" w:rsidP="00EE2AB2">
            <w:pPr>
              <w:pStyle w:val="Table"/>
              <w:rPr>
                <w:szCs w:val="20"/>
              </w:rPr>
            </w:pPr>
            <w:r w:rsidRPr="00207B60">
              <w:rPr>
                <w:szCs w:val="20"/>
              </w:rPr>
              <w:t>X</w:t>
            </w:r>
          </w:p>
        </w:tc>
        <w:tc>
          <w:tcPr>
            <w:tcW w:w="287" w:type="pct"/>
            <w:gridSpan w:val="2"/>
          </w:tcPr>
          <w:p w14:paraId="6B021669" w14:textId="77777777" w:rsidR="004B1D31" w:rsidRPr="00207B60" w:rsidRDefault="004B1D31" w:rsidP="00EE2AB2">
            <w:pPr>
              <w:pStyle w:val="Table"/>
              <w:rPr>
                <w:szCs w:val="20"/>
              </w:rPr>
            </w:pPr>
            <w:r w:rsidRPr="00207B60">
              <w:rPr>
                <w:szCs w:val="20"/>
              </w:rPr>
              <w:t>X</w:t>
            </w:r>
          </w:p>
        </w:tc>
      </w:tr>
      <w:tr w:rsidR="00EE2AB2" w:rsidRPr="00207B60" w14:paraId="5B803A31" w14:textId="77777777" w:rsidTr="00CB3E34">
        <w:trPr>
          <w:trHeight w:val="284"/>
        </w:trPr>
        <w:tc>
          <w:tcPr>
            <w:tcW w:w="751" w:type="pct"/>
          </w:tcPr>
          <w:p w14:paraId="2C34F50E" w14:textId="77777777" w:rsidR="004B1D31" w:rsidRPr="00207B60" w:rsidRDefault="004B1D31" w:rsidP="00EE2AB2">
            <w:pPr>
              <w:pStyle w:val="Table"/>
              <w:jc w:val="left"/>
              <w:rPr>
                <w:szCs w:val="20"/>
              </w:rPr>
            </w:pPr>
            <w:r w:rsidRPr="00207B60">
              <w:rPr>
                <w:szCs w:val="20"/>
              </w:rPr>
              <w:t>CE_N</w:t>
            </w:r>
          </w:p>
        </w:tc>
        <w:tc>
          <w:tcPr>
            <w:tcW w:w="311" w:type="pct"/>
          </w:tcPr>
          <w:p w14:paraId="06A9D37C" w14:textId="77777777" w:rsidR="004B1D31" w:rsidRPr="00207B60" w:rsidRDefault="004B1D31" w:rsidP="00EE2AB2">
            <w:pPr>
              <w:pStyle w:val="Table"/>
              <w:rPr>
                <w:szCs w:val="20"/>
              </w:rPr>
            </w:pPr>
            <w:r w:rsidRPr="00207B60">
              <w:rPr>
                <w:szCs w:val="20"/>
              </w:rPr>
              <w:t>X</w:t>
            </w:r>
          </w:p>
        </w:tc>
        <w:tc>
          <w:tcPr>
            <w:tcW w:w="313" w:type="pct"/>
          </w:tcPr>
          <w:p w14:paraId="3C22F4C5" w14:textId="77777777" w:rsidR="004B1D31" w:rsidRPr="00207B60" w:rsidRDefault="004B1D31" w:rsidP="00EE2AB2">
            <w:pPr>
              <w:pStyle w:val="Table"/>
              <w:rPr>
                <w:szCs w:val="20"/>
              </w:rPr>
            </w:pPr>
            <w:r w:rsidRPr="00207B60">
              <w:rPr>
                <w:szCs w:val="20"/>
              </w:rPr>
              <w:t>X</w:t>
            </w:r>
          </w:p>
        </w:tc>
        <w:tc>
          <w:tcPr>
            <w:tcW w:w="303" w:type="pct"/>
            <w:gridSpan w:val="2"/>
          </w:tcPr>
          <w:p w14:paraId="2414F04D" w14:textId="77777777" w:rsidR="004B1D31" w:rsidRPr="00207B60" w:rsidRDefault="004B1D31" w:rsidP="00EE2AB2">
            <w:pPr>
              <w:pStyle w:val="Table"/>
              <w:rPr>
                <w:szCs w:val="20"/>
              </w:rPr>
            </w:pPr>
            <w:r w:rsidRPr="00207B60">
              <w:rPr>
                <w:szCs w:val="20"/>
              </w:rPr>
              <w:t>0</w:t>
            </w:r>
          </w:p>
        </w:tc>
        <w:tc>
          <w:tcPr>
            <w:tcW w:w="303" w:type="pct"/>
          </w:tcPr>
          <w:p w14:paraId="52537F6E" w14:textId="77777777" w:rsidR="004B1D31" w:rsidRPr="00207B60" w:rsidRDefault="004B1D31" w:rsidP="00EE2AB2">
            <w:pPr>
              <w:pStyle w:val="Table"/>
              <w:rPr>
                <w:szCs w:val="20"/>
              </w:rPr>
            </w:pPr>
            <w:r w:rsidRPr="00207B60">
              <w:rPr>
                <w:szCs w:val="20"/>
              </w:rPr>
              <w:t>0</w:t>
            </w:r>
          </w:p>
        </w:tc>
        <w:tc>
          <w:tcPr>
            <w:tcW w:w="303" w:type="pct"/>
          </w:tcPr>
          <w:p w14:paraId="684C8769" w14:textId="77777777" w:rsidR="004B1D31" w:rsidRPr="00207B60" w:rsidRDefault="004B1D31" w:rsidP="00EE2AB2">
            <w:pPr>
              <w:pStyle w:val="Table"/>
              <w:rPr>
                <w:szCs w:val="20"/>
              </w:rPr>
            </w:pPr>
            <w:r w:rsidRPr="00207B60">
              <w:rPr>
                <w:szCs w:val="20"/>
              </w:rPr>
              <w:t>0</w:t>
            </w:r>
          </w:p>
        </w:tc>
        <w:tc>
          <w:tcPr>
            <w:tcW w:w="303" w:type="pct"/>
            <w:gridSpan w:val="2"/>
          </w:tcPr>
          <w:p w14:paraId="5AF3A8ED" w14:textId="77777777" w:rsidR="004B1D31" w:rsidRPr="00207B60" w:rsidRDefault="004B1D31" w:rsidP="00EE2AB2">
            <w:pPr>
              <w:pStyle w:val="Table"/>
              <w:rPr>
                <w:szCs w:val="20"/>
              </w:rPr>
            </w:pPr>
            <w:r w:rsidRPr="00207B60">
              <w:rPr>
                <w:szCs w:val="20"/>
              </w:rPr>
              <w:t>1</w:t>
            </w:r>
          </w:p>
        </w:tc>
        <w:tc>
          <w:tcPr>
            <w:tcW w:w="308" w:type="pct"/>
          </w:tcPr>
          <w:p w14:paraId="50A46782" w14:textId="77777777" w:rsidR="004B1D31" w:rsidRPr="00207B60" w:rsidRDefault="004B1D31" w:rsidP="00EE2AB2">
            <w:pPr>
              <w:pStyle w:val="Table"/>
              <w:rPr>
                <w:szCs w:val="20"/>
              </w:rPr>
            </w:pPr>
            <w:r w:rsidRPr="00207B60">
              <w:rPr>
                <w:szCs w:val="20"/>
              </w:rPr>
              <w:t>X</w:t>
            </w:r>
          </w:p>
        </w:tc>
        <w:tc>
          <w:tcPr>
            <w:tcW w:w="313" w:type="pct"/>
          </w:tcPr>
          <w:p w14:paraId="4E23D725" w14:textId="77777777" w:rsidR="004B1D31" w:rsidRPr="00207B60" w:rsidRDefault="004B1D31" w:rsidP="00EE2AB2">
            <w:pPr>
              <w:pStyle w:val="Table"/>
              <w:rPr>
                <w:szCs w:val="20"/>
              </w:rPr>
            </w:pPr>
            <w:r w:rsidRPr="00207B60">
              <w:rPr>
                <w:szCs w:val="20"/>
              </w:rPr>
              <w:t>X</w:t>
            </w:r>
          </w:p>
        </w:tc>
        <w:tc>
          <w:tcPr>
            <w:tcW w:w="294" w:type="pct"/>
            <w:gridSpan w:val="2"/>
          </w:tcPr>
          <w:p w14:paraId="50017604" w14:textId="77777777" w:rsidR="004B1D31" w:rsidRPr="00207B60" w:rsidRDefault="004B1D31" w:rsidP="00EE2AB2">
            <w:pPr>
              <w:pStyle w:val="Table"/>
              <w:rPr>
                <w:szCs w:val="20"/>
              </w:rPr>
            </w:pPr>
            <w:r w:rsidRPr="00207B60">
              <w:rPr>
                <w:szCs w:val="20"/>
              </w:rPr>
              <w:t>X</w:t>
            </w:r>
          </w:p>
        </w:tc>
        <w:tc>
          <w:tcPr>
            <w:tcW w:w="303" w:type="pct"/>
          </w:tcPr>
          <w:p w14:paraId="63194D8B" w14:textId="77777777" w:rsidR="004B1D31" w:rsidRPr="00207B60" w:rsidRDefault="004B1D31" w:rsidP="00EE2AB2">
            <w:pPr>
              <w:pStyle w:val="Table"/>
              <w:rPr>
                <w:szCs w:val="20"/>
              </w:rPr>
            </w:pPr>
            <w:r w:rsidRPr="00207B60">
              <w:rPr>
                <w:szCs w:val="20"/>
              </w:rPr>
              <w:t>X</w:t>
            </w:r>
          </w:p>
        </w:tc>
        <w:tc>
          <w:tcPr>
            <w:tcW w:w="303" w:type="pct"/>
          </w:tcPr>
          <w:p w14:paraId="5CC0C262" w14:textId="77777777" w:rsidR="004B1D31" w:rsidRPr="00207B60" w:rsidRDefault="004B1D31" w:rsidP="00EE2AB2">
            <w:pPr>
              <w:pStyle w:val="Table"/>
              <w:rPr>
                <w:szCs w:val="20"/>
              </w:rPr>
            </w:pPr>
            <w:r w:rsidRPr="00207B60">
              <w:rPr>
                <w:szCs w:val="20"/>
              </w:rPr>
              <w:t>X</w:t>
            </w:r>
          </w:p>
        </w:tc>
        <w:tc>
          <w:tcPr>
            <w:tcW w:w="303" w:type="pct"/>
            <w:gridSpan w:val="2"/>
          </w:tcPr>
          <w:p w14:paraId="69EE113A" w14:textId="77777777" w:rsidR="004B1D31" w:rsidRPr="00207B60" w:rsidRDefault="004B1D31" w:rsidP="00EE2AB2">
            <w:pPr>
              <w:pStyle w:val="Table"/>
              <w:rPr>
                <w:szCs w:val="20"/>
              </w:rPr>
            </w:pPr>
            <w:r w:rsidRPr="00207B60">
              <w:rPr>
                <w:szCs w:val="20"/>
              </w:rPr>
              <w:t>X</w:t>
            </w:r>
          </w:p>
        </w:tc>
        <w:tc>
          <w:tcPr>
            <w:tcW w:w="303" w:type="pct"/>
          </w:tcPr>
          <w:p w14:paraId="6D17BFED" w14:textId="77777777" w:rsidR="004B1D31" w:rsidRPr="00207B60" w:rsidRDefault="004B1D31" w:rsidP="00EE2AB2">
            <w:pPr>
              <w:pStyle w:val="Table"/>
              <w:rPr>
                <w:szCs w:val="20"/>
              </w:rPr>
            </w:pPr>
            <w:r w:rsidRPr="00207B60">
              <w:rPr>
                <w:szCs w:val="20"/>
              </w:rPr>
              <w:t>X</w:t>
            </w:r>
          </w:p>
        </w:tc>
        <w:tc>
          <w:tcPr>
            <w:tcW w:w="287" w:type="pct"/>
            <w:gridSpan w:val="2"/>
          </w:tcPr>
          <w:p w14:paraId="432AC97B" w14:textId="77777777" w:rsidR="004B1D31" w:rsidRPr="00207B60" w:rsidRDefault="004B1D31" w:rsidP="00EE2AB2">
            <w:pPr>
              <w:pStyle w:val="Table"/>
              <w:rPr>
                <w:szCs w:val="20"/>
              </w:rPr>
            </w:pPr>
            <w:r w:rsidRPr="00207B60">
              <w:rPr>
                <w:szCs w:val="20"/>
              </w:rPr>
              <w:t>X</w:t>
            </w:r>
          </w:p>
        </w:tc>
      </w:tr>
      <w:tr w:rsidR="00EE2AB2" w:rsidRPr="00207B60" w14:paraId="6B3AA707" w14:textId="77777777" w:rsidTr="00CB3E34">
        <w:trPr>
          <w:trHeight w:val="284"/>
        </w:trPr>
        <w:tc>
          <w:tcPr>
            <w:tcW w:w="751" w:type="pct"/>
          </w:tcPr>
          <w:p w14:paraId="614540B7" w14:textId="77777777" w:rsidR="004B1D31" w:rsidRPr="00207B60" w:rsidRDefault="004B1D31" w:rsidP="00EE2AB2">
            <w:pPr>
              <w:pStyle w:val="Table"/>
              <w:jc w:val="left"/>
              <w:rPr>
                <w:szCs w:val="20"/>
              </w:rPr>
            </w:pPr>
            <w:r w:rsidRPr="00207B60">
              <w:rPr>
                <w:szCs w:val="20"/>
              </w:rPr>
              <w:t>GWE_N</w:t>
            </w:r>
          </w:p>
        </w:tc>
        <w:tc>
          <w:tcPr>
            <w:tcW w:w="311" w:type="pct"/>
          </w:tcPr>
          <w:p w14:paraId="38D0A14B" w14:textId="77777777" w:rsidR="004B1D31" w:rsidRPr="00207B60" w:rsidRDefault="004B1D31" w:rsidP="00EE2AB2">
            <w:pPr>
              <w:pStyle w:val="Table"/>
              <w:rPr>
                <w:szCs w:val="20"/>
              </w:rPr>
            </w:pPr>
            <w:r w:rsidRPr="00207B60">
              <w:rPr>
                <w:szCs w:val="20"/>
              </w:rPr>
              <w:t>X</w:t>
            </w:r>
          </w:p>
        </w:tc>
        <w:tc>
          <w:tcPr>
            <w:tcW w:w="313" w:type="pct"/>
          </w:tcPr>
          <w:p w14:paraId="36C89AE8" w14:textId="77777777" w:rsidR="004B1D31" w:rsidRPr="00207B60" w:rsidRDefault="004B1D31" w:rsidP="00EE2AB2">
            <w:pPr>
              <w:pStyle w:val="Table"/>
              <w:rPr>
                <w:szCs w:val="20"/>
              </w:rPr>
            </w:pPr>
            <w:r w:rsidRPr="00207B60">
              <w:rPr>
                <w:szCs w:val="20"/>
              </w:rPr>
              <w:t>X</w:t>
            </w:r>
          </w:p>
        </w:tc>
        <w:tc>
          <w:tcPr>
            <w:tcW w:w="303" w:type="pct"/>
            <w:gridSpan w:val="2"/>
          </w:tcPr>
          <w:p w14:paraId="48EB75E5" w14:textId="77777777" w:rsidR="004B1D31" w:rsidRPr="00207B60" w:rsidRDefault="004B1D31" w:rsidP="00EE2AB2">
            <w:pPr>
              <w:pStyle w:val="Table"/>
              <w:rPr>
                <w:szCs w:val="20"/>
              </w:rPr>
            </w:pPr>
            <w:r w:rsidRPr="00207B60">
              <w:rPr>
                <w:szCs w:val="20"/>
              </w:rPr>
              <w:t>1</w:t>
            </w:r>
          </w:p>
        </w:tc>
        <w:tc>
          <w:tcPr>
            <w:tcW w:w="303" w:type="pct"/>
          </w:tcPr>
          <w:p w14:paraId="0C16B433" w14:textId="77777777" w:rsidR="004B1D31" w:rsidRPr="00207B60" w:rsidRDefault="004B1D31" w:rsidP="00EE2AB2">
            <w:pPr>
              <w:pStyle w:val="Table"/>
              <w:rPr>
                <w:szCs w:val="20"/>
              </w:rPr>
            </w:pPr>
            <w:r w:rsidRPr="00207B60">
              <w:rPr>
                <w:szCs w:val="20"/>
              </w:rPr>
              <w:t>0</w:t>
            </w:r>
          </w:p>
        </w:tc>
        <w:tc>
          <w:tcPr>
            <w:tcW w:w="303" w:type="pct"/>
          </w:tcPr>
          <w:p w14:paraId="5E0BD27B" w14:textId="77777777" w:rsidR="004B1D31" w:rsidRPr="00207B60" w:rsidRDefault="004B1D31" w:rsidP="00EE2AB2">
            <w:pPr>
              <w:pStyle w:val="Table"/>
              <w:rPr>
                <w:szCs w:val="20"/>
              </w:rPr>
            </w:pPr>
            <w:r w:rsidRPr="00207B60">
              <w:rPr>
                <w:szCs w:val="20"/>
              </w:rPr>
              <w:t>0</w:t>
            </w:r>
          </w:p>
        </w:tc>
        <w:tc>
          <w:tcPr>
            <w:tcW w:w="303" w:type="pct"/>
            <w:gridSpan w:val="2"/>
          </w:tcPr>
          <w:p w14:paraId="06969D3E" w14:textId="77777777" w:rsidR="004B1D31" w:rsidRPr="00207B60" w:rsidRDefault="004B1D31" w:rsidP="00EE2AB2">
            <w:pPr>
              <w:pStyle w:val="Table"/>
              <w:rPr>
                <w:szCs w:val="20"/>
              </w:rPr>
            </w:pPr>
            <w:r w:rsidRPr="00207B60">
              <w:rPr>
                <w:szCs w:val="20"/>
              </w:rPr>
              <w:t>X</w:t>
            </w:r>
          </w:p>
        </w:tc>
        <w:tc>
          <w:tcPr>
            <w:tcW w:w="308" w:type="pct"/>
          </w:tcPr>
          <w:p w14:paraId="5B1AFDDB" w14:textId="77777777" w:rsidR="004B1D31" w:rsidRPr="00207B60" w:rsidRDefault="004B1D31" w:rsidP="00EE2AB2">
            <w:pPr>
              <w:pStyle w:val="Table"/>
              <w:rPr>
                <w:szCs w:val="20"/>
              </w:rPr>
            </w:pPr>
            <w:r w:rsidRPr="00207B60">
              <w:rPr>
                <w:szCs w:val="20"/>
              </w:rPr>
              <w:t>X</w:t>
            </w:r>
          </w:p>
        </w:tc>
        <w:tc>
          <w:tcPr>
            <w:tcW w:w="313" w:type="pct"/>
          </w:tcPr>
          <w:p w14:paraId="3589AC73" w14:textId="77777777" w:rsidR="004B1D31" w:rsidRPr="00207B60" w:rsidRDefault="004B1D31" w:rsidP="00EE2AB2">
            <w:pPr>
              <w:pStyle w:val="Table"/>
              <w:rPr>
                <w:szCs w:val="20"/>
              </w:rPr>
            </w:pPr>
            <w:r w:rsidRPr="00207B60">
              <w:rPr>
                <w:szCs w:val="20"/>
              </w:rPr>
              <w:t>X</w:t>
            </w:r>
          </w:p>
        </w:tc>
        <w:tc>
          <w:tcPr>
            <w:tcW w:w="294" w:type="pct"/>
            <w:gridSpan w:val="2"/>
          </w:tcPr>
          <w:p w14:paraId="7DA99536" w14:textId="77777777" w:rsidR="004B1D31" w:rsidRPr="00207B60" w:rsidRDefault="004B1D31" w:rsidP="00EE2AB2">
            <w:pPr>
              <w:pStyle w:val="Table"/>
              <w:rPr>
                <w:szCs w:val="20"/>
              </w:rPr>
            </w:pPr>
            <w:r w:rsidRPr="00207B60">
              <w:rPr>
                <w:szCs w:val="20"/>
              </w:rPr>
              <w:t>X</w:t>
            </w:r>
          </w:p>
        </w:tc>
        <w:tc>
          <w:tcPr>
            <w:tcW w:w="303" w:type="pct"/>
          </w:tcPr>
          <w:p w14:paraId="6DCE25DC" w14:textId="77777777" w:rsidR="004B1D31" w:rsidRPr="00207B60" w:rsidRDefault="004B1D31" w:rsidP="00EE2AB2">
            <w:pPr>
              <w:pStyle w:val="Table"/>
              <w:rPr>
                <w:szCs w:val="20"/>
              </w:rPr>
            </w:pPr>
            <w:r w:rsidRPr="00207B60">
              <w:rPr>
                <w:szCs w:val="20"/>
              </w:rPr>
              <w:t>X</w:t>
            </w:r>
          </w:p>
        </w:tc>
        <w:tc>
          <w:tcPr>
            <w:tcW w:w="303" w:type="pct"/>
          </w:tcPr>
          <w:p w14:paraId="188F62D5" w14:textId="77777777" w:rsidR="004B1D31" w:rsidRPr="00207B60" w:rsidRDefault="004B1D31" w:rsidP="00EE2AB2">
            <w:pPr>
              <w:pStyle w:val="Table"/>
              <w:rPr>
                <w:szCs w:val="20"/>
              </w:rPr>
            </w:pPr>
            <w:r w:rsidRPr="00207B60">
              <w:rPr>
                <w:szCs w:val="20"/>
              </w:rPr>
              <w:t>X</w:t>
            </w:r>
          </w:p>
        </w:tc>
        <w:tc>
          <w:tcPr>
            <w:tcW w:w="303" w:type="pct"/>
            <w:gridSpan w:val="2"/>
          </w:tcPr>
          <w:p w14:paraId="4FCF4D3C" w14:textId="77777777" w:rsidR="004B1D31" w:rsidRPr="00207B60" w:rsidRDefault="004B1D31" w:rsidP="00EE2AB2">
            <w:pPr>
              <w:pStyle w:val="Table"/>
              <w:rPr>
                <w:szCs w:val="20"/>
              </w:rPr>
            </w:pPr>
            <w:r w:rsidRPr="00207B60">
              <w:rPr>
                <w:szCs w:val="20"/>
              </w:rPr>
              <w:t>X</w:t>
            </w:r>
          </w:p>
        </w:tc>
        <w:tc>
          <w:tcPr>
            <w:tcW w:w="303" w:type="pct"/>
          </w:tcPr>
          <w:p w14:paraId="5ED2D80D" w14:textId="77777777" w:rsidR="004B1D31" w:rsidRPr="00207B60" w:rsidRDefault="004B1D31" w:rsidP="00EE2AB2">
            <w:pPr>
              <w:pStyle w:val="Table"/>
              <w:rPr>
                <w:szCs w:val="20"/>
              </w:rPr>
            </w:pPr>
            <w:r w:rsidRPr="00207B60">
              <w:rPr>
                <w:szCs w:val="20"/>
              </w:rPr>
              <w:t>X</w:t>
            </w:r>
          </w:p>
        </w:tc>
        <w:tc>
          <w:tcPr>
            <w:tcW w:w="287" w:type="pct"/>
            <w:gridSpan w:val="2"/>
          </w:tcPr>
          <w:p w14:paraId="59B76215" w14:textId="77777777" w:rsidR="004B1D31" w:rsidRPr="00207B60" w:rsidRDefault="004B1D31" w:rsidP="00EE2AB2">
            <w:pPr>
              <w:pStyle w:val="Table"/>
              <w:rPr>
                <w:szCs w:val="20"/>
              </w:rPr>
            </w:pPr>
            <w:r w:rsidRPr="00207B60">
              <w:rPr>
                <w:szCs w:val="20"/>
              </w:rPr>
              <w:t>X</w:t>
            </w:r>
          </w:p>
        </w:tc>
      </w:tr>
      <w:tr w:rsidR="00EE2AB2" w:rsidRPr="00207B60" w14:paraId="3BCE8A9D" w14:textId="77777777" w:rsidTr="00CB3E34">
        <w:trPr>
          <w:trHeight w:val="284"/>
        </w:trPr>
        <w:tc>
          <w:tcPr>
            <w:tcW w:w="751" w:type="pct"/>
          </w:tcPr>
          <w:p w14:paraId="4426AADC" w14:textId="77777777" w:rsidR="004B1D31" w:rsidRPr="00207B60" w:rsidRDefault="004B1D31" w:rsidP="00EE2AB2">
            <w:pPr>
              <w:pStyle w:val="Table"/>
              <w:jc w:val="left"/>
              <w:rPr>
                <w:szCs w:val="20"/>
              </w:rPr>
            </w:pPr>
            <w:r w:rsidRPr="00207B60">
              <w:rPr>
                <w:szCs w:val="20"/>
              </w:rPr>
              <w:t>BWE_N/</w:t>
            </w:r>
          </w:p>
          <w:p w14:paraId="1A758261" w14:textId="77777777" w:rsidR="004B1D31" w:rsidRPr="00207B60" w:rsidRDefault="004B1D31" w:rsidP="00EE2AB2">
            <w:pPr>
              <w:pStyle w:val="Table"/>
              <w:jc w:val="left"/>
              <w:rPr>
                <w:szCs w:val="20"/>
              </w:rPr>
            </w:pPr>
            <w:r w:rsidRPr="00207B60">
              <w:rPr>
                <w:szCs w:val="20"/>
              </w:rPr>
              <w:t>BYWE_N</w:t>
            </w:r>
          </w:p>
        </w:tc>
        <w:tc>
          <w:tcPr>
            <w:tcW w:w="311" w:type="pct"/>
          </w:tcPr>
          <w:p w14:paraId="29178F84" w14:textId="77777777" w:rsidR="004B1D31" w:rsidRPr="00207B60" w:rsidRDefault="004B1D31" w:rsidP="00EE2AB2">
            <w:pPr>
              <w:pStyle w:val="Table"/>
              <w:rPr>
                <w:szCs w:val="20"/>
              </w:rPr>
            </w:pPr>
            <w:r w:rsidRPr="00207B60">
              <w:rPr>
                <w:szCs w:val="20"/>
              </w:rPr>
              <w:t>X</w:t>
            </w:r>
          </w:p>
        </w:tc>
        <w:tc>
          <w:tcPr>
            <w:tcW w:w="313" w:type="pct"/>
          </w:tcPr>
          <w:p w14:paraId="07E99159" w14:textId="77777777" w:rsidR="004B1D31" w:rsidRPr="00207B60" w:rsidRDefault="004B1D31" w:rsidP="00EE2AB2">
            <w:pPr>
              <w:pStyle w:val="Table"/>
              <w:rPr>
                <w:szCs w:val="20"/>
              </w:rPr>
            </w:pPr>
            <w:r w:rsidRPr="00207B60">
              <w:rPr>
                <w:szCs w:val="20"/>
              </w:rPr>
              <w:t>X</w:t>
            </w:r>
          </w:p>
        </w:tc>
        <w:tc>
          <w:tcPr>
            <w:tcW w:w="303" w:type="pct"/>
            <w:gridSpan w:val="2"/>
          </w:tcPr>
          <w:p w14:paraId="2679C75E" w14:textId="77777777" w:rsidR="004B1D31" w:rsidRPr="00207B60" w:rsidRDefault="004B1D31" w:rsidP="00EE2AB2">
            <w:pPr>
              <w:pStyle w:val="Table"/>
              <w:rPr>
                <w:szCs w:val="20"/>
              </w:rPr>
            </w:pPr>
            <w:r w:rsidRPr="00207B60">
              <w:rPr>
                <w:szCs w:val="20"/>
              </w:rPr>
              <w:t>X</w:t>
            </w:r>
          </w:p>
        </w:tc>
        <w:tc>
          <w:tcPr>
            <w:tcW w:w="303" w:type="pct"/>
          </w:tcPr>
          <w:p w14:paraId="28E2384B" w14:textId="77777777" w:rsidR="004B1D31" w:rsidRPr="00207B60" w:rsidRDefault="004B1D31" w:rsidP="00EE2AB2">
            <w:pPr>
              <w:pStyle w:val="Table"/>
              <w:rPr>
                <w:szCs w:val="20"/>
              </w:rPr>
            </w:pPr>
            <w:r w:rsidRPr="00207B60">
              <w:rPr>
                <w:szCs w:val="20"/>
              </w:rPr>
              <w:t>1</w:t>
            </w:r>
          </w:p>
        </w:tc>
        <w:tc>
          <w:tcPr>
            <w:tcW w:w="303" w:type="pct"/>
          </w:tcPr>
          <w:p w14:paraId="0996523E" w14:textId="77777777" w:rsidR="004B1D31" w:rsidRPr="00207B60" w:rsidRDefault="004B1D31" w:rsidP="00EE2AB2">
            <w:pPr>
              <w:pStyle w:val="Table"/>
              <w:rPr>
                <w:szCs w:val="20"/>
              </w:rPr>
            </w:pPr>
            <w:r w:rsidRPr="00207B60">
              <w:rPr>
                <w:szCs w:val="20"/>
              </w:rPr>
              <w:t>0</w:t>
            </w:r>
          </w:p>
        </w:tc>
        <w:tc>
          <w:tcPr>
            <w:tcW w:w="303" w:type="pct"/>
            <w:gridSpan w:val="2"/>
          </w:tcPr>
          <w:p w14:paraId="66DDC274" w14:textId="77777777" w:rsidR="004B1D31" w:rsidRPr="00207B60" w:rsidRDefault="004B1D31" w:rsidP="00EE2AB2">
            <w:pPr>
              <w:pStyle w:val="Table"/>
              <w:rPr>
                <w:szCs w:val="20"/>
              </w:rPr>
            </w:pPr>
            <w:r w:rsidRPr="00207B60">
              <w:rPr>
                <w:szCs w:val="20"/>
              </w:rPr>
              <w:t>X</w:t>
            </w:r>
          </w:p>
        </w:tc>
        <w:tc>
          <w:tcPr>
            <w:tcW w:w="308" w:type="pct"/>
          </w:tcPr>
          <w:p w14:paraId="6479C33D" w14:textId="77777777" w:rsidR="004B1D31" w:rsidRPr="00207B60" w:rsidRDefault="004B1D31" w:rsidP="00EE2AB2">
            <w:pPr>
              <w:pStyle w:val="Table"/>
              <w:rPr>
                <w:szCs w:val="20"/>
              </w:rPr>
            </w:pPr>
            <w:r w:rsidRPr="00207B60">
              <w:rPr>
                <w:szCs w:val="20"/>
              </w:rPr>
              <w:t>X</w:t>
            </w:r>
          </w:p>
        </w:tc>
        <w:tc>
          <w:tcPr>
            <w:tcW w:w="313" w:type="pct"/>
          </w:tcPr>
          <w:p w14:paraId="2E43F8F7" w14:textId="77777777" w:rsidR="004B1D31" w:rsidRPr="00207B60" w:rsidRDefault="004B1D31" w:rsidP="00EE2AB2">
            <w:pPr>
              <w:pStyle w:val="Table"/>
              <w:rPr>
                <w:szCs w:val="20"/>
              </w:rPr>
            </w:pPr>
            <w:r w:rsidRPr="00207B60">
              <w:rPr>
                <w:szCs w:val="20"/>
              </w:rPr>
              <w:t>X</w:t>
            </w:r>
          </w:p>
        </w:tc>
        <w:tc>
          <w:tcPr>
            <w:tcW w:w="294" w:type="pct"/>
            <w:gridSpan w:val="2"/>
          </w:tcPr>
          <w:p w14:paraId="00B2F49A" w14:textId="77777777" w:rsidR="004B1D31" w:rsidRPr="00207B60" w:rsidRDefault="004B1D31" w:rsidP="00EE2AB2">
            <w:pPr>
              <w:pStyle w:val="Table"/>
              <w:rPr>
                <w:szCs w:val="20"/>
              </w:rPr>
            </w:pPr>
            <w:r w:rsidRPr="00207B60">
              <w:rPr>
                <w:szCs w:val="20"/>
              </w:rPr>
              <w:t>X</w:t>
            </w:r>
          </w:p>
        </w:tc>
        <w:tc>
          <w:tcPr>
            <w:tcW w:w="303" w:type="pct"/>
          </w:tcPr>
          <w:p w14:paraId="6C5E5564" w14:textId="77777777" w:rsidR="004B1D31" w:rsidRPr="00207B60" w:rsidRDefault="004B1D31" w:rsidP="00EE2AB2">
            <w:pPr>
              <w:pStyle w:val="Table"/>
              <w:rPr>
                <w:szCs w:val="20"/>
              </w:rPr>
            </w:pPr>
            <w:r w:rsidRPr="00207B60">
              <w:rPr>
                <w:szCs w:val="20"/>
              </w:rPr>
              <w:t>X</w:t>
            </w:r>
          </w:p>
        </w:tc>
        <w:tc>
          <w:tcPr>
            <w:tcW w:w="303" w:type="pct"/>
          </w:tcPr>
          <w:p w14:paraId="79FEC5ED" w14:textId="77777777" w:rsidR="004B1D31" w:rsidRPr="00207B60" w:rsidRDefault="004B1D31" w:rsidP="00EE2AB2">
            <w:pPr>
              <w:pStyle w:val="Table"/>
              <w:rPr>
                <w:szCs w:val="20"/>
              </w:rPr>
            </w:pPr>
            <w:r w:rsidRPr="00207B60">
              <w:rPr>
                <w:szCs w:val="20"/>
              </w:rPr>
              <w:t>X</w:t>
            </w:r>
          </w:p>
        </w:tc>
        <w:tc>
          <w:tcPr>
            <w:tcW w:w="303" w:type="pct"/>
            <w:gridSpan w:val="2"/>
          </w:tcPr>
          <w:p w14:paraId="3DFC105B" w14:textId="77777777" w:rsidR="004B1D31" w:rsidRPr="00207B60" w:rsidRDefault="004B1D31" w:rsidP="00EE2AB2">
            <w:pPr>
              <w:pStyle w:val="Table"/>
              <w:rPr>
                <w:szCs w:val="20"/>
              </w:rPr>
            </w:pPr>
            <w:r w:rsidRPr="00207B60">
              <w:rPr>
                <w:szCs w:val="20"/>
              </w:rPr>
              <w:t>X</w:t>
            </w:r>
          </w:p>
        </w:tc>
        <w:tc>
          <w:tcPr>
            <w:tcW w:w="303" w:type="pct"/>
          </w:tcPr>
          <w:p w14:paraId="0A0C4542" w14:textId="77777777" w:rsidR="004B1D31" w:rsidRPr="00207B60" w:rsidRDefault="004B1D31" w:rsidP="00EE2AB2">
            <w:pPr>
              <w:pStyle w:val="Table"/>
              <w:rPr>
                <w:szCs w:val="20"/>
              </w:rPr>
            </w:pPr>
            <w:r w:rsidRPr="00207B60">
              <w:rPr>
                <w:szCs w:val="20"/>
              </w:rPr>
              <w:t>X</w:t>
            </w:r>
          </w:p>
        </w:tc>
        <w:tc>
          <w:tcPr>
            <w:tcW w:w="287" w:type="pct"/>
            <w:gridSpan w:val="2"/>
          </w:tcPr>
          <w:p w14:paraId="13C9B26C" w14:textId="77777777" w:rsidR="004B1D31" w:rsidRPr="00207B60" w:rsidRDefault="004B1D31" w:rsidP="00EE2AB2">
            <w:pPr>
              <w:pStyle w:val="Table"/>
              <w:rPr>
                <w:szCs w:val="20"/>
              </w:rPr>
            </w:pPr>
            <w:r w:rsidRPr="00207B60">
              <w:rPr>
                <w:szCs w:val="20"/>
              </w:rPr>
              <w:t>X</w:t>
            </w:r>
          </w:p>
        </w:tc>
      </w:tr>
      <w:tr w:rsidR="00EE2AB2" w:rsidRPr="00207B60" w14:paraId="2CF7EFC4" w14:textId="77777777" w:rsidTr="00CB3E34">
        <w:trPr>
          <w:trHeight w:val="284"/>
        </w:trPr>
        <w:tc>
          <w:tcPr>
            <w:tcW w:w="751" w:type="pct"/>
          </w:tcPr>
          <w:p w14:paraId="7DA87768" w14:textId="77777777" w:rsidR="004B1D31" w:rsidRPr="00207B60" w:rsidRDefault="004B1D31" w:rsidP="00EE2AB2">
            <w:pPr>
              <w:pStyle w:val="Table"/>
              <w:jc w:val="left"/>
              <w:rPr>
                <w:szCs w:val="20"/>
              </w:rPr>
            </w:pPr>
            <w:r w:rsidRPr="00207B60">
              <w:rPr>
                <w:szCs w:val="20"/>
              </w:rPr>
              <w:t>T_OE_N</w:t>
            </w:r>
          </w:p>
        </w:tc>
        <w:tc>
          <w:tcPr>
            <w:tcW w:w="311" w:type="pct"/>
          </w:tcPr>
          <w:p w14:paraId="42F9D0D5" w14:textId="77777777" w:rsidR="004B1D31" w:rsidRPr="00207B60" w:rsidRDefault="004B1D31" w:rsidP="00EE2AB2">
            <w:pPr>
              <w:pStyle w:val="Table"/>
              <w:rPr>
                <w:szCs w:val="20"/>
              </w:rPr>
            </w:pPr>
            <w:r w:rsidRPr="00207B60">
              <w:rPr>
                <w:szCs w:val="20"/>
              </w:rPr>
              <w:t>X</w:t>
            </w:r>
          </w:p>
        </w:tc>
        <w:tc>
          <w:tcPr>
            <w:tcW w:w="313" w:type="pct"/>
          </w:tcPr>
          <w:p w14:paraId="04CD658E" w14:textId="77777777" w:rsidR="004B1D31" w:rsidRPr="00207B60" w:rsidRDefault="004B1D31" w:rsidP="00EE2AB2">
            <w:pPr>
              <w:pStyle w:val="Table"/>
              <w:rPr>
                <w:szCs w:val="20"/>
              </w:rPr>
            </w:pPr>
            <w:r w:rsidRPr="00207B60">
              <w:rPr>
                <w:szCs w:val="20"/>
              </w:rPr>
              <w:t>X</w:t>
            </w:r>
          </w:p>
        </w:tc>
        <w:tc>
          <w:tcPr>
            <w:tcW w:w="303" w:type="pct"/>
            <w:gridSpan w:val="2"/>
          </w:tcPr>
          <w:p w14:paraId="56BDBAD2" w14:textId="77777777" w:rsidR="004B1D31" w:rsidRPr="00207B60" w:rsidRDefault="004B1D31" w:rsidP="00EE2AB2">
            <w:pPr>
              <w:pStyle w:val="Table"/>
              <w:rPr>
                <w:szCs w:val="20"/>
              </w:rPr>
            </w:pPr>
            <w:r w:rsidRPr="00207B60">
              <w:rPr>
                <w:szCs w:val="20"/>
              </w:rPr>
              <w:t>X</w:t>
            </w:r>
          </w:p>
        </w:tc>
        <w:tc>
          <w:tcPr>
            <w:tcW w:w="303" w:type="pct"/>
          </w:tcPr>
          <w:p w14:paraId="47B4FA02" w14:textId="77777777" w:rsidR="004B1D31" w:rsidRPr="00207B60" w:rsidRDefault="004B1D31" w:rsidP="00EE2AB2">
            <w:pPr>
              <w:pStyle w:val="Table"/>
              <w:rPr>
                <w:szCs w:val="20"/>
              </w:rPr>
            </w:pPr>
            <w:r w:rsidRPr="00207B60">
              <w:rPr>
                <w:szCs w:val="20"/>
              </w:rPr>
              <w:t>X</w:t>
            </w:r>
          </w:p>
        </w:tc>
        <w:tc>
          <w:tcPr>
            <w:tcW w:w="303" w:type="pct"/>
          </w:tcPr>
          <w:p w14:paraId="04E7F1E7" w14:textId="77777777" w:rsidR="004B1D31" w:rsidRPr="00207B60" w:rsidRDefault="004B1D31" w:rsidP="00EE2AB2">
            <w:pPr>
              <w:pStyle w:val="Table"/>
              <w:rPr>
                <w:szCs w:val="20"/>
              </w:rPr>
            </w:pPr>
            <w:r w:rsidRPr="00207B60">
              <w:rPr>
                <w:szCs w:val="20"/>
              </w:rPr>
              <w:t>X</w:t>
            </w:r>
          </w:p>
        </w:tc>
        <w:tc>
          <w:tcPr>
            <w:tcW w:w="303" w:type="pct"/>
            <w:gridSpan w:val="2"/>
          </w:tcPr>
          <w:p w14:paraId="5137CFDB" w14:textId="77777777" w:rsidR="004B1D31" w:rsidRPr="00207B60" w:rsidRDefault="004B1D31" w:rsidP="00EE2AB2">
            <w:pPr>
              <w:pStyle w:val="Table"/>
              <w:rPr>
                <w:szCs w:val="20"/>
              </w:rPr>
            </w:pPr>
            <w:r w:rsidRPr="00207B60">
              <w:rPr>
                <w:szCs w:val="20"/>
              </w:rPr>
              <w:t>X</w:t>
            </w:r>
          </w:p>
        </w:tc>
        <w:tc>
          <w:tcPr>
            <w:tcW w:w="308" w:type="pct"/>
          </w:tcPr>
          <w:p w14:paraId="652DF373" w14:textId="77777777" w:rsidR="004B1D31" w:rsidRPr="00207B60" w:rsidRDefault="004B1D31" w:rsidP="00EE2AB2">
            <w:pPr>
              <w:pStyle w:val="Table"/>
              <w:rPr>
                <w:szCs w:val="20"/>
              </w:rPr>
            </w:pPr>
            <w:r w:rsidRPr="00207B60">
              <w:rPr>
                <w:szCs w:val="20"/>
              </w:rPr>
              <w:t>X</w:t>
            </w:r>
          </w:p>
        </w:tc>
        <w:tc>
          <w:tcPr>
            <w:tcW w:w="313" w:type="pct"/>
          </w:tcPr>
          <w:p w14:paraId="2EE17C63" w14:textId="77777777" w:rsidR="004B1D31" w:rsidRPr="00207B60" w:rsidRDefault="004B1D31" w:rsidP="00EE2AB2">
            <w:pPr>
              <w:pStyle w:val="Table"/>
              <w:rPr>
                <w:szCs w:val="20"/>
              </w:rPr>
            </w:pPr>
            <w:r w:rsidRPr="00207B60">
              <w:rPr>
                <w:szCs w:val="20"/>
              </w:rPr>
              <w:t>1</w:t>
            </w:r>
          </w:p>
        </w:tc>
        <w:tc>
          <w:tcPr>
            <w:tcW w:w="294" w:type="pct"/>
            <w:gridSpan w:val="2"/>
          </w:tcPr>
          <w:p w14:paraId="1B6DB43D" w14:textId="77777777" w:rsidR="004B1D31" w:rsidRPr="00207B60" w:rsidRDefault="004B1D31" w:rsidP="00EE2AB2">
            <w:pPr>
              <w:pStyle w:val="Table"/>
              <w:rPr>
                <w:szCs w:val="20"/>
              </w:rPr>
            </w:pPr>
            <w:r w:rsidRPr="00207B60">
              <w:rPr>
                <w:szCs w:val="20"/>
              </w:rPr>
              <w:t>0</w:t>
            </w:r>
          </w:p>
        </w:tc>
        <w:tc>
          <w:tcPr>
            <w:tcW w:w="303" w:type="pct"/>
          </w:tcPr>
          <w:p w14:paraId="5AA84C92" w14:textId="77777777" w:rsidR="004B1D31" w:rsidRPr="00207B60" w:rsidRDefault="004B1D31" w:rsidP="00EE2AB2">
            <w:pPr>
              <w:pStyle w:val="Table"/>
              <w:rPr>
                <w:szCs w:val="20"/>
              </w:rPr>
            </w:pPr>
            <w:r w:rsidRPr="00207B60">
              <w:rPr>
                <w:szCs w:val="20"/>
              </w:rPr>
              <w:t>0</w:t>
            </w:r>
          </w:p>
        </w:tc>
        <w:tc>
          <w:tcPr>
            <w:tcW w:w="303" w:type="pct"/>
          </w:tcPr>
          <w:p w14:paraId="058E50AA" w14:textId="77777777" w:rsidR="004B1D31" w:rsidRPr="00207B60" w:rsidRDefault="004B1D31" w:rsidP="00EE2AB2">
            <w:pPr>
              <w:pStyle w:val="Table"/>
              <w:rPr>
                <w:szCs w:val="20"/>
              </w:rPr>
            </w:pPr>
            <w:r w:rsidRPr="00207B60">
              <w:rPr>
                <w:szCs w:val="20"/>
              </w:rPr>
              <w:t>0</w:t>
            </w:r>
          </w:p>
        </w:tc>
        <w:tc>
          <w:tcPr>
            <w:tcW w:w="303" w:type="pct"/>
            <w:gridSpan w:val="2"/>
          </w:tcPr>
          <w:p w14:paraId="3FB93225" w14:textId="77777777" w:rsidR="004B1D31" w:rsidRPr="00207B60" w:rsidRDefault="004B1D31" w:rsidP="00EE2AB2">
            <w:pPr>
              <w:pStyle w:val="Table"/>
              <w:rPr>
                <w:szCs w:val="20"/>
              </w:rPr>
            </w:pPr>
            <w:r w:rsidRPr="00207B60">
              <w:rPr>
                <w:szCs w:val="20"/>
              </w:rPr>
              <w:t>0</w:t>
            </w:r>
          </w:p>
        </w:tc>
        <w:tc>
          <w:tcPr>
            <w:tcW w:w="303" w:type="pct"/>
          </w:tcPr>
          <w:p w14:paraId="3EC58B9C" w14:textId="77777777" w:rsidR="004B1D31" w:rsidRPr="00207B60" w:rsidRDefault="004B1D31" w:rsidP="00EE2AB2">
            <w:pPr>
              <w:pStyle w:val="Table"/>
              <w:rPr>
                <w:szCs w:val="20"/>
              </w:rPr>
            </w:pPr>
            <w:r w:rsidRPr="00207B60">
              <w:rPr>
                <w:szCs w:val="20"/>
              </w:rPr>
              <w:t>0</w:t>
            </w:r>
          </w:p>
        </w:tc>
        <w:tc>
          <w:tcPr>
            <w:tcW w:w="287" w:type="pct"/>
            <w:gridSpan w:val="2"/>
          </w:tcPr>
          <w:p w14:paraId="3B89B52A" w14:textId="77777777" w:rsidR="004B1D31" w:rsidRPr="00207B60" w:rsidRDefault="004B1D31" w:rsidP="00EE2AB2">
            <w:pPr>
              <w:pStyle w:val="Table"/>
              <w:rPr>
                <w:szCs w:val="20"/>
              </w:rPr>
            </w:pPr>
            <w:r w:rsidRPr="00207B60">
              <w:rPr>
                <w:szCs w:val="20"/>
              </w:rPr>
              <w:t>X</w:t>
            </w:r>
          </w:p>
        </w:tc>
      </w:tr>
      <w:tr w:rsidR="00EE2AB2" w:rsidRPr="00207B60" w14:paraId="0E02E223" w14:textId="77777777" w:rsidTr="00CB3E34">
        <w:trPr>
          <w:trHeight w:val="284"/>
        </w:trPr>
        <w:tc>
          <w:tcPr>
            <w:tcW w:w="751" w:type="pct"/>
          </w:tcPr>
          <w:p w14:paraId="3EB5EE12" w14:textId="77777777" w:rsidR="004B1D31" w:rsidRPr="00207B60" w:rsidRDefault="004B1D31" w:rsidP="00EE2AB2">
            <w:pPr>
              <w:pStyle w:val="Table"/>
              <w:jc w:val="left"/>
              <w:rPr>
                <w:szCs w:val="20"/>
              </w:rPr>
            </w:pPr>
            <w:r w:rsidRPr="00207B60">
              <w:rPr>
                <w:szCs w:val="20"/>
              </w:rPr>
              <w:lastRenderedPageBreak/>
              <w:t>T_CE_N</w:t>
            </w:r>
          </w:p>
        </w:tc>
        <w:tc>
          <w:tcPr>
            <w:tcW w:w="311" w:type="pct"/>
          </w:tcPr>
          <w:p w14:paraId="647B0765" w14:textId="77777777" w:rsidR="004B1D31" w:rsidRPr="00207B60" w:rsidRDefault="004B1D31" w:rsidP="00EE2AB2">
            <w:pPr>
              <w:pStyle w:val="Table"/>
              <w:rPr>
                <w:szCs w:val="20"/>
              </w:rPr>
            </w:pPr>
            <w:r w:rsidRPr="00207B60">
              <w:rPr>
                <w:szCs w:val="20"/>
              </w:rPr>
              <w:t>X</w:t>
            </w:r>
          </w:p>
        </w:tc>
        <w:tc>
          <w:tcPr>
            <w:tcW w:w="313" w:type="pct"/>
          </w:tcPr>
          <w:p w14:paraId="5ED7AC3E" w14:textId="77777777" w:rsidR="004B1D31" w:rsidRPr="00207B60" w:rsidRDefault="004B1D31" w:rsidP="00EE2AB2">
            <w:pPr>
              <w:pStyle w:val="Table"/>
              <w:rPr>
                <w:szCs w:val="20"/>
              </w:rPr>
            </w:pPr>
            <w:r w:rsidRPr="00207B60">
              <w:rPr>
                <w:szCs w:val="20"/>
              </w:rPr>
              <w:t>X</w:t>
            </w:r>
          </w:p>
        </w:tc>
        <w:tc>
          <w:tcPr>
            <w:tcW w:w="303" w:type="pct"/>
            <w:gridSpan w:val="2"/>
          </w:tcPr>
          <w:p w14:paraId="12F7BEB6" w14:textId="77777777" w:rsidR="004B1D31" w:rsidRPr="00207B60" w:rsidRDefault="004B1D31" w:rsidP="00EE2AB2">
            <w:pPr>
              <w:pStyle w:val="Table"/>
              <w:rPr>
                <w:szCs w:val="20"/>
              </w:rPr>
            </w:pPr>
            <w:r w:rsidRPr="00207B60">
              <w:rPr>
                <w:szCs w:val="20"/>
              </w:rPr>
              <w:t>X</w:t>
            </w:r>
          </w:p>
        </w:tc>
        <w:tc>
          <w:tcPr>
            <w:tcW w:w="303" w:type="pct"/>
          </w:tcPr>
          <w:p w14:paraId="455C0D14" w14:textId="77777777" w:rsidR="004B1D31" w:rsidRPr="00207B60" w:rsidRDefault="004B1D31" w:rsidP="00EE2AB2">
            <w:pPr>
              <w:pStyle w:val="Table"/>
              <w:rPr>
                <w:szCs w:val="20"/>
              </w:rPr>
            </w:pPr>
            <w:r w:rsidRPr="00207B60">
              <w:rPr>
                <w:szCs w:val="20"/>
              </w:rPr>
              <w:t>X</w:t>
            </w:r>
          </w:p>
        </w:tc>
        <w:tc>
          <w:tcPr>
            <w:tcW w:w="303" w:type="pct"/>
          </w:tcPr>
          <w:p w14:paraId="776EA49C" w14:textId="77777777" w:rsidR="004B1D31" w:rsidRPr="00207B60" w:rsidRDefault="004B1D31" w:rsidP="00EE2AB2">
            <w:pPr>
              <w:pStyle w:val="Table"/>
              <w:rPr>
                <w:szCs w:val="20"/>
              </w:rPr>
            </w:pPr>
            <w:r w:rsidRPr="00207B60">
              <w:rPr>
                <w:szCs w:val="20"/>
              </w:rPr>
              <w:t>X</w:t>
            </w:r>
          </w:p>
        </w:tc>
        <w:tc>
          <w:tcPr>
            <w:tcW w:w="303" w:type="pct"/>
            <w:gridSpan w:val="2"/>
          </w:tcPr>
          <w:p w14:paraId="6AADE789" w14:textId="77777777" w:rsidR="004B1D31" w:rsidRPr="00207B60" w:rsidRDefault="004B1D31" w:rsidP="00EE2AB2">
            <w:pPr>
              <w:pStyle w:val="Table"/>
              <w:rPr>
                <w:szCs w:val="20"/>
              </w:rPr>
            </w:pPr>
            <w:r w:rsidRPr="00207B60">
              <w:rPr>
                <w:szCs w:val="20"/>
              </w:rPr>
              <w:t>X</w:t>
            </w:r>
          </w:p>
        </w:tc>
        <w:tc>
          <w:tcPr>
            <w:tcW w:w="308" w:type="pct"/>
          </w:tcPr>
          <w:p w14:paraId="2C985E25" w14:textId="77777777" w:rsidR="004B1D31" w:rsidRPr="00207B60" w:rsidRDefault="004B1D31" w:rsidP="00EE2AB2">
            <w:pPr>
              <w:pStyle w:val="Table"/>
              <w:rPr>
                <w:szCs w:val="20"/>
              </w:rPr>
            </w:pPr>
            <w:r w:rsidRPr="00207B60">
              <w:rPr>
                <w:szCs w:val="20"/>
              </w:rPr>
              <w:t>X</w:t>
            </w:r>
          </w:p>
        </w:tc>
        <w:tc>
          <w:tcPr>
            <w:tcW w:w="313" w:type="pct"/>
          </w:tcPr>
          <w:p w14:paraId="6C607014" w14:textId="77777777" w:rsidR="004B1D31" w:rsidRPr="00207B60" w:rsidRDefault="004B1D31" w:rsidP="00EE2AB2">
            <w:pPr>
              <w:pStyle w:val="Table"/>
              <w:rPr>
                <w:szCs w:val="20"/>
              </w:rPr>
            </w:pPr>
            <w:r w:rsidRPr="00207B60">
              <w:rPr>
                <w:szCs w:val="20"/>
              </w:rPr>
              <w:t>X</w:t>
            </w:r>
          </w:p>
        </w:tc>
        <w:tc>
          <w:tcPr>
            <w:tcW w:w="294" w:type="pct"/>
            <w:gridSpan w:val="2"/>
          </w:tcPr>
          <w:p w14:paraId="4AB8A9C6" w14:textId="77777777" w:rsidR="004B1D31" w:rsidRPr="00207B60" w:rsidRDefault="004B1D31" w:rsidP="00EE2AB2">
            <w:pPr>
              <w:pStyle w:val="Table"/>
              <w:rPr>
                <w:szCs w:val="20"/>
              </w:rPr>
            </w:pPr>
            <w:r w:rsidRPr="00207B60">
              <w:rPr>
                <w:szCs w:val="20"/>
              </w:rPr>
              <w:t>X</w:t>
            </w:r>
          </w:p>
        </w:tc>
        <w:tc>
          <w:tcPr>
            <w:tcW w:w="303" w:type="pct"/>
          </w:tcPr>
          <w:p w14:paraId="2955EA2C" w14:textId="77777777" w:rsidR="004B1D31" w:rsidRPr="00207B60" w:rsidRDefault="004B1D31" w:rsidP="00EE2AB2">
            <w:pPr>
              <w:pStyle w:val="Table"/>
              <w:rPr>
                <w:szCs w:val="20"/>
              </w:rPr>
            </w:pPr>
            <w:r w:rsidRPr="00207B60">
              <w:rPr>
                <w:szCs w:val="20"/>
              </w:rPr>
              <w:t>0</w:t>
            </w:r>
          </w:p>
        </w:tc>
        <w:tc>
          <w:tcPr>
            <w:tcW w:w="303" w:type="pct"/>
          </w:tcPr>
          <w:p w14:paraId="60055A45" w14:textId="77777777" w:rsidR="004B1D31" w:rsidRPr="00207B60" w:rsidRDefault="004B1D31" w:rsidP="00EE2AB2">
            <w:pPr>
              <w:pStyle w:val="Table"/>
              <w:rPr>
                <w:szCs w:val="20"/>
              </w:rPr>
            </w:pPr>
            <w:r w:rsidRPr="00207B60">
              <w:rPr>
                <w:szCs w:val="20"/>
              </w:rPr>
              <w:t>0</w:t>
            </w:r>
          </w:p>
        </w:tc>
        <w:tc>
          <w:tcPr>
            <w:tcW w:w="303" w:type="pct"/>
            <w:gridSpan w:val="2"/>
          </w:tcPr>
          <w:p w14:paraId="4865036D" w14:textId="77777777" w:rsidR="004B1D31" w:rsidRPr="00207B60" w:rsidRDefault="004B1D31" w:rsidP="00EE2AB2">
            <w:pPr>
              <w:pStyle w:val="Table"/>
              <w:rPr>
                <w:szCs w:val="20"/>
              </w:rPr>
            </w:pPr>
            <w:r w:rsidRPr="00207B60">
              <w:rPr>
                <w:szCs w:val="20"/>
              </w:rPr>
              <w:t>0</w:t>
            </w:r>
          </w:p>
        </w:tc>
        <w:tc>
          <w:tcPr>
            <w:tcW w:w="303" w:type="pct"/>
          </w:tcPr>
          <w:p w14:paraId="664137D3" w14:textId="77777777" w:rsidR="004B1D31" w:rsidRPr="00207B60" w:rsidRDefault="004B1D31" w:rsidP="00EE2AB2">
            <w:pPr>
              <w:pStyle w:val="Table"/>
              <w:rPr>
                <w:szCs w:val="20"/>
              </w:rPr>
            </w:pPr>
            <w:r w:rsidRPr="00207B60">
              <w:rPr>
                <w:szCs w:val="20"/>
              </w:rPr>
              <w:t>1</w:t>
            </w:r>
          </w:p>
        </w:tc>
        <w:tc>
          <w:tcPr>
            <w:tcW w:w="287" w:type="pct"/>
            <w:gridSpan w:val="2"/>
          </w:tcPr>
          <w:p w14:paraId="6F078193" w14:textId="77777777" w:rsidR="004B1D31" w:rsidRPr="00207B60" w:rsidRDefault="004B1D31" w:rsidP="00EE2AB2">
            <w:pPr>
              <w:pStyle w:val="Table"/>
              <w:rPr>
                <w:szCs w:val="20"/>
              </w:rPr>
            </w:pPr>
            <w:r w:rsidRPr="00207B60">
              <w:rPr>
                <w:szCs w:val="20"/>
              </w:rPr>
              <w:t>X</w:t>
            </w:r>
          </w:p>
        </w:tc>
      </w:tr>
      <w:tr w:rsidR="00EE2AB2" w:rsidRPr="00207B60" w14:paraId="766F2D94" w14:textId="77777777" w:rsidTr="00CB3E34">
        <w:trPr>
          <w:trHeight w:val="284"/>
        </w:trPr>
        <w:tc>
          <w:tcPr>
            <w:tcW w:w="751" w:type="pct"/>
          </w:tcPr>
          <w:p w14:paraId="1FAA0466" w14:textId="77777777" w:rsidR="004B1D31" w:rsidRPr="00207B60" w:rsidRDefault="004B1D31" w:rsidP="00EE2AB2">
            <w:pPr>
              <w:pStyle w:val="Table"/>
              <w:jc w:val="left"/>
              <w:rPr>
                <w:szCs w:val="20"/>
              </w:rPr>
            </w:pPr>
            <w:r w:rsidRPr="00207B60">
              <w:rPr>
                <w:szCs w:val="20"/>
              </w:rPr>
              <w:t>T_GWE_N</w:t>
            </w:r>
          </w:p>
        </w:tc>
        <w:tc>
          <w:tcPr>
            <w:tcW w:w="311" w:type="pct"/>
          </w:tcPr>
          <w:p w14:paraId="587792EC" w14:textId="77777777" w:rsidR="004B1D31" w:rsidRPr="00207B60" w:rsidRDefault="004B1D31" w:rsidP="00EE2AB2">
            <w:pPr>
              <w:pStyle w:val="Table"/>
              <w:rPr>
                <w:szCs w:val="20"/>
              </w:rPr>
            </w:pPr>
            <w:r w:rsidRPr="00207B60">
              <w:rPr>
                <w:szCs w:val="20"/>
              </w:rPr>
              <w:t>X</w:t>
            </w:r>
          </w:p>
        </w:tc>
        <w:tc>
          <w:tcPr>
            <w:tcW w:w="313" w:type="pct"/>
          </w:tcPr>
          <w:p w14:paraId="7E4C47B7" w14:textId="77777777" w:rsidR="004B1D31" w:rsidRPr="00207B60" w:rsidRDefault="004B1D31" w:rsidP="00EE2AB2">
            <w:pPr>
              <w:pStyle w:val="Table"/>
              <w:rPr>
                <w:szCs w:val="20"/>
              </w:rPr>
            </w:pPr>
            <w:r w:rsidRPr="00207B60">
              <w:rPr>
                <w:szCs w:val="20"/>
              </w:rPr>
              <w:t>X</w:t>
            </w:r>
          </w:p>
        </w:tc>
        <w:tc>
          <w:tcPr>
            <w:tcW w:w="303" w:type="pct"/>
            <w:gridSpan w:val="2"/>
          </w:tcPr>
          <w:p w14:paraId="4F682B78" w14:textId="77777777" w:rsidR="004B1D31" w:rsidRPr="00207B60" w:rsidRDefault="004B1D31" w:rsidP="00EE2AB2">
            <w:pPr>
              <w:pStyle w:val="Table"/>
              <w:rPr>
                <w:szCs w:val="20"/>
              </w:rPr>
            </w:pPr>
            <w:r w:rsidRPr="00207B60">
              <w:rPr>
                <w:szCs w:val="20"/>
              </w:rPr>
              <w:t>X</w:t>
            </w:r>
          </w:p>
        </w:tc>
        <w:tc>
          <w:tcPr>
            <w:tcW w:w="303" w:type="pct"/>
          </w:tcPr>
          <w:p w14:paraId="6A587B53" w14:textId="77777777" w:rsidR="004B1D31" w:rsidRPr="00207B60" w:rsidRDefault="004B1D31" w:rsidP="00EE2AB2">
            <w:pPr>
              <w:pStyle w:val="Table"/>
              <w:rPr>
                <w:szCs w:val="20"/>
              </w:rPr>
            </w:pPr>
            <w:r w:rsidRPr="00207B60">
              <w:rPr>
                <w:szCs w:val="20"/>
              </w:rPr>
              <w:t>X</w:t>
            </w:r>
          </w:p>
        </w:tc>
        <w:tc>
          <w:tcPr>
            <w:tcW w:w="303" w:type="pct"/>
          </w:tcPr>
          <w:p w14:paraId="5F800C19" w14:textId="77777777" w:rsidR="004B1D31" w:rsidRPr="00207B60" w:rsidRDefault="004B1D31" w:rsidP="00EE2AB2">
            <w:pPr>
              <w:pStyle w:val="Table"/>
              <w:rPr>
                <w:szCs w:val="20"/>
              </w:rPr>
            </w:pPr>
            <w:r w:rsidRPr="00207B60">
              <w:rPr>
                <w:szCs w:val="20"/>
              </w:rPr>
              <w:t>X</w:t>
            </w:r>
          </w:p>
        </w:tc>
        <w:tc>
          <w:tcPr>
            <w:tcW w:w="303" w:type="pct"/>
            <w:gridSpan w:val="2"/>
          </w:tcPr>
          <w:p w14:paraId="4E5CF8F7" w14:textId="77777777" w:rsidR="004B1D31" w:rsidRPr="00207B60" w:rsidRDefault="004B1D31" w:rsidP="00EE2AB2">
            <w:pPr>
              <w:pStyle w:val="Table"/>
              <w:rPr>
                <w:szCs w:val="20"/>
              </w:rPr>
            </w:pPr>
            <w:r w:rsidRPr="00207B60">
              <w:rPr>
                <w:szCs w:val="20"/>
              </w:rPr>
              <w:t>X</w:t>
            </w:r>
          </w:p>
        </w:tc>
        <w:tc>
          <w:tcPr>
            <w:tcW w:w="308" w:type="pct"/>
          </w:tcPr>
          <w:p w14:paraId="5FC80C6C" w14:textId="77777777" w:rsidR="004B1D31" w:rsidRPr="00207B60" w:rsidRDefault="004B1D31" w:rsidP="00EE2AB2">
            <w:pPr>
              <w:pStyle w:val="Table"/>
              <w:rPr>
                <w:szCs w:val="20"/>
              </w:rPr>
            </w:pPr>
            <w:r w:rsidRPr="00207B60">
              <w:rPr>
                <w:szCs w:val="20"/>
              </w:rPr>
              <w:t>X</w:t>
            </w:r>
          </w:p>
        </w:tc>
        <w:tc>
          <w:tcPr>
            <w:tcW w:w="313" w:type="pct"/>
          </w:tcPr>
          <w:p w14:paraId="18916C45" w14:textId="77777777" w:rsidR="004B1D31" w:rsidRPr="00207B60" w:rsidRDefault="004B1D31" w:rsidP="00EE2AB2">
            <w:pPr>
              <w:pStyle w:val="Table"/>
              <w:rPr>
                <w:szCs w:val="20"/>
              </w:rPr>
            </w:pPr>
            <w:r w:rsidRPr="00207B60">
              <w:rPr>
                <w:szCs w:val="20"/>
              </w:rPr>
              <w:t>X</w:t>
            </w:r>
          </w:p>
        </w:tc>
        <w:tc>
          <w:tcPr>
            <w:tcW w:w="294" w:type="pct"/>
            <w:gridSpan w:val="2"/>
          </w:tcPr>
          <w:p w14:paraId="1DF34F29" w14:textId="77777777" w:rsidR="004B1D31" w:rsidRPr="00207B60" w:rsidRDefault="004B1D31" w:rsidP="00EE2AB2">
            <w:pPr>
              <w:pStyle w:val="Table"/>
              <w:rPr>
                <w:szCs w:val="20"/>
              </w:rPr>
            </w:pPr>
            <w:r w:rsidRPr="00207B60">
              <w:rPr>
                <w:szCs w:val="20"/>
              </w:rPr>
              <w:t>X</w:t>
            </w:r>
          </w:p>
        </w:tc>
        <w:tc>
          <w:tcPr>
            <w:tcW w:w="303" w:type="pct"/>
          </w:tcPr>
          <w:p w14:paraId="1A30A54C" w14:textId="77777777" w:rsidR="004B1D31" w:rsidRPr="00207B60" w:rsidRDefault="004B1D31" w:rsidP="00EE2AB2">
            <w:pPr>
              <w:pStyle w:val="Table"/>
              <w:rPr>
                <w:szCs w:val="20"/>
              </w:rPr>
            </w:pPr>
            <w:r w:rsidRPr="00207B60">
              <w:rPr>
                <w:szCs w:val="20"/>
              </w:rPr>
              <w:t>1</w:t>
            </w:r>
          </w:p>
        </w:tc>
        <w:tc>
          <w:tcPr>
            <w:tcW w:w="303" w:type="pct"/>
          </w:tcPr>
          <w:p w14:paraId="57422070" w14:textId="77777777" w:rsidR="004B1D31" w:rsidRPr="00207B60" w:rsidRDefault="004B1D31" w:rsidP="00EE2AB2">
            <w:pPr>
              <w:pStyle w:val="Table"/>
              <w:rPr>
                <w:szCs w:val="20"/>
              </w:rPr>
            </w:pPr>
            <w:r w:rsidRPr="00207B60">
              <w:rPr>
                <w:szCs w:val="20"/>
              </w:rPr>
              <w:t>0</w:t>
            </w:r>
          </w:p>
        </w:tc>
        <w:tc>
          <w:tcPr>
            <w:tcW w:w="303" w:type="pct"/>
            <w:gridSpan w:val="2"/>
          </w:tcPr>
          <w:p w14:paraId="1EE33BA3" w14:textId="77777777" w:rsidR="004B1D31" w:rsidRPr="00207B60" w:rsidRDefault="004B1D31" w:rsidP="00EE2AB2">
            <w:pPr>
              <w:pStyle w:val="Table"/>
              <w:rPr>
                <w:szCs w:val="20"/>
              </w:rPr>
            </w:pPr>
            <w:r w:rsidRPr="00207B60">
              <w:rPr>
                <w:szCs w:val="20"/>
              </w:rPr>
              <w:t>0</w:t>
            </w:r>
          </w:p>
        </w:tc>
        <w:tc>
          <w:tcPr>
            <w:tcW w:w="303" w:type="pct"/>
          </w:tcPr>
          <w:p w14:paraId="0E73929E" w14:textId="77777777" w:rsidR="004B1D31" w:rsidRPr="00207B60" w:rsidRDefault="004B1D31" w:rsidP="00EE2AB2">
            <w:pPr>
              <w:pStyle w:val="Table"/>
              <w:rPr>
                <w:szCs w:val="20"/>
              </w:rPr>
            </w:pPr>
            <w:r w:rsidRPr="00207B60">
              <w:rPr>
                <w:szCs w:val="20"/>
              </w:rPr>
              <w:t>X</w:t>
            </w:r>
          </w:p>
        </w:tc>
        <w:tc>
          <w:tcPr>
            <w:tcW w:w="287" w:type="pct"/>
            <w:gridSpan w:val="2"/>
          </w:tcPr>
          <w:p w14:paraId="02CC65EF" w14:textId="77777777" w:rsidR="004B1D31" w:rsidRPr="00207B60" w:rsidRDefault="004B1D31" w:rsidP="00EE2AB2">
            <w:pPr>
              <w:pStyle w:val="Table"/>
              <w:rPr>
                <w:szCs w:val="20"/>
              </w:rPr>
            </w:pPr>
            <w:r w:rsidRPr="00207B60">
              <w:rPr>
                <w:szCs w:val="20"/>
              </w:rPr>
              <w:t>X</w:t>
            </w:r>
          </w:p>
        </w:tc>
      </w:tr>
      <w:tr w:rsidR="00EE2AB2" w:rsidRPr="00207B60" w14:paraId="2E92856D" w14:textId="77777777" w:rsidTr="00CB3E34">
        <w:trPr>
          <w:trHeight w:val="284"/>
        </w:trPr>
        <w:tc>
          <w:tcPr>
            <w:tcW w:w="751" w:type="pct"/>
          </w:tcPr>
          <w:p w14:paraId="223489F8" w14:textId="77777777" w:rsidR="004B1D31" w:rsidRPr="00207B60" w:rsidRDefault="004B1D31" w:rsidP="00EE2AB2">
            <w:pPr>
              <w:pStyle w:val="Table"/>
              <w:jc w:val="left"/>
              <w:rPr>
                <w:szCs w:val="20"/>
                <w:lang w:val="de-DE"/>
              </w:rPr>
            </w:pPr>
            <w:r w:rsidRPr="00207B60">
              <w:rPr>
                <w:szCs w:val="20"/>
                <w:lang w:val="de-DE"/>
              </w:rPr>
              <w:t>T_BWE_N/</w:t>
            </w:r>
          </w:p>
          <w:p w14:paraId="549DBB98" w14:textId="77777777" w:rsidR="004B1D31" w:rsidRPr="00207B60" w:rsidRDefault="004B1D31" w:rsidP="00EE2AB2">
            <w:pPr>
              <w:pStyle w:val="Table"/>
              <w:jc w:val="left"/>
              <w:rPr>
                <w:szCs w:val="20"/>
                <w:lang w:val="de-DE"/>
              </w:rPr>
            </w:pPr>
            <w:r w:rsidRPr="00207B60">
              <w:rPr>
                <w:szCs w:val="20"/>
                <w:lang w:val="de-DE"/>
              </w:rPr>
              <w:t>T_BYWE_N</w:t>
            </w:r>
          </w:p>
        </w:tc>
        <w:tc>
          <w:tcPr>
            <w:tcW w:w="311" w:type="pct"/>
          </w:tcPr>
          <w:p w14:paraId="4232A184" w14:textId="77777777" w:rsidR="004B1D31" w:rsidRPr="00207B60" w:rsidRDefault="004B1D31" w:rsidP="00EE2AB2">
            <w:pPr>
              <w:pStyle w:val="Table"/>
              <w:rPr>
                <w:szCs w:val="20"/>
              </w:rPr>
            </w:pPr>
            <w:r w:rsidRPr="00207B60">
              <w:rPr>
                <w:szCs w:val="20"/>
              </w:rPr>
              <w:t>X</w:t>
            </w:r>
          </w:p>
        </w:tc>
        <w:tc>
          <w:tcPr>
            <w:tcW w:w="313" w:type="pct"/>
          </w:tcPr>
          <w:p w14:paraId="2B6B22FD" w14:textId="77777777" w:rsidR="004B1D31" w:rsidRPr="00207B60" w:rsidRDefault="004B1D31" w:rsidP="00EE2AB2">
            <w:pPr>
              <w:pStyle w:val="Table"/>
              <w:rPr>
                <w:szCs w:val="20"/>
              </w:rPr>
            </w:pPr>
            <w:r w:rsidRPr="00207B60">
              <w:rPr>
                <w:szCs w:val="20"/>
              </w:rPr>
              <w:t>X</w:t>
            </w:r>
          </w:p>
        </w:tc>
        <w:tc>
          <w:tcPr>
            <w:tcW w:w="303" w:type="pct"/>
            <w:gridSpan w:val="2"/>
          </w:tcPr>
          <w:p w14:paraId="482A1C2D" w14:textId="77777777" w:rsidR="004B1D31" w:rsidRPr="00207B60" w:rsidRDefault="004B1D31" w:rsidP="00EE2AB2">
            <w:pPr>
              <w:pStyle w:val="Table"/>
              <w:rPr>
                <w:szCs w:val="20"/>
              </w:rPr>
            </w:pPr>
            <w:r w:rsidRPr="00207B60">
              <w:rPr>
                <w:szCs w:val="20"/>
              </w:rPr>
              <w:t>X</w:t>
            </w:r>
          </w:p>
        </w:tc>
        <w:tc>
          <w:tcPr>
            <w:tcW w:w="303" w:type="pct"/>
          </w:tcPr>
          <w:p w14:paraId="1287C324" w14:textId="77777777" w:rsidR="004B1D31" w:rsidRPr="00207B60" w:rsidRDefault="004B1D31" w:rsidP="00EE2AB2">
            <w:pPr>
              <w:pStyle w:val="Table"/>
              <w:rPr>
                <w:szCs w:val="20"/>
              </w:rPr>
            </w:pPr>
            <w:r w:rsidRPr="00207B60">
              <w:rPr>
                <w:szCs w:val="20"/>
              </w:rPr>
              <w:t>X</w:t>
            </w:r>
          </w:p>
        </w:tc>
        <w:tc>
          <w:tcPr>
            <w:tcW w:w="303" w:type="pct"/>
          </w:tcPr>
          <w:p w14:paraId="7D55F8EB" w14:textId="77777777" w:rsidR="004B1D31" w:rsidRPr="00207B60" w:rsidRDefault="004B1D31" w:rsidP="00EE2AB2">
            <w:pPr>
              <w:pStyle w:val="Table"/>
              <w:rPr>
                <w:szCs w:val="20"/>
              </w:rPr>
            </w:pPr>
            <w:r w:rsidRPr="00207B60">
              <w:rPr>
                <w:szCs w:val="20"/>
              </w:rPr>
              <w:t>X</w:t>
            </w:r>
          </w:p>
        </w:tc>
        <w:tc>
          <w:tcPr>
            <w:tcW w:w="303" w:type="pct"/>
            <w:gridSpan w:val="2"/>
          </w:tcPr>
          <w:p w14:paraId="663B3C17" w14:textId="77777777" w:rsidR="004B1D31" w:rsidRPr="00207B60" w:rsidRDefault="004B1D31" w:rsidP="00EE2AB2">
            <w:pPr>
              <w:pStyle w:val="Table"/>
              <w:rPr>
                <w:szCs w:val="20"/>
              </w:rPr>
            </w:pPr>
            <w:r w:rsidRPr="00207B60">
              <w:rPr>
                <w:szCs w:val="20"/>
              </w:rPr>
              <w:t>X</w:t>
            </w:r>
          </w:p>
        </w:tc>
        <w:tc>
          <w:tcPr>
            <w:tcW w:w="308" w:type="pct"/>
          </w:tcPr>
          <w:p w14:paraId="097D2DC7" w14:textId="77777777" w:rsidR="004B1D31" w:rsidRPr="00207B60" w:rsidRDefault="004B1D31" w:rsidP="00EE2AB2">
            <w:pPr>
              <w:pStyle w:val="Table"/>
              <w:rPr>
                <w:szCs w:val="20"/>
              </w:rPr>
            </w:pPr>
            <w:r w:rsidRPr="00207B60">
              <w:rPr>
                <w:szCs w:val="20"/>
              </w:rPr>
              <w:t>X</w:t>
            </w:r>
          </w:p>
        </w:tc>
        <w:tc>
          <w:tcPr>
            <w:tcW w:w="313" w:type="pct"/>
          </w:tcPr>
          <w:p w14:paraId="2251E298" w14:textId="77777777" w:rsidR="004B1D31" w:rsidRPr="00207B60" w:rsidRDefault="004B1D31" w:rsidP="00EE2AB2">
            <w:pPr>
              <w:pStyle w:val="Table"/>
              <w:rPr>
                <w:szCs w:val="20"/>
              </w:rPr>
            </w:pPr>
            <w:r w:rsidRPr="00207B60">
              <w:rPr>
                <w:szCs w:val="20"/>
              </w:rPr>
              <w:t>X</w:t>
            </w:r>
          </w:p>
        </w:tc>
        <w:tc>
          <w:tcPr>
            <w:tcW w:w="294" w:type="pct"/>
            <w:gridSpan w:val="2"/>
          </w:tcPr>
          <w:p w14:paraId="3A6E96A5" w14:textId="77777777" w:rsidR="004B1D31" w:rsidRPr="00207B60" w:rsidRDefault="004B1D31" w:rsidP="00EE2AB2">
            <w:pPr>
              <w:pStyle w:val="Table"/>
              <w:rPr>
                <w:szCs w:val="20"/>
              </w:rPr>
            </w:pPr>
            <w:r w:rsidRPr="00207B60">
              <w:rPr>
                <w:szCs w:val="20"/>
              </w:rPr>
              <w:t>X</w:t>
            </w:r>
          </w:p>
        </w:tc>
        <w:tc>
          <w:tcPr>
            <w:tcW w:w="303" w:type="pct"/>
          </w:tcPr>
          <w:p w14:paraId="3F95FEF9" w14:textId="77777777" w:rsidR="004B1D31" w:rsidRPr="00207B60" w:rsidRDefault="004B1D31" w:rsidP="00EE2AB2">
            <w:pPr>
              <w:pStyle w:val="Table"/>
              <w:rPr>
                <w:szCs w:val="20"/>
              </w:rPr>
            </w:pPr>
            <w:r w:rsidRPr="00207B60">
              <w:rPr>
                <w:szCs w:val="20"/>
              </w:rPr>
              <w:t>X</w:t>
            </w:r>
          </w:p>
        </w:tc>
        <w:tc>
          <w:tcPr>
            <w:tcW w:w="303" w:type="pct"/>
          </w:tcPr>
          <w:p w14:paraId="786377C9" w14:textId="77777777" w:rsidR="004B1D31" w:rsidRPr="00207B60" w:rsidRDefault="004B1D31" w:rsidP="00EE2AB2">
            <w:pPr>
              <w:pStyle w:val="Table"/>
              <w:rPr>
                <w:szCs w:val="20"/>
              </w:rPr>
            </w:pPr>
            <w:r w:rsidRPr="00207B60">
              <w:rPr>
                <w:szCs w:val="20"/>
              </w:rPr>
              <w:t>1</w:t>
            </w:r>
          </w:p>
        </w:tc>
        <w:tc>
          <w:tcPr>
            <w:tcW w:w="303" w:type="pct"/>
            <w:gridSpan w:val="2"/>
          </w:tcPr>
          <w:p w14:paraId="1AF7585A" w14:textId="77777777" w:rsidR="004B1D31" w:rsidRPr="00207B60" w:rsidRDefault="004B1D31" w:rsidP="00EE2AB2">
            <w:pPr>
              <w:pStyle w:val="Table"/>
              <w:rPr>
                <w:szCs w:val="20"/>
              </w:rPr>
            </w:pPr>
            <w:r w:rsidRPr="00207B60">
              <w:rPr>
                <w:szCs w:val="20"/>
              </w:rPr>
              <w:t>0</w:t>
            </w:r>
          </w:p>
        </w:tc>
        <w:tc>
          <w:tcPr>
            <w:tcW w:w="303" w:type="pct"/>
          </w:tcPr>
          <w:p w14:paraId="1E0531C4" w14:textId="77777777" w:rsidR="004B1D31" w:rsidRPr="00207B60" w:rsidRDefault="004B1D31" w:rsidP="00EE2AB2">
            <w:pPr>
              <w:pStyle w:val="Table"/>
              <w:rPr>
                <w:szCs w:val="20"/>
              </w:rPr>
            </w:pPr>
            <w:r w:rsidRPr="00207B60">
              <w:rPr>
                <w:szCs w:val="20"/>
              </w:rPr>
              <w:t>X</w:t>
            </w:r>
          </w:p>
        </w:tc>
        <w:tc>
          <w:tcPr>
            <w:tcW w:w="287" w:type="pct"/>
            <w:gridSpan w:val="2"/>
          </w:tcPr>
          <w:p w14:paraId="4852E11A" w14:textId="77777777" w:rsidR="004B1D31" w:rsidRPr="00207B60" w:rsidRDefault="004B1D31" w:rsidP="00EE2AB2">
            <w:pPr>
              <w:pStyle w:val="Table"/>
              <w:rPr>
                <w:szCs w:val="20"/>
              </w:rPr>
            </w:pPr>
            <w:r w:rsidRPr="00207B60">
              <w:rPr>
                <w:szCs w:val="20"/>
              </w:rPr>
              <w:t>X</w:t>
            </w:r>
          </w:p>
        </w:tc>
      </w:tr>
      <w:tr w:rsidR="00EE2AB2" w:rsidRPr="00207B60" w14:paraId="6AA67BAE" w14:textId="77777777" w:rsidTr="00CB3E34">
        <w:trPr>
          <w:trHeight w:val="284"/>
        </w:trPr>
        <w:tc>
          <w:tcPr>
            <w:tcW w:w="751" w:type="pct"/>
          </w:tcPr>
          <w:p w14:paraId="46157E6A" w14:textId="77777777" w:rsidR="004B1D31" w:rsidRPr="00207B60" w:rsidRDefault="004B1D31" w:rsidP="00EE2AB2">
            <w:pPr>
              <w:pStyle w:val="Table"/>
              <w:jc w:val="left"/>
              <w:rPr>
                <w:szCs w:val="20"/>
              </w:rPr>
            </w:pPr>
            <w:r w:rsidRPr="00207B60">
              <w:rPr>
                <w:szCs w:val="20"/>
              </w:rPr>
              <w:t>A</w:t>
            </w:r>
          </w:p>
        </w:tc>
        <w:tc>
          <w:tcPr>
            <w:tcW w:w="311" w:type="pct"/>
          </w:tcPr>
          <w:p w14:paraId="419F7DDA" w14:textId="77777777" w:rsidR="004B1D31" w:rsidRPr="00207B60" w:rsidRDefault="004B1D31" w:rsidP="00EE2AB2">
            <w:pPr>
              <w:pStyle w:val="Table"/>
              <w:rPr>
                <w:szCs w:val="20"/>
              </w:rPr>
            </w:pPr>
            <w:r w:rsidRPr="00207B60">
              <w:rPr>
                <w:szCs w:val="20"/>
              </w:rPr>
              <w:t>X</w:t>
            </w:r>
          </w:p>
        </w:tc>
        <w:tc>
          <w:tcPr>
            <w:tcW w:w="313" w:type="pct"/>
          </w:tcPr>
          <w:p w14:paraId="1EABE9C4" w14:textId="77777777" w:rsidR="004B1D31" w:rsidRPr="00207B60" w:rsidRDefault="004B1D31" w:rsidP="00EE2AB2">
            <w:pPr>
              <w:pStyle w:val="Table"/>
              <w:rPr>
                <w:szCs w:val="20"/>
              </w:rPr>
            </w:pPr>
            <w:r w:rsidRPr="00207B60">
              <w:rPr>
                <w:szCs w:val="20"/>
              </w:rPr>
              <w:t>X</w:t>
            </w:r>
          </w:p>
        </w:tc>
        <w:tc>
          <w:tcPr>
            <w:tcW w:w="303" w:type="pct"/>
            <w:gridSpan w:val="2"/>
          </w:tcPr>
          <w:p w14:paraId="4433C850" w14:textId="77777777" w:rsidR="004B1D31" w:rsidRPr="00207B60" w:rsidRDefault="004B1D31" w:rsidP="00EE2AB2">
            <w:pPr>
              <w:pStyle w:val="Table"/>
              <w:rPr>
                <w:szCs w:val="20"/>
              </w:rPr>
            </w:pPr>
            <w:r w:rsidRPr="00207B60">
              <w:rPr>
                <w:szCs w:val="20"/>
              </w:rPr>
              <w:t>V</w:t>
            </w:r>
          </w:p>
        </w:tc>
        <w:tc>
          <w:tcPr>
            <w:tcW w:w="303" w:type="pct"/>
          </w:tcPr>
          <w:p w14:paraId="1198832D" w14:textId="77777777" w:rsidR="004B1D31" w:rsidRPr="00207B60" w:rsidRDefault="004B1D31" w:rsidP="00EE2AB2">
            <w:pPr>
              <w:pStyle w:val="Table"/>
              <w:rPr>
                <w:szCs w:val="20"/>
              </w:rPr>
            </w:pPr>
            <w:r w:rsidRPr="00207B60">
              <w:rPr>
                <w:szCs w:val="20"/>
              </w:rPr>
              <w:t>V</w:t>
            </w:r>
          </w:p>
        </w:tc>
        <w:tc>
          <w:tcPr>
            <w:tcW w:w="303" w:type="pct"/>
          </w:tcPr>
          <w:p w14:paraId="22ED0E38" w14:textId="77777777" w:rsidR="004B1D31" w:rsidRPr="00207B60" w:rsidRDefault="004B1D31" w:rsidP="00EE2AB2">
            <w:pPr>
              <w:pStyle w:val="Table"/>
              <w:rPr>
                <w:szCs w:val="20"/>
              </w:rPr>
            </w:pPr>
            <w:r w:rsidRPr="00207B60">
              <w:rPr>
                <w:szCs w:val="20"/>
              </w:rPr>
              <w:t>V</w:t>
            </w:r>
          </w:p>
        </w:tc>
        <w:tc>
          <w:tcPr>
            <w:tcW w:w="303" w:type="pct"/>
            <w:gridSpan w:val="2"/>
          </w:tcPr>
          <w:p w14:paraId="7B474F02" w14:textId="77777777" w:rsidR="004B1D31" w:rsidRPr="00207B60" w:rsidRDefault="004B1D31" w:rsidP="00EE2AB2">
            <w:pPr>
              <w:pStyle w:val="Table"/>
              <w:rPr>
                <w:szCs w:val="20"/>
              </w:rPr>
            </w:pPr>
            <w:r w:rsidRPr="00207B60">
              <w:rPr>
                <w:szCs w:val="20"/>
              </w:rPr>
              <w:t>X</w:t>
            </w:r>
          </w:p>
        </w:tc>
        <w:tc>
          <w:tcPr>
            <w:tcW w:w="308" w:type="pct"/>
          </w:tcPr>
          <w:p w14:paraId="79AF09AB" w14:textId="77777777" w:rsidR="004B1D31" w:rsidRPr="00207B60" w:rsidRDefault="004B1D31" w:rsidP="00EE2AB2">
            <w:pPr>
              <w:pStyle w:val="Table"/>
              <w:rPr>
                <w:szCs w:val="20"/>
              </w:rPr>
            </w:pPr>
            <w:r w:rsidRPr="00207B60">
              <w:rPr>
                <w:szCs w:val="20"/>
              </w:rPr>
              <w:t>X</w:t>
            </w:r>
          </w:p>
        </w:tc>
        <w:tc>
          <w:tcPr>
            <w:tcW w:w="313" w:type="pct"/>
          </w:tcPr>
          <w:p w14:paraId="4B12CE65" w14:textId="77777777" w:rsidR="004B1D31" w:rsidRPr="00207B60" w:rsidRDefault="004B1D31" w:rsidP="00EE2AB2">
            <w:pPr>
              <w:pStyle w:val="Table"/>
              <w:rPr>
                <w:szCs w:val="20"/>
              </w:rPr>
            </w:pPr>
            <w:r w:rsidRPr="00207B60">
              <w:rPr>
                <w:szCs w:val="20"/>
              </w:rPr>
              <w:t>X</w:t>
            </w:r>
          </w:p>
        </w:tc>
        <w:tc>
          <w:tcPr>
            <w:tcW w:w="294" w:type="pct"/>
            <w:gridSpan w:val="2"/>
          </w:tcPr>
          <w:p w14:paraId="2B84DA79" w14:textId="77777777" w:rsidR="004B1D31" w:rsidRPr="00207B60" w:rsidRDefault="004B1D31" w:rsidP="00EE2AB2">
            <w:pPr>
              <w:pStyle w:val="Table"/>
              <w:rPr>
                <w:szCs w:val="20"/>
              </w:rPr>
            </w:pPr>
            <w:r w:rsidRPr="00207B60">
              <w:rPr>
                <w:szCs w:val="20"/>
              </w:rPr>
              <w:t>X</w:t>
            </w:r>
          </w:p>
        </w:tc>
        <w:tc>
          <w:tcPr>
            <w:tcW w:w="303" w:type="pct"/>
          </w:tcPr>
          <w:p w14:paraId="22BE2F5F" w14:textId="77777777" w:rsidR="004B1D31" w:rsidRPr="00207B60" w:rsidRDefault="004B1D31" w:rsidP="00EE2AB2">
            <w:pPr>
              <w:pStyle w:val="Table"/>
              <w:rPr>
                <w:szCs w:val="20"/>
              </w:rPr>
            </w:pPr>
            <w:r w:rsidRPr="00207B60">
              <w:rPr>
                <w:szCs w:val="20"/>
              </w:rPr>
              <w:t>X</w:t>
            </w:r>
          </w:p>
        </w:tc>
        <w:tc>
          <w:tcPr>
            <w:tcW w:w="303" w:type="pct"/>
          </w:tcPr>
          <w:p w14:paraId="752C1A10" w14:textId="77777777" w:rsidR="004B1D31" w:rsidRPr="00207B60" w:rsidRDefault="004B1D31" w:rsidP="00EE2AB2">
            <w:pPr>
              <w:pStyle w:val="Table"/>
              <w:rPr>
                <w:szCs w:val="20"/>
              </w:rPr>
            </w:pPr>
            <w:r w:rsidRPr="00207B60">
              <w:rPr>
                <w:szCs w:val="20"/>
              </w:rPr>
              <w:t>X</w:t>
            </w:r>
          </w:p>
        </w:tc>
        <w:tc>
          <w:tcPr>
            <w:tcW w:w="303" w:type="pct"/>
            <w:gridSpan w:val="2"/>
          </w:tcPr>
          <w:p w14:paraId="37F0CDC0" w14:textId="77777777" w:rsidR="004B1D31" w:rsidRPr="00207B60" w:rsidRDefault="004B1D31" w:rsidP="00EE2AB2">
            <w:pPr>
              <w:pStyle w:val="Table"/>
              <w:rPr>
                <w:szCs w:val="20"/>
              </w:rPr>
            </w:pPr>
            <w:r w:rsidRPr="00207B60">
              <w:rPr>
                <w:szCs w:val="20"/>
              </w:rPr>
              <w:t>X</w:t>
            </w:r>
          </w:p>
        </w:tc>
        <w:tc>
          <w:tcPr>
            <w:tcW w:w="303" w:type="pct"/>
          </w:tcPr>
          <w:p w14:paraId="2C1214FE" w14:textId="77777777" w:rsidR="004B1D31" w:rsidRPr="00207B60" w:rsidRDefault="004B1D31" w:rsidP="00EE2AB2">
            <w:pPr>
              <w:pStyle w:val="Table"/>
              <w:rPr>
                <w:szCs w:val="20"/>
              </w:rPr>
            </w:pPr>
            <w:r w:rsidRPr="00207B60">
              <w:rPr>
                <w:szCs w:val="20"/>
              </w:rPr>
              <w:t>X</w:t>
            </w:r>
          </w:p>
        </w:tc>
        <w:tc>
          <w:tcPr>
            <w:tcW w:w="287" w:type="pct"/>
            <w:gridSpan w:val="2"/>
          </w:tcPr>
          <w:p w14:paraId="4CBC30BC" w14:textId="77777777" w:rsidR="004B1D31" w:rsidRPr="00207B60" w:rsidRDefault="004B1D31" w:rsidP="00EE2AB2">
            <w:pPr>
              <w:pStyle w:val="Table"/>
              <w:rPr>
                <w:szCs w:val="20"/>
              </w:rPr>
            </w:pPr>
            <w:r w:rsidRPr="00207B60">
              <w:rPr>
                <w:szCs w:val="20"/>
              </w:rPr>
              <w:t>X</w:t>
            </w:r>
          </w:p>
        </w:tc>
      </w:tr>
      <w:tr w:rsidR="00EE2AB2" w:rsidRPr="00207B60" w14:paraId="4AD43D9F" w14:textId="77777777" w:rsidTr="00CB3E34">
        <w:trPr>
          <w:trHeight w:val="284"/>
        </w:trPr>
        <w:tc>
          <w:tcPr>
            <w:tcW w:w="751" w:type="pct"/>
          </w:tcPr>
          <w:p w14:paraId="0FE3A4D2" w14:textId="77777777" w:rsidR="004B1D31" w:rsidRPr="00207B60" w:rsidRDefault="004B1D31" w:rsidP="00EE2AB2">
            <w:pPr>
              <w:pStyle w:val="Table"/>
              <w:jc w:val="left"/>
              <w:rPr>
                <w:szCs w:val="20"/>
              </w:rPr>
            </w:pPr>
            <w:r w:rsidRPr="00207B60">
              <w:rPr>
                <w:szCs w:val="20"/>
              </w:rPr>
              <w:t>DI</w:t>
            </w:r>
          </w:p>
        </w:tc>
        <w:tc>
          <w:tcPr>
            <w:tcW w:w="311" w:type="pct"/>
          </w:tcPr>
          <w:p w14:paraId="2B36C144" w14:textId="77777777" w:rsidR="004B1D31" w:rsidRPr="00207B60" w:rsidRDefault="004B1D31" w:rsidP="00EE2AB2">
            <w:pPr>
              <w:pStyle w:val="Table"/>
              <w:rPr>
                <w:szCs w:val="20"/>
              </w:rPr>
            </w:pPr>
            <w:r w:rsidRPr="00207B60">
              <w:rPr>
                <w:szCs w:val="20"/>
              </w:rPr>
              <w:t>X</w:t>
            </w:r>
          </w:p>
        </w:tc>
        <w:tc>
          <w:tcPr>
            <w:tcW w:w="313" w:type="pct"/>
          </w:tcPr>
          <w:p w14:paraId="6EA11149" w14:textId="77777777" w:rsidR="004B1D31" w:rsidRPr="00207B60" w:rsidRDefault="004B1D31" w:rsidP="00EE2AB2">
            <w:pPr>
              <w:pStyle w:val="Table"/>
              <w:rPr>
                <w:szCs w:val="20"/>
              </w:rPr>
            </w:pPr>
            <w:r w:rsidRPr="00207B60">
              <w:rPr>
                <w:szCs w:val="20"/>
              </w:rPr>
              <w:t>X</w:t>
            </w:r>
          </w:p>
        </w:tc>
        <w:tc>
          <w:tcPr>
            <w:tcW w:w="303" w:type="pct"/>
            <w:gridSpan w:val="2"/>
          </w:tcPr>
          <w:p w14:paraId="34211794" w14:textId="77777777" w:rsidR="004B1D31" w:rsidRPr="00207B60" w:rsidRDefault="004B1D31" w:rsidP="00EE2AB2">
            <w:pPr>
              <w:pStyle w:val="Table"/>
              <w:rPr>
                <w:szCs w:val="20"/>
              </w:rPr>
            </w:pPr>
            <w:r w:rsidRPr="00207B60">
              <w:rPr>
                <w:szCs w:val="20"/>
              </w:rPr>
              <w:t>X</w:t>
            </w:r>
          </w:p>
        </w:tc>
        <w:tc>
          <w:tcPr>
            <w:tcW w:w="303" w:type="pct"/>
          </w:tcPr>
          <w:p w14:paraId="74925E8E" w14:textId="77777777" w:rsidR="004B1D31" w:rsidRPr="00207B60" w:rsidRDefault="004B1D31" w:rsidP="00EE2AB2">
            <w:pPr>
              <w:pStyle w:val="Table"/>
              <w:rPr>
                <w:szCs w:val="20"/>
              </w:rPr>
            </w:pPr>
            <w:r w:rsidRPr="00207B60">
              <w:rPr>
                <w:szCs w:val="20"/>
              </w:rPr>
              <w:t>X</w:t>
            </w:r>
          </w:p>
        </w:tc>
        <w:tc>
          <w:tcPr>
            <w:tcW w:w="303" w:type="pct"/>
          </w:tcPr>
          <w:p w14:paraId="2E426CF7" w14:textId="77777777" w:rsidR="004B1D31" w:rsidRPr="00207B60" w:rsidRDefault="004B1D31" w:rsidP="00EE2AB2">
            <w:pPr>
              <w:pStyle w:val="Table"/>
              <w:rPr>
                <w:szCs w:val="20"/>
              </w:rPr>
            </w:pPr>
            <w:r w:rsidRPr="00207B60">
              <w:rPr>
                <w:szCs w:val="20"/>
              </w:rPr>
              <w:t>V</w:t>
            </w:r>
          </w:p>
        </w:tc>
        <w:tc>
          <w:tcPr>
            <w:tcW w:w="303" w:type="pct"/>
            <w:gridSpan w:val="2"/>
          </w:tcPr>
          <w:p w14:paraId="455B117A" w14:textId="77777777" w:rsidR="004B1D31" w:rsidRPr="00207B60" w:rsidRDefault="004B1D31" w:rsidP="00EE2AB2">
            <w:pPr>
              <w:pStyle w:val="Table"/>
              <w:rPr>
                <w:szCs w:val="20"/>
              </w:rPr>
            </w:pPr>
            <w:r w:rsidRPr="00207B60">
              <w:rPr>
                <w:szCs w:val="20"/>
              </w:rPr>
              <w:t>X</w:t>
            </w:r>
          </w:p>
        </w:tc>
        <w:tc>
          <w:tcPr>
            <w:tcW w:w="308" w:type="pct"/>
          </w:tcPr>
          <w:p w14:paraId="51BA55AD" w14:textId="77777777" w:rsidR="004B1D31" w:rsidRPr="00207B60" w:rsidRDefault="004B1D31" w:rsidP="00EE2AB2">
            <w:pPr>
              <w:pStyle w:val="Table"/>
              <w:rPr>
                <w:szCs w:val="20"/>
              </w:rPr>
            </w:pPr>
            <w:r w:rsidRPr="00207B60">
              <w:rPr>
                <w:szCs w:val="20"/>
              </w:rPr>
              <w:t>V</w:t>
            </w:r>
          </w:p>
        </w:tc>
        <w:tc>
          <w:tcPr>
            <w:tcW w:w="313" w:type="pct"/>
          </w:tcPr>
          <w:p w14:paraId="7475BE50" w14:textId="77777777" w:rsidR="004B1D31" w:rsidRPr="00207B60" w:rsidRDefault="004B1D31" w:rsidP="00EE2AB2">
            <w:pPr>
              <w:pStyle w:val="Table"/>
              <w:rPr>
                <w:szCs w:val="20"/>
              </w:rPr>
            </w:pPr>
            <w:r w:rsidRPr="00207B60">
              <w:rPr>
                <w:szCs w:val="20"/>
              </w:rPr>
              <w:t>X</w:t>
            </w:r>
          </w:p>
        </w:tc>
        <w:tc>
          <w:tcPr>
            <w:tcW w:w="294" w:type="pct"/>
            <w:gridSpan w:val="2"/>
          </w:tcPr>
          <w:p w14:paraId="6412F58D" w14:textId="77777777" w:rsidR="004B1D31" w:rsidRPr="00207B60" w:rsidRDefault="004B1D31" w:rsidP="00EE2AB2">
            <w:pPr>
              <w:pStyle w:val="Table"/>
              <w:rPr>
                <w:szCs w:val="20"/>
              </w:rPr>
            </w:pPr>
            <w:r w:rsidRPr="00207B60">
              <w:rPr>
                <w:szCs w:val="20"/>
              </w:rPr>
              <w:t>X</w:t>
            </w:r>
          </w:p>
        </w:tc>
        <w:tc>
          <w:tcPr>
            <w:tcW w:w="303" w:type="pct"/>
          </w:tcPr>
          <w:p w14:paraId="4663110B" w14:textId="77777777" w:rsidR="004B1D31" w:rsidRPr="00207B60" w:rsidRDefault="004B1D31" w:rsidP="00EE2AB2">
            <w:pPr>
              <w:pStyle w:val="Table"/>
              <w:rPr>
                <w:szCs w:val="20"/>
              </w:rPr>
            </w:pPr>
            <w:r w:rsidRPr="00207B60">
              <w:rPr>
                <w:szCs w:val="20"/>
              </w:rPr>
              <w:t>X</w:t>
            </w:r>
          </w:p>
        </w:tc>
        <w:tc>
          <w:tcPr>
            <w:tcW w:w="303" w:type="pct"/>
          </w:tcPr>
          <w:p w14:paraId="61919F45" w14:textId="77777777" w:rsidR="004B1D31" w:rsidRPr="00207B60" w:rsidRDefault="004B1D31" w:rsidP="00EE2AB2">
            <w:pPr>
              <w:pStyle w:val="Table"/>
              <w:rPr>
                <w:szCs w:val="20"/>
              </w:rPr>
            </w:pPr>
            <w:r w:rsidRPr="00207B60">
              <w:rPr>
                <w:szCs w:val="20"/>
              </w:rPr>
              <w:t>X</w:t>
            </w:r>
          </w:p>
        </w:tc>
        <w:tc>
          <w:tcPr>
            <w:tcW w:w="303" w:type="pct"/>
            <w:gridSpan w:val="2"/>
          </w:tcPr>
          <w:p w14:paraId="2A9816D3" w14:textId="77777777" w:rsidR="004B1D31" w:rsidRPr="00207B60" w:rsidRDefault="004B1D31" w:rsidP="00EE2AB2">
            <w:pPr>
              <w:pStyle w:val="Table"/>
              <w:rPr>
                <w:szCs w:val="20"/>
              </w:rPr>
            </w:pPr>
            <w:r w:rsidRPr="00207B60">
              <w:rPr>
                <w:szCs w:val="20"/>
              </w:rPr>
              <w:t>X</w:t>
            </w:r>
          </w:p>
        </w:tc>
        <w:tc>
          <w:tcPr>
            <w:tcW w:w="303" w:type="pct"/>
          </w:tcPr>
          <w:p w14:paraId="27B060B0" w14:textId="77777777" w:rsidR="004B1D31" w:rsidRPr="00207B60" w:rsidRDefault="004B1D31" w:rsidP="00EE2AB2">
            <w:pPr>
              <w:pStyle w:val="Table"/>
              <w:rPr>
                <w:szCs w:val="20"/>
              </w:rPr>
            </w:pPr>
            <w:r w:rsidRPr="00207B60">
              <w:rPr>
                <w:szCs w:val="20"/>
              </w:rPr>
              <w:t>X</w:t>
            </w:r>
          </w:p>
        </w:tc>
        <w:tc>
          <w:tcPr>
            <w:tcW w:w="287" w:type="pct"/>
            <w:gridSpan w:val="2"/>
          </w:tcPr>
          <w:p w14:paraId="347A1715" w14:textId="77777777" w:rsidR="004B1D31" w:rsidRPr="00207B60" w:rsidRDefault="004B1D31" w:rsidP="00EE2AB2">
            <w:pPr>
              <w:pStyle w:val="Table"/>
              <w:rPr>
                <w:szCs w:val="20"/>
              </w:rPr>
            </w:pPr>
            <w:r w:rsidRPr="00207B60">
              <w:rPr>
                <w:szCs w:val="20"/>
              </w:rPr>
              <w:t>X</w:t>
            </w:r>
          </w:p>
        </w:tc>
      </w:tr>
      <w:tr w:rsidR="00EE2AB2" w:rsidRPr="00207B60" w14:paraId="5C647148" w14:textId="77777777" w:rsidTr="00CB3E34">
        <w:trPr>
          <w:trHeight w:val="284"/>
        </w:trPr>
        <w:tc>
          <w:tcPr>
            <w:tcW w:w="751" w:type="pct"/>
          </w:tcPr>
          <w:p w14:paraId="4B4CD10E" w14:textId="77777777" w:rsidR="004B1D31" w:rsidRPr="00207B60" w:rsidRDefault="004B1D31" w:rsidP="00EE2AB2">
            <w:pPr>
              <w:pStyle w:val="Table"/>
              <w:jc w:val="left"/>
              <w:rPr>
                <w:szCs w:val="20"/>
              </w:rPr>
            </w:pPr>
            <w:r w:rsidRPr="00207B60">
              <w:rPr>
                <w:szCs w:val="20"/>
              </w:rPr>
              <w:t>T_A</w:t>
            </w:r>
          </w:p>
        </w:tc>
        <w:tc>
          <w:tcPr>
            <w:tcW w:w="311" w:type="pct"/>
          </w:tcPr>
          <w:p w14:paraId="5CFCED30" w14:textId="77777777" w:rsidR="004B1D31" w:rsidRPr="00207B60" w:rsidRDefault="004B1D31" w:rsidP="00EE2AB2">
            <w:pPr>
              <w:pStyle w:val="Table"/>
              <w:rPr>
                <w:szCs w:val="20"/>
              </w:rPr>
            </w:pPr>
            <w:r w:rsidRPr="00207B60">
              <w:rPr>
                <w:szCs w:val="20"/>
              </w:rPr>
              <w:t>X</w:t>
            </w:r>
          </w:p>
        </w:tc>
        <w:tc>
          <w:tcPr>
            <w:tcW w:w="313" w:type="pct"/>
          </w:tcPr>
          <w:p w14:paraId="6E2421E0" w14:textId="77777777" w:rsidR="004B1D31" w:rsidRPr="00207B60" w:rsidRDefault="004B1D31" w:rsidP="00EE2AB2">
            <w:pPr>
              <w:pStyle w:val="Table"/>
              <w:rPr>
                <w:szCs w:val="20"/>
              </w:rPr>
            </w:pPr>
            <w:r w:rsidRPr="00207B60">
              <w:rPr>
                <w:szCs w:val="20"/>
              </w:rPr>
              <w:t>X</w:t>
            </w:r>
          </w:p>
        </w:tc>
        <w:tc>
          <w:tcPr>
            <w:tcW w:w="303" w:type="pct"/>
            <w:gridSpan w:val="2"/>
          </w:tcPr>
          <w:p w14:paraId="7B348D9A" w14:textId="77777777" w:rsidR="004B1D31" w:rsidRPr="00207B60" w:rsidRDefault="004B1D31" w:rsidP="00EE2AB2">
            <w:pPr>
              <w:pStyle w:val="Table"/>
              <w:rPr>
                <w:szCs w:val="20"/>
              </w:rPr>
            </w:pPr>
            <w:r w:rsidRPr="00207B60">
              <w:rPr>
                <w:szCs w:val="20"/>
              </w:rPr>
              <w:t>X</w:t>
            </w:r>
          </w:p>
        </w:tc>
        <w:tc>
          <w:tcPr>
            <w:tcW w:w="303" w:type="pct"/>
          </w:tcPr>
          <w:p w14:paraId="2A293745" w14:textId="77777777" w:rsidR="004B1D31" w:rsidRPr="00207B60" w:rsidRDefault="004B1D31" w:rsidP="00EE2AB2">
            <w:pPr>
              <w:pStyle w:val="Table"/>
              <w:rPr>
                <w:szCs w:val="20"/>
              </w:rPr>
            </w:pPr>
            <w:r w:rsidRPr="00207B60">
              <w:rPr>
                <w:szCs w:val="20"/>
              </w:rPr>
              <w:t>X</w:t>
            </w:r>
          </w:p>
        </w:tc>
        <w:tc>
          <w:tcPr>
            <w:tcW w:w="303" w:type="pct"/>
          </w:tcPr>
          <w:p w14:paraId="0A3A2251" w14:textId="77777777" w:rsidR="004B1D31" w:rsidRPr="00207B60" w:rsidRDefault="004B1D31" w:rsidP="00EE2AB2">
            <w:pPr>
              <w:pStyle w:val="Table"/>
              <w:rPr>
                <w:szCs w:val="20"/>
              </w:rPr>
            </w:pPr>
            <w:r w:rsidRPr="00207B60">
              <w:rPr>
                <w:szCs w:val="20"/>
              </w:rPr>
              <w:t>X</w:t>
            </w:r>
          </w:p>
        </w:tc>
        <w:tc>
          <w:tcPr>
            <w:tcW w:w="303" w:type="pct"/>
            <w:gridSpan w:val="2"/>
          </w:tcPr>
          <w:p w14:paraId="73434581" w14:textId="77777777" w:rsidR="004B1D31" w:rsidRPr="00207B60" w:rsidRDefault="004B1D31" w:rsidP="00EE2AB2">
            <w:pPr>
              <w:pStyle w:val="Table"/>
              <w:rPr>
                <w:szCs w:val="20"/>
              </w:rPr>
            </w:pPr>
            <w:r w:rsidRPr="00207B60">
              <w:rPr>
                <w:szCs w:val="20"/>
              </w:rPr>
              <w:t>X</w:t>
            </w:r>
          </w:p>
        </w:tc>
        <w:tc>
          <w:tcPr>
            <w:tcW w:w="308" w:type="pct"/>
          </w:tcPr>
          <w:p w14:paraId="76CE5C06" w14:textId="77777777" w:rsidR="004B1D31" w:rsidRPr="00207B60" w:rsidRDefault="004B1D31" w:rsidP="00EE2AB2">
            <w:pPr>
              <w:pStyle w:val="Table"/>
              <w:rPr>
                <w:szCs w:val="20"/>
              </w:rPr>
            </w:pPr>
            <w:r w:rsidRPr="00207B60">
              <w:rPr>
                <w:szCs w:val="20"/>
              </w:rPr>
              <w:t>X</w:t>
            </w:r>
          </w:p>
        </w:tc>
        <w:tc>
          <w:tcPr>
            <w:tcW w:w="313" w:type="pct"/>
          </w:tcPr>
          <w:p w14:paraId="65AD3D40" w14:textId="77777777" w:rsidR="004B1D31" w:rsidRPr="00207B60" w:rsidRDefault="004B1D31" w:rsidP="00EE2AB2">
            <w:pPr>
              <w:pStyle w:val="Table"/>
              <w:rPr>
                <w:szCs w:val="20"/>
              </w:rPr>
            </w:pPr>
            <w:r w:rsidRPr="00207B60">
              <w:rPr>
                <w:szCs w:val="20"/>
              </w:rPr>
              <w:t>X</w:t>
            </w:r>
          </w:p>
        </w:tc>
        <w:tc>
          <w:tcPr>
            <w:tcW w:w="294" w:type="pct"/>
            <w:gridSpan w:val="2"/>
          </w:tcPr>
          <w:p w14:paraId="4213AFD2" w14:textId="77777777" w:rsidR="004B1D31" w:rsidRPr="00207B60" w:rsidRDefault="004B1D31" w:rsidP="00EE2AB2">
            <w:pPr>
              <w:pStyle w:val="Table"/>
              <w:rPr>
                <w:szCs w:val="20"/>
              </w:rPr>
            </w:pPr>
            <w:r w:rsidRPr="00207B60">
              <w:rPr>
                <w:szCs w:val="20"/>
              </w:rPr>
              <w:t>X</w:t>
            </w:r>
          </w:p>
        </w:tc>
        <w:tc>
          <w:tcPr>
            <w:tcW w:w="303" w:type="pct"/>
          </w:tcPr>
          <w:p w14:paraId="084CD087" w14:textId="77777777" w:rsidR="004B1D31" w:rsidRPr="00207B60" w:rsidRDefault="004B1D31" w:rsidP="00EE2AB2">
            <w:pPr>
              <w:pStyle w:val="Table"/>
              <w:rPr>
                <w:szCs w:val="20"/>
              </w:rPr>
            </w:pPr>
            <w:r w:rsidRPr="00207B60">
              <w:rPr>
                <w:szCs w:val="20"/>
              </w:rPr>
              <w:t>V</w:t>
            </w:r>
          </w:p>
        </w:tc>
        <w:tc>
          <w:tcPr>
            <w:tcW w:w="303" w:type="pct"/>
          </w:tcPr>
          <w:p w14:paraId="05E8783B" w14:textId="77777777" w:rsidR="004B1D31" w:rsidRPr="00207B60" w:rsidRDefault="004B1D31" w:rsidP="00EE2AB2">
            <w:pPr>
              <w:pStyle w:val="Table"/>
              <w:rPr>
                <w:szCs w:val="20"/>
              </w:rPr>
            </w:pPr>
            <w:r w:rsidRPr="00207B60">
              <w:rPr>
                <w:szCs w:val="20"/>
              </w:rPr>
              <w:t>V</w:t>
            </w:r>
          </w:p>
        </w:tc>
        <w:tc>
          <w:tcPr>
            <w:tcW w:w="303" w:type="pct"/>
            <w:gridSpan w:val="2"/>
          </w:tcPr>
          <w:p w14:paraId="425910DA" w14:textId="77777777" w:rsidR="004B1D31" w:rsidRPr="00207B60" w:rsidRDefault="004B1D31" w:rsidP="00EE2AB2">
            <w:pPr>
              <w:pStyle w:val="Table"/>
              <w:rPr>
                <w:szCs w:val="20"/>
              </w:rPr>
            </w:pPr>
            <w:r w:rsidRPr="00207B60">
              <w:rPr>
                <w:szCs w:val="20"/>
              </w:rPr>
              <w:t>V</w:t>
            </w:r>
          </w:p>
        </w:tc>
        <w:tc>
          <w:tcPr>
            <w:tcW w:w="303" w:type="pct"/>
          </w:tcPr>
          <w:p w14:paraId="6DE8557B" w14:textId="77777777" w:rsidR="004B1D31" w:rsidRPr="00207B60" w:rsidRDefault="004B1D31" w:rsidP="00EE2AB2">
            <w:pPr>
              <w:pStyle w:val="Table"/>
              <w:rPr>
                <w:szCs w:val="20"/>
              </w:rPr>
            </w:pPr>
            <w:r w:rsidRPr="00207B60">
              <w:rPr>
                <w:szCs w:val="20"/>
              </w:rPr>
              <w:t>X</w:t>
            </w:r>
          </w:p>
        </w:tc>
        <w:tc>
          <w:tcPr>
            <w:tcW w:w="287" w:type="pct"/>
            <w:gridSpan w:val="2"/>
          </w:tcPr>
          <w:p w14:paraId="05244B2B" w14:textId="77777777" w:rsidR="004B1D31" w:rsidRPr="00207B60" w:rsidRDefault="004B1D31" w:rsidP="00EE2AB2">
            <w:pPr>
              <w:pStyle w:val="Table"/>
              <w:rPr>
                <w:szCs w:val="20"/>
              </w:rPr>
            </w:pPr>
            <w:r w:rsidRPr="00207B60">
              <w:rPr>
                <w:szCs w:val="20"/>
              </w:rPr>
              <w:t>X</w:t>
            </w:r>
          </w:p>
        </w:tc>
      </w:tr>
      <w:tr w:rsidR="00EE2AB2" w:rsidRPr="00207B60" w14:paraId="7A67C697" w14:textId="77777777" w:rsidTr="00CB3E34">
        <w:trPr>
          <w:trHeight w:val="284"/>
        </w:trPr>
        <w:tc>
          <w:tcPr>
            <w:tcW w:w="751" w:type="pct"/>
          </w:tcPr>
          <w:p w14:paraId="145ACDFF" w14:textId="77777777" w:rsidR="004B1D31" w:rsidRPr="00207B60" w:rsidRDefault="004B1D31" w:rsidP="00EE2AB2">
            <w:pPr>
              <w:pStyle w:val="Table"/>
              <w:jc w:val="left"/>
              <w:rPr>
                <w:szCs w:val="20"/>
              </w:rPr>
            </w:pPr>
            <w:r w:rsidRPr="00207B60">
              <w:rPr>
                <w:szCs w:val="20"/>
              </w:rPr>
              <w:t>T_DI</w:t>
            </w:r>
          </w:p>
        </w:tc>
        <w:tc>
          <w:tcPr>
            <w:tcW w:w="311" w:type="pct"/>
          </w:tcPr>
          <w:p w14:paraId="7A9D6642" w14:textId="77777777" w:rsidR="004B1D31" w:rsidRPr="00207B60" w:rsidRDefault="004B1D31" w:rsidP="00EE2AB2">
            <w:pPr>
              <w:pStyle w:val="Table"/>
              <w:rPr>
                <w:szCs w:val="20"/>
              </w:rPr>
            </w:pPr>
            <w:r w:rsidRPr="00207B60">
              <w:rPr>
                <w:szCs w:val="20"/>
              </w:rPr>
              <w:t>X</w:t>
            </w:r>
          </w:p>
        </w:tc>
        <w:tc>
          <w:tcPr>
            <w:tcW w:w="313" w:type="pct"/>
          </w:tcPr>
          <w:p w14:paraId="0368DBC8" w14:textId="77777777" w:rsidR="004B1D31" w:rsidRPr="00207B60" w:rsidRDefault="004B1D31" w:rsidP="00EE2AB2">
            <w:pPr>
              <w:pStyle w:val="Table"/>
              <w:rPr>
                <w:szCs w:val="20"/>
              </w:rPr>
            </w:pPr>
            <w:r w:rsidRPr="00207B60">
              <w:rPr>
                <w:szCs w:val="20"/>
              </w:rPr>
              <w:t>X</w:t>
            </w:r>
          </w:p>
        </w:tc>
        <w:tc>
          <w:tcPr>
            <w:tcW w:w="303" w:type="pct"/>
            <w:gridSpan w:val="2"/>
          </w:tcPr>
          <w:p w14:paraId="68C4270D" w14:textId="77777777" w:rsidR="004B1D31" w:rsidRPr="00207B60" w:rsidRDefault="004B1D31" w:rsidP="00EE2AB2">
            <w:pPr>
              <w:pStyle w:val="Table"/>
              <w:rPr>
                <w:szCs w:val="20"/>
              </w:rPr>
            </w:pPr>
            <w:r w:rsidRPr="00207B60">
              <w:rPr>
                <w:szCs w:val="20"/>
              </w:rPr>
              <w:t>X</w:t>
            </w:r>
          </w:p>
        </w:tc>
        <w:tc>
          <w:tcPr>
            <w:tcW w:w="303" w:type="pct"/>
          </w:tcPr>
          <w:p w14:paraId="481AFBAF" w14:textId="77777777" w:rsidR="004B1D31" w:rsidRPr="00207B60" w:rsidRDefault="004B1D31" w:rsidP="00EE2AB2">
            <w:pPr>
              <w:pStyle w:val="Table"/>
              <w:rPr>
                <w:szCs w:val="20"/>
              </w:rPr>
            </w:pPr>
            <w:r w:rsidRPr="00207B60">
              <w:rPr>
                <w:szCs w:val="20"/>
              </w:rPr>
              <w:t>X</w:t>
            </w:r>
          </w:p>
        </w:tc>
        <w:tc>
          <w:tcPr>
            <w:tcW w:w="303" w:type="pct"/>
          </w:tcPr>
          <w:p w14:paraId="4E3639DF" w14:textId="77777777" w:rsidR="004B1D31" w:rsidRPr="00207B60" w:rsidRDefault="004B1D31" w:rsidP="00EE2AB2">
            <w:pPr>
              <w:pStyle w:val="Table"/>
              <w:rPr>
                <w:szCs w:val="20"/>
              </w:rPr>
            </w:pPr>
            <w:r w:rsidRPr="00207B60">
              <w:rPr>
                <w:szCs w:val="20"/>
              </w:rPr>
              <w:t>X</w:t>
            </w:r>
          </w:p>
        </w:tc>
        <w:tc>
          <w:tcPr>
            <w:tcW w:w="303" w:type="pct"/>
            <w:gridSpan w:val="2"/>
          </w:tcPr>
          <w:p w14:paraId="1156FCED" w14:textId="77777777" w:rsidR="004B1D31" w:rsidRPr="00207B60" w:rsidRDefault="004B1D31" w:rsidP="00EE2AB2">
            <w:pPr>
              <w:pStyle w:val="Table"/>
              <w:rPr>
                <w:szCs w:val="20"/>
              </w:rPr>
            </w:pPr>
            <w:r w:rsidRPr="00207B60">
              <w:rPr>
                <w:szCs w:val="20"/>
              </w:rPr>
              <w:t>X</w:t>
            </w:r>
          </w:p>
        </w:tc>
        <w:tc>
          <w:tcPr>
            <w:tcW w:w="308" w:type="pct"/>
          </w:tcPr>
          <w:p w14:paraId="5131CC90" w14:textId="77777777" w:rsidR="004B1D31" w:rsidRPr="00207B60" w:rsidRDefault="004B1D31" w:rsidP="00EE2AB2">
            <w:pPr>
              <w:pStyle w:val="Table"/>
              <w:rPr>
                <w:szCs w:val="20"/>
              </w:rPr>
            </w:pPr>
            <w:r w:rsidRPr="00207B60">
              <w:rPr>
                <w:szCs w:val="20"/>
              </w:rPr>
              <w:t>X</w:t>
            </w:r>
          </w:p>
        </w:tc>
        <w:tc>
          <w:tcPr>
            <w:tcW w:w="313" w:type="pct"/>
          </w:tcPr>
          <w:p w14:paraId="7E81A08D" w14:textId="77777777" w:rsidR="004B1D31" w:rsidRPr="00207B60" w:rsidRDefault="004B1D31" w:rsidP="00EE2AB2">
            <w:pPr>
              <w:pStyle w:val="Table"/>
              <w:rPr>
                <w:szCs w:val="20"/>
              </w:rPr>
            </w:pPr>
            <w:r w:rsidRPr="00207B60">
              <w:rPr>
                <w:szCs w:val="20"/>
              </w:rPr>
              <w:t>X</w:t>
            </w:r>
          </w:p>
        </w:tc>
        <w:tc>
          <w:tcPr>
            <w:tcW w:w="294" w:type="pct"/>
            <w:gridSpan w:val="2"/>
          </w:tcPr>
          <w:p w14:paraId="4DF9452C" w14:textId="77777777" w:rsidR="004B1D31" w:rsidRPr="00207B60" w:rsidRDefault="004B1D31" w:rsidP="00EE2AB2">
            <w:pPr>
              <w:pStyle w:val="Table"/>
              <w:rPr>
                <w:szCs w:val="20"/>
              </w:rPr>
            </w:pPr>
            <w:r w:rsidRPr="00207B60">
              <w:rPr>
                <w:szCs w:val="20"/>
              </w:rPr>
              <w:t>X</w:t>
            </w:r>
          </w:p>
        </w:tc>
        <w:tc>
          <w:tcPr>
            <w:tcW w:w="303" w:type="pct"/>
          </w:tcPr>
          <w:p w14:paraId="6EDF7DE0" w14:textId="77777777" w:rsidR="004B1D31" w:rsidRPr="00207B60" w:rsidRDefault="004B1D31" w:rsidP="00EE2AB2">
            <w:pPr>
              <w:pStyle w:val="Table"/>
              <w:rPr>
                <w:szCs w:val="20"/>
              </w:rPr>
            </w:pPr>
            <w:r w:rsidRPr="00207B60">
              <w:rPr>
                <w:szCs w:val="20"/>
              </w:rPr>
              <w:t>X</w:t>
            </w:r>
          </w:p>
        </w:tc>
        <w:tc>
          <w:tcPr>
            <w:tcW w:w="303" w:type="pct"/>
          </w:tcPr>
          <w:p w14:paraId="0EECF2DD" w14:textId="77777777" w:rsidR="004B1D31" w:rsidRPr="00207B60" w:rsidRDefault="004B1D31" w:rsidP="00EE2AB2">
            <w:pPr>
              <w:pStyle w:val="Table"/>
              <w:rPr>
                <w:szCs w:val="20"/>
              </w:rPr>
            </w:pPr>
            <w:r w:rsidRPr="00207B60">
              <w:rPr>
                <w:szCs w:val="20"/>
              </w:rPr>
              <w:t>X</w:t>
            </w:r>
          </w:p>
        </w:tc>
        <w:tc>
          <w:tcPr>
            <w:tcW w:w="303" w:type="pct"/>
            <w:gridSpan w:val="2"/>
          </w:tcPr>
          <w:p w14:paraId="332DBEC2" w14:textId="77777777" w:rsidR="004B1D31" w:rsidRPr="00207B60" w:rsidRDefault="004B1D31" w:rsidP="00EE2AB2">
            <w:pPr>
              <w:pStyle w:val="Table"/>
              <w:rPr>
                <w:szCs w:val="20"/>
              </w:rPr>
            </w:pPr>
            <w:r w:rsidRPr="00207B60">
              <w:rPr>
                <w:szCs w:val="20"/>
              </w:rPr>
              <w:t>V</w:t>
            </w:r>
          </w:p>
        </w:tc>
        <w:tc>
          <w:tcPr>
            <w:tcW w:w="303" w:type="pct"/>
          </w:tcPr>
          <w:p w14:paraId="7CFBF456" w14:textId="77777777" w:rsidR="004B1D31" w:rsidRPr="00207B60" w:rsidRDefault="004B1D31" w:rsidP="00EE2AB2">
            <w:pPr>
              <w:pStyle w:val="Table"/>
              <w:rPr>
                <w:szCs w:val="20"/>
              </w:rPr>
            </w:pPr>
            <w:r w:rsidRPr="00207B60">
              <w:rPr>
                <w:szCs w:val="20"/>
              </w:rPr>
              <w:t>X</w:t>
            </w:r>
          </w:p>
        </w:tc>
        <w:tc>
          <w:tcPr>
            <w:tcW w:w="287" w:type="pct"/>
            <w:gridSpan w:val="2"/>
          </w:tcPr>
          <w:p w14:paraId="68D97B9B" w14:textId="77777777" w:rsidR="004B1D31" w:rsidRPr="00207B60" w:rsidRDefault="004B1D31" w:rsidP="00EE2AB2">
            <w:pPr>
              <w:pStyle w:val="Table"/>
              <w:rPr>
                <w:szCs w:val="20"/>
              </w:rPr>
            </w:pPr>
            <w:r w:rsidRPr="00207B60">
              <w:rPr>
                <w:szCs w:val="20"/>
              </w:rPr>
              <w:t>V</w:t>
            </w:r>
          </w:p>
        </w:tc>
      </w:tr>
      <w:tr w:rsidR="004B1D31" w:rsidRPr="00207B60" w14:paraId="02B224C0" w14:textId="77777777" w:rsidTr="00CB3E34">
        <w:trPr>
          <w:trHeight w:val="284"/>
        </w:trPr>
        <w:tc>
          <w:tcPr>
            <w:tcW w:w="751" w:type="pct"/>
          </w:tcPr>
          <w:p w14:paraId="7A3A9486" w14:textId="77777777" w:rsidR="004B1D31" w:rsidRPr="00207B60" w:rsidRDefault="004B1D31" w:rsidP="00EE2AB2">
            <w:pPr>
              <w:pStyle w:val="Table"/>
              <w:jc w:val="left"/>
              <w:rPr>
                <w:szCs w:val="20"/>
              </w:rPr>
            </w:pPr>
            <w:r w:rsidRPr="00207B60">
              <w:rPr>
                <w:szCs w:val="20"/>
              </w:rPr>
              <w:t>T_RWM</w:t>
            </w:r>
          </w:p>
        </w:tc>
        <w:tc>
          <w:tcPr>
            <w:tcW w:w="4249" w:type="pct"/>
            <w:gridSpan w:val="19"/>
          </w:tcPr>
          <w:p w14:paraId="3460DAAE" w14:textId="77777777" w:rsidR="004B1D31" w:rsidRPr="00207B60" w:rsidRDefault="004B1D31" w:rsidP="00EE2AB2">
            <w:pPr>
              <w:pStyle w:val="Table"/>
              <w:jc w:val="left"/>
              <w:rPr>
                <w:szCs w:val="20"/>
              </w:rPr>
            </w:pPr>
            <w:r w:rsidRPr="00207B60">
              <w:rPr>
                <w:szCs w:val="20"/>
              </w:rPr>
              <w:t>011 (default) – This has to be used for normal read and write</w:t>
            </w:r>
          </w:p>
        </w:tc>
      </w:tr>
      <w:tr w:rsidR="004B1D31" w:rsidRPr="00207B60" w14:paraId="3A48E542" w14:textId="77777777" w:rsidTr="00CB3E34">
        <w:trPr>
          <w:trHeight w:val="284"/>
        </w:trPr>
        <w:tc>
          <w:tcPr>
            <w:tcW w:w="751" w:type="pct"/>
          </w:tcPr>
          <w:p w14:paraId="07387D92" w14:textId="77777777" w:rsidR="004B1D31" w:rsidRPr="00207B60" w:rsidRDefault="004B1D31" w:rsidP="00EE2AB2">
            <w:pPr>
              <w:pStyle w:val="Table"/>
              <w:jc w:val="left"/>
              <w:rPr>
                <w:szCs w:val="20"/>
              </w:rPr>
            </w:pPr>
            <w:r w:rsidRPr="00207B60">
              <w:rPr>
                <w:szCs w:val="20"/>
              </w:rPr>
              <w:t>CRAL</w:t>
            </w:r>
          </w:p>
        </w:tc>
        <w:tc>
          <w:tcPr>
            <w:tcW w:w="4249" w:type="pct"/>
            <w:gridSpan w:val="19"/>
          </w:tcPr>
          <w:p w14:paraId="1D35F6C7" w14:textId="77777777" w:rsidR="004B1D31" w:rsidRPr="00207B60" w:rsidRDefault="004B1D31" w:rsidP="006A6930">
            <w:pPr>
              <w:pStyle w:val="Table"/>
              <w:jc w:val="left"/>
              <w:rPr>
                <w:szCs w:val="20"/>
              </w:rPr>
            </w:pPr>
            <w:r w:rsidRPr="00207B60">
              <w:rPr>
                <w:szCs w:val="20"/>
              </w:rPr>
              <w:t>N, where N = Column number to be shifted on the left</w:t>
            </w:r>
            <w:r w:rsidR="006A6930" w:rsidRPr="00207B60">
              <w:rPr>
                <w:szCs w:val="20"/>
              </w:rPr>
              <w:t>-</w:t>
            </w:r>
            <w:r w:rsidRPr="00207B60">
              <w:rPr>
                <w:szCs w:val="20"/>
              </w:rPr>
              <w:t>hand side. N = 0 by default.</w:t>
            </w:r>
          </w:p>
        </w:tc>
      </w:tr>
      <w:tr w:rsidR="004B1D31" w:rsidRPr="00207B60" w14:paraId="62418DA6" w14:textId="77777777" w:rsidTr="00CB3E34">
        <w:trPr>
          <w:trHeight w:val="284"/>
        </w:trPr>
        <w:tc>
          <w:tcPr>
            <w:tcW w:w="751" w:type="pct"/>
          </w:tcPr>
          <w:p w14:paraId="198FEFAE" w14:textId="77777777" w:rsidR="004B1D31" w:rsidRPr="00207B60" w:rsidRDefault="004B1D31" w:rsidP="00EE2AB2">
            <w:pPr>
              <w:pStyle w:val="Table"/>
              <w:jc w:val="left"/>
              <w:rPr>
                <w:szCs w:val="20"/>
              </w:rPr>
            </w:pPr>
            <w:r w:rsidRPr="00207B60">
              <w:rPr>
                <w:szCs w:val="20"/>
              </w:rPr>
              <w:t>CRAR</w:t>
            </w:r>
          </w:p>
        </w:tc>
        <w:tc>
          <w:tcPr>
            <w:tcW w:w="4249" w:type="pct"/>
            <w:gridSpan w:val="19"/>
          </w:tcPr>
          <w:p w14:paraId="41EAA826" w14:textId="77777777" w:rsidR="004B1D31" w:rsidRPr="00207B60" w:rsidRDefault="004B1D31" w:rsidP="006A6930">
            <w:pPr>
              <w:pStyle w:val="Table"/>
              <w:jc w:val="left"/>
              <w:rPr>
                <w:szCs w:val="20"/>
              </w:rPr>
            </w:pPr>
            <w:r w:rsidRPr="00207B60">
              <w:rPr>
                <w:szCs w:val="20"/>
              </w:rPr>
              <w:t>N, where N = Column number to be shifted on the right</w:t>
            </w:r>
            <w:r w:rsidR="006A6930" w:rsidRPr="00207B60">
              <w:rPr>
                <w:szCs w:val="20"/>
              </w:rPr>
              <w:t>-</w:t>
            </w:r>
            <w:r w:rsidRPr="00207B60">
              <w:rPr>
                <w:szCs w:val="20"/>
              </w:rPr>
              <w:t>hand side. N = 0 by default.</w:t>
            </w:r>
          </w:p>
        </w:tc>
      </w:tr>
      <w:tr w:rsidR="004B1D31" w:rsidRPr="00207B60" w14:paraId="61F3F59A" w14:textId="77777777" w:rsidTr="00CB3E34">
        <w:trPr>
          <w:trHeight w:val="284"/>
        </w:trPr>
        <w:tc>
          <w:tcPr>
            <w:tcW w:w="751" w:type="pct"/>
          </w:tcPr>
          <w:p w14:paraId="07E3FCF7" w14:textId="77777777" w:rsidR="004B1D31" w:rsidRPr="00207B60" w:rsidRDefault="004B1D31" w:rsidP="00EE2AB2">
            <w:pPr>
              <w:pStyle w:val="Table"/>
              <w:jc w:val="left"/>
              <w:rPr>
                <w:szCs w:val="20"/>
              </w:rPr>
            </w:pPr>
            <w:r w:rsidRPr="00207B60">
              <w:rPr>
                <w:szCs w:val="20"/>
              </w:rPr>
              <w:t>RENF</w:t>
            </w:r>
          </w:p>
        </w:tc>
        <w:tc>
          <w:tcPr>
            <w:tcW w:w="4249" w:type="pct"/>
            <w:gridSpan w:val="19"/>
          </w:tcPr>
          <w:p w14:paraId="506C332C" w14:textId="77777777" w:rsidR="004B1D31" w:rsidRPr="00207B60" w:rsidRDefault="004B1D31" w:rsidP="00EE2AB2">
            <w:pPr>
              <w:pStyle w:val="Table"/>
              <w:jc w:val="left"/>
              <w:rPr>
                <w:szCs w:val="20"/>
              </w:rPr>
            </w:pPr>
            <w:r w:rsidRPr="00207B60">
              <w:rPr>
                <w:szCs w:val="20"/>
              </w:rPr>
              <w:t>1 = Row Redundancy Enabled for RRAF , 0 = Row Redundancy Disabled for RRAF</w:t>
            </w:r>
          </w:p>
        </w:tc>
      </w:tr>
      <w:tr w:rsidR="004B1D31" w:rsidRPr="00207B60" w14:paraId="466D7701" w14:textId="77777777" w:rsidTr="00CB3E34">
        <w:trPr>
          <w:trHeight w:val="284"/>
        </w:trPr>
        <w:tc>
          <w:tcPr>
            <w:tcW w:w="751" w:type="pct"/>
          </w:tcPr>
          <w:p w14:paraId="6721EDE2" w14:textId="77777777" w:rsidR="004B1D31" w:rsidRPr="00207B60" w:rsidRDefault="004B1D31" w:rsidP="00EE2AB2">
            <w:pPr>
              <w:pStyle w:val="Table"/>
              <w:jc w:val="left"/>
              <w:rPr>
                <w:szCs w:val="20"/>
              </w:rPr>
            </w:pPr>
            <w:r w:rsidRPr="00207B60">
              <w:rPr>
                <w:szCs w:val="20"/>
              </w:rPr>
              <w:t>RENS</w:t>
            </w:r>
          </w:p>
        </w:tc>
        <w:tc>
          <w:tcPr>
            <w:tcW w:w="4249" w:type="pct"/>
            <w:gridSpan w:val="19"/>
          </w:tcPr>
          <w:p w14:paraId="1BAFE83F" w14:textId="77777777" w:rsidR="004B1D31" w:rsidRPr="00207B60" w:rsidRDefault="004B1D31" w:rsidP="00EE2AB2">
            <w:pPr>
              <w:pStyle w:val="Table"/>
              <w:jc w:val="left"/>
              <w:rPr>
                <w:szCs w:val="20"/>
              </w:rPr>
            </w:pPr>
            <w:r w:rsidRPr="00207B60">
              <w:rPr>
                <w:szCs w:val="20"/>
              </w:rPr>
              <w:t>1 = Row Redundancy Enabled for RRAS , 0 = Row Redundancy Disabled for RRAS</w:t>
            </w:r>
          </w:p>
        </w:tc>
      </w:tr>
      <w:tr w:rsidR="004B1D31" w:rsidRPr="00207B60" w14:paraId="33F47E49" w14:textId="77777777" w:rsidTr="00CB3E34">
        <w:trPr>
          <w:trHeight w:val="284"/>
        </w:trPr>
        <w:tc>
          <w:tcPr>
            <w:tcW w:w="751" w:type="pct"/>
          </w:tcPr>
          <w:p w14:paraId="707B2B17" w14:textId="77777777" w:rsidR="004B1D31" w:rsidRPr="00207B60" w:rsidRDefault="004B1D31" w:rsidP="00EE2AB2">
            <w:pPr>
              <w:pStyle w:val="Table"/>
              <w:jc w:val="left"/>
              <w:rPr>
                <w:szCs w:val="20"/>
              </w:rPr>
            </w:pPr>
            <w:r w:rsidRPr="00207B60">
              <w:rPr>
                <w:szCs w:val="20"/>
              </w:rPr>
              <w:t>RRAF</w:t>
            </w:r>
          </w:p>
        </w:tc>
        <w:tc>
          <w:tcPr>
            <w:tcW w:w="4249" w:type="pct"/>
            <w:gridSpan w:val="19"/>
          </w:tcPr>
          <w:p w14:paraId="4031075E" w14:textId="77777777" w:rsidR="004B1D31" w:rsidRPr="00207B60" w:rsidRDefault="004B1D31" w:rsidP="00EE2AB2">
            <w:pPr>
              <w:pStyle w:val="Table"/>
              <w:jc w:val="left"/>
              <w:rPr>
                <w:szCs w:val="20"/>
              </w:rPr>
            </w:pPr>
            <w:r w:rsidRPr="00207B60">
              <w:rPr>
                <w:szCs w:val="20"/>
              </w:rPr>
              <w:t>N, where N = Row address to be replaced (Quartet). N = 0 by default.</w:t>
            </w:r>
          </w:p>
        </w:tc>
      </w:tr>
      <w:tr w:rsidR="004B1D31" w:rsidRPr="00207B60" w14:paraId="25AE1377" w14:textId="77777777" w:rsidTr="00CB3E34">
        <w:trPr>
          <w:trHeight w:val="284"/>
        </w:trPr>
        <w:tc>
          <w:tcPr>
            <w:tcW w:w="751" w:type="pct"/>
          </w:tcPr>
          <w:p w14:paraId="459D87E4" w14:textId="77777777" w:rsidR="004B1D31" w:rsidRPr="00207B60" w:rsidRDefault="004B1D31" w:rsidP="00EE2AB2">
            <w:pPr>
              <w:pStyle w:val="Table"/>
              <w:jc w:val="left"/>
              <w:rPr>
                <w:szCs w:val="20"/>
              </w:rPr>
            </w:pPr>
            <w:r w:rsidRPr="00207B60">
              <w:rPr>
                <w:szCs w:val="20"/>
              </w:rPr>
              <w:t>RRAS</w:t>
            </w:r>
          </w:p>
        </w:tc>
        <w:tc>
          <w:tcPr>
            <w:tcW w:w="4249" w:type="pct"/>
            <w:gridSpan w:val="19"/>
          </w:tcPr>
          <w:p w14:paraId="477319B5" w14:textId="77777777" w:rsidR="004B1D31" w:rsidRPr="00207B60" w:rsidRDefault="004B1D31" w:rsidP="00EE2AB2">
            <w:pPr>
              <w:pStyle w:val="Table"/>
              <w:jc w:val="left"/>
              <w:rPr>
                <w:szCs w:val="20"/>
              </w:rPr>
            </w:pPr>
            <w:r w:rsidRPr="00207B60">
              <w:rPr>
                <w:szCs w:val="20"/>
              </w:rPr>
              <w:t>N, where N = Row address to be replaced (Quartet). N = 0 by default.</w:t>
            </w:r>
          </w:p>
        </w:tc>
      </w:tr>
      <w:tr w:rsidR="00EE2AB2" w:rsidRPr="00207B60" w14:paraId="729A6667" w14:textId="77777777" w:rsidTr="00CB3E34">
        <w:trPr>
          <w:trHeight w:val="284"/>
        </w:trPr>
        <w:tc>
          <w:tcPr>
            <w:tcW w:w="751" w:type="pct"/>
          </w:tcPr>
          <w:p w14:paraId="222D867D" w14:textId="77777777" w:rsidR="004B1D31" w:rsidRPr="00207B60" w:rsidRDefault="004B1D31" w:rsidP="00EE2AB2">
            <w:pPr>
              <w:pStyle w:val="Table"/>
              <w:jc w:val="left"/>
              <w:rPr>
                <w:szCs w:val="20"/>
              </w:rPr>
            </w:pPr>
            <w:r w:rsidRPr="00207B60">
              <w:rPr>
                <w:szCs w:val="20"/>
              </w:rPr>
              <w:t>DO</w:t>
            </w:r>
          </w:p>
        </w:tc>
        <w:tc>
          <w:tcPr>
            <w:tcW w:w="311" w:type="pct"/>
          </w:tcPr>
          <w:p w14:paraId="478D1D1C" w14:textId="77777777" w:rsidR="004B1D31" w:rsidRPr="00207B60" w:rsidRDefault="004B1D31" w:rsidP="00EE2AB2">
            <w:pPr>
              <w:pStyle w:val="Table"/>
              <w:rPr>
                <w:szCs w:val="20"/>
              </w:rPr>
            </w:pPr>
            <w:r w:rsidRPr="00207B60">
              <w:rPr>
                <w:szCs w:val="20"/>
              </w:rPr>
              <w:t>Z</w:t>
            </w:r>
          </w:p>
        </w:tc>
        <w:tc>
          <w:tcPr>
            <w:tcW w:w="313" w:type="pct"/>
          </w:tcPr>
          <w:p w14:paraId="0BA2A1C1" w14:textId="77777777" w:rsidR="004B1D31" w:rsidRPr="00207B60" w:rsidRDefault="004B1D31" w:rsidP="00EE2AB2">
            <w:pPr>
              <w:pStyle w:val="Table"/>
              <w:rPr>
                <w:szCs w:val="20"/>
              </w:rPr>
            </w:pPr>
            <w:r w:rsidRPr="00207B60">
              <w:rPr>
                <w:szCs w:val="20"/>
              </w:rPr>
              <w:t>OD</w:t>
            </w:r>
          </w:p>
        </w:tc>
        <w:tc>
          <w:tcPr>
            <w:tcW w:w="303" w:type="pct"/>
            <w:gridSpan w:val="2"/>
          </w:tcPr>
          <w:p w14:paraId="79240FC6" w14:textId="77777777" w:rsidR="004B1D31" w:rsidRPr="00207B60" w:rsidRDefault="004B1D31" w:rsidP="00EE2AB2">
            <w:pPr>
              <w:pStyle w:val="Table"/>
              <w:rPr>
                <w:szCs w:val="20"/>
              </w:rPr>
            </w:pPr>
            <w:r w:rsidRPr="00207B60">
              <w:rPr>
                <w:szCs w:val="20"/>
              </w:rPr>
              <w:t>DO</w:t>
            </w:r>
          </w:p>
        </w:tc>
        <w:tc>
          <w:tcPr>
            <w:tcW w:w="303" w:type="pct"/>
          </w:tcPr>
          <w:p w14:paraId="777E14A4" w14:textId="77777777" w:rsidR="004B1D31" w:rsidRPr="00207B60" w:rsidRDefault="004B1D31" w:rsidP="00EE2AB2">
            <w:pPr>
              <w:pStyle w:val="Table"/>
              <w:rPr>
                <w:szCs w:val="20"/>
              </w:rPr>
            </w:pPr>
            <w:r w:rsidRPr="00207B60">
              <w:rPr>
                <w:szCs w:val="20"/>
              </w:rPr>
              <w:t>DO</w:t>
            </w:r>
          </w:p>
        </w:tc>
        <w:tc>
          <w:tcPr>
            <w:tcW w:w="303" w:type="pct"/>
          </w:tcPr>
          <w:p w14:paraId="3AEABF34" w14:textId="77777777" w:rsidR="004B1D31" w:rsidRPr="00207B60" w:rsidRDefault="004B1D31" w:rsidP="00EE2AB2">
            <w:pPr>
              <w:pStyle w:val="Table"/>
              <w:rPr>
                <w:szCs w:val="20"/>
              </w:rPr>
            </w:pPr>
            <w:r w:rsidRPr="00207B60">
              <w:rPr>
                <w:szCs w:val="20"/>
              </w:rPr>
              <w:t>DI</w:t>
            </w:r>
          </w:p>
        </w:tc>
        <w:tc>
          <w:tcPr>
            <w:tcW w:w="303" w:type="pct"/>
            <w:gridSpan w:val="2"/>
          </w:tcPr>
          <w:p w14:paraId="5AB60FD2" w14:textId="77777777" w:rsidR="004B1D31" w:rsidRPr="00207B60" w:rsidRDefault="004B1D31" w:rsidP="00EE2AB2">
            <w:pPr>
              <w:pStyle w:val="Table"/>
              <w:rPr>
                <w:szCs w:val="20"/>
              </w:rPr>
            </w:pPr>
            <w:r w:rsidRPr="00207B60">
              <w:rPr>
                <w:szCs w:val="20"/>
              </w:rPr>
              <w:t>OD</w:t>
            </w:r>
          </w:p>
        </w:tc>
        <w:tc>
          <w:tcPr>
            <w:tcW w:w="308" w:type="pct"/>
          </w:tcPr>
          <w:p w14:paraId="1589D4A4" w14:textId="77777777" w:rsidR="004B1D31" w:rsidRPr="00207B60" w:rsidRDefault="004B1D31" w:rsidP="00EE2AB2">
            <w:pPr>
              <w:pStyle w:val="Table"/>
              <w:rPr>
                <w:szCs w:val="20"/>
              </w:rPr>
            </w:pPr>
            <w:r w:rsidRPr="00207B60">
              <w:rPr>
                <w:szCs w:val="20"/>
              </w:rPr>
              <w:t>DI*</w:t>
            </w:r>
          </w:p>
        </w:tc>
        <w:tc>
          <w:tcPr>
            <w:tcW w:w="313" w:type="pct"/>
          </w:tcPr>
          <w:p w14:paraId="63AF59E3" w14:textId="77777777" w:rsidR="004B1D31" w:rsidRPr="00207B60" w:rsidRDefault="004B1D31" w:rsidP="00EE2AB2">
            <w:pPr>
              <w:pStyle w:val="Table"/>
              <w:rPr>
                <w:szCs w:val="20"/>
              </w:rPr>
            </w:pPr>
            <w:r w:rsidRPr="00207B60">
              <w:rPr>
                <w:szCs w:val="20"/>
              </w:rPr>
              <w:t>Z</w:t>
            </w:r>
          </w:p>
        </w:tc>
        <w:tc>
          <w:tcPr>
            <w:tcW w:w="294" w:type="pct"/>
            <w:gridSpan w:val="2"/>
          </w:tcPr>
          <w:p w14:paraId="59185026" w14:textId="77777777" w:rsidR="004B1D31" w:rsidRPr="00207B60" w:rsidRDefault="004B1D31" w:rsidP="00EE2AB2">
            <w:pPr>
              <w:pStyle w:val="Table"/>
              <w:rPr>
                <w:szCs w:val="20"/>
              </w:rPr>
            </w:pPr>
            <w:r w:rsidRPr="00207B60">
              <w:rPr>
                <w:szCs w:val="20"/>
              </w:rPr>
              <w:t>OD</w:t>
            </w:r>
          </w:p>
        </w:tc>
        <w:tc>
          <w:tcPr>
            <w:tcW w:w="303" w:type="pct"/>
          </w:tcPr>
          <w:p w14:paraId="14C7B738" w14:textId="77777777" w:rsidR="004B1D31" w:rsidRPr="00207B60" w:rsidRDefault="004B1D31" w:rsidP="00EE2AB2">
            <w:pPr>
              <w:pStyle w:val="Table"/>
              <w:rPr>
                <w:szCs w:val="20"/>
              </w:rPr>
            </w:pPr>
            <w:r w:rsidRPr="00207B60">
              <w:rPr>
                <w:szCs w:val="20"/>
              </w:rPr>
              <w:t>DO</w:t>
            </w:r>
          </w:p>
        </w:tc>
        <w:tc>
          <w:tcPr>
            <w:tcW w:w="303" w:type="pct"/>
          </w:tcPr>
          <w:p w14:paraId="4CCCAB05" w14:textId="77777777" w:rsidR="004B1D31" w:rsidRPr="00207B60" w:rsidRDefault="004B1D31" w:rsidP="00EE2AB2">
            <w:pPr>
              <w:pStyle w:val="Table"/>
              <w:rPr>
                <w:szCs w:val="20"/>
              </w:rPr>
            </w:pPr>
            <w:r w:rsidRPr="00207B60">
              <w:rPr>
                <w:szCs w:val="20"/>
              </w:rPr>
              <w:t>DO</w:t>
            </w:r>
          </w:p>
        </w:tc>
        <w:tc>
          <w:tcPr>
            <w:tcW w:w="303" w:type="pct"/>
            <w:gridSpan w:val="2"/>
          </w:tcPr>
          <w:p w14:paraId="62C9CA30" w14:textId="77777777" w:rsidR="004B1D31" w:rsidRPr="00207B60" w:rsidRDefault="004B1D31" w:rsidP="00EE2AB2">
            <w:pPr>
              <w:pStyle w:val="Table"/>
              <w:rPr>
                <w:szCs w:val="20"/>
              </w:rPr>
            </w:pPr>
            <w:r w:rsidRPr="00207B60">
              <w:rPr>
                <w:szCs w:val="20"/>
              </w:rPr>
              <w:t>DI</w:t>
            </w:r>
          </w:p>
        </w:tc>
        <w:tc>
          <w:tcPr>
            <w:tcW w:w="303" w:type="pct"/>
          </w:tcPr>
          <w:p w14:paraId="725E7870" w14:textId="77777777" w:rsidR="004B1D31" w:rsidRPr="00207B60" w:rsidRDefault="004B1D31" w:rsidP="00EE2AB2">
            <w:pPr>
              <w:pStyle w:val="Table"/>
              <w:rPr>
                <w:szCs w:val="20"/>
              </w:rPr>
            </w:pPr>
            <w:r w:rsidRPr="00207B60">
              <w:rPr>
                <w:szCs w:val="20"/>
              </w:rPr>
              <w:t>OD</w:t>
            </w:r>
          </w:p>
        </w:tc>
        <w:tc>
          <w:tcPr>
            <w:tcW w:w="287" w:type="pct"/>
            <w:gridSpan w:val="2"/>
          </w:tcPr>
          <w:p w14:paraId="2D3F5B32" w14:textId="77777777" w:rsidR="004B1D31" w:rsidRPr="00207B60" w:rsidRDefault="004B1D31" w:rsidP="00EE2AB2">
            <w:pPr>
              <w:pStyle w:val="Table"/>
              <w:rPr>
                <w:szCs w:val="20"/>
              </w:rPr>
            </w:pPr>
            <w:r w:rsidRPr="00207B60">
              <w:rPr>
                <w:szCs w:val="20"/>
              </w:rPr>
              <w:t>DI*</w:t>
            </w:r>
          </w:p>
        </w:tc>
      </w:tr>
      <w:tr w:rsidR="004B1D31" w:rsidRPr="00207B60" w14:paraId="61069615" w14:textId="77777777" w:rsidTr="00CB3E34">
        <w:trPr>
          <w:trHeight w:val="284"/>
        </w:trPr>
        <w:tc>
          <w:tcPr>
            <w:tcW w:w="751" w:type="pct"/>
          </w:tcPr>
          <w:p w14:paraId="28576412" w14:textId="77777777" w:rsidR="004B1D31" w:rsidRPr="00207B60" w:rsidRDefault="004B1D31" w:rsidP="00EE2AB2">
            <w:pPr>
              <w:pStyle w:val="Table"/>
              <w:jc w:val="left"/>
              <w:rPr>
                <w:szCs w:val="20"/>
              </w:rPr>
            </w:pPr>
            <w:r w:rsidRPr="00207B60">
              <w:rPr>
                <w:szCs w:val="20"/>
              </w:rPr>
              <w:t>XOR_OUT</w:t>
            </w:r>
          </w:p>
        </w:tc>
        <w:tc>
          <w:tcPr>
            <w:tcW w:w="2144" w:type="pct"/>
            <w:gridSpan w:val="9"/>
          </w:tcPr>
          <w:p w14:paraId="3BA6DAAF" w14:textId="77777777" w:rsidR="004B1D31" w:rsidRPr="00207B60" w:rsidRDefault="004B1D31" w:rsidP="00EE2AB2">
            <w:pPr>
              <w:pStyle w:val="Table"/>
              <w:rPr>
                <w:szCs w:val="20"/>
              </w:rPr>
            </w:pPr>
            <w:r w:rsidRPr="00207B60">
              <w:rPr>
                <w:szCs w:val="20"/>
              </w:rPr>
              <w:t>A ^ OE_N ^ CE_N ^ GWE_N ^ BWE_N</w:t>
            </w:r>
          </w:p>
        </w:tc>
        <w:tc>
          <w:tcPr>
            <w:tcW w:w="2105" w:type="pct"/>
            <w:gridSpan w:val="10"/>
          </w:tcPr>
          <w:p w14:paraId="0B2044BE" w14:textId="77777777" w:rsidR="004B1D31" w:rsidRPr="00207B60" w:rsidRDefault="004B1D31" w:rsidP="00EE2AB2">
            <w:pPr>
              <w:pStyle w:val="Table"/>
              <w:rPr>
                <w:szCs w:val="20"/>
                <w:lang w:val="de-DE"/>
              </w:rPr>
            </w:pPr>
            <w:r w:rsidRPr="00207B60">
              <w:rPr>
                <w:szCs w:val="20"/>
                <w:lang w:val="de-DE"/>
              </w:rPr>
              <w:t>T_A ^ T_OE_N ^ T_CE_N ^ T_GWE_N</w:t>
            </w:r>
          </w:p>
          <w:p w14:paraId="6FF9E657" w14:textId="77777777" w:rsidR="004B1D31" w:rsidRPr="00207B60" w:rsidRDefault="004B1D31" w:rsidP="00EE2AB2">
            <w:pPr>
              <w:pStyle w:val="Table"/>
              <w:rPr>
                <w:szCs w:val="20"/>
                <w:lang w:val="de-DE"/>
              </w:rPr>
            </w:pPr>
            <w:r w:rsidRPr="00207B60">
              <w:rPr>
                <w:szCs w:val="20"/>
                <w:lang w:val="de-DE"/>
              </w:rPr>
              <w:t>^ T_BWE_N</w:t>
            </w:r>
          </w:p>
        </w:tc>
      </w:tr>
      <w:tr w:rsidR="00CB3E34" w:rsidRPr="00207B60" w14:paraId="2EB72E35" w14:textId="77777777" w:rsidTr="00CB3E34">
        <w:trPr>
          <w:trHeight w:val="284"/>
        </w:trPr>
        <w:tc>
          <w:tcPr>
            <w:tcW w:w="751" w:type="pct"/>
          </w:tcPr>
          <w:p w14:paraId="54B894D8" w14:textId="77777777" w:rsidR="00CB3E34" w:rsidRPr="00207B60" w:rsidRDefault="00CB3E34" w:rsidP="00EE2AB2">
            <w:pPr>
              <w:pStyle w:val="Table"/>
              <w:jc w:val="left"/>
              <w:rPr>
                <w:szCs w:val="20"/>
              </w:rPr>
            </w:pPr>
          </w:p>
        </w:tc>
        <w:tc>
          <w:tcPr>
            <w:tcW w:w="2144" w:type="pct"/>
            <w:gridSpan w:val="9"/>
          </w:tcPr>
          <w:p w14:paraId="48330DEA" w14:textId="77777777" w:rsidR="00CB3E34" w:rsidRPr="00207B60" w:rsidRDefault="00CB3E34" w:rsidP="00EE2AB2">
            <w:pPr>
              <w:pStyle w:val="Table"/>
              <w:rPr>
                <w:szCs w:val="20"/>
              </w:rPr>
            </w:pPr>
          </w:p>
        </w:tc>
        <w:tc>
          <w:tcPr>
            <w:tcW w:w="2105" w:type="pct"/>
            <w:gridSpan w:val="10"/>
          </w:tcPr>
          <w:p w14:paraId="69A9B5FA" w14:textId="77777777" w:rsidR="00CB3E34" w:rsidRPr="00207B60" w:rsidRDefault="00CB3E34" w:rsidP="00EE2AB2">
            <w:pPr>
              <w:pStyle w:val="Table"/>
              <w:rPr>
                <w:szCs w:val="20"/>
                <w:lang w:val="de-DE"/>
              </w:rPr>
            </w:pPr>
          </w:p>
        </w:tc>
      </w:tr>
      <w:tr w:rsidR="00CB3E34" w:rsidRPr="000502A5" w14:paraId="286AF928" w14:textId="77777777" w:rsidTr="00CB3E34">
        <w:trPr>
          <w:gridAfter w:val="1"/>
          <w:wAfter w:w="6" w:type="pct"/>
          <w:trHeight w:val="284"/>
        </w:trPr>
        <w:tc>
          <w:tcPr>
            <w:tcW w:w="751" w:type="pct"/>
          </w:tcPr>
          <w:p w14:paraId="447480CB" w14:textId="77777777" w:rsidR="00CB3E34" w:rsidRPr="000502A5" w:rsidRDefault="00CB3E34" w:rsidP="00963366">
            <w:pPr>
              <w:pStyle w:val="Table"/>
              <w:rPr>
                <w:szCs w:val="20"/>
              </w:rPr>
            </w:pPr>
            <w:r>
              <w:rPr>
                <w:szCs w:val="20"/>
              </w:rPr>
              <w:t>DS</w:t>
            </w:r>
          </w:p>
        </w:tc>
        <w:tc>
          <w:tcPr>
            <w:tcW w:w="4244" w:type="pct"/>
            <w:gridSpan w:val="18"/>
          </w:tcPr>
          <w:p w14:paraId="447DC7E8" w14:textId="77777777" w:rsidR="00CB3E34" w:rsidRPr="000502A5" w:rsidRDefault="00CB3E34" w:rsidP="00963366">
            <w:pPr>
              <w:pStyle w:val="Table"/>
              <w:jc w:val="both"/>
              <w:rPr>
                <w:szCs w:val="20"/>
                <w:lang w:val="de-DE"/>
              </w:rPr>
            </w:pPr>
            <w:r>
              <w:rPr>
                <w:szCs w:val="20"/>
              </w:rPr>
              <w:t>11 (default)</w:t>
            </w:r>
            <w:r w:rsidRPr="0063379E">
              <w:rPr>
                <w:szCs w:val="20"/>
              </w:rPr>
              <w:t xml:space="preserve"> is the control signals for deep sleep, provi</w:t>
            </w:r>
            <w:r>
              <w:rPr>
                <w:szCs w:val="20"/>
              </w:rPr>
              <w:t xml:space="preserve">des the most leakage reduction </w:t>
            </w:r>
            <w:r w:rsidRPr="0063379E">
              <w:rPr>
                <w:szCs w:val="20"/>
              </w:rPr>
              <w:t xml:space="preserve">and the least </w:t>
            </w:r>
            <w:proofErr w:type="spellStart"/>
            <w:r w:rsidRPr="0063379E">
              <w:rPr>
                <w:szCs w:val="20"/>
              </w:rPr>
              <w:t>bitcell</w:t>
            </w:r>
            <w:proofErr w:type="spellEnd"/>
            <w:r w:rsidRPr="0063379E">
              <w:rPr>
                <w:szCs w:val="20"/>
              </w:rPr>
              <w:t xml:space="preserve"> stability in deep sleep mode</w:t>
            </w:r>
          </w:p>
        </w:tc>
      </w:tr>
      <w:tr w:rsidR="00CB3E34" w:rsidRPr="000502A5" w14:paraId="6FF837B4" w14:textId="77777777" w:rsidTr="00CB3E34">
        <w:trPr>
          <w:gridAfter w:val="1"/>
          <w:wAfter w:w="6" w:type="pct"/>
          <w:trHeight w:val="284"/>
        </w:trPr>
        <w:tc>
          <w:tcPr>
            <w:tcW w:w="751" w:type="pct"/>
          </w:tcPr>
          <w:p w14:paraId="2AE54042" w14:textId="77777777" w:rsidR="00CB3E34" w:rsidRDefault="00CB3E34" w:rsidP="00963366">
            <w:pPr>
              <w:pStyle w:val="Table"/>
              <w:rPr>
                <w:szCs w:val="20"/>
              </w:rPr>
            </w:pPr>
          </w:p>
        </w:tc>
        <w:tc>
          <w:tcPr>
            <w:tcW w:w="866" w:type="pct"/>
            <w:gridSpan w:val="3"/>
          </w:tcPr>
          <w:p w14:paraId="37DEFDD1" w14:textId="77777777" w:rsidR="00CB3E34" w:rsidRDefault="00CB3E34" w:rsidP="00963366">
            <w:pPr>
              <w:pStyle w:val="Table"/>
              <w:jc w:val="left"/>
              <w:rPr>
                <w:szCs w:val="20"/>
                <w:lang w:val="de-DE"/>
              </w:rPr>
            </w:pPr>
            <w:r>
              <w:rPr>
                <w:szCs w:val="20"/>
                <w:lang w:val="de-DE"/>
              </w:rPr>
              <w:t>Normal</w:t>
            </w:r>
          </w:p>
        </w:tc>
        <w:tc>
          <w:tcPr>
            <w:tcW w:w="871" w:type="pct"/>
            <w:gridSpan w:val="4"/>
          </w:tcPr>
          <w:p w14:paraId="00BC0C9A" w14:textId="77777777" w:rsidR="00CB3E34" w:rsidRPr="000502A5" w:rsidRDefault="00CB3E34" w:rsidP="00963366">
            <w:pPr>
              <w:pStyle w:val="Table"/>
              <w:jc w:val="left"/>
              <w:rPr>
                <w:szCs w:val="20"/>
                <w:lang w:val="de-DE"/>
              </w:rPr>
            </w:pPr>
            <w:r>
              <w:rPr>
                <w:szCs w:val="20"/>
                <w:lang w:val="de-DE"/>
              </w:rPr>
              <w:t>Light sleep</w:t>
            </w:r>
          </w:p>
        </w:tc>
        <w:tc>
          <w:tcPr>
            <w:tcW w:w="870" w:type="pct"/>
            <w:gridSpan w:val="4"/>
          </w:tcPr>
          <w:p w14:paraId="493C22F9" w14:textId="77777777" w:rsidR="00CB3E34" w:rsidRPr="000502A5" w:rsidRDefault="00CB3E34" w:rsidP="00963366">
            <w:pPr>
              <w:pStyle w:val="Table"/>
              <w:jc w:val="left"/>
              <w:rPr>
                <w:szCs w:val="20"/>
                <w:lang w:val="de-DE"/>
              </w:rPr>
            </w:pPr>
            <w:r>
              <w:rPr>
                <w:szCs w:val="20"/>
                <w:lang w:val="de-DE"/>
              </w:rPr>
              <w:t>Deep sleep</w:t>
            </w:r>
          </w:p>
        </w:tc>
        <w:tc>
          <w:tcPr>
            <w:tcW w:w="870" w:type="pct"/>
            <w:gridSpan w:val="4"/>
          </w:tcPr>
          <w:p w14:paraId="231678AF" w14:textId="77777777" w:rsidR="00CB3E34" w:rsidRPr="000502A5" w:rsidRDefault="00CB3E34" w:rsidP="00963366">
            <w:pPr>
              <w:pStyle w:val="Table"/>
              <w:jc w:val="left"/>
              <w:rPr>
                <w:szCs w:val="20"/>
                <w:lang w:val="de-DE"/>
              </w:rPr>
            </w:pPr>
            <w:r>
              <w:rPr>
                <w:szCs w:val="20"/>
                <w:lang w:val="de-DE"/>
              </w:rPr>
              <w:t>Power Gating with data retention</w:t>
            </w:r>
          </w:p>
        </w:tc>
        <w:tc>
          <w:tcPr>
            <w:tcW w:w="767" w:type="pct"/>
            <w:gridSpan w:val="3"/>
          </w:tcPr>
          <w:p w14:paraId="3020A8CB" w14:textId="77777777" w:rsidR="00CB3E34" w:rsidRPr="000502A5" w:rsidRDefault="00CB3E34" w:rsidP="00963366">
            <w:pPr>
              <w:pStyle w:val="Table"/>
              <w:jc w:val="left"/>
              <w:rPr>
                <w:szCs w:val="20"/>
                <w:lang w:val="de-DE"/>
              </w:rPr>
            </w:pPr>
            <w:r>
              <w:rPr>
                <w:szCs w:val="20"/>
                <w:lang w:val="de-DE"/>
              </w:rPr>
              <w:t>Memory shut down</w:t>
            </w:r>
          </w:p>
        </w:tc>
      </w:tr>
      <w:tr w:rsidR="00CB3E34" w:rsidRPr="000502A5" w14:paraId="6D2B1CFA" w14:textId="77777777" w:rsidTr="00CB3E34">
        <w:trPr>
          <w:gridAfter w:val="1"/>
          <w:wAfter w:w="6" w:type="pct"/>
          <w:trHeight w:val="284"/>
        </w:trPr>
        <w:tc>
          <w:tcPr>
            <w:tcW w:w="751" w:type="pct"/>
          </w:tcPr>
          <w:p w14:paraId="207DEAEE" w14:textId="77777777" w:rsidR="00CB3E34" w:rsidRDefault="00CB3E34" w:rsidP="00963366">
            <w:pPr>
              <w:pStyle w:val="Table"/>
              <w:rPr>
                <w:szCs w:val="20"/>
              </w:rPr>
            </w:pPr>
            <w:r w:rsidRPr="00B8123A">
              <w:rPr>
                <w:kern w:val="32"/>
              </w:rPr>
              <w:t>COREPWS</w:t>
            </w:r>
            <w:r>
              <w:rPr>
                <w:kern w:val="32"/>
              </w:rPr>
              <w:t>_N</w:t>
            </w:r>
          </w:p>
        </w:tc>
        <w:tc>
          <w:tcPr>
            <w:tcW w:w="866" w:type="pct"/>
            <w:gridSpan w:val="3"/>
          </w:tcPr>
          <w:p w14:paraId="19AA6DBA" w14:textId="77777777" w:rsidR="00CB3E34" w:rsidRPr="000502A5" w:rsidRDefault="00CB3E34" w:rsidP="00963366">
            <w:pPr>
              <w:pStyle w:val="Table"/>
              <w:jc w:val="left"/>
              <w:rPr>
                <w:szCs w:val="20"/>
                <w:lang w:val="de-DE"/>
              </w:rPr>
            </w:pPr>
            <w:r>
              <w:rPr>
                <w:szCs w:val="20"/>
                <w:lang w:val="de-DE"/>
              </w:rPr>
              <w:t>1</w:t>
            </w:r>
          </w:p>
        </w:tc>
        <w:tc>
          <w:tcPr>
            <w:tcW w:w="871" w:type="pct"/>
            <w:gridSpan w:val="4"/>
          </w:tcPr>
          <w:p w14:paraId="3A403410" w14:textId="77777777" w:rsidR="00CB3E34" w:rsidRPr="000502A5" w:rsidRDefault="00CB3E34" w:rsidP="00963366">
            <w:pPr>
              <w:pStyle w:val="Table"/>
              <w:jc w:val="left"/>
              <w:rPr>
                <w:szCs w:val="20"/>
                <w:lang w:val="de-DE"/>
              </w:rPr>
            </w:pPr>
            <w:r>
              <w:rPr>
                <w:szCs w:val="20"/>
                <w:lang w:val="de-DE"/>
              </w:rPr>
              <w:t>1</w:t>
            </w:r>
          </w:p>
        </w:tc>
        <w:tc>
          <w:tcPr>
            <w:tcW w:w="870" w:type="pct"/>
            <w:gridSpan w:val="4"/>
          </w:tcPr>
          <w:p w14:paraId="4C1A2C31" w14:textId="77777777" w:rsidR="00CB3E34" w:rsidRPr="000502A5" w:rsidRDefault="00CB3E34" w:rsidP="00963366">
            <w:pPr>
              <w:pStyle w:val="Table"/>
              <w:jc w:val="left"/>
              <w:rPr>
                <w:szCs w:val="20"/>
                <w:lang w:val="de-DE"/>
              </w:rPr>
            </w:pPr>
            <w:r>
              <w:rPr>
                <w:szCs w:val="20"/>
                <w:lang w:val="de-DE"/>
              </w:rPr>
              <w:t>1</w:t>
            </w:r>
          </w:p>
        </w:tc>
        <w:tc>
          <w:tcPr>
            <w:tcW w:w="870" w:type="pct"/>
            <w:gridSpan w:val="4"/>
          </w:tcPr>
          <w:p w14:paraId="231E4099" w14:textId="77777777" w:rsidR="00CB3E34" w:rsidRPr="000502A5" w:rsidRDefault="00CB3E34" w:rsidP="00963366">
            <w:pPr>
              <w:pStyle w:val="Table"/>
              <w:jc w:val="left"/>
              <w:rPr>
                <w:szCs w:val="20"/>
                <w:lang w:val="de-DE"/>
              </w:rPr>
            </w:pPr>
            <w:r>
              <w:rPr>
                <w:szCs w:val="20"/>
                <w:lang w:val="de-DE"/>
              </w:rPr>
              <w:t>1</w:t>
            </w:r>
          </w:p>
        </w:tc>
        <w:tc>
          <w:tcPr>
            <w:tcW w:w="767" w:type="pct"/>
            <w:gridSpan w:val="3"/>
          </w:tcPr>
          <w:p w14:paraId="5AA0FD87" w14:textId="77777777" w:rsidR="00CB3E34" w:rsidRPr="000502A5" w:rsidRDefault="00CB3E34" w:rsidP="00963366">
            <w:pPr>
              <w:pStyle w:val="Table"/>
              <w:jc w:val="left"/>
              <w:rPr>
                <w:szCs w:val="20"/>
                <w:lang w:val="de-DE"/>
              </w:rPr>
            </w:pPr>
            <w:r>
              <w:rPr>
                <w:szCs w:val="20"/>
                <w:lang w:val="de-DE"/>
              </w:rPr>
              <w:t>0</w:t>
            </w:r>
          </w:p>
        </w:tc>
      </w:tr>
      <w:tr w:rsidR="00CB3E34" w:rsidRPr="000502A5" w14:paraId="2C9F54F1" w14:textId="77777777" w:rsidTr="00CB3E34">
        <w:trPr>
          <w:gridAfter w:val="1"/>
          <w:wAfter w:w="6" w:type="pct"/>
          <w:trHeight w:val="284"/>
        </w:trPr>
        <w:tc>
          <w:tcPr>
            <w:tcW w:w="751" w:type="pct"/>
          </w:tcPr>
          <w:p w14:paraId="2A03831B" w14:textId="77777777" w:rsidR="00CB3E34" w:rsidRPr="000502A5" w:rsidRDefault="00CB3E34" w:rsidP="00963366">
            <w:pPr>
              <w:pStyle w:val="Table"/>
              <w:rPr>
                <w:szCs w:val="20"/>
              </w:rPr>
            </w:pPr>
            <w:r>
              <w:rPr>
                <w:sz w:val="22"/>
              </w:rPr>
              <w:t>P_PWS_N</w:t>
            </w:r>
          </w:p>
        </w:tc>
        <w:tc>
          <w:tcPr>
            <w:tcW w:w="866" w:type="pct"/>
            <w:gridSpan w:val="3"/>
          </w:tcPr>
          <w:p w14:paraId="63C96604" w14:textId="77777777" w:rsidR="00CB3E34" w:rsidRPr="000502A5" w:rsidRDefault="00CB3E34" w:rsidP="00963366">
            <w:pPr>
              <w:pStyle w:val="Table"/>
              <w:jc w:val="left"/>
              <w:rPr>
                <w:szCs w:val="20"/>
                <w:lang w:val="de-DE"/>
              </w:rPr>
            </w:pPr>
            <w:r>
              <w:rPr>
                <w:szCs w:val="20"/>
                <w:lang w:val="de-DE"/>
              </w:rPr>
              <w:t>1</w:t>
            </w:r>
          </w:p>
        </w:tc>
        <w:tc>
          <w:tcPr>
            <w:tcW w:w="871" w:type="pct"/>
            <w:gridSpan w:val="4"/>
          </w:tcPr>
          <w:p w14:paraId="405BA509" w14:textId="77777777" w:rsidR="00CB3E34" w:rsidRPr="000502A5" w:rsidRDefault="00CB3E34" w:rsidP="00963366">
            <w:pPr>
              <w:pStyle w:val="Table"/>
              <w:jc w:val="left"/>
              <w:rPr>
                <w:szCs w:val="20"/>
                <w:lang w:val="de-DE"/>
              </w:rPr>
            </w:pPr>
            <w:r>
              <w:rPr>
                <w:szCs w:val="20"/>
                <w:lang w:val="de-DE"/>
              </w:rPr>
              <w:t>1</w:t>
            </w:r>
          </w:p>
        </w:tc>
        <w:tc>
          <w:tcPr>
            <w:tcW w:w="870" w:type="pct"/>
            <w:gridSpan w:val="4"/>
          </w:tcPr>
          <w:p w14:paraId="16D70E3B" w14:textId="77777777" w:rsidR="00CB3E34" w:rsidRPr="000502A5" w:rsidRDefault="00CB3E34" w:rsidP="00963366">
            <w:pPr>
              <w:pStyle w:val="Table"/>
              <w:jc w:val="left"/>
              <w:rPr>
                <w:szCs w:val="20"/>
                <w:lang w:val="de-DE"/>
              </w:rPr>
            </w:pPr>
            <w:r>
              <w:rPr>
                <w:szCs w:val="20"/>
                <w:lang w:val="de-DE"/>
              </w:rPr>
              <w:t>1</w:t>
            </w:r>
          </w:p>
        </w:tc>
        <w:tc>
          <w:tcPr>
            <w:tcW w:w="870" w:type="pct"/>
            <w:gridSpan w:val="4"/>
          </w:tcPr>
          <w:p w14:paraId="5349BD9B" w14:textId="77777777" w:rsidR="00CB3E34" w:rsidRPr="000502A5" w:rsidRDefault="00CB3E34" w:rsidP="00963366">
            <w:pPr>
              <w:pStyle w:val="Table"/>
              <w:jc w:val="left"/>
              <w:rPr>
                <w:szCs w:val="20"/>
                <w:lang w:val="de-DE"/>
              </w:rPr>
            </w:pPr>
            <w:r>
              <w:rPr>
                <w:szCs w:val="20"/>
                <w:lang w:val="de-DE"/>
              </w:rPr>
              <w:t>0</w:t>
            </w:r>
          </w:p>
        </w:tc>
        <w:tc>
          <w:tcPr>
            <w:tcW w:w="767" w:type="pct"/>
            <w:gridSpan w:val="3"/>
          </w:tcPr>
          <w:p w14:paraId="4EFBCAC9" w14:textId="77777777" w:rsidR="00CB3E34" w:rsidRPr="000502A5" w:rsidRDefault="00CB3E34" w:rsidP="00963366">
            <w:pPr>
              <w:pStyle w:val="Table"/>
              <w:jc w:val="left"/>
              <w:rPr>
                <w:szCs w:val="20"/>
                <w:lang w:val="de-DE"/>
              </w:rPr>
            </w:pPr>
            <w:r>
              <w:rPr>
                <w:szCs w:val="20"/>
                <w:lang w:val="de-DE"/>
              </w:rPr>
              <w:t>0</w:t>
            </w:r>
          </w:p>
        </w:tc>
      </w:tr>
      <w:tr w:rsidR="00CB3E34" w14:paraId="3D77D744" w14:textId="77777777" w:rsidTr="00CB3E34">
        <w:trPr>
          <w:gridAfter w:val="1"/>
          <w:wAfter w:w="6" w:type="pct"/>
          <w:trHeight w:val="284"/>
        </w:trPr>
        <w:tc>
          <w:tcPr>
            <w:tcW w:w="751" w:type="pct"/>
          </w:tcPr>
          <w:p w14:paraId="778A65CF" w14:textId="77777777" w:rsidR="00CB3E34" w:rsidRDefault="00CB3E34" w:rsidP="00963366">
            <w:pPr>
              <w:pStyle w:val="Table"/>
              <w:rPr>
                <w:sz w:val="22"/>
              </w:rPr>
            </w:pPr>
            <w:r>
              <w:rPr>
                <w:sz w:val="22"/>
              </w:rPr>
              <w:t>LKRB_N</w:t>
            </w:r>
          </w:p>
        </w:tc>
        <w:tc>
          <w:tcPr>
            <w:tcW w:w="866" w:type="pct"/>
            <w:gridSpan w:val="3"/>
          </w:tcPr>
          <w:p w14:paraId="1370A240" w14:textId="77777777" w:rsidR="00CB3E34" w:rsidRDefault="00CB3E34" w:rsidP="00963366">
            <w:pPr>
              <w:pStyle w:val="Table"/>
              <w:jc w:val="left"/>
              <w:rPr>
                <w:szCs w:val="20"/>
                <w:lang w:val="de-DE"/>
              </w:rPr>
            </w:pPr>
            <w:r>
              <w:rPr>
                <w:szCs w:val="20"/>
                <w:lang w:val="de-DE"/>
              </w:rPr>
              <w:t>1</w:t>
            </w:r>
          </w:p>
        </w:tc>
        <w:tc>
          <w:tcPr>
            <w:tcW w:w="871" w:type="pct"/>
            <w:gridSpan w:val="4"/>
          </w:tcPr>
          <w:p w14:paraId="630D2207" w14:textId="77777777" w:rsidR="00CB3E34" w:rsidRDefault="00CB3E34" w:rsidP="00963366">
            <w:pPr>
              <w:pStyle w:val="Table"/>
              <w:jc w:val="left"/>
              <w:rPr>
                <w:szCs w:val="20"/>
                <w:lang w:val="de-DE"/>
              </w:rPr>
            </w:pPr>
            <w:r>
              <w:rPr>
                <w:szCs w:val="20"/>
                <w:lang w:val="de-DE"/>
              </w:rPr>
              <w:t>1</w:t>
            </w:r>
          </w:p>
        </w:tc>
        <w:tc>
          <w:tcPr>
            <w:tcW w:w="870" w:type="pct"/>
            <w:gridSpan w:val="4"/>
          </w:tcPr>
          <w:p w14:paraId="09DF49E7" w14:textId="77777777" w:rsidR="00CB3E34" w:rsidRDefault="00CB3E34" w:rsidP="00963366">
            <w:pPr>
              <w:pStyle w:val="Table"/>
              <w:jc w:val="left"/>
              <w:rPr>
                <w:szCs w:val="20"/>
                <w:lang w:val="de-DE"/>
              </w:rPr>
            </w:pPr>
            <w:r>
              <w:rPr>
                <w:szCs w:val="20"/>
                <w:lang w:val="de-DE"/>
              </w:rPr>
              <w:t>0</w:t>
            </w:r>
          </w:p>
        </w:tc>
        <w:tc>
          <w:tcPr>
            <w:tcW w:w="870" w:type="pct"/>
            <w:gridSpan w:val="4"/>
          </w:tcPr>
          <w:p w14:paraId="5622D0D9" w14:textId="77777777" w:rsidR="00CB3E34" w:rsidRDefault="00CB3E34" w:rsidP="00963366">
            <w:pPr>
              <w:pStyle w:val="Table"/>
              <w:jc w:val="left"/>
              <w:rPr>
                <w:szCs w:val="20"/>
                <w:lang w:val="de-DE"/>
              </w:rPr>
            </w:pPr>
            <w:r>
              <w:rPr>
                <w:szCs w:val="20"/>
                <w:lang w:val="de-DE"/>
              </w:rPr>
              <w:t>0</w:t>
            </w:r>
          </w:p>
        </w:tc>
        <w:tc>
          <w:tcPr>
            <w:tcW w:w="767" w:type="pct"/>
            <w:gridSpan w:val="3"/>
          </w:tcPr>
          <w:p w14:paraId="10B2FBF0" w14:textId="77777777" w:rsidR="00CB3E34" w:rsidRDefault="00CB3E34" w:rsidP="00963366">
            <w:pPr>
              <w:pStyle w:val="Table"/>
              <w:jc w:val="left"/>
              <w:rPr>
                <w:szCs w:val="20"/>
                <w:lang w:val="de-DE"/>
              </w:rPr>
            </w:pPr>
            <w:r>
              <w:rPr>
                <w:szCs w:val="20"/>
                <w:lang w:val="de-DE"/>
              </w:rPr>
              <w:t>0</w:t>
            </w:r>
          </w:p>
        </w:tc>
      </w:tr>
      <w:tr w:rsidR="00CB3E34" w14:paraId="0DFAE0D1" w14:textId="77777777" w:rsidTr="00CB3E34">
        <w:trPr>
          <w:gridAfter w:val="1"/>
          <w:wAfter w:w="6" w:type="pct"/>
          <w:trHeight w:val="284"/>
        </w:trPr>
        <w:tc>
          <w:tcPr>
            <w:tcW w:w="751" w:type="pct"/>
          </w:tcPr>
          <w:p w14:paraId="398A2492" w14:textId="77777777" w:rsidR="00CB3E34" w:rsidRDefault="00CB3E34" w:rsidP="00963366">
            <w:pPr>
              <w:pStyle w:val="Table"/>
              <w:rPr>
                <w:sz w:val="22"/>
              </w:rPr>
            </w:pPr>
            <w:r>
              <w:rPr>
                <w:sz w:val="22"/>
              </w:rPr>
              <w:t>LOLEAK_N</w:t>
            </w:r>
          </w:p>
        </w:tc>
        <w:tc>
          <w:tcPr>
            <w:tcW w:w="866" w:type="pct"/>
            <w:gridSpan w:val="3"/>
          </w:tcPr>
          <w:p w14:paraId="03A9B8DA" w14:textId="77777777" w:rsidR="00CB3E34" w:rsidRDefault="00CB3E34" w:rsidP="00963366">
            <w:pPr>
              <w:pStyle w:val="Table"/>
              <w:jc w:val="left"/>
              <w:rPr>
                <w:szCs w:val="20"/>
                <w:lang w:val="de-DE"/>
              </w:rPr>
            </w:pPr>
            <w:r>
              <w:rPr>
                <w:szCs w:val="20"/>
                <w:lang w:val="de-DE"/>
              </w:rPr>
              <w:t>1</w:t>
            </w:r>
          </w:p>
        </w:tc>
        <w:tc>
          <w:tcPr>
            <w:tcW w:w="871" w:type="pct"/>
            <w:gridSpan w:val="4"/>
          </w:tcPr>
          <w:p w14:paraId="2125456F" w14:textId="77777777" w:rsidR="00CB3E34" w:rsidRDefault="00CB3E34" w:rsidP="00963366">
            <w:pPr>
              <w:pStyle w:val="Table"/>
              <w:jc w:val="left"/>
              <w:rPr>
                <w:szCs w:val="20"/>
                <w:lang w:val="de-DE"/>
              </w:rPr>
            </w:pPr>
            <w:r>
              <w:rPr>
                <w:szCs w:val="20"/>
                <w:lang w:val="de-DE"/>
              </w:rPr>
              <w:t>0</w:t>
            </w:r>
          </w:p>
        </w:tc>
        <w:tc>
          <w:tcPr>
            <w:tcW w:w="870" w:type="pct"/>
            <w:gridSpan w:val="4"/>
          </w:tcPr>
          <w:p w14:paraId="2DE57CAE" w14:textId="77777777" w:rsidR="00CB3E34" w:rsidRDefault="00CB3E34" w:rsidP="00963366">
            <w:pPr>
              <w:pStyle w:val="Table"/>
              <w:jc w:val="left"/>
              <w:rPr>
                <w:szCs w:val="20"/>
                <w:lang w:val="de-DE"/>
              </w:rPr>
            </w:pPr>
            <w:r>
              <w:rPr>
                <w:szCs w:val="20"/>
                <w:lang w:val="de-DE"/>
              </w:rPr>
              <w:t>0</w:t>
            </w:r>
          </w:p>
        </w:tc>
        <w:tc>
          <w:tcPr>
            <w:tcW w:w="870" w:type="pct"/>
            <w:gridSpan w:val="4"/>
          </w:tcPr>
          <w:p w14:paraId="57ECF261" w14:textId="77777777" w:rsidR="00CB3E34" w:rsidRDefault="00CB3E34" w:rsidP="00963366">
            <w:pPr>
              <w:pStyle w:val="Table"/>
              <w:jc w:val="left"/>
              <w:rPr>
                <w:szCs w:val="20"/>
                <w:lang w:val="de-DE"/>
              </w:rPr>
            </w:pPr>
            <w:r>
              <w:rPr>
                <w:szCs w:val="20"/>
                <w:lang w:val="de-DE"/>
              </w:rPr>
              <w:t>0</w:t>
            </w:r>
          </w:p>
        </w:tc>
        <w:tc>
          <w:tcPr>
            <w:tcW w:w="767" w:type="pct"/>
            <w:gridSpan w:val="3"/>
          </w:tcPr>
          <w:p w14:paraId="381B64E8" w14:textId="77777777" w:rsidR="00CB3E34" w:rsidRDefault="00CB3E34" w:rsidP="00963366">
            <w:pPr>
              <w:pStyle w:val="Table"/>
              <w:jc w:val="left"/>
              <w:rPr>
                <w:szCs w:val="20"/>
                <w:lang w:val="de-DE"/>
              </w:rPr>
            </w:pPr>
            <w:r>
              <w:rPr>
                <w:szCs w:val="20"/>
                <w:lang w:val="de-DE"/>
              </w:rPr>
              <w:t>0</w:t>
            </w:r>
          </w:p>
        </w:tc>
      </w:tr>
      <w:tr w:rsidR="00CB3E34" w14:paraId="48DA4073" w14:textId="77777777" w:rsidTr="00CB3E34">
        <w:trPr>
          <w:gridAfter w:val="1"/>
          <w:wAfter w:w="6" w:type="pct"/>
          <w:trHeight w:val="284"/>
        </w:trPr>
        <w:tc>
          <w:tcPr>
            <w:tcW w:w="751" w:type="pct"/>
          </w:tcPr>
          <w:p w14:paraId="6C8F5ECE" w14:textId="77777777" w:rsidR="00CB3E34" w:rsidRDefault="00CB3E34" w:rsidP="00963366">
            <w:pPr>
              <w:pStyle w:val="Table"/>
              <w:rPr>
                <w:sz w:val="22"/>
              </w:rPr>
            </w:pPr>
            <w:r>
              <w:rPr>
                <w:sz w:val="22"/>
              </w:rPr>
              <w:t>DO</w:t>
            </w:r>
          </w:p>
        </w:tc>
        <w:tc>
          <w:tcPr>
            <w:tcW w:w="866" w:type="pct"/>
            <w:gridSpan w:val="3"/>
          </w:tcPr>
          <w:p w14:paraId="5334FD78" w14:textId="77777777" w:rsidR="00CB3E34" w:rsidRDefault="00CB3E34" w:rsidP="00963366">
            <w:pPr>
              <w:pStyle w:val="Table"/>
              <w:jc w:val="left"/>
              <w:rPr>
                <w:szCs w:val="20"/>
                <w:lang w:val="de-DE"/>
              </w:rPr>
            </w:pPr>
            <w:r>
              <w:rPr>
                <w:szCs w:val="20"/>
                <w:lang w:val="de-DE"/>
              </w:rPr>
              <w:t>Unchange</w:t>
            </w:r>
          </w:p>
        </w:tc>
        <w:tc>
          <w:tcPr>
            <w:tcW w:w="871" w:type="pct"/>
            <w:gridSpan w:val="4"/>
          </w:tcPr>
          <w:p w14:paraId="32ECCF84" w14:textId="77777777" w:rsidR="00CB3E34" w:rsidRDefault="00CB3E34" w:rsidP="00963366">
            <w:pPr>
              <w:pStyle w:val="Table"/>
              <w:jc w:val="left"/>
              <w:rPr>
                <w:szCs w:val="20"/>
                <w:lang w:val="de-DE"/>
              </w:rPr>
            </w:pPr>
            <w:r>
              <w:rPr>
                <w:szCs w:val="20"/>
                <w:lang w:val="de-DE"/>
              </w:rPr>
              <w:t>Unchange</w:t>
            </w:r>
          </w:p>
        </w:tc>
        <w:tc>
          <w:tcPr>
            <w:tcW w:w="870" w:type="pct"/>
            <w:gridSpan w:val="4"/>
          </w:tcPr>
          <w:p w14:paraId="41E1DC83" w14:textId="77777777" w:rsidR="00CB3E34" w:rsidRDefault="00CB3E34" w:rsidP="00963366">
            <w:pPr>
              <w:pStyle w:val="Table"/>
              <w:jc w:val="left"/>
              <w:rPr>
                <w:szCs w:val="20"/>
                <w:lang w:val="de-DE"/>
              </w:rPr>
            </w:pPr>
            <w:r>
              <w:rPr>
                <w:szCs w:val="20"/>
                <w:lang w:val="de-DE"/>
              </w:rPr>
              <w:t>Unchange</w:t>
            </w:r>
          </w:p>
        </w:tc>
        <w:tc>
          <w:tcPr>
            <w:tcW w:w="870" w:type="pct"/>
            <w:gridSpan w:val="4"/>
          </w:tcPr>
          <w:p w14:paraId="10D5541A" w14:textId="77777777" w:rsidR="00CB3E34" w:rsidRDefault="00CB3E34" w:rsidP="00963366">
            <w:pPr>
              <w:pStyle w:val="Table"/>
              <w:jc w:val="left"/>
              <w:rPr>
                <w:szCs w:val="20"/>
                <w:lang w:val="de-DE"/>
              </w:rPr>
            </w:pPr>
            <w:r>
              <w:rPr>
                <w:szCs w:val="20"/>
                <w:lang w:val="de-DE"/>
              </w:rPr>
              <w:t>0</w:t>
            </w:r>
          </w:p>
        </w:tc>
        <w:tc>
          <w:tcPr>
            <w:tcW w:w="767" w:type="pct"/>
            <w:gridSpan w:val="3"/>
          </w:tcPr>
          <w:p w14:paraId="630819FF" w14:textId="77777777" w:rsidR="00CB3E34" w:rsidRDefault="00CB3E34" w:rsidP="00963366">
            <w:pPr>
              <w:pStyle w:val="Table"/>
              <w:jc w:val="left"/>
              <w:rPr>
                <w:szCs w:val="20"/>
                <w:lang w:val="de-DE"/>
              </w:rPr>
            </w:pPr>
            <w:r>
              <w:rPr>
                <w:szCs w:val="20"/>
                <w:lang w:val="de-DE"/>
              </w:rPr>
              <w:t>z</w:t>
            </w:r>
          </w:p>
        </w:tc>
      </w:tr>
      <w:tr w:rsidR="004B1D31" w:rsidRPr="00207B60" w14:paraId="052F1B93" w14:textId="77777777" w:rsidTr="00CB3E34">
        <w:trPr>
          <w:trHeight w:val="284"/>
        </w:trPr>
        <w:tc>
          <w:tcPr>
            <w:tcW w:w="5000" w:type="pct"/>
            <w:gridSpan w:val="20"/>
          </w:tcPr>
          <w:p w14:paraId="77E75C6F" w14:textId="77777777" w:rsidR="004B1D31" w:rsidRPr="00207B60" w:rsidRDefault="004B1D31" w:rsidP="00EE2AB2">
            <w:pPr>
              <w:rPr>
                <w:sz w:val="20"/>
              </w:rPr>
            </w:pPr>
            <w:r w:rsidRPr="00207B60">
              <w:rPr>
                <w:sz w:val="20"/>
              </w:rPr>
              <w:t>DI = Data In (write)</w:t>
            </w:r>
          </w:p>
          <w:p w14:paraId="01D1F44E" w14:textId="77777777" w:rsidR="004B1D31" w:rsidRPr="00207B60" w:rsidRDefault="004B1D31" w:rsidP="00EE2AB2">
            <w:pPr>
              <w:rPr>
                <w:sz w:val="20"/>
              </w:rPr>
            </w:pPr>
            <w:r w:rsidRPr="00207B60">
              <w:rPr>
                <w:sz w:val="20"/>
              </w:rPr>
              <w:t>DI* = Data In Asynchronous</w:t>
            </w:r>
          </w:p>
          <w:p w14:paraId="6E96100D" w14:textId="77777777" w:rsidR="004B1D31" w:rsidRPr="00207B60" w:rsidRDefault="004B1D31" w:rsidP="00EE2AB2">
            <w:pPr>
              <w:rPr>
                <w:sz w:val="20"/>
              </w:rPr>
            </w:pPr>
            <w:r w:rsidRPr="00207B60">
              <w:rPr>
                <w:sz w:val="20"/>
              </w:rPr>
              <w:t>DO = Data Out</w:t>
            </w:r>
          </w:p>
          <w:p w14:paraId="0DF2BA04" w14:textId="77777777" w:rsidR="004B1D31" w:rsidRPr="00207B60" w:rsidRDefault="004B1D31" w:rsidP="00EE2AB2">
            <w:pPr>
              <w:rPr>
                <w:sz w:val="20"/>
              </w:rPr>
            </w:pPr>
            <w:r w:rsidRPr="00207B60">
              <w:rPr>
                <w:sz w:val="20"/>
              </w:rPr>
              <w:t>IV = Invalid</w:t>
            </w:r>
          </w:p>
          <w:p w14:paraId="33D6D63D" w14:textId="77777777" w:rsidR="004B1D31" w:rsidRPr="00207B60" w:rsidRDefault="004B1D31" w:rsidP="00EE2AB2">
            <w:pPr>
              <w:rPr>
                <w:sz w:val="20"/>
              </w:rPr>
            </w:pPr>
            <w:r w:rsidRPr="00207B60">
              <w:rPr>
                <w:sz w:val="20"/>
              </w:rPr>
              <w:t>OD = Old Data</w:t>
            </w:r>
          </w:p>
          <w:p w14:paraId="53E5B122" w14:textId="77777777" w:rsidR="004B1D31" w:rsidRPr="00207B60" w:rsidRDefault="004B1D31" w:rsidP="00EE2AB2">
            <w:pPr>
              <w:rPr>
                <w:sz w:val="20"/>
              </w:rPr>
            </w:pPr>
            <w:r w:rsidRPr="00207B60">
              <w:rPr>
                <w:sz w:val="20"/>
              </w:rPr>
              <w:t>U = Unknown</w:t>
            </w:r>
          </w:p>
          <w:p w14:paraId="2DC9506D" w14:textId="77777777" w:rsidR="004B1D31" w:rsidRPr="00207B60" w:rsidRDefault="004B1D31" w:rsidP="00EE2AB2">
            <w:pPr>
              <w:rPr>
                <w:sz w:val="20"/>
              </w:rPr>
            </w:pPr>
            <w:r w:rsidRPr="00207B60">
              <w:rPr>
                <w:sz w:val="20"/>
              </w:rPr>
              <w:t>V = Valid</w:t>
            </w:r>
          </w:p>
          <w:p w14:paraId="1F1F2EBB" w14:textId="77777777" w:rsidR="004B1D31" w:rsidRPr="00207B60" w:rsidRDefault="004B1D31" w:rsidP="00EE2AB2">
            <w:pPr>
              <w:rPr>
                <w:sz w:val="20"/>
              </w:rPr>
            </w:pPr>
            <w:r w:rsidRPr="00207B60">
              <w:rPr>
                <w:sz w:val="20"/>
              </w:rPr>
              <w:t>X = Don’t Care</w:t>
            </w:r>
          </w:p>
          <w:p w14:paraId="0A507A34" w14:textId="77777777" w:rsidR="004B1D31" w:rsidRPr="00207B60" w:rsidRDefault="004B1D31" w:rsidP="00EE2AB2">
            <w:pPr>
              <w:rPr>
                <w:sz w:val="20"/>
              </w:rPr>
            </w:pPr>
            <w:r w:rsidRPr="00207B60">
              <w:rPr>
                <w:sz w:val="20"/>
              </w:rPr>
              <w:t>Z = High Impedance</w:t>
            </w:r>
          </w:p>
          <w:p w14:paraId="4C6CCE31" w14:textId="77777777" w:rsidR="004B1D31" w:rsidRPr="00207B60" w:rsidRDefault="004B1D31" w:rsidP="00EE2AB2">
            <w:pPr>
              <w:rPr>
                <w:sz w:val="20"/>
              </w:rPr>
            </w:pPr>
            <w:r w:rsidRPr="00207B60">
              <w:rPr>
                <w:sz w:val="20"/>
              </w:rPr>
              <w:t>Note: Invalid Operation -- First Clock Cycle After Power-Up is dedicated to the Resetting of the internal nodes and should be ignored.</w:t>
            </w:r>
          </w:p>
        </w:tc>
      </w:tr>
    </w:tbl>
    <w:p w14:paraId="7B418DD9" w14:textId="77777777" w:rsidR="004B1D31" w:rsidRPr="00EE2AB2" w:rsidRDefault="00EE2AB2" w:rsidP="00EE2AB2">
      <w:pPr>
        <w:pStyle w:val="NormalAfterTable"/>
        <w:rPr>
          <w:b/>
          <w:color w:val="0759FA"/>
        </w:rPr>
      </w:pPr>
      <w:r>
        <w:rPr>
          <w:b/>
          <w:color w:val="0759FA"/>
        </w:rPr>
        <w:lastRenderedPageBreak/>
        <w:t>Basic Write Single Port</w:t>
      </w:r>
    </w:p>
    <w:p w14:paraId="1CEBA78F" w14:textId="77777777" w:rsidR="004B1D31" w:rsidRPr="00EE2AB2" w:rsidRDefault="004B1D31" w:rsidP="00EE2AB2">
      <w:pPr>
        <w:rPr>
          <w:szCs w:val="22"/>
        </w:rPr>
      </w:pPr>
      <w:r w:rsidRPr="00EE2AB2">
        <w:rPr>
          <w:szCs w:val="22"/>
        </w:rPr>
        <w:t>During the basic write operation, we need to set the global read/write enable to 0, chip select enable to 0 and the data to be written onto DI. Different modes of read/write are also available like the bit write, byte write and global write. In case of bit-wise write operation, selective masking of the data input bits is done by setting the bit write enable signals BWE_N’s appropriately. Byte-wise mode of operation is facilitated by the BYWE_N and T_BYWE_N signals. During the test/</w:t>
      </w:r>
      <w:proofErr w:type="spellStart"/>
      <w:r w:rsidRPr="00EE2AB2">
        <w:rPr>
          <w:szCs w:val="22"/>
        </w:rPr>
        <w:t>bist</w:t>
      </w:r>
      <w:proofErr w:type="spellEnd"/>
      <w:r w:rsidRPr="00EE2AB2">
        <w:rPr>
          <w:szCs w:val="22"/>
        </w:rPr>
        <w:t xml:space="preserve"> mode of operation, the corresponding </w:t>
      </w:r>
      <w:proofErr w:type="spellStart"/>
      <w:r w:rsidRPr="00EE2AB2">
        <w:rPr>
          <w:szCs w:val="22"/>
        </w:rPr>
        <w:t>bist</w:t>
      </w:r>
      <w:proofErr w:type="spellEnd"/>
      <w:r w:rsidRPr="00EE2AB2">
        <w:rPr>
          <w:szCs w:val="22"/>
        </w:rPr>
        <w:t xml:space="preserve"> counterparts of the above mentioned signals dictate the operation. As long as the T_BE_N (</w:t>
      </w:r>
      <w:proofErr w:type="spellStart"/>
      <w:r w:rsidRPr="00EE2AB2">
        <w:rPr>
          <w:szCs w:val="22"/>
        </w:rPr>
        <w:t>bist</w:t>
      </w:r>
      <w:proofErr w:type="spellEnd"/>
      <w:r w:rsidRPr="00EE2AB2">
        <w:rPr>
          <w:szCs w:val="22"/>
        </w:rPr>
        <w:t xml:space="preserve"> enable, active low) signal is 1, the values of T_DI, T_CE_N, T_BWE_N, T_GWE_N, TA and T_OE_N don’t matter.  </w:t>
      </w:r>
    </w:p>
    <w:p w14:paraId="1787D7D1" w14:textId="77777777" w:rsidR="004B1D31" w:rsidRPr="00EE2AB2" w:rsidRDefault="00EE2AB2" w:rsidP="00EE2AB2">
      <w:pPr>
        <w:rPr>
          <w:b/>
          <w:color w:val="0759FA"/>
          <w:szCs w:val="22"/>
        </w:rPr>
      </w:pPr>
      <w:r>
        <w:rPr>
          <w:b/>
          <w:color w:val="0759FA"/>
          <w:szCs w:val="22"/>
        </w:rPr>
        <w:t>Basic Read Single Port</w:t>
      </w:r>
    </w:p>
    <w:p w14:paraId="516F2F9C" w14:textId="77777777" w:rsidR="004B1D31" w:rsidRPr="00EE2AB2" w:rsidRDefault="004B1D31" w:rsidP="00EE2AB2">
      <w:pPr>
        <w:rPr>
          <w:szCs w:val="22"/>
        </w:rPr>
      </w:pPr>
      <w:r w:rsidRPr="00EE2AB2">
        <w:rPr>
          <w:szCs w:val="22"/>
        </w:rPr>
        <w:t>During a read operation all the signals are in the same state as in write operation except that global write enable is set to 1 in this case. The data read from the memory location appears on the output data bus in the same clock cycle or the subsequent cycle depending on whether the outputs are registered or not.</w:t>
      </w:r>
    </w:p>
    <w:p w14:paraId="318266D6" w14:textId="69EEC3B8" w:rsidR="004B1D31" w:rsidRPr="00EE2AB2" w:rsidRDefault="004B1D31" w:rsidP="00EE2AB2">
      <w:pPr>
        <w:rPr>
          <w:szCs w:val="22"/>
        </w:rPr>
      </w:pPr>
      <w:r w:rsidRPr="00EE2AB2">
        <w:rPr>
          <w:szCs w:val="22"/>
        </w:rPr>
        <w:t>A truth table representing the behavior of the memory block has been presented</w:t>
      </w:r>
      <w:r w:rsidR="00EE2AB2">
        <w:rPr>
          <w:szCs w:val="22"/>
        </w:rPr>
        <w:t xml:space="preserve"> in the previous pages, </w:t>
      </w:r>
      <w:r w:rsidR="00C74EF9">
        <w:rPr>
          <w:szCs w:val="22"/>
        </w:rPr>
        <w:fldChar w:fldCharType="begin"/>
      </w:r>
      <w:r w:rsidR="00EE2AB2">
        <w:rPr>
          <w:szCs w:val="22"/>
        </w:rPr>
        <w:instrText xml:space="preserve"> REF _Ref355970209 \h </w:instrText>
      </w:r>
      <w:r w:rsidR="00C74EF9">
        <w:rPr>
          <w:szCs w:val="22"/>
        </w:rPr>
      </w:r>
      <w:r w:rsidR="00C74EF9">
        <w:rPr>
          <w:szCs w:val="22"/>
        </w:rPr>
        <w:fldChar w:fldCharType="separate"/>
      </w:r>
      <w:r w:rsidR="00BA1137">
        <w:t xml:space="preserve">Table </w:t>
      </w:r>
      <w:r w:rsidR="00BA1137">
        <w:rPr>
          <w:noProof/>
        </w:rPr>
        <w:t>2</w:t>
      </w:r>
      <w:r w:rsidR="00C74EF9">
        <w:rPr>
          <w:szCs w:val="22"/>
        </w:rPr>
        <w:fldChar w:fldCharType="end"/>
      </w:r>
      <w:r w:rsidRPr="00EE2AB2">
        <w:rPr>
          <w:szCs w:val="22"/>
        </w:rPr>
        <w:t>. The table covers the memory responses for different values of the control signals. Also, since there is a sing</w:t>
      </w:r>
      <w:r w:rsidR="006479B1">
        <w:rPr>
          <w:szCs w:val="22"/>
        </w:rPr>
        <w:t>l</w:t>
      </w:r>
      <w:r w:rsidRPr="00EE2AB2">
        <w:rPr>
          <w:szCs w:val="22"/>
        </w:rPr>
        <w:t xml:space="preserve">e port, there are no potential conflicts like two ports reading/writing to the same location and so on. </w:t>
      </w:r>
    </w:p>
    <w:p w14:paraId="72B0008C" w14:textId="0D687A09" w:rsidR="004B1D31" w:rsidRDefault="004B1D31" w:rsidP="00EE2AB2">
      <w:pPr>
        <w:rPr>
          <w:szCs w:val="22"/>
        </w:rPr>
      </w:pPr>
      <w:r w:rsidRPr="00EE2AB2">
        <w:rPr>
          <w:szCs w:val="22"/>
        </w:rPr>
        <w:t xml:space="preserve">A timing/waveform diagram is also shown to have a pictorial representation of the above description in </w:t>
      </w:r>
      <w:r w:rsidR="00C74EF9">
        <w:rPr>
          <w:szCs w:val="22"/>
          <w:highlight w:val="yellow"/>
        </w:rPr>
        <w:fldChar w:fldCharType="begin"/>
      </w:r>
      <w:r w:rsidR="003733D5">
        <w:rPr>
          <w:szCs w:val="22"/>
        </w:rPr>
        <w:instrText xml:space="preserve"> REF _Ref356287323 \h </w:instrText>
      </w:r>
      <w:r w:rsidR="00C74EF9">
        <w:rPr>
          <w:szCs w:val="22"/>
          <w:highlight w:val="yellow"/>
        </w:rPr>
      </w:r>
      <w:r w:rsidR="00C74EF9">
        <w:rPr>
          <w:szCs w:val="22"/>
          <w:highlight w:val="yellow"/>
        </w:rPr>
        <w:fldChar w:fldCharType="separate"/>
      </w:r>
      <w:r w:rsidR="00BA1137">
        <w:t xml:space="preserve">Figure </w:t>
      </w:r>
      <w:r w:rsidR="00BA1137">
        <w:rPr>
          <w:noProof/>
        </w:rPr>
        <w:t>11</w:t>
      </w:r>
      <w:r w:rsidR="00C74EF9">
        <w:rPr>
          <w:szCs w:val="22"/>
          <w:highlight w:val="yellow"/>
        </w:rPr>
        <w:fldChar w:fldCharType="end"/>
      </w:r>
      <w:r w:rsidR="003733D5">
        <w:rPr>
          <w:szCs w:val="22"/>
        </w:rPr>
        <w:t xml:space="preserve"> and </w:t>
      </w:r>
      <w:r w:rsidR="00C74EF9">
        <w:rPr>
          <w:szCs w:val="22"/>
          <w:highlight w:val="yellow"/>
        </w:rPr>
        <w:fldChar w:fldCharType="begin"/>
      </w:r>
      <w:r w:rsidR="003733D5">
        <w:rPr>
          <w:szCs w:val="22"/>
        </w:rPr>
        <w:instrText xml:space="preserve"> REF _Ref356287330 \h </w:instrText>
      </w:r>
      <w:r w:rsidR="00C74EF9">
        <w:rPr>
          <w:szCs w:val="22"/>
          <w:highlight w:val="yellow"/>
        </w:rPr>
      </w:r>
      <w:r w:rsidR="00C74EF9">
        <w:rPr>
          <w:szCs w:val="22"/>
          <w:highlight w:val="yellow"/>
        </w:rPr>
        <w:fldChar w:fldCharType="separate"/>
      </w:r>
      <w:r w:rsidR="00BA1137">
        <w:t xml:space="preserve">Figure </w:t>
      </w:r>
      <w:r w:rsidR="00BA1137">
        <w:rPr>
          <w:noProof/>
        </w:rPr>
        <w:t>12</w:t>
      </w:r>
      <w:r w:rsidR="00C74EF9">
        <w:rPr>
          <w:szCs w:val="22"/>
          <w:highlight w:val="yellow"/>
        </w:rPr>
        <w:fldChar w:fldCharType="end"/>
      </w:r>
      <w:r w:rsidRPr="00EE2AB2">
        <w:rPr>
          <w:szCs w:val="22"/>
        </w:rPr>
        <w:t>.</w:t>
      </w:r>
    </w:p>
    <w:p w14:paraId="6511EEC6" w14:textId="77777777" w:rsidR="0098079B" w:rsidRDefault="0098079B" w:rsidP="00EE2AB2">
      <w:pPr>
        <w:rPr>
          <w:szCs w:val="22"/>
        </w:rPr>
      </w:pPr>
    </w:p>
    <w:p w14:paraId="7C01FBC4" w14:textId="77777777" w:rsidR="0098079B" w:rsidRDefault="0098079B" w:rsidP="00EE2AB2">
      <w:pPr>
        <w:rPr>
          <w:szCs w:val="22"/>
        </w:rPr>
      </w:pPr>
    </w:p>
    <w:p w14:paraId="7324863C" w14:textId="77777777" w:rsidR="0098079B" w:rsidRDefault="0098079B" w:rsidP="00EE2AB2">
      <w:pPr>
        <w:rPr>
          <w:szCs w:val="22"/>
        </w:rPr>
      </w:pPr>
    </w:p>
    <w:p w14:paraId="5B3EABB3" w14:textId="77777777" w:rsidR="0098079B" w:rsidRDefault="0098079B" w:rsidP="00EE2AB2">
      <w:pPr>
        <w:rPr>
          <w:szCs w:val="22"/>
        </w:rPr>
      </w:pPr>
    </w:p>
    <w:p w14:paraId="0E4DCE44" w14:textId="77777777" w:rsidR="0098079B" w:rsidRDefault="0098079B" w:rsidP="00EE2AB2">
      <w:pPr>
        <w:rPr>
          <w:szCs w:val="22"/>
        </w:rPr>
      </w:pPr>
    </w:p>
    <w:p w14:paraId="59EED12E" w14:textId="77777777" w:rsidR="0098079B" w:rsidRDefault="0098079B" w:rsidP="00EE2AB2">
      <w:pPr>
        <w:rPr>
          <w:szCs w:val="22"/>
        </w:rPr>
      </w:pPr>
    </w:p>
    <w:p w14:paraId="39DBC0AE" w14:textId="77777777" w:rsidR="0098079B" w:rsidRDefault="0098079B" w:rsidP="00EE2AB2">
      <w:pPr>
        <w:rPr>
          <w:szCs w:val="22"/>
        </w:rPr>
      </w:pPr>
    </w:p>
    <w:p w14:paraId="3E7BAD6D" w14:textId="77777777" w:rsidR="0098079B" w:rsidRDefault="0098079B" w:rsidP="00EE2AB2">
      <w:pPr>
        <w:rPr>
          <w:szCs w:val="22"/>
        </w:rPr>
      </w:pPr>
    </w:p>
    <w:p w14:paraId="29B8FCC0" w14:textId="77777777" w:rsidR="0098079B" w:rsidRDefault="0098079B" w:rsidP="00EE2AB2">
      <w:pPr>
        <w:rPr>
          <w:szCs w:val="22"/>
        </w:rPr>
      </w:pPr>
    </w:p>
    <w:p w14:paraId="38C51689" w14:textId="77777777" w:rsidR="0098079B" w:rsidRDefault="0098079B" w:rsidP="00EE2AB2">
      <w:pPr>
        <w:rPr>
          <w:szCs w:val="22"/>
        </w:rPr>
      </w:pPr>
    </w:p>
    <w:p w14:paraId="7BFE55DD" w14:textId="77777777" w:rsidR="0098079B" w:rsidRDefault="0098079B" w:rsidP="00EE2AB2">
      <w:pPr>
        <w:rPr>
          <w:szCs w:val="22"/>
        </w:rPr>
      </w:pPr>
    </w:p>
    <w:p w14:paraId="67310627" w14:textId="77777777" w:rsidR="0098079B" w:rsidRDefault="0098079B" w:rsidP="00EE2AB2">
      <w:pPr>
        <w:rPr>
          <w:szCs w:val="22"/>
        </w:rPr>
      </w:pPr>
    </w:p>
    <w:p w14:paraId="5EC60492" w14:textId="77777777" w:rsidR="0098079B" w:rsidRDefault="0098079B" w:rsidP="00EE2AB2">
      <w:pPr>
        <w:rPr>
          <w:szCs w:val="22"/>
        </w:rPr>
      </w:pPr>
    </w:p>
    <w:p w14:paraId="6DAA3F49" w14:textId="77777777" w:rsidR="0098079B" w:rsidRPr="00EE2AB2" w:rsidRDefault="0098079B" w:rsidP="00EE2AB2">
      <w:pPr>
        <w:rPr>
          <w:szCs w:val="22"/>
        </w:rPr>
      </w:pPr>
    </w:p>
    <w:p w14:paraId="374AC317" w14:textId="77777777" w:rsidR="00F32914" w:rsidRPr="00365C5B" w:rsidRDefault="00F32914" w:rsidP="00F32914">
      <w:pPr>
        <w:pStyle w:val="Heading1"/>
      </w:pPr>
      <w:bookmarkStart w:id="295" w:name="_Toc75782601"/>
      <w:proofErr w:type="spellStart"/>
      <w:r w:rsidRPr="00541EFD">
        <w:lastRenderedPageBreak/>
        <w:t>RAMpiler</w:t>
      </w:r>
      <w:proofErr w:type="spellEnd"/>
      <w:r w:rsidRPr="00541EFD">
        <w:t>+ Naming Convention</w:t>
      </w:r>
      <w:bookmarkEnd w:id="295"/>
    </w:p>
    <w:p w14:paraId="4A2B0EAA" w14:textId="77777777" w:rsidR="00D53FA7" w:rsidRPr="00365C5B" w:rsidRDefault="00D53FA7" w:rsidP="00F32914">
      <w:pPr>
        <w:rPr>
          <w:szCs w:val="22"/>
        </w:rPr>
      </w:pPr>
      <w:r w:rsidRPr="00D53FA7">
        <w:rPr>
          <w:szCs w:val="22"/>
        </w:rPr>
        <w:t>dti_sp</w:t>
      </w:r>
      <w:r>
        <w:rPr>
          <w:szCs w:val="22"/>
        </w:rPr>
        <w:t>(</w:t>
      </w:r>
      <w:r w:rsidRPr="00D53FA7">
        <w:rPr>
          <w:szCs w:val="22"/>
        </w:rPr>
        <w:t>pp</w:t>
      </w:r>
      <w:r>
        <w:rPr>
          <w:szCs w:val="22"/>
        </w:rPr>
        <w:t>)</w:t>
      </w:r>
      <w:r w:rsidRPr="00D53FA7">
        <w:rPr>
          <w:szCs w:val="22"/>
        </w:rPr>
        <w:t>_</w:t>
      </w:r>
      <w:r>
        <w:rPr>
          <w:szCs w:val="22"/>
        </w:rPr>
        <w:t>(</w:t>
      </w:r>
      <w:r w:rsidRPr="00D53FA7">
        <w:rPr>
          <w:szCs w:val="22"/>
        </w:rPr>
        <w:t>lp</w:t>
      </w:r>
      <w:r>
        <w:rPr>
          <w:szCs w:val="22"/>
        </w:rPr>
        <w:t>)</w:t>
      </w:r>
      <w:r w:rsidRPr="00D53FA7">
        <w:rPr>
          <w:szCs w:val="22"/>
        </w:rPr>
        <w:t>_</w:t>
      </w:r>
      <w:r>
        <w:rPr>
          <w:szCs w:val="22"/>
        </w:rPr>
        <w:t>(</w:t>
      </w:r>
      <w:r w:rsidRPr="00D53FA7">
        <w:rPr>
          <w:szCs w:val="22"/>
        </w:rPr>
        <w:t>ll</w:t>
      </w:r>
      <w:r>
        <w:rPr>
          <w:szCs w:val="22"/>
        </w:rPr>
        <w:t>/lli)(</w:t>
      </w:r>
      <w:r w:rsidRPr="00D53FA7">
        <w:rPr>
          <w:szCs w:val="22"/>
        </w:rPr>
        <w:t>pg</w:t>
      </w:r>
      <w:r>
        <w:rPr>
          <w:szCs w:val="22"/>
        </w:rPr>
        <w:t>/pgr)(</w:t>
      </w:r>
      <w:r w:rsidRPr="00D53FA7">
        <w:rPr>
          <w:szCs w:val="22"/>
        </w:rPr>
        <w:t>dr</w:t>
      </w:r>
      <w:r>
        <w:rPr>
          <w:szCs w:val="22"/>
        </w:rPr>
        <w:t>)</w:t>
      </w:r>
      <w:r w:rsidRPr="00D53FA7">
        <w:rPr>
          <w:szCs w:val="22"/>
        </w:rPr>
        <w:t>_tm</w:t>
      </w:r>
      <w:r w:rsidR="00CB2B79">
        <w:rPr>
          <w:szCs w:val="22"/>
        </w:rPr>
        <w:t>0</w:t>
      </w:r>
      <w:r>
        <w:rPr>
          <w:szCs w:val="22"/>
        </w:rPr>
        <w:t>6</w:t>
      </w:r>
      <w:r w:rsidR="000A5122">
        <w:rPr>
          <w:szCs w:val="22"/>
        </w:rPr>
        <w:t>(ff)(od)(</w:t>
      </w:r>
      <w:r>
        <w:rPr>
          <w:szCs w:val="22"/>
        </w:rPr>
        <w:t>hvt/</w:t>
      </w:r>
      <w:r w:rsidRPr="00D53FA7">
        <w:rPr>
          <w:szCs w:val="22"/>
        </w:rPr>
        <w:t>lvt</w:t>
      </w:r>
      <w:r w:rsidR="000A5122">
        <w:rPr>
          <w:szCs w:val="22"/>
        </w:rPr>
        <w:t>/ulvt</w:t>
      </w:r>
      <w:r>
        <w:rPr>
          <w:szCs w:val="22"/>
        </w:rPr>
        <w:t>)</w:t>
      </w:r>
      <w:r w:rsidRPr="00D53FA7">
        <w:rPr>
          <w:szCs w:val="22"/>
        </w:rPr>
        <w:t>_</w:t>
      </w:r>
      <w:r>
        <w:rPr>
          <w:szCs w:val="22"/>
        </w:rPr>
        <w:t>(nw)</w:t>
      </w:r>
      <w:r w:rsidRPr="00D53FA7">
        <w:rPr>
          <w:szCs w:val="22"/>
        </w:rPr>
        <w:t>x</w:t>
      </w:r>
      <w:r>
        <w:rPr>
          <w:szCs w:val="22"/>
        </w:rPr>
        <w:t>(ws)</w:t>
      </w:r>
      <w:r w:rsidRPr="00D53FA7">
        <w:rPr>
          <w:szCs w:val="22"/>
        </w:rPr>
        <w:t xml:space="preserve">_ </w:t>
      </w:r>
      <w:r w:rsidRPr="00365C5B">
        <w:rPr>
          <w:szCs w:val="22"/>
        </w:rPr>
        <w:t>)</w:t>
      </w:r>
      <w:r>
        <w:rPr>
          <w:szCs w:val="22"/>
        </w:rPr>
        <w:t>(ep/op/sec/secde*)_</w:t>
      </w:r>
      <w:r w:rsidRPr="00365C5B">
        <w:rPr>
          <w:szCs w:val="22"/>
        </w:rPr>
        <w:t>(i)(t)(</w:t>
      </w:r>
      <w:r>
        <w:rPr>
          <w:szCs w:val="22"/>
        </w:rPr>
        <w:t>aw)</w:t>
      </w:r>
      <w:r w:rsidRPr="00365C5B">
        <w:rPr>
          <w:szCs w:val="22"/>
        </w:rPr>
        <w:t>(</w:t>
      </w:r>
      <w:r>
        <w:rPr>
          <w:szCs w:val="22"/>
        </w:rPr>
        <w:t>1/2/</w:t>
      </w:r>
      <w:r w:rsidRPr="00365C5B">
        <w:rPr>
          <w:szCs w:val="22"/>
        </w:rPr>
        <w:t>4/8/16/32)(bw/byw/ww)</w:t>
      </w:r>
      <w:r>
        <w:rPr>
          <w:szCs w:val="22"/>
        </w:rPr>
        <w:t>(r)(1</w:t>
      </w:r>
      <w:r w:rsidRPr="00365C5B">
        <w:rPr>
          <w:szCs w:val="22"/>
        </w:rPr>
        <w:t>/</w:t>
      </w:r>
      <w:r>
        <w:rPr>
          <w:szCs w:val="22"/>
        </w:rPr>
        <w:t>3/9</w:t>
      </w:r>
      <w:r w:rsidRPr="00365C5B">
        <w:rPr>
          <w:szCs w:val="22"/>
        </w:rPr>
        <w:t>)x</w:t>
      </w:r>
      <w:r>
        <w:rPr>
          <w:szCs w:val="22"/>
        </w:rPr>
        <w:t>(oe)</w:t>
      </w:r>
      <w:r w:rsidRPr="00365C5B">
        <w:rPr>
          <w:szCs w:val="22"/>
        </w:rPr>
        <w:t>(r)(c)</w:t>
      </w:r>
      <w:r w:rsidR="000A5122" w:rsidRPr="00D53FA7">
        <w:rPr>
          <w:szCs w:val="22"/>
        </w:rPr>
        <w:t xml:space="preserve"> </w:t>
      </w:r>
      <w:r w:rsidRPr="00D53FA7">
        <w:rPr>
          <w:szCs w:val="22"/>
        </w:rPr>
        <w:t>_</w:t>
      </w:r>
      <w:r>
        <w:rPr>
          <w:szCs w:val="22"/>
        </w:rPr>
        <w:t>(</w:t>
      </w:r>
      <w:proofErr w:type="spellStart"/>
      <w:r>
        <w:rPr>
          <w:szCs w:val="22"/>
        </w:rPr>
        <w:t>shd</w:t>
      </w:r>
      <w:proofErr w:type="spellEnd"/>
      <w:r>
        <w:rPr>
          <w:szCs w:val="22"/>
        </w:rPr>
        <w:t>/</w:t>
      </w:r>
      <w:proofErr w:type="spellStart"/>
      <w:r w:rsidRPr="00D53FA7">
        <w:rPr>
          <w:szCs w:val="22"/>
        </w:rPr>
        <w:t>hd</w:t>
      </w:r>
      <w:proofErr w:type="spellEnd"/>
      <w:r>
        <w:rPr>
          <w:szCs w:val="22"/>
        </w:rPr>
        <w:t>/</w:t>
      </w:r>
      <w:proofErr w:type="spellStart"/>
      <w:r>
        <w:rPr>
          <w:szCs w:val="22"/>
        </w:rPr>
        <w:t>shc</w:t>
      </w:r>
      <w:proofErr w:type="spellEnd"/>
      <w:r>
        <w:rPr>
          <w:szCs w:val="22"/>
        </w:rPr>
        <w:t>/</w:t>
      </w:r>
      <w:proofErr w:type="spellStart"/>
      <w:r>
        <w:rPr>
          <w:szCs w:val="22"/>
        </w:rPr>
        <w:t>hc</w:t>
      </w:r>
      <w:proofErr w:type="spellEnd"/>
      <w:r>
        <w:rPr>
          <w:szCs w:val="22"/>
        </w:rPr>
        <w:t>)</w:t>
      </w:r>
      <w:r w:rsidRPr="00D53FA7">
        <w:rPr>
          <w:szCs w:val="22"/>
        </w:rPr>
        <w:t>_</w:t>
      </w:r>
      <w:r>
        <w:rPr>
          <w:szCs w:val="22"/>
        </w:rPr>
        <w:t>(</w:t>
      </w:r>
      <w:proofErr w:type="spellStart"/>
      <w:r w:rsidRPr="00D53FA7">
        <w:rPr>
          <w:szCs w:val="22"/>
        </w:rPr>
        <w:t>isol</w:t>
      </w:r>
      <w:proofErr w:type="spellEnd"/>
      <w:r>
        <w:rPr>
          <w:szCs w:val="22"/>
        </w:rPr>
        <w:t>)</w:t>
      </w:r>
    </w:p>
    <w:p w14:paraId="70DE6A45" w14:textId="3E6DB8CC" w:rsidR="00F32914" w:rsidRDefault="00F32914" w:rsidP="00F635AC">
      <w:pPr>
        <w:pStyle w:val="Caption"/>
      </w:pPr>
      <w:bookmarkStart w:id="296" w:name="_Toc75782640"/>
      <w:r>
        <w:t xml:space="preserve">Table </w:t>
      </w:r>
      <w:r w:rsidR="00C74EF9">
        <w:fldChar w:fldCharType="begin"/>
      </w:r>
      <w:r w:rsidR="002B71F0">
        <w:instrText xml:space="preserve"> SEQ Table \* ARABIC </w:instrText>
      </w:r>
      <w:r w:rsidR="00C74EF9">
        <w:fldChar w:fldCharType="separate"/>
      </w:r>
      <w:r w:rsidR="00BA1137">
        <w:rPr>
          <w:noProof/>
        </w:rPr>
        <w:t>3</w:t>
      </w:r>
      <w:r w:rsidR="00C74EF9">
        <w:rPr>
          <w:noProof/>
        </w:rPr>
        <w:fldChar w:fldCharType="end"/>
      </w:r>
      <w:r>
        <w:t xml:space="preserve">. </w:t>
      </w:r>
      <w:r w:rsidRPr="009170B6">
        <w:t xml:space="preserve">Naming </w:t>
      </w:r>
      <w:r w:rsidR="00CD0822">
        <w:t>C</w:t>
      </w:r>
      <w:r w:rsidRPr="009170B6">
        <w:t xml:space="preserve">onvention for Top </w:t>
      </w:r>
      <w:r w:rsidR="00CD0822">
        <w:t>L</w:t>
      </w:r>
      <w:r w:rsidRPr="009170B6">
        <w:t>evel</w:t>
      </w:r>
      <w:bookmarkEnd w:id="296"/>
    </w:p>
    <w:tbl>
      <w:tblPr>
        <w:tblStyle w:val="Dolphin"/>
        <w:tblW w:w="10773" w:type="dxa"/>
        <w:tblLook w:val="01E0" w:firstRow="1" w:lastRow="1" w:firstColumn="1" w:lastColumn="1" w:noHBand="0" w:noVBand="0"/>
      </w:tblPr>
      <w:tblGrid>
        <w:gridCol w:w="2151"/>
        <w:gridCol w:w="6676"/>
        <w:gridCol w:w="1946"/>
      </w:tblGrid>
      <w:tr w:rsidR="00F32914" w:rsidRPr="00F32914" w14:paraId="43F30FD2" w14:textId="77777777" w:rsidTr="000A5122">
        <w:trPr>
          <w:cnfStyle w:val="100000000000" w:firstRow="1" w:lastRow="0" w:firstColumn="0" w:lastColumn="0" w:oddVBand="0" w:evenVBand="0" w:oddHBand="0" w:evenHBand="0" w:firstRowFirstColumn="0" w:firstRowLastColumn="0" w:lastRowFirstColumn="0" w:lastRowLastColumn="0"/>
          <w:trHeight w:val="284"/>
        </w:trPr>
        <w:tc>
          <w:tcPr>
            <w:tcW w:w="2151" w:type="dxa"/>
          </w:tcPr>
          <w:p w14:paraId="1F9FC318" w14:textId="77777777" w:rsidR="00F32914" w:rsidRPr="00F32914" w:rsidRDefault="00F32914" w:rsidP="00F32914">
            <w:pPr>
              <w:pStyle w:val="Table"/>
            </w:pPr>
            <w:r w:rsidRPr="00F32914">
              <w:t>Field Value</w:t>
            </w:r>
          </w:p>
        </w:tc>
        <w:tc>
          <w:tcPr>
            <w:tcW w:w="6676" w:type="dxa"/>
          </w:tcPr>
          <w:p w14:paraId="4F0C2418" w14:textId="77777777" w:rsidR="00F32914" w:rsidRPr="00F32914" w:rsidRDefault="00F32914" w:rsidP="00F32914">
            <w:pPr>
              <w:pStyle w:val="Table"/>
            </w:pPr>
            <w:r w:rsidRPr="00F32914">
              <w:t>Description</w:t>
            </w:r>
          </w:p>
        </w:tc>
        <w:tc>
          <w:tcPr>
            <w:tcW w:w="1946" w:type="dxa"/>
          </w:tcPr>
          <w:p w14:paraId="1FD18549" w14:textId="77777777" w:rsidR="00F32914" w:rsidRPr="00F32914" w:rsidRDefault="00F32914" w:rsidP="00F32914">
            <w:pPr>
              <w:pStyle w:val="Table"/>
            </w:pPr>
          </w:p>
        </w:tc>
      </w:tr>
      <w:tr w:rsidR="00F32914" w:rsidRPr="004B1DFA" w14:paraId="268E19FC" w14:textId="77777777" w:rsidTr="000A5122">
        <w:trPr>
          <w:trHeight w:val="284"/>
        </w:trPr>
        <w:tc>
          <w:tcPr>
            <w:tcW w:w="2151" w:type="dxa"/>
          </w:tcPr>
          <w:p w14:paraId="5EB2BE02" w14:textId="77777777" w:rsidR="00F32914" w:rsidRPr="004B1DFA" w:rsidRDefault="00F32914" w:rsidP="00F32914">
            <w:pPr>
              <w:pStyle w:val="Table"/>
              <w:jc w:val="left"/>
            </w:pPr>
            <w:proofErr w:type="spellStart"/>
            <w:r w:rsidRPr="004B1DFA">
              <w:t>dti</w:t>
            </w:r>
            <w:proofErr w:type="spellEnd"/>
          </w:p>
        </w:tc>
        <w:tc>
          <w:tcPr>
            <w:tcW w:w="6676" w:type="dxa"/>
          </w:tcPr>
          <w:p w14:paraId="0A3040F3" w14:textId="77777777" w:rsidR="00F32914" w:rsidRPr="004B1DFA" w:rsidRDefault="00F32914" w:rsidP="00F32914">
            <w:pPr>
              <w:pStyle w:val="Table"/>
              <w:jc w:val="left"/>
            </w:pPr>
            <w:r w:rsidRPr="004B1DFA">
              <w:t>Dolphin Technology</w:t>
            </w:r>
          </w:p>
        </w:tc>
        <w:tc>
          <w:tcPr>
            <w:tcW w:w="1946" w:type="dxa"/>
          </w:tcPr>
          <w:p w14:paraId="7838652B" w14:textId="77777777" w:rsidR="00F32914" w:rsidRPr="004B1DFA" w:rsidRDefault="00F32914" w:rsidP="00F32914">
            <w:pPr>
              <w:pStyle w:val="Table"/>
              <w:jc w:val="left"/>
            </w:pPr>
          </w:p>
        </w:tc>
      </w:tr>
      <w:tr w:rsidR="00F32914" w:rsidRPr="004B1DFA" w14:paraId="4B6AAC9F" w14:textId="77777777" w:rsidTr="000A5122">
        <w:trPr>
          <w:trHeight w:val="284"/>
        </w:trPr>
        <w:tc>
          <w:tcPr>
            <w:tcW w:w="2151" w:type="dxa"/>
            <w:shd w:val="clear" w:color="auto" w:fill="80A5FA"/>
          </w:tcPr>
          <w:p w14:paraId="348799A9" w14:textId="77777777" w:rsidR="00F32914" w:rsidRPr="004B1DFA" w:rsidRDefault="00F32914" w:rsidP="00D53FA7">
            <w:pPr>
              <w:pStyle w:val="Table"/>
              <w:jc w:val="left"/>
            </w:pPr>
            <w:proofErr w:type="spellStart"/>
            <w:r w:rsidRPr="004B1DFA">
              <w:t>sp</w:t>
            </w:r>
            <w:proofErr w:type="spellEnd"/>
          </w:p>
        </w:tc>
        <w:tc>
          <w:tcPr>
            <w:tcW w:w="6676" w:type="dxa"/>
            <w:shd w:val="clear" w:color="auto" w:fill="80A5FA"/>
          </w:tcPr>
          <w:p w14:paraId="511EBC50" w14:textId="77777777" w:rsidR="00F32914" w:rsidRPr="004B1DFA" w:rsidRDefault="00F32914" w:rsidP="00D53FA7">
            <w:pPr>
              <w:pStyle w:val="Table"/>
              <w:jc w:val="left"/>
            </w:pPr>
            <w:r w:rsidRPr="004B1DFA">
              <w:t>Single</w:t>
            </w:r>
            <w:r w:rsidR="00D53FA7">
              <w:t xml:space="preserve"> </w:t>
            </w:r>
            <w:r w:rsidRPr="004B1DFA">
              <w:t>Port SRAM Block without redundancy</w:t>
            </w:r>
          </w:p>
        </w:tc>
        <w:tc>
          <w:tcPr>
            <w:tcW w:w="1946" w:type="dxa"/>
            <w:shd w:val="clear" w:color="auto" w:fill="80A5FA"/>
          </w:tcPr>
          <w:p w14:paraId="232B33B0" w14:textId="77777777" w:rsidR="00F32914" w:rsidRPr="004B1DFA" w:rsidRDefault="00F32914" w:rsidP="00F32914">
            <w:pPr>
              <w:pStyle w:val="Table"/>
              <w:jc w:val="left"/>
            </w:pPr>
            <w:r w:rsidRPr="004B1DFA">
              <w:t>Default</w:t>
            </w:r>
          </w:p>
        </w:tc>
      </w:tr>
      <w:tr w:rsidR="00F32914" w:rsidRPr="004B1DFA" w14:paraId="536973E7" w14:textId="77777777" w:rsidTr="000A5122">
        <w:trPr>
          <w:trHeight w:val="284"/>
        </w:trPr>
        <w:tc>
          <w:tcPr>
            <w:tcW w:w="2151" w:type="dxa"/>
            <w:shd w:val="clear" w:color="auto" w:fill="80A5FA"/>
          </w:tcPr>
          <w:p w14:paraId="566D26C1" w14:textId="77777777" w:rsidR="00F32914" w:rsidRPr="004B1DFA" w:rsidRDefault="00F32914" w:rsidP="00D53FA7">
            <w:pPr>
              <w:pStyle w:val="Table"/>
              <w:jc w:val="left"/>
            </w:pPr>
            <w:proofErr w:type="spellStart"/>
            <w:r w:rsidRPr="004B1DFA">
              <w:t>spp</w:t>
            </w:r>
            <w:proofErr w:type="spellEnd"/>
          </w:p>
        </w:tc>
        <w:tc>
          <w:tcPr>
            <w:tcW w:w="6676" w:type="dxa"/>
            <w:shd w:val="clear" w:color="auto" w:fill="80A5FA"/>
          </w:tcPr>
          <w:p w14:paraId="34748F88" w14:textId="77777777" w:rsidR="00F32914" w:rsidRPr="004B1DFA" w:rsidRDefault="00F32914" w:rsidP="00D53FA7">
            <w:pPr>
              <w:pStyle w:val="Table"/>
              <w:jc w:val="left"/>
            </w:pPr>
            <w:proofErr w:type="spellStart"/>
            <w:r w:rsidRPr="004B1DFA">
              <w:t>SinglePort</w:t>
            </w:r>
            <w:proofErr w:type="spellEnd"/>
            <w:r w:rsidRPr="004B1DFA">
              <w:t xml:space="preserve"> Plus [with Column Redundancy]</w:t>
            </w:r>
          </w:p>
        </w:tc>
        <w:tc>
          <w:tcPr>
            <w:tcW w:w="1946" w:type="dxa"/>
            <w:shd w:val="clear" w:color="auto" w:fill="80A5FA"/>
          </w:tcPr>
          <w:p w14:paraId="76B330F1" w14:textId="77777777" w:rsidR="00F32914" w:rsidRPr="004B1DFA" w:rsidRDefault="00F32914" w:rsidP="00F32914">
            <w:pPr>
              <w:pStyle w:val="Table"/>
              <w:jc w:val="left"/>
            </w:pPr>
          </w:p>
        </w:tc>
      </w:tr>
      <w:tr w:rsidR="00F32914" w:rsidRPr="004B1DFA" w14:paraId="7A00125D" w14:textId="77777777" w:rsidTr="000A5122">
        <w:trPr>
          <w:trHeight w:val="284"/>
        </w:trPr>
        <w:tc>
          <w:tcPr>
            <w:tcW w:w="2151" w:type="dxa"/>
            <w:shd w:val="clear" w:color="auto" w:fill="80A5FA"/>
          </w:tcPr>
          <w:p w14:paraId="0F90438E" w14:textId="77777777" w:rsidR="00F32914" w:rsidRPr="004B1DFA" w:rsidRDefault="00D53FA7" w:rsidP="00F32914">
            <w:pPr>
              <w:pStyle w:val="Table"/>
              <w:jc w:val="left"/>
            </w:pPr>
            <w:proofErr w:type="spellStart"/>
            <w:r>
              <w:t>sp</w:t>
            </w:r>
            <w:r w:rsidR="00F32914" w:rsidRPr="004B1DFA">
              <w:t>pp</w:t>
            </w:r>
            <w:proofErr w:type="spellEnd"/>
          </w:p>
        </w:tc>
        <w:tc>
          <w:tcPr>
            <w:tcW w:w="6676" w:type="dxa"/>
            <w:shd w:val="clear" w:color="auto" w:fill="80A5FA"/>
          </w:tcPr>
          <w:p w14:paraId="2C7C61E0" w14:textId="77777777" w:rsidR="00F32914" w:rsidRPr="004B1DFA" w:rsidRDefault="00F32914" w:rsidP="00D53FA7">
            <w:pPr>
              <w:pStyle w:val="Table"/>
              <w:jc w:val="left"/>
            </w:pPr>
            <w:r w:rsidRPr="004B1DFA">
              <w:t xml:space="preserve">Single Port Plus </w:t>
            </w:r>
            <w:proofErr w:type="spellStart"/>
            <w:r w:rsidRPr="004B1DFA">
              <w:t>Plus</w:t>
            </w:r>
            <w:proofErr w:type="spellEnd"/>
            <w:r w:rsidRPr="004B1DFA">
              <w:t xml:space="preserve"> [with Row Redundancy]</w:t>
            </w:r>
          </w:p>
        </w:tc>
        <w:tc>
          <w:tcPr>
            <w:tcW w:w="1946" w:type="dxa"/>
            <w:shd w:val="clear" w:color="auto" w:fill="80A5FA"/>
          </w:tcPr>
          <w:p w14:paraId="3AC38632" w14:textId="77777777" w:rsidR="00F32914" w:rsidRPr="004B1DFA" w:rsidRDefault="00F32914" w:rsidP="00F32914">
            <w:pPr>
              <w:pStyle w:val="Table"/>
              <w:jc w:val="left"/>
            </w:pPr>
          </w:p>
        </w:tc>
      </w:tr>
      <w:tr w:rsidR="00F32914" w:rsidRPr="004B1DFA" w14:paraId="4957B629" w14:textId="77777777" w:rsidTr="000A5122">
        <w:trPr>
          <w:trHeight w:val="284"/>
        </w:trPr>
        <w:tc>
          <w:tcPr>
            <w:tcW w:w="2151" w:type="dxa"/>
            <w:shd w:val="clear" w:color="auto" w:fill="80A5FA"/>
          </w:tcPr>
          <w:p w14:paraId="6FCD70B2" w14:textId="77777777" w:rsidR="00F32914" w:rsidRPr="004B1DFA" w:rsidRDefault="00C55FA7" w:rsidP="00F32914">
            <w:pPr>
              <w:pStyle w:val="Table"/>
              <w:jc w:val="left"/>
            </w:pPr>
            <w:proofErr w:type="spellStart"/>
            <w:r>
              <w:t>s</w:t>
            </w:r>
            <w:r w:rsidR="000A5122">
              <w:t>hd</w:t>
            </w:r>
            <w:proofErr w:type="spellEnd"/>
            <w:r w:rsidR="000A5122">
              <w:t>/</w:t>
            </w:r>
            <w:proofErr w:type="spellStart"/>
            <w:r w:rsidR="000A5122">
              <w:t>hd</w:t>
            </w:r>
            <w:proofErr w:type="spellEnd"/>
            <w:r w:rsidR="000A5122">
              <w:t>/</w:t>
            </w:r>
            <w:proofErr w:type="spellStart"/>
            <w:r w:rsidR="000A5122">
              <w:t>shc</w:t>
            </w:r>
            <w:proofErr w:type="spellEnd"/>
            <w:r w:rsidR="000A5122">
              <w:t>/</w:t>
            </w:r>
            <w:proofErr w:type="spellStart"/>
            <w:r w:rsidR="000A5122">
              <w:t>hc</w:t>
            </w:r>
            <w:proofErr w:type="spellEnd"/>
          </w:p>
        </w:tc>
        <w:tc>
          <w:tcPr>
            <w:tcW w:w="6676" w:type="dxa"/>
            <w:shd w:val="clear" w:color="auto" w:fill="80A5FA"/>
          </w:tcPr>
          <w:p w14:paraId="376940B2" w14:textId="77777777" w:rsidR="00F32914" w:rsidRPr="004B1DFA" w:rsidRDefault="000A5122" w:rsidP="00F32914">
            <w:pPr>
              <w:pStyle w:val="Table"/>
              <w:jc w:val="left"/>
            </w:pPr>
            <w:r>
              <w:t>Bit cell type</w:t>
            </w:r>
          </w:p>
        </w:tc>
        <w:tc>
          <w:tcPr>
            <w:tcW w:w="1946" w:type="dxa"/>
            <w:shd w:val="clear" w:color="auto" w:fill="80A5FA"/>
          </w:tcPr>
          <w:p w14:paraId="5BE3B305" w14:textId="77777777" w:rsidR="00F32914" w:rsidRPr="004B1DFA" w:rsidRDefault="00F32914" w:rsidP="00F32914">
            <w:pPr>
              <w:pStyle w:val="Table"/>
              <w:jc w:val="left"/>
            </w:pPr>
          </w:p>
        </w:tc>
      </w:tr>
      <w:tr w:rsidR="00F32914" w:rsidRPr="004B1DFA" w14:paraId="59D382C1" w14:textId="77777777" w:rsidTr="000A5122">
        <w:trPr>
          <w:trHeight w:val="284"/>
        </w:trPr>
        <w:tc>
          <w:tcPr>
            <w:tcW w:w="2151" w:type="dxa"/>
          </w:tcPr>
          <w:p w14:paraId="44F41996" w14:textId="77777777" w:rsidR="00F32914" w:rsidRPr="004B1DFA" w:rsidRDefault="00F32914" w:rsidP="00F32914">
            <w:pPr>
              <w:pStyle w:val="Table"/>
              <w:jc w:val="left"/>
              <w:rPr>
                <w:lang w:val="da-DK"/>
              </w:rPr>
            </w:pPr>
            <w:r w:rsidRPr="004B1DFA">
              <w:rPr>
                <w:lang w:val="da-DK"/>
              </w:rPr>
              <w:t>ll</w:t>
            </w:r>
          </w:p>
        </w:tc>
        <w:tc>
          <w:tcPr>
            <w:tcW w:w="6676" w:type="dxa"/>
          </w:tcPr>
          <w:p w14:paraId="63866F66" w14:textId="77777777" w:rsidR="00F32914" w:rsidRPr="004B1DFA" w:rsidRDefault="00F32914" w:rsidP="00F32914">
            <w:pPr>
              <w:pStyle w:val="Table"/>
              <w:jc w:val="left"/>
            </w:pPr>
            <w:r w:rsidRPr="004B1DFA">
              <w:t>Low Leak</w:t>
            </w:r>
            <w:r>
              <w:t xml:space="preserve">- deep sleep </w:t>
            </w:r>
          </w:p>
        </w:tc>
        <w:tc>
          <w:tcPr>
            <w:tcW w:w="1946" w:type="dxa"/>
          </w:tcPr>
          <w:p w14:paraId="376C8914" w14:textId="77777777" w:rsidR="00F32914" w:rsidRPr="004B1DFA" w:rsidRDefault="00F32914" w:rsidP="00F32914">
            <w:pPr>
              <w:pStyle w:val="Table"/>
              <w:jc w:val="left"/>
            </w:pPr>
          </w:p>
        </w:tc>
      </w:tr>
      <w:tr w:rsidR="00F32914" w:rsidRPr="004B1DFA" w14:paraId="00422E10" w14:textId="77777777" w:rsidTr="000A5122">
        <w:trPr>
          <w:trHeight w:val="284"/>
        </w:trPr>
        <w:tc>
          <w:tcPr>
            <w:tcW w:w="2151" w:type="dxa"/>
          </w:tcPr>
          <w:p w14:paraId="224C12B0" w14:textId="77777777" w:rsidR="00F32914" w:rsidRPr="004B1DFA" w:rsidRDefault="00F32914" w:rsidP="00F32914">
            <w:pPr>
              <w:pStyle w:val="Table"/>
              <w:jc w:val="left"/>
            </w:pPr>
            <w:proofErr w:type="spellStart"/>
            <w:r>
              <w:t>lli</w:t>
            </w:r>
            <w:proofErr w:type="spellEnd"/>
            <w:r>
              <w:tab/>
            </w:r>
          </w:p>
        </w:tc>
        <w:tc>
          <w:tcPr>
            <w:tcW w:w="6676" w:type="dxa"/>
          </w:tcPr>
          <w:p w14:paraId="5B75A4FB" w14:textId="77777777" w:rsidR="00F32914" w:rsidRPr="004B1DFA" w:rsidRDefault="000A5122" w:rsidP="00F32914">
            <w:pPr>
              <w:pStyle w:val="Table"/>
              <w:jc w:val="left"/>
            </w:pPr>
            <w:r>
              <w:t>L</w:t>
            </w:r>
            <w:r w:rsidR="00F32914" w:rsidRPr="004B1DFA">
              <w:t>ow Leak</w:t>
            </w:r>
            <w:r w:rsidR="00F32914">
              <w:t xml:space="preserve">- light sleep </w:t>
            </w:r>
          </w:p>
        </w:tc>
        <w:tc>
          <w:tcPr>
            <w:tcW w:w="1946" w:type="dxa"/>
          </w:tcPr>
          <w:p w14:paraId="4B47101E" w14:textId="77777777" w:rsidR="00F32914" w:rsidRPr="004B1DFA" w:rsidRDefault="00F32914" w:rsidP="00F32914">
            <w:pPr>
              <w:pStyle w:val="Table"/>
              <w:jc w:val="left"/>
            </w:pPr>
            <w:r w:rsidRPr="004B1DFA">
              <w:t>Optional</w:t>
            </w:r>
          </w:p>
        </w:tc>
      </w:tr>
      <w:tr w:rsidR="00F32914" w:rsidRPr="004B1DFA" w14:paraId="7B9EB462" w14:textId="77777777" w:rsidTr="000A5122">
        <w:trPr>
          <w:trHeight w:val="284"/>
        </w:trPr>
        <w:tc>
          <w:tcPr>
            <w:tcW w:w="2151" w:type="dxa"/>
          </w:tcPr>
          <w:p w14:paraId="05EDC327" w14:textId="77777777" w:rsidR="00F32914" w:rsidRPr="004B1DFA" w:rsidRDefault="00F32914" w:rsidP="00F32914">
            <w:pPr>
              <w:pStyle w:val="Table"/>
              <w:jc w:val="left"/>
            </w:pPr>
            <w:proofErr w:type="spellStart"/>
            <w:r>
              <w:t>dr</w:t>
            </w:r>
            <w:proofErr w:type="spellEnd"/>
            <w:r>
              <w:tab/>
            </w:r>
            <w:r>
              <w:tab/>
            </w:r>
          </w:p>
        </w:tc>
        <w:tc>
          <w:tcPr>
            <w:tcW w:w="6676" w:type="dxa"/>
          </w:tcPr>
          <w:p w14:paraId="0D647083" w14:textId="77777777" w:rsidR="00F32914" w:rsidRPr="004B1DFA" w:rsidRDefault="00F32914" w:rsidP="00F32914">
            <w:pPr>
              <w:pStyle w:val="Table"/>
              <w:jc w:val="left"/>
            </w:pPr>
            <w:r w:rsidRPr="004B1DFA">
              <w:t xml:space="preserve">Dual Power </w:t>
            </w:r>
            <w:r>
              <w:t>Rail</w:t>
            </w:r>
          </w:p>
        </w:tc>
        <w:tc>
          <w:tcPr>
            <w:tcW w:w="1946" w:type="dxa"/>
          </w:tcPr>
          <w:p w14:paraId="613CFC0F" w14:textId="77777777" w:rsidR="00F32914" w:rsidRPr="004B1DFA" w:rsidRDefault="00F32914" w:rsidP="00F32914">
            <w:pPr>
              <w:pStyle w:val="Table"/>
              <w:jc w:val="left"/>
            </w:pPr>
            <w:r w:rsidRPr="004B1DFA">
              <w:t>Optional</w:t>
            </w:r>
          </w:p>
        </w:tc>
      </w:tr>
      <w:tr w:rsidR="00F32914" w:rsidRPr="004B1DFA" w14:paraId="756686D8" w14:textId="77777777" w:rsidTr="000A5122">
        <w:trPr>
          <w:trHeight w:val="284"/>
        </w:trPr>
        <w:tc>
          <w:tcPr>
            <w:tcW w:w="2151" w:type="dxa"/>
          </w:tcPr>
          <w:p w14:paraId="127B0F89" w14:textId="77777777" w:rsidR="00F32914" w:rsidRPr="004B1DFA" w:rsidRDefault="00F32914" w:rsidP="00F32914">
            <w:pPr>
              <w:pStyle w:val="Table"/>
              <w:jc w:val="left"/>
              <w:rPr>
                <w:lang w:val="da-DK"/>
              </w:rPr>
            </w:pPr>
            <w:r>
              <w:rPr>
                <w:lang w:val="da-DK"/>
              </w:rPr>
              <w:t>pg</w:t>
            </w:r>
            <w:r>
              <w:rPr>
                <w:lang w:val="da-DK"/>
              </w:rPr>
              <w:tab/>
            </w:r>
          </w:p>
        </w:tc>
        <w:tc>
          <w:tcPr>
            <w:tcW w:w="6676" w:type="dxa"/>
          </w:tcPr>
          <w:p w14:paraId="160FBF08" w14:textId="77777777" w:rsidR="00F32914" w:rsidRPr="004B1DFA" w:rsidRDefault="00F32914" w:rsidP="00F32914">
            <w:pPr>
              <w:pStyle w:val="Table"/>
              <w:jc w:val="left"/>
            </w:pPr>
            <w:r>
              <w:t xml:space="preserve">Power gating </w:t>
            </w:r>
          </w:p>
        </w:tc>
        <w:tc>
          <w:tcPr>
            <w:tcW w:w="1946" w:type="dxa"/>
          </w:tcPr>
          <w:p w14:paraId="75205B96" w14:textId="77777777" w:rsidR="00F32914" w:rsidRPr="004B1DFA" w:rsidRDefault="00F32914" w:rsidP="00F32914">
            <w:pPr>
              <w:pStyle w:val="Table"/>
              <w:jc w:val="left"/>
            </w:pPr>
            <w:r w:rsidRPr="004B1DFA">
              <w:t>Optional</w:t>
            </w:r>
          </w:p>
        </w:tc>
      </w:tr>
      <w:tr w:rsidR="00F32914" w:rsidRPr="004B1DFA" w14:paraId="6F66F8F5" w14:textId="77777777" w:rsidTr="000A5122">
        <w:trPr>
          <w:trHeight w:val="284"/>
        </w:trPr>
        <w:tc>
          <w:tcPr>
            <w:tcW w:w="2151" w:type="dxa"/>
          </w:tcPr>
          <w:p w14:paraId="79500852" w14:textId="77777777" w:rsidR="00F32914" w:rsidRPr="004B1DFA" w:rsidRDefault="00F32914" w:rsidP="00F32914">
            <w:pPr>
              <w:pStyle w:val="Table"/>
              <w:jc w:val="left"/>
            </w:pPr>
            <w:proofErr w:type="spellStart"/>
            <w:r>
              <w:t>pgr</w:t>
            </w:r>
            <w:proofErr w:type="spellEnd"/>
          </w:p>
        </w:tc>
        <w:tc>
          <w:tcPr>
            <w:tcW w:w="6676" w:type="dxa"/>
          </w:tcPr>
          <w:p w14:paraId="0E5C3BBC" w14:textId="77777777" w:rsidR="00F32914" w:rsidRPr="004B1DFA" w:rsidRDefault="00F32914" w:rsidP="00F32914">
            <w:pPr>
              <w:pStyle w:val="Table"/>
              <w:jc w:val="left"/>
            </w:pPr>
            <w:r>
              <w:t>Power gating with data retention</w:t>
            </w:r>
          </w:p>
        </w:tc>
        <w:tc>
          <w:tcPr>
            <w:tcW w:w="1946" w:type="dxa"/>
          </w:tcPr>
          <w:p w14:paraId="036C5E36" w14:textId="77777777" w:rsidR="00F32914" w:rsidRPr="004B1DFA" w:rsidRDefault="00F32914" w:rsidP="00F32914">
            <w:pPr>
              <w:pStyle w:val="Table"/>
              <w:jc w:val="left"/>
            </w:pPr>
            <w:r w:rsidRPr="004B1DFA">
              <w:t>Optional</w:t>
            </w:r>
          </w:p>
        </w:tc>
      </w:tr>
      <w:tr w:rsidR="00F32914" w:rsidRPr="004B1DFA" w14:paraId="139E8AEE" w14:textId="77777777" w:rsidTr="000A5122">
        <w:trPr>
          <w:trHeight w:val="284"/>
        </w:trPr>
        <w:tc>
          <w:tcPr>
            <w:tcW w:w="2151" w:type="dxa"/>
            <w:shd w:val="clear" w:color="auto" w:fill="80A5FA"/>
          </w:tcPr>
          <w:p w14:paraId="5C69C9CF" w14:textId="77777777" w:rsidR="00F32914" w:rsidRPr="004B1DFA" w:rsidRDefault="00CB2B79" w:rsidP="001F421E">
            <w:pPr>
              <w:pStyle w:val="Table"/>
              <w:jc w:val="left"/>
              <w:rPr>
                <w:lang w:val="da-DK"/>
              </w:rPr>
            </w:pPr>
            <w:r>
              <w:rPr>
                <w:lang w:val="da-DK"/>
              </w:rPr>
              <w:t>T</w:t>
            </w:r>
            <w:r w:rsidR="00F32914" w:rsidRPr="004B1DFA">
              <w:rPr>
                <w:lang w:val="da-DK"/>
              </w:rPr>
              <w:t>m</w:t>
            </w:r>
            <w:r>
              <w:rPr>
                <w:lang w:val="da-DK"/>
              </w:rPr>
              <w:t>0</w:t>
            </w:r>
            <w:r w:rsidR="001F421E">
              <w:rPr>
                <w:lang w:val="da-DK"/>
              </w:rPr>
              <w:t>6</w:t>
            </w:r>
            <w:r>
              <w:rPr>
                <w:lang w:val="da-DK"/>
              </w:rPr>
              <w:t>/07</w:t>
            </w:r>
          </w:p>
        </w:tc>
        <w:tc>
          <w:tcPr>
            <w:tcW w:w="6676" w:type="dxa"/>
            <w:shd w:val="clear" w:color="auto" w:fill="80A5FA"/>
          </w:tcPr>
          <w:p w14:paraId="616FFF4F" w14:textId="77777777" w:rsidR="00F32914" w:rsidRPr="004B1DFA" w:rsidRDefault="00F32914" w:rsidP="001F421E">
            <w:pPr>
              <w:pStyle w:val="Table"/>
              <w:jc w:val="left"/>
            </w:pPr>
            <w:r w:rsidRPr="004B1DFA">
              <w:t xml:space="preserve">Foundry = TSMC Technology = </w:t>
            </w:r>
            <w:r w:rsidR="00CB2B79">
              <w:t>0</w:t>
            </w:r>
            <w:r w:rsidR="001F421E">
              <w:t>6</w:t>
            </w:r>
            <w:r w:rsidR="00CB2B79">
              <w:t>/07</w:t>
            </w:r>
            <w:r w:rsidR="001F421E">
              <w:t>nm</w:t>
            </w:r>
          </w:p>
        </w:tc>
        <w:tc>
          <w:tcPr>
            <w:tcW w:w="1946" w:type="dxa"/>
            <w:shd w:val="clear" w:color="auto" w:fill="80A5FA"/>
          </w:tcPr>
          <w:p w14:paraId="20A2763B" w14:textId="77777777" w:rsidR="00F32914" w:rsidRPr="004B1DFA" w:rsidRDefault="00F32914" w:rsidP="00F32914">
            <w:pPr>
              <w:pStyle w:val="Table"/>
              <w:jc w:val="left"/>
            </w:pPr>
            <w:r w:rsidRPr="004B1DFA">
              <w:t>Default</w:t>
            </w:r>
          </w:p>
        </w:tc>
      </w:tr>
      <w:tr w:rsidR="00F32914" w:rsidRPr="004B1DFA" w14:paraId="0BBBA573" w14:textId="77777777" w:rsidTr="000A5122">
        <w:trPr>
          <w:trHeight w:val="284"/>
        </w:trPr>
        <w:tc>
          <w:tcPr>
            <w:tcW w:w="2151" w:type="dxa"/>
            <w:shd w:val="clear" w:color="auto" w:fill="80A5FA"/>
          </w:tcPr>
          <w:p w14:paraId="4444899A" w14:textId="77777777" w:rsidR="00F32914" w:rsidRPr="004B1DFA" w:rsidRDefault="000A5122" w:rsidP="00F32914">
            <w:pPr>
              <w:pStyle w:val="Table"/>
              <w:jc w:val="left"/>
              <w:rPr>
                <w:lang w:val="da-DK"/>
              </w:rPr>
            </w:pPr>
            <w:r>
              <w:rPr>
                <w:lang w:val="da-DK"/>
              </w:rPr>
              <w:t>ffp/ffc</w:t>
            </w:r>
          </w:p>
        </w:tc>
        <w:tc>
          <w:tcPr>
            <w:tcW w:w="6676" w:type="dxa"/>
            <w:shd w:val="clear" w:color="auto" w:fill="80A5FA"/>
          </w:tcPr>
          <w:p w14:paraId="145FBB2E" w14:textId="77777777" w:rsidR="00F32914" w:rsidRPr="004B1DFA" w:rsidRDefault="000A5122" w:rsidP="00F32914">
            <w:pPr>
              <w:pStyle w:val="Table"/>
              <w:jc w:val="left"/>
            </w:pPr>
            <w:r>
              <w:t>Process</w:t>
            </w:r>
          </w:p>
        </w:tc>
        <w:tc>
          <w:tcPr>
            <w:tcW w:w="1946" w:type="dxa"/>
            <w:shd w:val="clear" w:color="auto" w:fill="80A5FA"/>
          </w:tcPr>
          <w:p w14:paraId="379C8C35" w14:textId="77777777" w:rsidR="00F32914" w:rsidRPr="004B1DFA" w:rsidRDefault="00F32914" w:rsidP="00F32914">
            <w:pPr>
              <w:pStyle w:val="Table"/>
              <w:jc w:val="left"/>
            </w:pPr>
          </w:p>
        </w:tc>
      </w:tr>
      <w:tr w:rsidR="00F32914" w:rsidRPr="004B1DFA" w14:paraId="51EFDF2C" w14:textId="77777777" w:rsidTr="000A5122">
        <w:trPr>
          <w:trHeight w:val="284"/>
        </w:trPr>
        <w:tc>
          <w:tcPr>
            <w:tcW w:w="2151" w:type="dxa"/>
            <w:shd w:val="clear" w:color="auto" w:fill="80A5FA"/>
          </w:tcPr>
          <w:p w14:paraId="38C6D83D" w14:textId="77777777" w:rsidR="00F32914" w:rsidRPr="004B1DFA" w:rsidRDefault="00F32914" w:rsidP="00F32914">
            <w:pPr>
              <w:pStyle w:val="Table"/>
              <w:jc w:val="left"/>
            </w:pPr>
            <w:r w:rsidRPr="004B1DFA">
              <w:rPr>
                <w:lang w:val="da-DK"/>
              </w:rPr>
              <w:t xml:space="preserve">od </w:t>
            </w:r>
          </w:p>
        </w:tc>
        <w:tc>
          <w:tcPr>
            <w:tcW w:w="6676" w:type="dxa"/>
            <w:shd w:val="clear" w:color="auto" w:fill="80A5FA"/>
          </w:tcPr>
          <w:p w14:paraId="3F625D20" w14:textId="77777777" w:rsidR="00F32914" w:rsidRPr="004B1DFA" w:rsidRDefault="00F32914" w:rsidP="00F32914">
            <w:pPr>
              <w:pStyle w:val="Table"/>
              <w:jc w:val="left"/>
            </w:pPr>
            <w:r w:rsidRPr="004B1DFA">
              <w:t>Over Drive</w:t>
            </w:r>
          </w:p>
        </w:tc>
        <w:tc>
          <w:tcPr>
            <w:tcW w:w="1946" w:type="dxa"/>
            <w:shd w:val="clear" w:color="auto" w:fill="80A5FA"/>
          </w:tcPr>
          <w:p w14:paraId="3B9B5A9C" w14:textId="77777777" w:rsidR="00F32914" w:rsidRPr="004B1DFA" w:rsidRDefault="00F32914" w:rsidP="00F32914">
            <w:pPr>
              <w:pStyle w:val="Table"/>
              <w:jc w:val="left"/>
            </w:pPr>
          </w:p>
        </w:tc>
      </w:tr>
      <w:tr w:rsidR="00F32914" w:rsidRPr="004B1DFA" w14:paraId="0B6A3AD7" w14:textId="77777777" w:rsidTr="000A5122">
        <w:trPr>
          <w:trHeight w:val="284"/>
        </w:trPr>
        <w:tc>
          <w:tcPr>
            <w:tcW w:w="2151" w:type="dxa"/>
            <w:shd w:val="clear" w:color="auto" w:fill="80A5FA"/>
          </w:tcPr>
          <w:p w14:paraId="7A518647" w14:textId="77777777" w:rsidR="00F32914" w:rsidRPr="004B1DFA" w:rsidRDefault="00F32914" w:rsidP="00F32914">
            <w:pPr>
              <w:pStyle w:val="Table"/>
              <w:jc w:val="left"/>
              <w:rPr>
                <w:lang w:val="da-DK"/>
              </w:rPr>
            </w:pPr>
            <w:r w:rsidRPr="004B1DFA">
              <w:rPr>
                <w:lang w:val="da-DK"/>
              </w:rPr>
              <w:t>hvt</w:t>
            </w:r>
          </w:p>
        </w:tc>
        <w:tc>
          <w:tcPr>
            <w:tcW w:w="6676" w:type="dxa"/>
            <w:shd w:val="clear" w:color="auto" w:fill="80A5FA"/>
          </w:tcPr>
          <w:p w14:paraId="24995631" w14:textId="77777777" w:rsidR="00F32914" w:rsidRPr="004B1DFA" w:rsidRDefault="00F32914" w:rsidP="00F32914">
            <w:pPr>
              <w:pStyle w:val="Table"/>
              <w:jc w:val="left"/>
            </w:pPr>
            <w:r w:rsidRPr="004B1DFA">
              <w:t xml:space="preserve">Higher Threshold Voltage </w:t>
            </w:r>
            <w:r>
              <w:t>logic device</w:t>
            </w:r>
          </w:p>
        </w:tc>
        <w:tc>
          <w:tcPr>
            <w:tcW w:w="1946" w:type="dxa"/>
            <w:shd w:val="clear" w:color="auto" w:fill="80A5FA"/>
          </w:tcPr>
          <w:p w14:paraId="298C6E25" w14:textId="77777777" w:rsidR="00F32914" w:rsidRPr="004B1DFA" w:rsidRDefault="00F32914" w:rsidP="00F32914">
            <w:pPr>
              <w:pStyle w:val="Table"/>
              <w:jc w:val="left"/>
            </w:pPr>
            <w:r w:rsidRPr="004B1DFA">
              <w:t>Optional</w:t>
            </w:r>
          </w:p>
        </w:tc>
      </w:tr>
      <w:tr w:rsidR="00F32914" w:rsidRPr="004B1DFA" w14:paraId="53D685B4" w14:textId="77777777" w:rsidTr="000A5122">
        <w:trPr>
          <w:trHeight w:val="284"/>
        </w:trPr>
        <w:tc>
          <w:tcPr>
            <w:tcW w:w="2151" w:type="dxa"/>
            <w:shd w:val="clear" w:color="auto" w:fill="80A5FA"/>
          </w:tcPr>
          <w:p w14:paraId="056002D5" w14:textId="77777777" w:rsidR="00F32914" w:rsidRPr="004B1DFA" w:rsidRDefault="00F32914" w:rsidP="00F32914">
            <w:pPr>
              <w:pStyle w:val="Table"/>
              <w:jc w:val="left"/>
              <w:rPr>
                <w:lang w:val="da-DK"/>
              </w:rPr>
            </w:pPr>
            <w:r>
              <w:rPr>
                <w:lang w:val="da-DK"/>
              </w:rPr>
              <w:t>lvt</w:t>
            </w:r>
          </w:p>
        </w:tc>
        <w:tc>
          <w:tcPr>
            <w:tcW w:w="6676" w:type="dxa"/>
            <w:shd w:val="clear" w:color="auto" w:fill="80A5FA"/>
          </w:tcPr>
          <w:p w14:paraId="4F5945BF" w14:textId="77777777" w:rsidR="00F32914" w:rsidRPr="004B1DFA" w:rsidRDefault="00F32914" w:rsidP="00F32914">
            <w:pPr>
              <w:pStyle w:val="Table"/>
              <w:jc w:val="left"/>
            </w:pPr>
            <w:r>
              <w:t xml:space="preserve">Low </w:t>
            </w:r>
            <w:r w:rsidRPr="004B1DFA">
              <w:t>Threshold Voltage</w:t>
            </w:r>
            <w:r>
              <w:t xml:space="preserve"> logic device</w:t>
            </w:r>
          </w:p>
        </w:tc>
        <w:tc>
          <w:tcPr>
            <w:tcW w:w="1946" w:type="dxa"/>
            <w:shd w:val="clear" w:color="auto" w:fill="80A5FA"/>
          </w:tcPr>
          <w:p w14:paraId="2ED59C36" w14:textId="77777777" w:rsidR="00F32914" w:rsidRPr="004B1DFA" w:rsidRDefault="00F32914" w:rsidP="00F32914">
            <w:pPr>
              <w:pStyle w:val="Table"/>
              <w:jc w:val="left"/>
            </w:pPr>
            <w:r w:rsidRPr="004B1DFA">
              <w:t>Optional</w:t>
            </w:r>
          </w:p>
        </w:tc>
      </w:tr>
      <w:tr w:rsidR="00F32914" w:rsidRPr="004B1DFA" w14:paraId="17DA3E40" w14:textId="77777777" w:rsidTr="000A5122">
        <w:trPr>
          <w:trHeight w:val="284"/>
        </w:trPr>
        <w:tc>
          <w:tcPr>
            <w:tcW w:w="2151" w:type="dxa"/>
            <w:shd w:val="clear" w:color="auto" w:fill="80A5FA"/>
          </w:tcPr>
          <w:p w14:paraId="67D42C2C" w14:textId="77777777" w:rsidR="00F32914" w:rsidRPr="004B1DFA" w:rsidRDefault="00F32914" w:rsidP="00F32914">
            <w:pPr>
              <w:pStyle w:val="Table"/>
              <w:jc w:val="left"/>
              <w:rPr>
                <w:lang w:val="da-DK"/>
              </w:rPr>
            </w:pPr>
            <w:r>
              <w:rPr>
                <w:lang w:val="da-DK"/>
              </w:rPr>
              <w:t>ul</w:t>
            </w:r>
            <w:r w:rsidRPr="004B1DFA">
              <w:rPr>
                <w:lang w:val="da-DK"/>
              </w:rPr>
              <w:t>vt</w:t>
            </w:r>
          </w:p>
        </w:tc>
        <w:tc>
          <w:tcPr>
            <w:tcW w:w="6676" w:type="dxa"/>
            <w:shd w:val="clear" w:color="auto" w:fill="80A5FA"/>
          </w:tcPr>
          <w:p w14:paraId="51AF6F65" w14:textId="77777777" w:rsidR="00F32914" w:rsidRPr="004B1DFA" w:rsidRDefault="00F32914" w:rsidP="00F32914">
            <w:pPr>
              <w:pStyle w:val="Table"/>
              <w:jc w:val="left"/>
            </w:pPr>
            <w:proofErr w:type="spellStart"/>
            <w:r>
              <w:t>Ultra low</w:t>
            </w:r>
            <w:proofErr w:type="spellEnd"/>
            <w:r w:rsidRPr="004B1DFA">
              <w:t xml:space="preserve"> Threshold Voltage </w:t>
            </w:r>
            <w:r>
              <w:t>logic device</w:t>
            </w:r>
          </w:p>
        </w:tc>
        <w:tc>
          <w:tcPr>
            <w:tcW w:w="1946" w:type="dxa"/>
            <w:shd w:val="clear" w:color="auto" w:fill="80A5FA"/>
          </w:tcPr>
          <w:p w14:paraId="5251669C" w14:textId="77777777" w:rsidR="00F32914" w:rsidRPr="004B1DFA" w:rsidRDefault="00F32914" w:rsidP="00F32914">
            <w:pPr>
              <w:pStyle w:val="Table"/>
              <w:jc w:val="left"/>
            </w:pPr>
            <w:r w:rsidRPr="004B1DFA">
              <w:t>Optional</w:t>
            </w:r>
          </w:p>
        </w:tc>
      </w:tr>
      <w:tr w:rsidR="00F32914" w:rsidRPr="004B1DFA" w14:paraId="7A82F517" w14:textId="77777777" w:rsidTr="000A5122">
        <w:trPr>
          <w:trHeight w:val="284"/>
        </w:trPr>
        <w:tc>
          <w:tcPr>
            <w:tcW w:w="2151" w:type="dxa"/>
          </w:tcPr>
          <w:p w14:paraId="2A92CCFB" w14:textId="77777777" w:rsidR="00F32914" w:rsidRPr="004B1DFA" w:rsidRDefault="00F32914" w:rsidP="00F32914">
            <w:pPr>
              <w:pStyle w:val="Table"/>
              <w:jc w:val="left"/>
            </w:pPr>
            <w:proofErr w:type="spellStart"/>
            <w:r w:rsidRPr="004B1DFA">
              <w:t>nw</w:t>
            </w:r>
            <w:proofErr w:type="spellEnd"/>
          </w:p>
        </w:tc>
        <w:tc>
          <w:tcPr>
            <w:tcW w:w="6676" w:type="dxa"/>
          </w:tcPr>
          <w:p w14:paraId="5CCE87B5" w14:textId="77777777" w:rsidR="00F32914" w:rsidRPr="004B1DFA" w:rsidRDefault="00F32914" w:rsidP="00F32914">
            <w:pPr>
              <w:pStyle w:val="Table"/>
              <w:jc w:val="left"/>
            </w:pPr>
            <w:r w:rsidRPr="004B1DFA">
              <w:t>Number of Words</w:t>
            </w:r>
          </w:p>
        </w:tc>
        <w:tc>
          <w:tcPr>
            <w:tcW w:w="1946" w:type="dxa"/>
          </w:tcPr>
          <w:p w14:paraId="7A391260" w14:textId="77777777" w:rsidR="00F32914" w:rsidRPr="004B1DFA" w:rsidRDefault="00F32914" w:rsidP="00F32914">
            <w:pPr>
              <w:pStyle w:val="Table"/>
              <w:jc w:val="left"/>
            </w:pPr>
          </w:p>
        </w:tc>
      </w:tr>
      <w:tr w:rsidR="00F32914" w:rsidRPr="004B1DFA" w14:paraId="1933F6CF" w14:textId="77777777" w:rsidTr="000A5122">
        <w:trPr>
          <w:trHeight w:val="284"/>
        </w:trPr>
        <w:tc>
          <w:tcPr>
            <w:tcW w:w="2151" w:type="dxa"/>
          </w:tcPr>
          <w:p w14:paraId="0D017C41" w14:textId="77777777" w:rsidR="00F32914" w:rsidRPr="004B1DFA" w:rsidRDefault="00F32914" w:rsidP="00F32914">
            <w:pPr>
              <w:pStyle w:val="Table"/>
              <w:jc w:val="left"/>
            </w:pPr>
            <w:proofErr w:type="spellStart"/>
            <w:r w:rsidRPr="004B1DFA">
              <w:t>ws</w:t>
            </w:r>
            <w:proofErr w:type="spellEnd"/>
            <w:r w:rsidRPr="004B1DFA">
              <w:t xml:space="preserve"> </w:t>
            </w:r>
          </w:p>
        </w:tc>
        <w:tc>
          <w:tcPr>
            <w:tcW w:w="6676" w:type="dxa"/>
          </w:tcPr>
          <w:p w14:paraId="0D0877B3" w14:textId="77777777" w:rsidR="00F32914" w:rsidRPr="004B1DFA" w:rsidRDefault="00F32914" w:rsidP="00F32914">
            <w:pPr>
              <w:pStyle w:val="Table"/>
              <w:jc w:val="left"/>
            </w:pPr>
            <w:r w:rsidRPr="004B1DFA">
              <w:t xml:space="preserve">Word Size </w:t>
            </w:r>
          </w:p>
        </w:tc>
        <w:tc>
          <w:tcPr>
            <w:tcW w:w="1946" w:type="dxa"/>
          </w:tcPr>
          <w:p w14:paraId="18E4B657" w14:textId="77777777" w:rsidR="00F32914" w:rsidRPr="004B1DFA" w:rsidRDefault="00F32914" w:rsidP="00F32914">
            <w:pPr>
              <w:pStyle w:val="Table"/>
              <w:jc w:val="left"/>
            </w:pPr>
          </w:p>
        </w:tc>
      </w:tr>
      <w:tr w:rsidR="00F32914" w:rsidRPr="004B1DFA" w14:paraId="0A69C43F" w14:textId="77777777" w:rsidTr="000A5122">
        <w:trPr>
          <w:trHeight w:val="284"/>
        </w:trPr>
        <w:tc>
          <w:tcPr>
            <w:tcW w:w="2151" w:type="dxa"/>
          </w:tcPr>
          <w:p w14:paraId="79901672" w14:textId="77777777" w:rsidR="00F32914" w:rsidRPr="004B1DFA" w:rsidRDefault="00F32914" w:rsidP="00F32914">
            <w:pPr>
              <w:pStyle w:val="Table"/>
              <w:jc w:val="left"/>
            </w:pPr>
            <w:proofErr w:type="spellStart"/>
            <w:r w:rsidRPr="004B1DFA">
              <w:t>secded</w:t>
            </w:r>
            <w:proofErr w:type="spellEnd"/>
          </w:p>
        </w:tc>
        <w:tc>
          <w:tcPr>
            <w:tcW w:w="6676" w:type="dxa"/>
          </w:tcPr>
          <w:p w14:paraId="27BA1CE9" w14:textId="77777777" w:rsidR="00F32914" w:rsidRPr="004B1DFA" w:rsidRDefault="00F32914" w:rsidP="00F32914">
            <w:pPr>
              <w:pStyle w:val="Table"/>
              <w:jc w:val="left"/>
            </w:pPr>
            <w:r w:rsidRPr="004B1DFA">
              <w:t>Single Error Correct Double Error Detect</w:t>
            </w:r>
          </w:p>
        </w:tc>
        <w:tc>
          <w:tcPr>
            <w:tcW w:w="1946" w:type="dxa"/>
          </w:tcPr>
          <w:p w14:paraId="29F3D61C" w14:textId="77777777" w:rsidR="00F32914" w:rsidRPr="004B1DFA" w:rsidRDefault="00F32914" w:rsidP="00F32914">
            <w:pPr>
              <w:pStyle w:val="Table"/>
              <w:jc w:val="left"/>
            </w:pPr>
            <w:r w:rsidRPr="004B1DFA">
              <w:t>Optional</w:t>
            </w:r>
          </w:p>
        </w:tc>
      </w:tr>
      <w:tr w:rsidR="00F32914" w:rsidRPr="004B1DFA" w14:paraId="3C78A8BC" w14:textId="77777777" w:rsidTr="000A5122">
        <w:trPr>
          <w:trHeight w:val="284"/>
        </w:trPr>
        <w:tc>
          <w:tcPr>
            <w:tcW w:w="2151" w:type="dxa"/>
          </w:tcPr>
          <w:p w14:paraId="169A50B9" w14:textId="77777777" w:rsidR="00F32914" w:rsidRPr="004B1DFA" w:rsidRDefault="00F32914" w:rsidP="00F32914">
            <w:pPr>
              <w:pStyle w:val="Table"/>
              <w:jc w:val="left"/>
            </w:pPr>
            <w:r w:rsidRPr="004B1DFA">
              <w:t>sec</w:t>
            </w:r>
          </w:p>
        </w:tc>
        <w:tc>
          <w:tcPr>
            <w:tcW w:w="6676" w:type="dxa"/>
          </w:tcPr>
          <w:p w14:paraId="391786A6" w14:textId="77777777" w:rsidR="00F32914" w:rsidRPr="004B1DFA" w:rsidRDefault="00F32914" w:rsidP="00F32914">
            <w:pPr>
              <w:pStyle w:val="Table"/>
              <w:jc w:val="left"/>
            </w:pPr>
            <w:r w:rsidRPr="004B1DFA">
              <w:t>Single Error Correct</w:t>
            </w:r>
          </w:p>
        </w:tc>
        <w:tc>
          <w:tcPr>
            <w:tcW w:w="1946" w:type="dxa"/>
          </w:tcPr>
          <w:p w14:paraId="5695660B" w14:textId="77777777" w:rsidR="00F32914" w:rsidRPr="004B1DFA" w:rsidRDefault="00F32914" w:rsidP="00F32914">
            <w:pPr>
              <w:pStyle w:val="Table"/>
              <w:jc w:val="left"/>
            </w:pPr>
            <w:r w:rsidRPr="004B1DFA">
              <w:t>Optional</w:t>
            </w:r>
          </w:p>
        </w:tc>
      </w:tr>
      <w:tr w:rsidR="00F32914" w:rsidRPr="004B1DFA" w14:paraId="011F39F5" w14:textId="77777777" w:rsidTr="000A5122">
        <w:trPr>
          <w:trHeight w:val="284"/>
        </w:trPr>
        <w:tc>
          <w:tcPr>
            <w:tcW w:w="2151" w:type="dxa"/>
          </w:tcPr>
          <w:p w14:paraId="7BEE0DFC" w14:textId="77777777" w:rsidR="00F32914" w:rsidRPr="004B1DFA" w:rsidRDefault="00F32914" w:rsidP="00F32914">
            <w:pPr>
              <w:pStyle w:val="Table"/>
              <w:jc w:val="left"/>
            </w:pPr>
            <w:r w:rsidRPr="004B1DFA">
              <w:t>op</w:t>
            </w:r>
          </w:p>
        </w:tc>
        <w:tc>
          <w:tcPr>
            <w:tcW w:w="6676" w:type="dxa"/>
          </w:tcPr>
          <w:p w14:paraId="769B66A4" w14:textId="77777777" w:rsidR="00F32914" w:rsidRPr="004B1DFA" w:rsidRDefault="00F32914" w:rsidP="00F32914">
            <w:pPr>
              <w:pStyle w:val="Table"/>
              <w:jc w:val="left"/>
            </w:pPr>
            <w:r w:rsidRPr="004B1DFA">
              <w:t>Odd Parity</w:t>
            </w:r>
          </w:p>
        </w:tc>
        <w:tc>
          <w:tcPr>
            <w:tcW w:w="1946" w:type="dxa"/>
          </w:tcPr>
          <w:p w14:paraId="42BDA993" w14:textId="77777777" w:rsidR="00F32914" w:rsidRPr="004B1DFA" w:rsidRDefault="00F32914" w:rsidP="00F32914">
            <w:pPr>
              <w:pStyle w:val="Table"/>
              <w:jc w:val="left"/>
            </w:pPr>
            <w:r w:rsidRPr="004B1DFA">
              <w:t>Optional</w:t>
            </w:r>
          </w:p>
        </w:tc>
      </w:tr>
      <w:tr w:rsidR="00F32914" w:rsidRPr="004B1DFA" w14:paraId="198EDCEA" w14:textId="77777777" w:rsidTr="000A5122">
        <w:trPr>
          <w:trHeight w:val="284"/>
        </w:trPr>
        <w:tc>
          <w:tcPr>
            <w:tcW w:w="2151" w:type="dxa"/>
          </w:tcPr>
          <w:p w14:paraId="25FF1F68" w14:textId="77777777" w:rsidR="00F32914" w:rsidRPr="004B1DFA" w:rsidRDefault="00F32914" w:rsidP="00F32914">
            <w:pPr>
              <w:pStyle w:val="Table"/>
              <w:jc w:val="left"/>
            </w:pPr>
            <w:r w:rsidRPr="004B1DFA">
              <w:t>ep</w:t>
            </w:r>
          </w:p>
        </w:tc>
        <w:tc>
          <w:tcPr>
            <w:tcW w:w="6676" w:type="dxa"/>
          </w:tcPr>
          <w:p w14:paraId="4764A37C" w14:textId="77777777" w:rsidR="00F32914" w:rsidRPr="004B1DFA" w:rsidRDefault="00F32914" w:rsidP="00F32914">
            <w:pPr>
              <w:pStyle w:val="Table"/>
              <w:jc w:val="left"/>
            </w:pPr>
            <w:r w:rsidRPr="004B1DFA">
              <w:t>Even Parity</w:t>
            </w:r>
          </w:p>
        </w:tc>
        <w:tc>
          <w:tcPr>
            <w:tcW w:w="1946" w:type="dxa"/>
          </w:tcPr>
          <w:p w14:paraId="7AE0B50E" w14:textId="77777777" w:rsidR="00F32914" w:rsidRPr="004B1DFA" w:rsidRDefault="00F32914" w:rsidP="00F32914">
            <w:pPr>
              <w:pStyle w:val="Table"/>
              <w:jc w:val="left"/>
            </w:pPr>
            <w:r w:rsidRPr="004B1DFA">
              <w:t>Optional</w:t>
            </w:r>
          </w:p>
        </w:tc>
      </w:tr>
      <w:tr w:rsidR="00F32914" w:rsidRPr="004B1DFA" w14:paraId="449E5D6F" w14:textId="77777777" w:rsidTr="000A5122">
        <w:trPr>
          <w:trHeight w:val="284"/>
        </w:trPr>
        <w:tc>
          <w:tcPr>
            <w:tcW w:w="2151" w:type="dxa"/>
          </w:tcPr>
          <w:p w14:paraId="18BDB62E" w14:textId="77777777" w:rsidR="00F32914" w:rsidRPr="004B1DFA" w:rsidRDefault="00F32914" w:rsidP="00F32914">
            <w:pPr>
              <w:pStyle w:val="Table"/>
              <w:jc w:val="left"/>
            </w:pPr>
            <w:r w:rsidRPr="004B1DFA">
              <w:t>*</w:t>
            </w:r>
          </w:p>
        </w:tc>
        <w:tc>
          <w:tcPr>
            <w:tcW w:w="6676" w:type="dxa"/>
          </w:tcPr>
          <w:p w14:paraId="4102CCE4" w14:textId="77777777" w:rsidR="00F32914" w:rsidRPr="004B1DFA" w:rsidRDefault="00F32914" w:rsidP="00F32914">
            <w:pPr>
              <w:pStyle w:val="Table"/>
              <w:jc w:val="left"/>
            </w:pPr>
            <w:r w:rsidRPr="004B1DFA">
              <w:t xml:space="preserve">Number of parity bits </w:t>
            </w:r>
          </w:p>
        </w:tc>
        <w:tc>
          <w:tcPr>
            <w:tcW w:w="1946" w:type="dxa"/>
          </w:tcPr>
          <w:p w14:paraId="237B19ED" w14:textId="77777777" w:rsidR="00F32914" w:rsidRPr="004B1DFA" w:rsidRDefault="00F32914" w:rsidP="00F32914">
            <w:pPr>
              <w:pStyle w:val="Table"/>
              <w:jc w:val="left"/>
            </w:pPr>
            <w:r w:rsidRPr="004B1DFA">
              <w:t>Optional</w:t>
            </w:r>
          </w:p>
        </w:tc>
      </w:tr>
      <w:tr w:rsidR="00F32914" w:rsidRPr="004B1DFA" w14:paraId="4D9D41BC" w14:textId="77777777" w:rsidTr="000A5122">
        <w:trPr>
          <w:trHeight w:val="284"/>
        </w:trPr>
        <w:tc>
          <w:tcPr>
            <w:tcW w:w="2151" w:type="dxa"/>
            <w:shd w:val="clear" w:color="auto" w:fill="80A5FA"/>
          </w:tcPr>
          <w:p w14:paraId="0A7337FB" w14:textId="77777777" w:rsidR="00F32914" w:rsidRPr="004B1DFA" w:rsidRDefault="00F32914" w:rsidP="00F32914">
            <w:pPr>
              <w:pStyle w:val="Table"/>
              <w:jc w:val="left"/>
            </w:pPr>
            <w:proofErr w:type="spellStart"/>
            <w:r w:rsidRPr="004B1DFA">
              <w:t>i</w:t>
            </w:r>
            <w:proofErr w:type="spellEnd"/>
          </w:p>
        </w:tc>
        <w:tc>
          <w:tcPr>
            <w:tcW w:w="6676" w:type="dxa"/>
            <w:shd w:val="clear" w:color="auto" w:fill="80A5FA"/>
          </w:tcPr>
          <w:p w14:paraId="013744B2" w14:textId="77777777" w:rsidR="00F32914" w:rsidRPr="004B1DFA" w:rsidRDefault="00F32914" w:rsidP="00F32914">
            <w:pPr>
              <w:pStyle w:val="Table"/>
              <w:jc w:val="left"/>
            </w:pPr>
            <w:r w:rsidRPr="004B1DFA">
              <w:t>Clock = Negative Edge. If not present, Clock = Positive Edge</w:t>
            </w:r>
          </w:p>
        </w:tc>
        <w:tc>
          <w:tcPr>
            <w:tcW w:w="1946" w:type="dxa"/>
            <w:shd w:val="clear" w:color="auto" w:fill="80A5FA"/>
          </w:tcPr>
          <w:p w14:paraId="40531018" w14:textId="77777777" w:rsidR="00F32914" w:rsidRPr="004B1DFA" w:rsidRDefault="00F32914" w:rsidP="00F32914">
            <w:pPr>
              <w:pStyle w:val="Table"/>
              <w:jc w:val="left"/>
            </w:pPr>
            <w:r w:rsidRPr="004B1DFA">
              <w:t>Optional</w:t>
            </w:r>
          </w:p>
        </w:tc>
      </w:tr>
      <w:tr w:rsidR="00F32914" w:rsidRPr="004B1DFA" w14:paraId="7491DC68" w14:textId="77777777" w:rsidTr="000A5122">
        <w:trPr>
          <w:trHeight w:val="284"/>
        </w:trPr>
        <w:tc>
          <w:tcPr>
            <w:tcW w:w="2151" w:type="dxa"/>
            <w:shd w:val="clear" w:color="auto" w:fill="80A5FA"/>
          </w:tcPr>
          <w:p w14:paraId="24EFA682" w14:textId="77777777" w:rsidR="00F32914" w:rsidRPr="004B1DFA" w:rsidRDefault="00F32914" w:rsidP="00F32914">
            <w:pPr>
              <w:pStyle w:val="Table"/>
              <w:jc w:val="left"/>
            </w:pPr>
            <w:r w:rsidRPr="004B1DFA">
              <w:t>t</w:t>
            </w:r>
          </w:p>
        </w:tc>
        <w:tc>
          <w:tcPr>
            <w:tcW w:w="6676" w:type="dxa"/>
            <w:shd w:val="clear" w:color="auto" w:fill="80A5FA"/>
          </w:tcPr>
          <w:p w14:paraId="18D3A192" w14:textId="77777777" w:rsidR="00F32914" w:rsidRPr="004B1DFA" w:rsidRDefault="00F32914" w:rsidP="00F32914">
            <w:pPr>
              <w:pStyle w:val="Table"/>
              <w:jc w:val="left"/>
            </w:pPr>
            <w:proofErr w:type="spellStart"/>
            <w:r w:rsidRPr="004B1DFA">
              <w:t>BistMux</w:t>
            </w:r>
            <w:proofErr w:type="spellEnd"/>
            <w:r w:rsidRPr="004B1DFA">
              <w:t xml:space="preserve"> is selected and Test Pins are generated.</w:t>
            </w:r>
          </w:p>
        </w:tc>
        <w:tc>
          <w:tcPr>
            <w:tcW w:w="1946" w:type="dxa"/>
            <w:shd w:val="clear" w:color="auto" w:fill="80A5FA"/>
          </w:tcPr>
          <w:p w14:paraId="09EA1770" w14:textId="77777777" w:rsidR="00F32914" w:rsidRPr="004B1DFA" w:rsidRDefault="00F32914" w:rsidP="00F32914">
            <w:pPr>
              <w:pStyle w:val="Table"/>
              <w:jc w:val="left"/>
            </w:pPr>
            <w:r w:rsidRPr="004B1DFA">
              <w:t>Optional</w:t>
            </w:r>
          </w:p>
        </w:tc>
      </w:tr>
      <w:tr w:rsidR="00F32914" w:rsidRPr="004B1DFA" w14:paraId="3331C1D1" w14:textId="77777777" w:rsidTr="000A5122">
        <w:trPr>
          <w:trHeight w:val="284"/>
        </w:trPr>
        <w:tc>
          <w:tcPr>
            <w:tcW w:w="2151" w:type="dxa"/>
            <w:shd w:val="clear" w:color="auto" w:fill="80A5FA"/>
          </w:tcPr>
          <w:p w14:paraId="1AC16EE1" w14:textId="77777777" w:rsidR="00F32914" w:rsidRPr="004B1DFA" w:rsidRDefault="00F32914" w:rsidP="00F32914">
            <w:pPr>
              <w:pStyle w:val="Table"/>
              <w:jc w:val="left"/>
            </w:pPr>
            <w:r w:rsidRPr="004B1DFA">
              <w:t>x</w:t>
            </w:r>
          </w:p>
        </w:tc>
        <w:tc>
          <w:tcPr>
            <w:tcW w:w="6676" w:type="dxa"/>
            <w:shd w:val="clear" w:color="auto" w:fill="80A5FA"/>
          </w:tcPr>
          <w:p w14:paraId="09C77333" w14:textId="77777777" w:rsidR="00F32914" w:rsidRPr="004B1DFA" w:rsidRDefault="00F32914" w:rsidP="00F32914">
            <w:pPr>
              <w:pStyle w:val="Table"/>
              <w:jc w:val="left"/>
            </w:pPr>
            <w:r w:rsidRPr="004B1DFA">
              <w:t xml:space="preserve">XOR the outputs of the </w:t>
            </w:r>
            <w:proofErr w:type="spellStart"/>
            <w:r w:rsidRPr="004B1DFA">
              <w:t>bist</w:t>
            </w:r>
            <w:proofErr w:type="spellEnd"/>
            <w:r w:rsidRPr="004B1DFA">
              <w:t xml:space="preserve"> mux</w:t>
            </w:r>
          </w:p>
        </w:tc>
        <w:tc>
          <w:tcPr>
            <w:tcW w:w="1946" w:type="dxa"/>
            <w:shd w:val="clear" w:color="auto" w:fill="80A5FA"/>
          </w:tcPr>
          <w:p w14:paraId="439B2D9D" w14:textId="77777777" w:rsidR="00F32914" w:rsidRPr="004B1DFA" w:rsidRDefault="00F32914" w:rsidP="00F32914">
            <w:pPr>
              <w:pStyle w:val="Table"/>
              <w:jc w:val="left"/>
            </w:pPr>
            <w:r w:rsidRPr="004B1DFA">
              <w:t>Optional</w:t>
            </w:r>
          </w:p>
        </w:tc>
      </w:tr>
      <w:tr w:rsidR="00F32914" w:rsidRPr="004B1DFA" w14:paraId="584F5BD6" w14:textId="77777777" w:rsidTr="000A5122">
        <w:trPr>
          <w:trHeight w:val="284"/>
        </w:trPr>
        <w:tc>
          <w:tcPr>
            <w:tcW w:w="2151" w:type="dxa"/>
            <w:shd w:val="clear" w:color="auto" w:fill="80A5FA"/>
          </w:tcPr>
          <w:p w14:paraId="16E54A57" w14:textId="77777777" w:rsidR="00F32914" w:rsidRPr="004B1DFA" w:rsidRDefault="00F32914" w:rsidP="00F32914">
            <w:pPr>
              <w:pStyle w:val="Table"/>
              <w:jc w:val="left"/>
            </w:pPr>
            <w:r w:rsidRPr="004B1DFA">
              <w:t>aw</w:t>
            </w:r>
          </w:p>
        </w:tc>
        <w:tc>
          <w:tcPr>
            <w:tcW w:w="6676" w:type="dxa"/>
            <w:shd w:val="clear" w:color="auto" w:fill="80A5FA"/>
          </w:tcPr>
          <w:p w14:paraId="7561B628" w14:textId="77777777" w:rsidR="00F32914" w:rsidRPr="004B1DFA" w:rsidRDefault="00F32914" w:rsidP="00F32914">
            <w:pPr>
              <w:pStyle w:val="Table"/>
              <w:jc w:val="left"/>
            </w:pPr>
            <w:r w:rsidRPr="004B1DFA">
              <w:t>Asynchronous Write through is enabled.</w:t>
            </w:r>
          </w:p>
        </w:tc>
        <w:tc>
          <w:tcPr>
            <w:tcW w:w="1946" w:type="dxa"/>
            <w:shd w:val="clear" w:color="auto" w:fill="80A5FA"/>
          </w:tcPr>
          <w:p w14:paraId="40961278" w14:textId="77777777" w:rsidR="00F32914" w:rsidRPr="004B1DFA" w:rsidRDefault="00F32914" w:rsidP="00F32914">
            <w:pPr>
              <w:pStyle w:val="Table"/>
              <w:jc w:val="left"/>
            </w:pPr>
            <w:r w:rsidRPr="004B1DFA">
              <w:t>Optional</w:t>
            </w:r>
          </w:p>
        </w:tc>
      </w:tr>
      <w:tr w:rsidR="00F32914" w:rsidRPr="004B1DFA" w14:paraId="77C15F8D" w14:textId="77777777" w:rsidTr="000A5122">
        <w:trPr>
          <w:trHeight w:val="284"/>
        </w:trPr>
        <w:tc>
          <w:tcPr>
            <w:tcW w:w="2151" w:type="dxa"/>
            <w:shd w:val="clear" w:color="auto" w:fill="80A5FA"/>
          </w:tcPr>
          <w:p w14:paraId="7782FD33" w14:textId="77777777" w:rsidR="00F32914" w:rsidRPr="004B1DFA" w:rsidRDefault="00F32914" w:rsidP="00F32914">
            <w:pPr>
              <w:pStyle w:val="Table"/>
              <w:jc w:val="left"/>
            </w:pPr>
            <w:r w:rsidRPr="004B1DFA">
              <w:t>4</w:t>
            </w:r>
          </w:p>
        </w:tc>
        <w:tc>
          <w:tcPr>
            <w:tcW w:w="6676" w:type="dxa"/>
            <w:shd w:val="clear" w:color="auto" w:fill="80A5FA"/>
          </w:tcPr>
          <w:p w14:paraId="77389345" w14:textId="77777777" w:rsidR="00F32914" w:rsidRPr="004B1DFA" w:rsidRDefault="00F32914" w:rsidP="000A5122">
            <w:pPr>
              <w:pStyle w:val="Table"/>
              <w:jc w:val="left"/>
            </w:pPr>
            <w:r w:rsidRPr="004B1DFA">
              <w:t>Column Mux select Option 4</w:t>
            </w:r>
          </w:p>
        </w:tc>
        <w:tc>
          <w:tcPr>
            <w:tcW w:w="1946" w:type="dxa"/>
            <w:shd w:val="clear" w:color="auto" w:fill="80A5FA"/>
          </w:tcPr>
          <w:p w14:paraId="5076C71C" w14:textId="77777777" w:rsidR="00F32914" w:rsidRPr="004B1DFA" w:rsidRDefault="000A5122" w:rsidP="00F32914">
            <w:pPr>
              <w:pStyle w:val="Table"/>
              <w:jc w:val="left"/>
            </w:pPr>
            <w:r>
              <w:t>Default for SP</w:t>
            </w:r>
          </w:p>
        </w:tc>
      </w:tr>
      <w:tr w:rsidR="00F32914" w:rsidRPr="004B1DFA" w14:paraId="4CAE7536" w14:textId="77777777" w:rsidTr="000A5122">
        <w:trPr>
          <w:trHeight w:val="284"/>
        </w:trPr>
        <w:tc>
          <w:tcPr>
            <w:tcW w:w="2151" w:type="dxa"/>
            <w:shd w:val="clear" w:color="auto" w:fill="80A5FA"/>
          </w:tcPr>
          <w:p w14:paraId="507B9105" w14:textId="77777777" w:rsidR="00F32914" w:rsidRPr="004B1DFA" w:rsidRDefault="00F32914" w:rsidP="00F32914">
            <w:pPr>
              <w:pStyle w:val="Table"/>
              <w:jc w:val="left"/>
            </w:pPr>
            <w:r w:rsidRPr="004B1DFA">
              <w:t>8</w:t>
            </w:r>
          </w:p>
        </w:tc>
        <w:tc>
          <w:tcPr>
            <w:tcW w:w="6676" w:type="dxa"/>
            <w:shd w:val="clear" w:color="auto" w:fill="80A5FA"/>
          </w:tcPr>
          <w:p w14:paraId="2F773CC4" w14:textId="77777777" w:rsidR="00F32914" w:rsidRPr="004B1DFA" w:rsidRDefault="00F32914" w:rsidP="000A5122">
            <w:pPr>
              <w:pStyle w:val="Table"/>
              <w:jc w:val="left"/>
            </w:pPr>
            <w:r w:rsidRPr="004B1DFA">
              <w:t>Column Mux select Option 8</w:t>
            </w:r>
          </w:p>
        </w:tc>
        <w:tc>
          <w:tcPr>
            <w:tcW w:w="1946" w:type="dxa"/>
            <w:shd w:val="clear" w:color="auto" w:fill="80A5FA"/>
          </w:tcPr>
          <w:p w14:paraId="0C62FDC7" w14:textId="77777777" w:rsidR="00F32914" w:rsidRPr="004B1DFA" w:rsidRDefault="00F32914" w:rsidP="00F32914">
            <w:pPr>
              <w:pStyle w:val="Table"/>
              <w:jc w:val="left"/>
            </w:pPr>
          </w:p>
        </w:tc>
      </w:tr>
      <w:tr w:rsidR="00F32914" w:rsidRPr="004B1DFA" w14:paraId="56765A43" w14:textId="77777777" w:rsidTr="000A5122">
        <w:trPr>
          <w:trHeight w:val="284"/>
        </w:trPr>
        <w:tc>
          <w:tcPr>
            <w:tcW w:w="2151" w:type="dxa"/>
            <w:shd w:val="clear" w:color="auto" w:fill="80A5FA"/>
          </w:tcPr>
          <w:p w14:paraId="5BD3821D" w14:textId="77777777" w:rsidR="00F32914" w:rsidRPr="004B1DFA" w:rsidRDefault="00F32914" w:rsidP="00F32914">
            <w:pPr>
              <w:pStyle w:val="Table"/>
              <w:jc w:val="left"/>
            </w:pPr>
            <w:r w:rsidRPr="004B1DFA">
              <w:t>16</w:t>
            </w:r>
          </w:p>
        </w:tc>
        <w:tc>
          <w:tcPr>
            <w:tcW w:w="6676" w:type="dxa"/>
            <w:shd w:val="clear" w:color="auto" w:fill="80A5FA"/>
          </w:tcPr>
          <w:p w14:paraId="5C338925" w14:textId="77777777" w:rsidR="00F32914" w:rsidRPr="004B1DFA" w:rsidRDefault="00F32914" w:rsidP="000A5122">
            <w:pPr>
              <w:pStyle w:val="Table"/>
              <w:jc w:val="left"/>
            </w:pPr>
            <w:r w:rsidRPr="004B1DFA">
              <w:t xml:space="preserve">Column Mux select Option </w:t>
            </w:r>
            <w:r w:rsidR="000A5122">
              <w:t>16</w:t>
            </w:r>
          </w:p>
        </w:tc>
        <w:tc>
          <w:tcPr>
            <w:tcW w:w="1946" w:type="dxa"/>
            <w:shd w:val="clear" w:color="auto" w:fill="80A5FA"/>
          </w:tcPr>
          <w:p w14:paraId="40213EE3" w14:textId="77777777" w:rsidR="00F32914" w:rsidRPr="004B1DFA" w:rsidRDefault="00F32914" w:rsidP="00F32914">
            <w:pPr>
              <w:pStyle w:val="Table"/>
              <w:jc w:val="left"/>
            </w:pPr>
          </w:p>
        </w:tc>
      </w:tr>
      <w:tr w:rsidR="00F32914" w:rsidRPr="004B1DFA" w14:paraId="61E6D8EE" w14:textId="77777777" w:rsidTr="000A5122">
        <w:trPr>
          <w:trHeight w:val="284"/>
        </w:trPr>
        <w:tc>
          <w:tcPr>
            <w:tcW w:w="2151" w:type="dxa"/>
            <w:shd w:val="clear" w:color="auto" w:fill="80A5FA"/>
          </w:tcPr>
          <w:p w14:paraId="1571A757" w14:textId="77777777" w:rsidR="00F32914" w:rsidRPr="004B1DFA" w:rsidRDefault="00F32914" w:rsidP="00F32914">
            <w:pPr>
              <w:pStyle w:val="Table"/>
              <w:jc w:val="left"/>
            </w:pPr>
            <w:r w:rsidRPr="004B1DFA">
              <w:t>32</w:t>
            </w:r>
          </w:p>
        </w:tc>
        <w:tc>
          <w:tcPr>
            <w:tcW w:w="6676" w:type="dxa"/>
            <w:shd w:val="clear" w:color="auto" w:fill="80A5FA"/>
          </w:tcPr>
          <w:p w14:paraId="442D76C4" w14:textId="77777777" w:rsidR="00F32914" w:rsidRPr="004B1DFA" w:rsidRDefault="00F32914" w:rsidP="000A5122">
            <w:pPr>
              <w:pStyle w:val="Table"/>
              <w:jc w:val="left"/>
            </w:pPr>
            <w:r w:rsidRPr="004B1DFA">
              <w:t>Column Mux select Option 32</w:t>
            </w:r>
          </w:p>
        </w:tc>
        <w:tc>
          <w:tcPr>
            <w:tcW w:w="1946" w:type="dxa"/>
            <w:shd w:val="clear" w:color="auto" w:fill="80A5FA"/>
          </w:tcPr>
          <w:p w14:paraId="1F3225F5" w14:textId="77777777" w:rsidR="00F32914" w:rsidRPr="004B1DFA" w:rsidRDefault="00F32914" w:rsidP="00F32914">
            <w:pPr>
              <w:pStyle w:val="Table"/>
              <w:jc w:val="left"/>
            </w:pPr>
          </w:p>
        </w:tc>
      </w:tr>
      <w:tr w:rsidR="00F32914" w:rsidRPr="004B1DFA" w14:paraId="43A24071" w14:textId="77777777" w:rsidTr="000A5122">
        <w:trPr>
          <w:trHeight w:val="284"/>
        </w:trPr>
        <w:tc>
          <w:tcPr>
            <w:tcW w:w="2151" w:type="dxa"/>
            <w:shd w:val="clear" w:color="auto" w:fill="80A5FA"/>
          </w:tcPr>
          <w:p w14:paraId="701D13C0" w14:textId="77777777" w:rsidR="00F32914" w:rsidRPr="004B1DFA" w:rsidRDefault="00F32914" w:rsidP="00F32914">
            <w:pPr>
              <w:pStyle w:val="Table"/>
              <w:jc w:val="left"/>
            </w:pPr>
            <w:proofErr w:type="spellStart"/>
            <w:r w:rsidRPr="004B1DFA">
              <w:t>bw</w:t>
            </w:r>
            <w:proofErr w:type="spellEnd"/>
          </w:p>
        </w:tc>
        <w:tc>
          <w:tcPr>
            <w:tcW w:w="6676" w:type="dxa"/>
            <w:shd w:val="clear" w:color="auto" w:fill="80A5FA"/>
          </w:tcPr>
          <w:p w14:paraId="268B9F2B" w14:textId="77777777" w:rsidR="00F32914" w:rsidRPr="004B1DFA" w:rsidRDefault="00F32914" w:rsidP="00F32914">
            <w:pPr>
              <w:pStyle w:val="Table"/>
              <w:jc w:val="left"/>
            </w:pPr>
            <w:r w:rsidRPr="004B1DFA">
              <w:t>Bit Write</w:t>
            </w:r>
          </w:p>
        </w:tc>
        <w:tc>
          <w:tcPr>
            <w:tcW w:w="1946" w:type="dxa"/>
            <w:shd w:val="clear" w:color="auto" w:fill="80A5FA"/>
          </w:tcPr>
          <w:p w14:paraId="5565F62F" w14:textId="77777777" w:rsidR="00F32914" w:rsidRPr="004B1DFA" w:rsidRDefault="00F32914" w:rsidP="00F32914">
            <w:pPr>
              <w:pStyle w:val="Table"/>
              <w:jc w:val="left"/>
            </w:pPr>
          </w:p>
        </w:tc>
      </w:tr>
      <w:tr w:rsidR="00F32914" w:rsidRPr="004B1DFA" w14:paraId="083D5291" w14:textId="77777777" w:rsidTr="000A5122">
        <w:trPr>
          <w:trHeight w:val="284"/>
        </w:trPr>
        <w:tc>
          <w:tcPr>
            <w:tcW w:w="2151" w:type="dxa"/>
            <w:shd w:val="clear" w:color="auto" w:fill="80A5FA"/>
          </w:tcPr>
          <w:p w14:paraId="428F00F3" w14:textId="77777777" w:rsidR="00F32914" w:rsidRPr="004B1DFA" w:rsidRDefault="00F32914" w:rsidP="00F32914">
            <w:pPr>
              <w:pStyle w:val="Table"/>
              <w:jc w:val="left"/>
            </w:pPr>
            <w:proofErr w:type="spellStart"/>
            <w:r w:rsidRPr="004B1DFA">
              <w:t>byw</w:t>
            </w:r>
            <w:proofErr w:type="spellEnd"/>
          </w:p>
        </w:tc>
        <w:tc>
          <w:tcPr>
            <w:tcW w:w="6676" w:type="dxa"/>
            <w:shd w:val="clear" w:color="auto" w:fill="80A5FA"/>
          </w:tcPr>
          <w:p w14:paraId="03243236" w14:textId="77777777" w:rsidR="00F32914" w:rsidRPr="004B1DFA" w:rsidRDefault="00F32914" w:rsidP="00F32914">
            <w:pPr>
              <w:pStyle w:val="Table"/>
              <w:jc w:val="left"/>
            </w:pPr>
            <w:r w:rsidRPr="004B1DFA">
              <w:t>Byte Write</w:t>
            </w:r>
          </w:p>
        </w:tc>
        <w:tc>
          <w:tcPr>
            <w:tcW w:w="1946" w:type="dxa"/>
            <w:shd w:val="clear" w:color="auto" w:fill="80A5FA"/>
          </w:tcPr>
          <w:p w14:paraId="1EA7037B" w14:textId="77777777" w:rsidR="00F32914" w:rsidRPr="004B1DFA" w:rsidRDefault="00F32914" w:rsidP="00F32914">
            <w:pPr>
              <w:pStyle w:val="Table"/>
              <w:jc w:val="left"/>
            </w:pPr>
          </w:p>
        </w:tc>
      </w:tr>
      <w:tr w:rsidR="00F32914" w:rsidRPr="004B1DFA" w14:paraId="4970D8A9" w14:textId="77777777" w:rsidTr="000A5122">
        <w:trPr>
          <w:trHeight w:val="284"/>
        </w:trPr>
        <w:tc>
          <w:tcPr>
            <w:tcW w:w="2151" w:type="dxa"/>
            <w:shd w:val="clear" w:color="auto" w:fill="80A5FA"/>
          </w:tcPr>
          <w:p w14:paraId="339536BB" w14:textId="77777777" w:rsidR="00F32914" w:rsidRPr="004B1DFA" w:rsidRDefault="00F32914" w:rsidP="00F32914">
            <w:pPr>
              <w:pStyle w:val="Table"/>
              <w:jc w:val="left"/>
            </w:pPr>
            <w:proofErr w:type="spellStart"/>
            <w:r w:rsidRPr="004B1DFA">
              <w:lastRenderedPageBreak/>
              <w:t>ww</w:t>
            </w:r>
            <w:proofErr w:type="spellEnd"/>
          </w:p>
        </w:tc>
        <w:tc>
          <w:tcPr>
            <w:tcW w:w="6676" w:type="dxa"/>
            <w:shd w:val="clear" w:color="auto" w:fill="80A5FA"/>
          </w:tcPr>
          <w:p w14:paraId="7E61644B" w14:textId="77777777" w:rsidR="00F32914" w:rsidRPr="004B1DFA" w:rsidRDefault="00F32914" w:rsidP="00F32914">
            <w:pPr>
              <w:pStyle w:val="Table"/>
              <w:jc w:val="left"/>
            </w:pPr>
            <w:r w:rsidRPr="004B1DFA">
              <w:t>Global Write</w:t>
            </w:r>
          </w:p>
        </w:tc>
        <w:tc>
          <w:tcPr>
            <w:tcW w:w="1946" w:type="dxa"/>
            <w:shd w:val="clear" w:color="auto" w:fill="80A5FA"/>
          </w:tcPr>
          <w:p w14:paraId="79519292" w14:textId="77777777" w:rsidR="00F32914" w:rsidRPr="004B1DFA" w:rsidRDefault="00F32914" w:rsidP="00F32914">
            <w:pPr>
              <w:pStyle w:val="Table"/>
              <w:jc w:val="left"/>
            </w:pPr>
            <w:r w:rsidRPr="004B1DFA">
              <w:t>Default</w:t>
            </w:r>
          </w:p>
        </w:tc>
      </w:tr>
      <w:tr w:rsidR="00F32914" w:rsidRPr="004B1DFA" w14:paraId="7265FB01" w14:textId="77777777" w:rsidTr="000A5122">
        <w:trPr>
          <w:trHeight w:val="284"/>
        </w:trPr>
        <w:tc>
          <w:tcPr>
            <w:tcW w:w="2151" w:type="dxa"/>
            <w:shd w:val="clear" w:color="auto" w:fill="80A5FA"/>
          </w:tcPr>
          <w:p w14:paraId="09349B59" w14:textId="77777777" w:rsidR="00F32914" w:rsidRPr="004B1DFA" w:rsidRDefault="00F32914" w:rsidP="00F32914">
            <w:pPr>
              <w:pStyle w:val="Table"/>
              <w:jc w:val="left"/>
            </w:pPr>
            <w:r w:rsidRPr="004B1DFA">
              <w:t>r</w:t>
            </w:r>
          </w:p>
        </w:tc>
        <w:tc>
          <w:tcPr>
            <w:tcW w:w="6676" w:type="dxa"/>
            <w:shd w:val="clear" w:color="auto" w:fill="80A5FA"/>
          </w:tcPr>
          <w:p w14:paraId="4238518A" w14:textId="77777777" w:rsidR="00F32914" w:rsidRPr="004B1DFA" w:rsidRDefault="00F32914" w:rsidP="00F32914">
            <w:pPr>
              <w:pStyle w:val="Table"/>
              <w:jc w:val="left"/>
            </w:pPr>
            <w:r w:rsidRPr="004B1DFA">
              <w:t>Registered Output</w:t>
            </w:r>
          </w:p>
        </w:tc>
        <w:tc>
          <w:tcPr>
            <w:tcW w:w="1946" w:type="dxa"/>
            <w:shd w:val="clear" w:color="auto" w:fill="80A5FA"/>
          </w:tcPr>
          <w:p w14:paraId="059CFB6B" w14:textId="77777777" w:rsidR="00F32914" w:rsidRPr="004B1DFA" w:rsidRDefault="00F32914" w:rsidP="00F32914">
            <w:pPr>
              <w:pStyle w:val="Table"/>
              <w:jc w:val="left"/>
            </w:pPr>
            <w:r w:rsidRPr="004B1DFA">
              <w:t>Optional</w:t>
            </w:r>
          </w:p>
        </w:tc>
      </w:tr>
      <w:tr w:rsidR="00F32914" w:rsidRPr="004B1DFA" w14:paraId="4E707F5E" w14:textId="77777777" w:rsidTr="000A5122">
        <w:trPr>
          <w:trHeight w:val="284"/>
        </w:trPr>
        <w:tc>
          <w:tcPr>
            <w:tcW w:w="2151" w:type="dxa"/>
            <w:shd w:val="clear" w:color="auto" w:fill="80A5FA"/>
          </w:tcPr>
          <w:p w14:paraId="4D5B4BF9" w14:textId="77777777" w:rsidR="00F32914" w:rsidRPr="004B1DFA" w:rsidRDefault="00F32914" w:rsidP="00F32914">
            <w:pPr>
              <w:pStyle w:val="Table"/>
              <w:jc w:val="left"/>
            </w:pPr>
            <w:r w:rsidRPr="004B1DFA">
              <w:t>1x</w:t>
            </w:r>
          </w:p>
        </w:tc>
        <w:tc>
          <w:tcPr>
            <w:tcW w:w="6676" w:type="dxa"/>
            <w:shd w:val="clear" w:color="auto" w:fill="80A5FA"/>
          </w:tcPr>
          <w:p w14:paraId="427E7DFA" w14:textId="77777777" w:rsidR="00F32914" w:rsidRPr="004B1DFA" w:rsidRDefault="00F32914" w:rsidP="00F32914">
            <w:pPr>
              <w:pStyle w:val="Table"/>
              <w:jc w:val="left"/>
            </w:pPr>
            <w:r w:rsidRPr="004B1DFA">
              <w:t>Output Driver Strength 1x</w:t>
            </w:r>
          </w:p>
        </w:tc>
        <w:tc>
          <w:tcPr>
            <w:tcW w:w="1946" w:type="dxa"/>
            <w:shd w:val="clear" w:color="auto" w:fill="80A5FA"/>
          </w:tcPr>
          <w:p w14:paraId="09B3B697" w14:textId="77777777" w:rsidR="00F32914" w:rsidRPr="004B1DFA" w:rsidRDefault="00F32914" w:rsidP="00F32914">
            <w:pPr>
              <w:pStyle w:val="Table"/>
              <w:jc w:val="left"/>
            </w:pPr>
            <w:r w:rsidRPr="004B1DFA">
              <w:t xml:space="preserve">Default </w:t>
            </w:r>
          </w:p>
        </w:tc>
      </w:tr>
      <w:tr w:rsidR="00F32914" w:rsidRPr="004B1DFA" w14:paraId="56943B4C" w14:textId="77777777" w:rsidTr="000A5122">
        <w:trPr>
          <w:trHeight w:val="284"/>
        </w:trPr>
        <w:tc>
          <w:tcPr>
            <w:tcW w:w="2151" w:type="dxa"/>
            <w:shd w:val="clear" w:color="auto" w:fill="80A5FA"/>
          </w:tcPr>
          <w:p w14:paraId="4CD3220C" w14:textId="77777777" w:rsidR="00F32914" w:rsidRPr="004B1DFA" w:rsidRDefault="00F32914" w:rsidP="00F32914">
            <w:pPr>
              <w:pStyle w:val="Table"/>
              <w:jc w:val="left"/>
            </w:pPr>
            <w:r w:rsidRPr="004B1DFA">
              <w:t>3x</w:t>
            </w:r>
          </w:p>
        </w:tc>
        <w:tc>
          <w:tcPr>
            <w:tcW w:w="6676" w:type="dxa"/>
            <w:shd w:val="clear" w:color="auto" w:fill="80A5FA"/>
          </w:tcPr>
          <w:p w14:paraId="5ACE0B96" w14:textId="77777777" w:rsidR="00F32914" w:rsidRPr="004B1DFA" w:rsidRDefault="00F32914" w:rsidP="00F32914">
            <w:pPr>
              <w:pStyle w:val="Table"/>
              <w:jc w:val="left"/>
            </w:pPr>
            <w:r w:rsidRPr="004B1DFA">
              <w:t>Output Driver Strength 3x</w:t>
            </w:r>
          </w:p>
        </w:tc>
        <w:tc>
          <w:tcPr>
            <w:tcW w:w="1946" w:type="dxa"/>
            <w:shd w:val="clear" w:color="auto" w:fill="80A5FA"/>
          </w:tcPr>
          <w:p w14:paraId="2D9F628B" w14:textId="77777777" w:rsidR="00F32914" w:rsidRPr="004B1DFA" w:rsidRDefault="00F32914" w:rsidP="00F32914">
            <w:pPr>
              <w:pStyle w:val="Table"/>
              <w:jc w:val="left"/>
            </w:pPr>
          </w:p>
        </w:tc>
      </w:tr>
      <w:tr w:rsidR="00F32914" w:rsidRPr="004B1DFA" w14:paraId="3CEB94DB" w14:textId="77777777" w:rsidTr="000A5122">
        <w:trPr>
          <w:trHeight w:val="284"/>
        </w:trPr>
        <w:tc>
          <w:tcPr>
            <w:tcW w:w="2151" w:type="dxa"/>
            <w:shd w:val="clear" w:color="auto" w:fill="80A5FA"/>
          </w:tcPr>
          <w:p w14:paraId="0FB3B36C" w14:textId="77777777" w:rsidR="00F32914" w:rsidRPr="004B1DFA" w:rsidRDefault="00F32914" w:rsidP="00F32914">
            <w:pPr>
              <w:pStyle w:val="Table"/>
              <w:jc w:val="left"/>
            </w:pPr>
            <w:r w:rsidRPr="004B1DFA">
              <w:t>9x</w:t>
            </w:r>
          </w:p>
        </w:tc>
        <w:tc>
          <w:tcPr>
            <w:tcW w:w="6676" w:type="dxa"/>
            <w:shd w:val="clear" w:color="auto" w:fill="80A5FA"/>
          </w:tcPr>
          <w:p w14:paraId="7BF6DD6B" w14:textId="77777777" w:rsidR="00F32914" w:rsidRPr="004B1DFA" w:rsidRDefault="00F32914" w:rsidP="00F32914">
            <w:pPr>
              <w:pStyle w:val="Table"/>
              <w:jc w:val="left"/>
            </w:pPr>
            <w:r w:rsidRPr="004B1DFA">
              <w:t>Output Driver Strength 9x</w:t>
            </w:r>
          </w:p>
        </w:tc>
        <w:tc>
          <w:tcPr>
            <w:tcW w:w="1946" w:type="dxa"/>
            <w:shd w:val="clear" w:color="auto" w:fill="80A5FA"/>
          </w:tcPr>
          <w:p w14:paraId="48995200" w14:textId="77777777" w:rsidR="00F32914" w:rsidRPr="004B1DFA" w:rsidRDefault="00F32914" w:rsidP="00F32914">
            <w:pPr>
              <w:pStyle w:val="Table"/>
              <w:jc w:val="left"/>
            </w:pPr>
          </w:p>
        </w:tc>
      </w:tr>
      <w:tr w:rsidR="00F32914" w:rsidRPr="004B1DFA" w14:paraId="0C58506E" w14:textId="77777777" w:rsidTr="000A5122">
        <w:trPr>
          <w:trHeight w:val="284"/>
        </w:trPr>
        <w:tc>
          <w:tcPr>
            <w:tcW w:w="2151" w:type="dxa"/>
            <w:shd w:val="clear" w:color="auto" w:fill="80A5FA"/>
          </w:tcPr>
          <w:p w14:paraId="34BA5AA5" w14:textId="77777777" w:rsidR="00F32914" w:rsidRPr="004B1DFA" w:rsidRDefault="00F32914" w:rsidP="00F32914">
            <w:pPr>
              <w:pStyle w:val="Table"/>
              <w:jc w:val="left"/>
            </w:pPr>
            <w:proofErr w:type="spellStart"/>
            <w:r w:rsidRPr="004B1DFA">
              <w:t>oe</w:t>
            </w:r>
            <w:proofErr w:type="spellEnd"/>
          </w:p>
        </w:tc>
        <w:tc>
          <w:tcPr>
            <w:tcW w:w="6676" w:type="dxa"/>
            <w:shd w:val="clear" w:color="auto" w:fill="80A5FA"/>
          </w:tcPr>
          <w:p w14:paraId="6C34318C" w14:textId="77777777" w:rsidR="00F32914" w:rsidRPr="004B1DFA" w:rsidRDefault="00F32914" w:rsidP="00F32914">
            <w:pPr>
              <w:pStyle w:val="Table"/>
              <w:jc w:val="left"/>
            </w:pPr>
            <w:r w:rsidRPr="004B1DFA">
              <w:t>Output enable</w:t>
            </w:r>
          </w:p>
        </w:tc>
        <w:tc>
          <w:tcPr>
            <w:tcW w:w="1946" w:type="dxa"/>
            <w:shd w:val="clear" w:color="auto" w:fill="80A5FA"/>
          </w:tcPr>
          <w:p w14:paraId="295DBE3F" w14:textId="77777777" w:rsidR="00F32914" w:rsidRPr="004B1DFA" w:rsidRDefault="00F32914" w:rsidP="00F32914">
            <w:pPr>
              <w:pStyle w:val="Table"/>
              <w:jc w:val="left"/>
            </w:pPr>
            <w:r w:rsidRPr="004B1DFA">
              <w:t>Optional</w:t>
            </w:r>
          </w:p>
        </w:tc>
      </w:tr>
      <w:tr w:rsidR="00F32914" w:rsidRPr="004B1DFA" w14:paraId="06A5AF14" w14:textId="77777777" w:rsidTr="000A5122">
        <w:trPr>
          <w:trHeight w:val="284"/>
        </w:trPr>
        <w:tc>
          <w:tcPr>
            <w:tcW w:w="2151" w:type="dxa"/>
            <w:shd w:val="clear" w:color="auto" w:fill="80A5FA"/>
          </w:tcPr>
          <w:p w14:paraId="331241C3" w14:textId="77777777" w:rsidR="00F32914" w:rsidRPr="004B1DFA" w:rsidRDefault="00F32914" w:rsidP="00F32914">
            <w:pPr>
              <w:pStyle w:val="Table"/>
              <w:jc w:val="left"/>
            </w:pPr>
            <w:r w:rsidRPr="004B1DFA">
              <w:t>r</w:t>
            </w:r>
          </w:p>
        </w:tc>
        <w:tc>
          <w:tcPr>
            <w:tcW w:w="6676" w:type="dxa"/>
            <w:shd w:val="clear" w:color="auto" w:fill="80A5FA"/>
          </w:tcPr>
          <w:p w14:paraId="5E719959" w14:textId="77777777" w:rsidR="00F32914" w:rsidRPr="004B1DFA" w:rsidRDefault="00F32914" w:rsidP="00F32914">
            <w:pPr>
              <w:pStyle w:val="Table"/>
              <w:jc w:val="left"/>
            </w:pPr>
            <w:r w:rsidRPr="004B1DFA">
              <w:t>Redundant Row(s) created</w:t>
            </w:r>
          </w:p>
        </w:tc>
        <w:tc>
          <w:tcPr>
            <w:tcW w:w="1946" w:type="dxa"/>
            <w:shd w:val="clear" w:color="auto" w:fill="80A5FA"/>
          </w:tcPr>
          <w:p w14:paraId="4714DE6C" w14:textId="77777777" w:rsidR="00F32914" w:rsidRPr="004B1DFA" w:rsidRDefault="00F32914" w:rsidP="00F32914">
            <w:pPr>
              <w:pStyle w:val="Table"/>
              <w:jc w:val="left"/>
            </w:pPr>
            <w:r w:rsidRPr="004B1DFA">
              <w:t>Optional</w:t>
            </w:r>
          </w:p>
        </w:tc>
      </w:tr>
      <w:tr w:rsidR="00F32914" w:rsidRPr="004B1DFA" w14:paraId="6AE8E235" w14:textId="77777777" w:rsidTr="000A5122">
        <w:trPr>
          <w:trHeight w:val="284"/>
        </w:trPr>
        <w:tc>
          <w:tcPr>
            <w:tcW w:w="2151" w:type="dxa"/>
            <w:shd w:val="clear" w:color="auto" w:fill="80A5FA"/>
          </w:tcPr>
          <w:p w14:paraId="1D3A3D94" w14:textId="77777777" w:rsidR="00F32914" w:rsidRPr="004B1DFA" w:rsidRDefault="00F32914" w:rsidP="00F32914">
            <w:pPr>
              <w:pStyle w:val="Table"/>
              <w:jc w:val="left"/>
            </w:pPr>
            <w:r w:rsidRPr="004B1DFA">
              <w:t>c</w:t>
            </w:r>
          </w:p>
        </w:tc>
        <w:tc>
          <w:tcPr>
            <w:tcW w:w="6676" w:type="dxa"/>
            <w:shd w:val="clear" w:color="auto" w:fill="80A5FA"/>
          </w:tcPr>
          <w:p w14:paraId="5E5909CA" w14:textId="77777777" w:rsidR="00F32914" w:rsidRPr="004B1DFA" w:rsidRDefault="00F32914" w:rsidP="00F32914">
            <w:pPr>
              <w:pStyle w:val="Table"/>
              <w:jc w:val="left"/>
            </w:pPr>
            <w:r w:rsidRPr="004B1DFA">
              <w:t>Redundant Column(s) created</w:t>
            </w:r>
          </w:p>
        </w:tc>
        <w:tc>
          <w:tcPr>
            <w:tcW w:w="1946" w:type="dxa"/>
            <w:shd w:val="clear" w:color="auto" w:fill="80A5FA"/>
          </w:tcPr>
          <w:p w14:paraId="18D97EF9" w14:textId="77777777" w:rsidR="00F32914" w:rsidRPr="004B1DFA" w:rsidRDefault="00F32914" w:rsidP="00F32914">
            <w:pPr>
              <w:pStyle w:val="Table"/>
              <w:jc w:val="left"/>
            </w:pPr>
            <w:r w:rsidRPr="004B1DFA">
              <w:t>Optional</w:t>
            </w:r>
          </w:p>
        </w:tc>
      </w:tr>
      <w:tr w:rsidR="00F32914" w:rsidRPr="004B1DFA" w14:paraId="6F1DD225" w14:textId="77777777" w:rsidTr="000A5122">
        <w:trPr>
          <w:trHeight w:val="284"/>
        </w:trPr>
        <w:tc>
          <w:tcPr>
            <w:tcW w:w="2151" w:type="dxa"/>
          </w:tcPr>
          <w:p w14:paraId="033AFD99" w14:textId="77777777" w:rsidR="00F32914" w:rsidRPr="004B1DFA" w:rsidRDefault="00F32914" w:rsidP="00F32914">
            <w:pPr>
              <w:pStyle w:val="Table"/>
              <w:jc w:val="left"/>
            </w:pPr>
            <w:proofErr w:type="spellStart"/>
            <w:r w:rsidRPr="004B1DFA">
              <w:t>pn</w:t>
            </w:r>
            <w:proofErr w:type="spellEnd"/>
          </w:p>
        </w:tc>
        <w:tc>
          <w:tcPr>
            <w:tcW w:w="6676" w:type="dxa"/>
          </w:tcPr>
          <w:p w14:paraId="091F9141" w14:textId="77777777" w:rsidR="00F32914" w:rsidRPr="004B1DFA" w:rsidRDefault="00F32914" w:rsidP="00F32914">
            <w:pPr>
              <w:pStyle w:val="Table"/>
              <w:jc w:val="left"/>
            </w:pPr>
            <w:r w:rsidRPr="004B1DFA">
              <w:t>Power Ring Enabled</w:t>
            </w:r>
          </w:p>
        </w:tc>
        <w:tc>
          <w:tcPr>
            <w:tcW w:w="1946" w:type="dxa"/>
          </w:tcPr>
          <w:p w14:paraId="1B1426B6" w14:textId="77777777" w:rsidR="00F32914" w:rsidRPr="004B1DFA" w:rsidRDefault="00F32914" w:rsidP="00F32914">
            <w:pPr>
              <w:pStyle w:val="Table"/>
              <w:jc w:val="left"/>
            </w:pPr>
            <w:r w:rsidRPr="004B1DFA">
              <w:t>Optional</w:t>
            </w:r>
          </w:p>
        </w:tc>
      </w:tr>
      <w:tr w:rsidR="00F32914" w:rsidRPr="004B1DFA" w14:paraId="1F41ACDF" w14:textId="77777777" w:rsidTr="000A5122">
        <w:trPr>
          <w:trHeight w:val="284"/>
        </w:trPr>
        <w:tc>
          <w:tcPr>
            <w:tcW w:w="2151" w:type="dxa"/>
          </w:tcPr>
          <w:p w14:paraId="6613D5AE" w14:textId="77777777" w:rsidR="00F32914" w:rsidRPr="004B1DFA" w:rsidRDefault="00F32914" w:rsidP="00F32914">
            <w:pPr>
              <w:pStyle w:val="Table"/>
              <w:jc w:val="left"/>
            </w:pPr>
            <w:r w:rsidRPr="004B1DFA">
              <w:t>po</w:t>
            </w:r>
          </w:p>
        </w:tc>
        <w:tc>
          <w:tcPr>
            <w:tcW w:w="6676" w:type="dxa"/>
          </w:tcPr>
          <w:p w14:paraId="21F95C97" w14:textId="77777777" w:rsidR="00F32914" w:rsidRPr="004B1DFA" w:rsidRDefault="00F32914" w:rsidP="00F32914">
            <w:pPr>
              <w:pStyle w:val="Table"/>
              <w:jc w:val="left"/>
            </w:pPr>
            <w:r w:rsidRPr="004B1DFA">
              <w:t>Power Ring Enabled with Overlap</w:t>
            </w:r>
          </w:p>
        </w:tc>
        <w:tc>
          <w:tcPr>
            <w:tcW w:w="1946" w:type="dxa"/>
          </w:tcPr>
          <w:p w14:paraId="7661C14D" w14:textId="77777777" w:rsidR="00F32914" w:rsidRPr="004B1DFA" w:rsidRDefault="00F32914" w:rsidP="00F32914">
            <w:pPr>
              <w:pStyle w:val="Table"/>
              <w:jc w:val="left"/>
            </w:pPr>
            <w:r w:rsidRPr="004B1DFA">
              <w:t>Optional</w:t>
            </w:r>
          </w:p>
        </w:tc>
      </w:tr>
      <w:tr w:rsidR="005C3A1E" w:rsidRPr="004B1DFA" w14:paraId="3E5D25AF" w14:textId="77777777" w:rsidTr="000A5122">
        <w:trPr>
          <w:trHeight w:val="284"/>
        </w:trPr>
        <w:tc>
          <w:tcPr>
            <w:tcW w:w="2151" w:type="dxa"/>
          </w:tcPr>
          <w:p w14:paraId="3591B144" w14:textId="77777777" w:rsidR="005C3A1E" w:rsidRPr="004B1DFA" w:rsidRDefault="005C3A1E" w:rsidP="00F32914">
            <w:pPr>
              <w:pStyle w:val="Table"/>
              <w:jc w:val="left"/>
            </w:pPr>
            <w:proofErr w:type="spellStart"/>
            <w:r>
              <w:t>isol</w:t>
            </w:r>
            <w:proofErr w:type="spellEnd"/>
          </w:p>
        </w:tc>
        <w:tc>
          <w:tcPr>
            <w:tcW w:w="6676" w:type="dxa"/>
          </w:tcPr>
          <w:p w14:paraId="314A57C5" w14:textId="77777777" w:rsidR="005C3A1E" w:rsidRPr="004B1DFA" w:rsidRDefault="005C3A1E" w:rsidP="00F32914">
            <w:pPr>
              <w:pStyle w:val="Table"/>
              <w:jc w:val="left"/>
            </w:pPr>
            <w:r>
              <w:t>Isolation</w:t>
            </w:r>
          </w:p>
        </w:tc>
        <w:tc>
          <w:tcPr>
            <w:tcW w:w="1946" w:type="dxa"/>
          </w:tcPr>
          <w:p w14:paraId="0C15E0C9" w14:textId="77777777" w:rsidR="005C3A1E" w:rsidRPr="004B1DFA" w:rsidRDefault="005C3A1E" w:rsidP="00F32914">
            <w:pPr>
              <w:pStyle w:val="Table"/>
              <w:jc w:val="left"/>
            </w:pPr>
            <w:r w:rsidRPr="004B1DFA">
              <w:t>Optional</w:t>
            </w:r>
          </w:p>
        </w:tc>
      </w:tr>
    </w:tbl>
    <w:p w14:paraId="167B79ED" w14:textId="77777777" w:rsidR="00D2020D" w:rsidRDefault="00D2020D" w:rsidP="00F32914"/>
    <w:p w14:paraId="1A013A4A" w14:textId="77777777" w:rsidR="00FF1EF5" w:rsidRDefault="00FF1EF5" w:rsidP="00F32914"/>
    <w:p w14:paraId="3C25DD68" w14:textId="77777777" w:rsidR="00FF1EF5" w:rsidRDefault="00FF1EF5" w:rsidP="00F32914"/>
    <w:p w14:paraId="13ABC549" w14:textId="77777777" w:rsidR="00FF1EF5" w:rsidRDefault="00FF1EF5" w:rsidP="00F32914"/>
    <w:p w14:paraId="3FBC4794" w14:textId="77777777" w:rsidR="00FF1EF5" w:rsidRDefault="00FF1EF5" w:rsidP="00F32914"/>
    <w:p w14:paraId="3512CC3D" w14:textId="77777777" w:rsidR="00FF1EF5" w:rsidRDefault="00FF1EF5" w:rsidP="00F32914"/>
    <w:p w14:paraId="2D3200F9" w14:textId="77777777" w:rsidR="00FF1EF5" w:rsidRDefault="00FF1EF5" w:rsidP="00F32914"/>
    <w:p w14:paraId="725C2EDD" w14:textId="77777777" w:rsidR="00FF1EF5" w:rsidRDefault="00FF1EF5" w:rsidP="00F32914"/>
    <w:p w14:paraId="557ECF64" w14:textId="77777777" w:rsidR="00FF1EF5" w:rsidRDefault="00FF1EF5" w:rsidP="00F32914"/>
    <w:p w14:paraId="7CE719F3" w14:textId="77777777" w:rsidR="00FF1EF5" w:rsidRDefault="00FF1EF5" w:rsidP="00F32914"/>
    <w:p w14:paraId="48DB6B53" w14:textId="77777777" w:rsidR="00FF1EF5" w:rsidRDefault="00FF1EF5" w:rsidP="00F32914"/>
    <w:p w14:paraId="24B1264C" w14:textId="77777777" w:rsidR="00FF1EF5" w:rsidRDefault="00FF1EF5" w:rsidP="00F32914"/>
    <w:p w14:paraId="3B16EE9A" w14:textId="77777777" w:rsidR="00FF1EF5" w:rsidRDefault="00FF1EF5" w:rsidP="00F32914"/>
    <w:p w14:paraId="79CC5E3D" w14:textId="77777777" w:rsidR="00FF1EF5" w:rsidRDefault="00FF1EF5" w:rsidP="00F32914"/>
    <w:p w14:paraId="30483143" w14:textId="77777777" w:rsidR="00FF1EF5" w:rsidRDefault="00FF1EF5" w:rsidP="00F32914"/>
    <w:p w14:paraId="5C96AEC8" w14:textId="77777777" w:rsidR="00FF1EF5" w:rsidRDefault="00FF1EF5" w:rsidP="00F32914"/>
    <w:p w14:paraId="1BBC0786" w14:textId="77777777" w:rsidR="00FF1EF5" w:rsidRDefault="00FF1EF5" w:rsidP="00F32914"/>
    <w:p w14:paraId="1779637E" w14:textId="77777777" w:rsidR="00FF1EF5" w:rsidRDefault="00FF1EF5" w:rsidP="00F32914"/>
    <w:p w14:paraId="26EA9B03" w14:textId="77777777" w:rsidR="00FF1EF5" w:rsidRDefault="00FF1EF5" w:rsidP="00F32914"/>
    <w:p w14:paraId="11498B73" w14:textId="77777777" w:rsidR="00F32914" w:rsidRPr="0021001E" w:rsidRDefault="00F32914" w:rsidP="00F32914">
      <w:pPr>
        <w:pStyle w:val="Heading1"/>
      </w:pPr>
      <w:bookmarkStart w:id="297" w:name="_Toc219868946"/>
      <w:bookmarkStart w:id="298" w:name="_Toc332991862"/>
      <w:bookmarkStart w:id="299" w:name="_Toc332992128"/>
      <w:bookmarkStart w:id="300" w:name="_Toc339555327"/>
      <w:bookmarkStart w:id="301" w:name="_Toc75782602"/>
      <w:r w:rsidRPr="0021001E">
        <w:lastRenderedPageBreak/>
        <w:t>Command Line Syntax</w:t>
      </w:r>
      <w:bookmarkEnd w:id="297"/>
      <w:bookmarkEnd w:id="298"/>
      <w:bookmarkEnd w:id="299"/>
      <w:bookmarkEnd w:id="300"/>
      <w:bookmarkEnd w:id="301"/>
    </w:p>
    <w:p w14:paraId="4D776795" w14:textId="77777777" w:rsidR="00F32914" w:rsidRDefault="00F32914" w:rsidP="00F47E1F">
      <w:pPr>
        <w:spacing w:before="0"/>
        <w:rPr>
          <w:szCs w:val="22"/>
        </w:rPr>
      </w:pPr>
      <w:r w:rsidRPr="003A35E7">
        <w:rPr>
          <w:szCs w:val="22"/>
        </w:rPr>
        <w:t>#command:</w:t>
      </w:r>
    </w:p>
    <w:p w14:paraId="78CDB0CB" w14:textId="77777777" w:rsidR="00F2283C" w:rsidRPr="00F2283C" w:rsidRDefault="00F2283C" w:rsidP="00F47E1F">
      <w:pPr>
        <w:spacing w:before="0"/>
        <w:rPr>
          <w:b/>
          <w:szCs w:val="22"/>
        </w:rPr>
      </w:pPr>
      <w:r w:rsidRPr="00F2283C">
        <w:rPr>
          <w:b/>
          <w:szCs w:val="22"/>
        </w:rPr>
        <w:t>./rampileplus_tsmc</w:t>
      </w:r>
      <w:r w:rsidR="00CB2B79">
        <w:rPr>
          <w:b/>
          <w:szCs w:val="22"/>
        </w:rPr>
        <w:t>06nm</w:t>
      </w:r>
      <w:r w:rsidRPr="00F2283C">
        <w:rPr>
          <w:b/>
          <w:szCs w:val="22"/>
        </w:rPr>
        <w:t xml:space="preserve"> $</w:t>
      </w:r>
      <w:proofErr w:type="spellStart"/>
      <w:r w:rsidRPr="00F2283C">
        <w:rPr>
          <w:b/>
          <w:szCs w:val="22"/>
        </w:rPr>
        <w:t>Phy_rows</w:t>
      </w:r>
      <w:proofErr w:type="spellEnd"/>
      <w:r w:rsidRPr="00F2283C">
        <w:rPr>
          <w:b/>
          <w:szCs w:val="22"/>
        </w:rPr>
        <w:t xml:space="preserve"> $</w:t>
      </w:r>
      <w:proofErr w:type="spellStart"/>
      <w:r w:rsidRPr="00F2283C">
        <w:rPr>
          <w:b/>
          <w:szCs w:val="22"/>
        </w:rPr>
        <w:t>Phy_cols</w:t>
      </w:r>
      <w:proofErr w:type="spellEnd"/>
      <w:r w:rsidRPr="00F2283C">
        <w:rPr>
          <w:b/>
          <w:szCs w:val="22"/>
        </w:rPr>
        <w:t xml:space="preserve"> $</w:t>
      </w:r>
      <w:proofErr w:type="spellStart"/>
      <w:r w:rsidRPr="00F2283C">
        <w:rPr>
          <w:b/>
          <w:szCs w:val="22"/>
        </w:rPr>
        <w:t>Column_Mux</w:t>
      </w:r>
      <w:proofErr w:type="spellEnd"/>
      <w:r w:rsidRPr="00F2283C">
        <w:rPr>
          <w:b/>
          <w:szCs w:val="22"/>
        </w:rPr>
        <w:t xml:space="preserve"> $</w:t>
      </w:r>
      <w:proofErr w:type="spellStart"/>
      <w:r w:rsidRPr="00F2283C">
        <w:rPr>
          <w:b/>
          <w:szCs w:val="22"/>
        </w:rPr>
        <w:t>RgstrdOut</w:t>
      </w:r>
      <w:proofErr w:type="spellEnd"/>
      <w:r w:rsidRPr="00F2283C">
        <w:rPr>
          <w:b/>
          <w:szCs w:val="22"/>
        </w:rPr>
        <w:t xml:space="preserve"> $</w:t>
      </w:r>
      <w:proofErr w:type="spellStart"/>
      <w:r w:rsidRPr="00F2283C">
        <w:rPr>
          <w:b/>
          <w:szCs w:val="22"/>
        </w:rPr>
        <w:t>Output_Drive</w:t>
      </w:r>
      <w:proofErr w:type="spellEnd"/>
      <w:r w:rsidRPr="00F2283C">
        <w:rPr>
          <w:b/>
          <w:szCs w:val="22"/>
        </w:rPr>
        <w:t xml:space="preserve"> $</w:t>
      </w:r>
      <w:proofErr w:type="spellStart"/>
      <w:r w:rsidRPr="00F2283C">
        <w:rPr>
          <w:b/>
          <w:szCs w:val="22"/>
        </w:rPr>
        <w:t>BistMux</w:t>
      </w:r>
      <w:proofErr w:type="spellEnd"/>
      <w:r w:rsidRPr="00F2283C">
        <w:rPr>
          <w:b/>
          <w:szCs w:val="22"/>
        </w:rPr>
        <w:t xml:space="preserve"> $</w:t>
      </w:r>
      <w:proofErr w:type="spellStart"/>
      <w:r w:rsidRPr="00F2283C">
        <w:rPr>
          <w:b/>
          <w:szCs w:val="22"/>
        </w:rPr>
        <w:t>Cap_load</w:t>
      </w:r>
      <w:proofErr w:type="spellEnd"/>
      <w:r w:rsidRPr="00F2283C">
        <w:rPr>
          <w:b/>
          <w:szCs w:val="22"/>
        </w:rPr>
        <w:t xml:space="preserve"> $</w:t>
      </w:r>
      <w:proofErr w:type="spellStart"/>
      <w:r w:rsidRPr="00F2283C">
        <w:rPr>
          <w:b/>
          <w:szCs w:val="22"/>
        </w:rPr>
        <w:t>TopCellName</w:t>
      </w:r>
      <w:proofErr w:type="spellEnd"/>
      <w:r w:rsidRPr="00F2283C">
        <w:rPr>
          <w:b/>
          <w:szCs w:val="22"/>
        </w:rPr>
        <w:t xml:space="preserve"> $</w:t>
      </w:r>
      <w:proofErr w:type="spellStart"/>
      <w:r w:rsidRPr="00F2283C">
        <w:rPr>
          <w:b/>
          <w:szCs w:val="22"/>
        </w:rPr>
        <w:t>DateSheet</w:t>
      </w:r>
      <w:proofErr w:type="spellEnd"/>
      <w:r w:rsidRPr="00F2283C">
        <w:rPr>
          <w:b/>
          <w:szCs w:val="22"/>
        </w:rPr>
        <w:t xml:space="preserve"> $Timing $Netlist $</w:t>
      </w:r>
      <w:proofErr w:type="spellStart"/>
      <w:r w:rsidRPr="00F2283C">
        <w:rPr>
          <w:b/>
          <w:szCs w:val="22"/>
        </w:rPr>
        <w:t>Gds</w:t>
      </w:r>
      <w:proofErr w:type="spellEnd"/>
      <w:r w:rsidRPr="00F2283C">
        <w:rPr>
          <w:b/>
          <w:szCs w:val="22"/>
        </w:rPr>
        <w:t xml:space="preserve"> $Verilog $</w:t>
      </w:r>
      <w:proofErr w:type="spellStart"/>
      <w:r w:rsidRPr="00F2283C">
        <w:rPr>
          <w:b/>
          <w:szCs w:val="22"/>
        </w:rPr>
        <w:t>CntrlmV</w:t>
      </w:r>
      <w:proofErr w:type="spellEnd"/>
      <w:r w:rsidRPr="00F2283C">
        <w:rPr>
          <w:b/>
          <w:szCs w:val="22"/>
        </w:rPr>
        <w:t xml:space="preserve"> $</w:t>
      </w:r>
      <w:proofErr w:type="spellStart"/>
      <w:r w:rsidRPr="00F2283C">
        <w:rPr>
          <w:b/>
          <w:szCs w:val="22"/>
        </w:rPr>
        <w:t>LowPower</w:t>
      </w:r>
      <w:proofErr w:type="spellEnd"/>
      <w:r w:rsidRPr="00F2283C">
        <w:rPr>
          <w:b/>
          <w:szCs w:val="22"/>
        </w:rPr>
        <w:t xml:space="preserve"> $</w:t>
      </w:r>
      <w:proofErr w:type="spellStart"/>
      <w:r w:rsidRPr="00F2283C">
        <w:rPr>
          <w:b/>
          <w:szCs w:val="22"/>
        </w:rPr>
        <w:t>Wrt_Enable</w:t>
      </w:r>
      <w:proofErr w:type="spellEnd"/>
      <w:r w:rsidRPr="00F2283C">
        <w:rPr>
          <w:b/>
          <w:szCs w:val="22"/>
        </w:rPr>
        <w:t xml:space="preserve"> $</w:t>
      </w:r>
      <w:proofErr w:type="spellStart"/>
      <w:r w:rsidRPr="00F2283C">
        <w:rPr>
          <w:b/>
          <w:szCs w:val="22"/>
        </w:rPr>
        <w:t>Byte_Size</w:t>
      </w:r>
      <w:proofErr w:type="spellEnd"/>
      <w:r w:rsidRPr="00F2283C">
        <w:rPr>
          <w:b/>
          <w:szCs w:val="22"/>
        </w:rPr>
        <w:t xml:space="preserve"> $</w:t>
      </w:r>
      <w:proofErr w:type="spellStart"/>
      <w:r w:rsidRPr="00F2283C">
        <w:rPr>
          <w:b/>
          <w:szCs w:val="22"/>
        </w:rPr>
        <w:t>RowRed</w:t>
      </w:r>
      <w:proofErr w:type="spellEnd"/>
      <w:r w:rsidRPr="00F2283C">
        <w:rPr>
          <w:b/>
          <w:szCs w:val="22"/>
        </w:rPr>
        <w:t xml:space="preserve"> $</w:t>
      </w:r>
      <w:proofErr w:type="spellStart"/>
      <w:r w:rsidRPr="00F2283C">
        <w:rPr>
          <w:b/>
          <w:szCs w:val="22"/>
        </w:rPr>
        <w:t>RowRed_num</w:t>
      </w:r>
      <w:proofErr w:type="spellEnd"/>
      <w:r w:rsidRPr="00F2283C">
        <w:rPr>
          <w:b/>
          <w:szCs w:val="22"/>
        </w:rPr>
        <w:t xml:space="preserve"> $</w:t>
      </w:r>
      <w:proofErr w:type="spellStart"/>
      <w:r w:rsidRPr="00F2283C">
        <w:rPr>
          <w:b/>
          <w:szCs w:val="22"/>
        </w:rPr>
        <w:t>ColRed</w:t>
      </w:r>
      <w:proofErr w:type="spellEnd"/>
      <w:r w:rsidRPr="00F2283C">
        <w:rPr>
          <w:b/>
          <w:szCs w:val="22"/>
        </w:rPr>
        <w:t xml:space="preserve"> $</w:t>
      </w:r>
      <w:proofErr w:type="spellStart"/>
      <w:r w:rsidRPr="00F2283C">
        <w:rPr>
          <w:b/>
          <w:szCs w:val="22"/>
        </w:rPr>
        <w:t>PwrRing</w:t>
      </w:r>
      <w:proofErr w:type="spellEnd"/>
      <w:r w:rsidRPr="00F2283C">
        <w:rPr>
          <w:b/>
          <w:szCs w:val="22"/>
        </w:rPr>
        <w:t xml:space="preserve"> $</w:t>
      </w:r>
      <w:proofErr w:type="spellStart"/>
      <w:r w:rsidRPr="00F2283C">
        <w:rPr>
          <w:b/>
          <w:szCs w:val="22"/>
        </w:rPr>
        <w:t>PwrRingOvrlap</w:t>
      </w:r>
      <w:proofErr w:type="spellEnd"/>
      <w:r w:rsidRPr="00F2283C">
        <w:rPr>
          <w:b/>
          <w:szCs w:val="22"/>
        </w:rPr>
        <w:t xml:space="preserve"> $</w:t>
      </w:r>
      <w:proofErr w:type="spellStart"/>
      <w:r w:rsidRPr="00F2283C">
        <w:rPr>
          <w:b/>
          <w:szCs w:val="22"/>
        </w:rPr>
        <w:t>Oper_Freq</w:t>
      </w:r>
      <w:proofErr w:type="spellEnd"/>
      <w:r w:rsidRPr="00F2283C">
        <w:rPr>
          <w:b/>
          <w:szCs w:val="22"/>
        </w:rPr>
        <w:t xml:space="preserve"> $Stretch $Pins $</w:t>
      </w:r>
      <w:proofErr w:type="spellStart"/>
      <w:r w:rsidRPr="00F2283C">
        <w:rPr>
          <w:b/>
          <w:szCs w:val="22"/>
        </w:rPr>
        <w:t>PowerMesh</w:t>
      </w:r>
      <w:proofErr w:type="spellEnd"/>
      <w:r w:rsidRPr="00F2283C">
        <w:rPr>
          <w:b/>
          <w:szCs w:val="22"/>
        </w:rPr>
        <w:t xml:space="preserve"> $H_VD $V_VD $H_VS $V_VS $</w:t>
      </w:r>
      <w:proofErr w:type="spellStart"/>
      <w:r w:rsidRPr="00F2283C">
        <w:rPr>
          <w:b/>
          <w:szCs w:val="22"/>
        </w:rPr>
        <w:t>Soft_Hard</w:t>
      </w:r>
      <w:proofErr w:type="spellEnd"/>
      <w:r w:rsidRPr="00F2283C">
        <w:rPr>
          <w:b/>
          <w:szCs w:val="22"/>
        </w:rPr>
        <w:t xml:space="preserve"> $</w:t>
      </w:r>
      <w:proofErr w:type="spellStart"/>
      <w:r w:rsidRPr="00F2283C">
        <w:rPr>
          <w:b/>
          <w:szCs w:val="22"/>
        </w:rPr>
        <w:t>RdWrtMargin</w:t>
      </w:r>
      <w:proofErr w:type="spellEnd"/>
      <w:r w:rsidRPr="00F2283C">
        <w:rPr>
          <w:b/>
          <w:szCs w:val="22"/>
        </w:rPr>
        <w:t xml:space="preserve"> $</w:t>
      </w:r>
      <w:proofErr w:type="spellStart"/>
      <w:r w:rsidRPr="00F2283C">
        <w:rPr>
          <w:b/>
          <w:szCs w:val="22"/>
        </w:rPr>
        <w:t>AsyncWrtThru</w:t>
      </w:r>
      <w:proofErr w:type="spellEnd"/>
      <w:r w:rsidRPr="00F2283C">
        <w:rPr>
          <w:b/>
          <w:szCs w:val="22"/>
        </w:rPr>
        <w:t xml:space="preserve"> $</w:t>
      </w:r>
      <w:proofErr w:type="spellStart"/>
      <w:r w:rsidRPr="00F2283C">
        <w:rPr>
          <w:b/>
          <w:szCs w:val="22"/>
        </w:rPr>
        <w:t>DeepNWell</w:t>
      </w:r>
      <w:proofErr w:type="spellEnd"/>
      <w:r w:rsidRPr="00F2283C">
        <w:rPr>
          <w:b/>
          <w:szCs w:val="22"/>
        </w:rPr>
        <w:t xml:space="preserve"> $</w:t>
      </w:r>
      <w:proofErr w:type="spellStart"/>
      <w:r w:rsidRPr="00F2283C">
        <w:rPr>
          <w:b/>
          <w:szCs w:val="22"/>
        </w:rPr>
        <w:t>Clock_Edge</w:t>
      </w:r>
      <w:proofErr w:type="spellEnd"/>
      <w:r w:rsidRPr="00F2283C">
        <w:rPr>
          <w:b/>
          <w:szCs w:val="22"/>
        </w:rPr>
        <w:t xml:space="preserve"> $</w:t>
      </w:r>
      <w:proofErr w:type="spellStart"/>
      <w:r w:rsidRPr="00F2283C">
        <w:rPr>
          <w:b/>
          <w:szCs w:val="22"/>
        </w:rPr>
        <w:t>BitBlast</w:t>
      </w:r>
      <w:proofErr w:type="spellEnd"/>
      <w:r w:rsidRPr="00F2283C">
        <w:rPr>
          <w:b/>
          <w:szCs w:val="22"/>
        </w:rPr>
        <w:t xml:space="preserve"> $Metal5 $</w:t>
      </w:r>
      <w:proofErr w:type="spellStart"/>
      <w:r w:rsidRPr="00F2283C">
        <w:rPr>
          <w:b/>
          <w:szCs w:val="22"/>
        </w:rPr>
        <w:t>FuseTopModel</w:t>
      </w:r>
      <w:proofErr w:type="spellEnd"/>
      <w:r w:rsidRPr="00F2283C">
        <w:rPr>
          <w:b/>
          <w:szCs w:val="22"/>
        </w:rPr>
        <w:t xml:space="preserve"> $</w:t>
      </w:r>
      <w:proofErr w:type="spellStart"/>
      <w:r w:rsidRPr="00F2283C">
        <w:rPr>
          <w:b/>
          <w:szCs w:val="22"/>
        </w:rPr>
        <w:t>no_thick</w:t>
      </w:r>
      <w:proofErr w:type="spellEnd"/>
      <w:r w:rsidRPr="00F2283C">
        <w:rPr>
          <w:b/>
          <w:szCs w:val="22"/>
        </w:rPr>
        <w:t xml:space="preserve"> $</w:t>
      </w:r>
      <w:proofErr w:type="spellStart"/>
      <w:r w:rsidRPr="00F2283C">
        <w:rPr>
          <w:b/>
          <w:szCs w:val="22"/>
        </w:rPr>
        <w:t>rdl</w:t>
      </w:r>
      <w:proofErr w:type="spellEnd"/>
      <w:r w:rsidRPr="00F2283C">
        <w:rPr>
          <w:b/>
          <w:szCs w:val="22"/>
        </w:rPr>
        <w:t xml:space="preserve"> $</w:t>
      </w:r>
      <w:proofErr w:type="spellStart"/>
      <w:r w:rsidRPr="00F2283C">
        <w:rPr>
          <w:b/>
          <w:szCs w:val="22"/>
        </w:rPr>
        <w:t>Simulation_Ring_model</w:t>
      </w:r>
      <w:proofErr w:type="spellEnd"/>
      <w:r w:rsidRPr="00F2283C">
        <w:rPr>
          <w:b/>
          <w:szCs w:val="22"/>
        </w:rPr>
        <w:t xml:space="preserve"> $VT $</w:t>
      </w:r>
      <w:proofErr w:type="spellStart"/>
      <w:r w:rsidRPr="00F2283C">
        <w:rPr>
          <w:b/>
          <w:szCs w:val="22"/>
        </w:rPr>
        <w:t>mem_VT</w:t>
      </w:r>
      <w:proofErr w:type="spellEnd"/>
      <w:r w:rsidRPr="00F2283C">
        <w:rPr>
          <w:b/>
          <w:szCs w:val="22"/>
        </w:rPr>
        <w:t xml:space="preserve"> $</w:t>
      </w:r>
      <w:proofErr w:type="spellStart"/>
      <w:r w:rsidRPr="00F2283C">
        <w:rPr>
          <w:b/>
          <w:szCs w:val="22"/>
        </w:rPr>
        <w:t>MemBitCell</w:t>
      </w:r>
      <w:proofErr w:type="spellEnd"/>
      <w:r w:rsidRPr="00F2283C">
        <w:rPr>
          <w:b/>
          <w:szCs w:val="22"/>
        </w:rPr>
        <w:t xml:space="preserve"> $OD $</w:t>
      </w:r>
      <w:proofErr w:type="spellStart"/>
      <w:r w:rsidRPr="00F2283C">
        <w:rPr>
          <w:b/>
          <w:szCs w:val="22"/>
        </w:rPr>
        <w:t>Output_Enable</w:t>
      </w:r>
      <w:proofErr w:type="spellEnd"/>
      <w:r w:rsidRPr="00F2283C">
        <w:rPr>
          <w:b/>
          <w:szCs w:val="22"/>
        </w:rPr>
        <w:t xml:space="preserve"> $XOR $</w:t>
      </w:r>
      <w:proofErr w:type="spellStart"/>
      <w:r w:rsidRPr="00F2283C">
        <w:rPr>
          <w:b/>
          <w:szCs w:val="22"/>
        </w:rPr>
        <w:t>PinOnGrid</w:t>
      </w:r>
      <w:proofErr w:type="spellEnd"/>
      <w:r w:rsidRPr="00F2283C">
        <w:rPr>
          <w:b/>
          <w:szCs w:val="22"/>
        </w:rPr>
        <w:t xml:space="preserve"> $</w:t>
      </w:r>
      <w:proofErr w:type="spellStart"/>
      <w:r w:rsidRPr="00F2283C">
        <w:rPr>
          <w:b/>
          <w:szCs w:val="22"/>
        </w:rPr>
        <w:t>Pin_Ext</w:t>
      </w:r>
      <w:proofErr w:type="spellEnd"/>
      <w:r w:rsidRPr="00F2283C">
        <w:rPr>
          <w:b/>
          <w:szCs w:val="22"/>
        </w:rPr>
        <w:t xml:space="preserve"> $ECC $</w:t>
      </w:r>
      <w:proofErr w:type="spellStart"/>
      <w:r w:rsidRPr="00F2283C">
        <w:rPr>
          <w:b/>
          <w:szCs w:val="22"/>
        </w:rPr>
        <w:t>LogicVision_model</w:t>
      </w:r>
      <w:proofErr w:type="spellEnd"/>
      <w:r w:rsidRPr="00F2283C">
        <w:rPr>
          <w:b/>
          <w:szCs w:val="22"/>
        </w:rPr>
        <w:t xml:space="preserve"> $</w:t>
      </w:r>
      <w:proofErr w:type="spellStart"/>
      <w:r w:rsidRPr="00F2283C">
        <w:rPr>
          <w:b/>
          <w:szCs w:val="22"/>
        </w:rPr>
        <w:t>Mentor_model</w:t>
      </w:r>
      <w:proofErr w:type="spellEnd"/>
      <w:r w:rsidRPr="00F2283C">
        <w:rPr>
          <w:b/>
          <w:szCs w:val="22"/>
        </w:rPr>
        <w:t xml:space="preserve"> $</w:t>
      </w:r>
      <w:proofErr w:type="spellStart"/>
      <w:r w:rsidRPr="00F2283C">
        <w:rPr>
          <w:b/>
          <w:szCs w:val="22"/>
        </w:rPr>
        <w:t>Sync_Wrt_Thru</w:t>
      </w:r>
      <w:proofErr w:type="spellEnd"/>
      <w:r w:rsidRPr="00F2283C">
        <w:rPr>
          <w:b/>
          <w:szCs w:val="22"/>
        </w:rPr>
        <w:t xml:space="preserve"> $</w:t>
      </w:r>
      <w:proofErr w:type="spellStart"/>
      <w:r w:rsidRPr="00F2283C">
        <w:rPr>
          <w:b/>
          <w:szCs w:val="22"/>
        </w:rPr>
        <w:t>Decap</w:t>
      </w:r>
      <w:proofErr w:type="spellEnd"/>
      <w:r w:rsidRPr="00F2283C">
        <w:rPr>
          <w:b/>
          <w:szCs w:val="22"/>
        </w:rPr>
        <w:t xml:space="preserve"> $</w:t>
      </w:r>
      <w:proofErr w:type="spellStart"/>
      <w:r w:rsidRPr="00F2283C">
        <w:rPr>
          <w:b/>
          <w:szCs w:val="22"/>
        </w:rPr>
        <w:t>Power_grid_impedance</w:t>
      </w:r>
      <w:proofErr w:type="spellEnd"/>
      <w:r w:rsidRPr="00F2283C">
        <w:rPr>
          <w:b/>
          <w:szCs w:val="22"/>
        </w:rPr>
        <w:t xml:space="preserve"> $</w:t>
      </w:r>
      <w:proofErr w:type="spellStart"/>
      <w:r w:rsidRPr="00F2283C">
        <w:rPr>
          <w:b/>
          <w:szCs w:val="22"/>
        </w:rPr>
        <w:t>Power_drop_tolerance</w:t>
      </w:r>
      <w:proofErr w:type="spellEnd"/>
      <w:r w:rsidRPr="00F2283C">
        <w:rPr>
          <w:b/>
          <w:szCs w:val="22"/>
        </w:rPr>
        <w:t xml:space="preserve"> $PPO $ULL $</w:t>
      </w:r>
      <w:proofErr w:type="spellStart"/>
      <w:r w:rsidRPr="00F2283C">
        <w:rPr>
          <w:b/>
          <w:szCs w:val="22"/>
        </w:rPr>
        <w:t>Average_sleep_time</w:t>
      </w:r>
      <w:proofErr w:type="spellEnd"/>
      <w:r w:rsidRPr="00F2283C">
        <w:rPr>
          <w:b/>
          <w:szCs w:val="22"/>
        </w:rPr>
        <w:t xml:space="preserve"> $</w:t>
      </w:r>
      <w:proofErr w:type="spellStart"/>
      <w:r w:rsidRPr="00F2283C">
        <w:rPr>
          <w:b/>
          <w:szCs w:val="22"/>
        </w:rPr>
        <w:t>Dual_Rail</w:t>
      </w:r>
      <w:proofErr w:type="spellEnd"/>
      <w:r w:rsidRPr="00F2283C">
        <w:rPr>
          <w:b/>
          <w:szCs w:val="22"/>
        </w:rPr>
        <w:t xml:space="preserve"> $</w:t>
      </w:r>
      <w:proofErr w:type="spellStart"/>
      <w:r w:rsidRPr="00F2283C">
        <w:rPr>
          <w:b/>
          <w:szCs w:val="22"/>
        </w:rPr>
        <w:t>Power_Gating</w:t>
      </w:r>
      <w:proofErr w:type="spellEnd"/>
      <w:r w:rsidRPr="00F2283C">
        <w:rPr>
          <w:b/>
          <w:szCs w:val="22"/>
        </w:rPr>
        <w:t xml:space="preserve"> $PWD</w:t>
      </w:r>
    </w:p>
    <w:p w14:paraId="06044AA5" w14:textId="77777777" w:rsidR="00F2283C" w:rsidRDefault="00F2283C" w:rsidP="00F47E1F">
      <w:pPr>
        <w:spacing w:before="0"/>
        <w:rPr>
          <w:szCs w:val="22"/>
        </w:rPr>
      </w:pPr>
    </w:p>
    <w:p w14:paraId="6DB048D2" w14:textId="77777777" w:rsidR="00F2283C" w:rsidRPr="00F2283C" w:rsidRDefault="00F2283C" w:rsidP="00F2283C">
      <w:pPr>
        <w:spacing w:before="0"/>
        <w:rPr>
          <w:szCs w:val="22"/>
        </w:rPr>
      </w:pPr>
      <w:r w:rsidRPr="00F2283C">
        <w:rPr>
          <w:szCs w:val="22"/>
        </w:rPr>
        <w:t># $</w:t>
      </w:r>
      <w:proofErr w:type="spellStart"/>
      <w:r w:rsidRPr="00F2283C">
        <w:rPr>
          <w:szCs w:val="22"/>
        </w:rPr>
        <w:t>Phy_rows</w:t>
      </w:r>
      <w:proofErr w:type="spellEnd"/>
      <w:r w:rsidRPr="00F2283C">
        <w:rPr>
          <w:szCs w:val="22"/>
        </w:rPr>
        <w:t xml:space="preserve"> = </w:t>
      </w:r>
      <w:r w:rsidR="00CB2B79">
        <w:rPr>
          <w:szCs w:val="22"/>
        </w:rPr>
        <w:t>256</w:t>
      </w:r>
      <w:r w:rsidRPr="00F2283C">
        <w:rPr>
          <w:szCs w:val="22"/>
        </w:rPr>
        <w:t xml:space="preserve"> ; ## Physical rows (= </w:t>
      </w:r>
      <w:proofErr w:type="spellStart"/>
      <w:r w:rsidRPr="00F2283C">
        <w:rPr>
          <w:szCs w:val="22"/>
        </w:rPr>
        <w:t>No_of_Words</w:t>
      </w:r>
      <w:proofErr w:type="spellEnd"/>
      <w:r w:rsidRPr="00F2283C">
        <w:rPr>
          <w:szCs w:val="22"/>
        </w:rPr>
        <w:t>/</w:t>
      </w:r>
      <w:proofErr w:type="spellStart"/>
      <w:r w:rsidRPr="00F2283C">
        <w:rPr>
          <w:szCs w:val="22"/>
        </w:rPr>
        <w:t>muxoption</w:t>
      </w:r>
      <w:proofErr w:type="spellEnd"/>
      <w:r w:rsidRPr="00F2283C">
        <w:rPr>
          <w:szCs w:val="22"/>
        </w:rPr>
        <w:t>)</w:t>
      </w:r>
    </w:p>
    <w:p w14:paraId="1EE698ED" w14:textId="77777777" w:rsidR="00F2283C" w:rsidRPr="00F2283C" w:rsidRDefault="00F2283C" w:rsidP="00F2283C">
      <w:pPr>
        <w:spacing w:before="0"/>
        <w:rPr>
          <w:szCs w:val="22"/>
        </w:rPr>
      </w:pPr>
      <w:r w:rsidRPr="00F2283C">
        <w:rPr>
          <w:szCs w:val="22"/>
        </w:rPr>
        <w:t># $</w:t>
      </w:r>
      <w:proofErr w:type="spellStart"/>
      <w:r w:rsidRPr="00F2283C">
        <w:rPr>
          <w:szCs w:val="22"/>
        </w:rPr>
        <w:t>Phy_cols</w:t>
      </w:r>
      <w:proofErr w:type="spellEnd"/>
      <w:r w:rsidRPr="00F2283C">
        <w:rPr>
          <w:szCs w:val="22"/>
        </w:rPr>
        <w:t xml:space="preserve"> = 384 ; ## Physical columns (= </w:t>
      </w:r>
      <w:proofErr w:type="spellStart"/>
      <w:r w:rsidRPr="00F2283C">
        <w:rPr>
          <w:szCs w:val="22"/>
        </w:rPr>
        <w:t>Word_Size</w:t>
      </w:r>
      <w:proofErr w:type="spellEnd"/>
      <w:r w:rsidRPr="00F2283C">
        <w:rPr>
          <w:szCs w:val="22"/>
        </w:rPr>
        <w:t>*</w:t>
      </w:r>
      <w:proofErr w:type="spellStart"/>
      <w:r w:rsidRPr="00F2283C">
        <w:rPr>
          <w:szCs w:val="22"/>
        </w:rPr>
        <w:t>muxoption</w:t>
      </w:r>
      <w:proofErr w:type="spellEnd"/>
      <w:r w:rsidRPr="00F2283C">
        <w:rPr>
          <w:szCs w:val="22"/>
        </w:rPr>
        <w:t>)</w:t>
      </w:r>
    </w:p>
    <w:p w14:paraId="0F8580A9" w14:textId="77777777" w:rsidR="00F2283C" w:rsidRPr="00F2283C" w:rsidRDefault="00F2283C" w:rsidP="00F2283C">
      <w:pPr>
        <w:spacing w:before="0"/>
        <w:rPr>
          <w:szCs w:val="22"/>
        </w:rPr>
      </w:pPr>
      <w:r w:rsidRPr="00F2283C">
        <w:rPr>
          <w:szCs w:val="22"/>
        </w:rPr>
        <w:t># $</w:t>
      </w:r>
      <w:proofErr w:type="spellStart"/>
      <w:r w:rsidRPr="00F2283C">
        <w:rPr>
          <w:szCs w:val="22"/>
        </w:rPr>
        <w:t>Column_Mux</w:t>
      </w:r>
      <w:proofErr w:type="spellEnd"/>
      <w:r w:rsidRPr="00F2283C">
        <w:rPr>
          <w:szCs w:val="22"/>
        </w:rPr>
        <w:t xml:space="preserve"> = 16 ; ## Column mux select option [4|8|16|32]</w:t>
      </w:r>
    </w:p>
    <w:p w14:paraId="0FA58E97" w14:textId="77777777" w:rsidR="00F2283C" w:rsidRPr="00F2283C" w:rsidRDefault="00F2283C" w:rsidP="00F2283C">
      <w:pPr>
        <w:spacing w:before="0"/>
        <w:rPr>
          <w:szCs w:val="22"/>
        </w:rPr>
      </w:pPr>
      <w:r w:rsidRPr="00F2283C">
        <w:rPr>
          <w:szCs w:val="22"/>
        </w:rPr>
        <w:t># $</w:t>
      </w:r>
      <w:proofErr w:type="spellStart"/>
      <w:r w:rsidRPr="00F2283C">
        <w:rPr>
          <w:szCs w:val="22"/>
        </w:rPr>
        <w:t>RgstrdOut</w:t>
      </w:r>
      <w:proofErr w:type="spellEnd"/>
      <w:r w:rsidRPr="00F2283C">
        <w:rPr>
          <w:szCs w:val="22"/>
        </w:rPr>
        <w:t xml:space="preserve"> = 0 ; ## Registered output [0|1]</w:t>
      </w:r>
    </w:p>
    <w:p w14:paraId="5D5BFD5D" w14:textId="77777777" w:rsidR="00F2283C" w:rsidRPr="00F2283C" w:rsidRDefault="00F2283C" w:rsidP="00F2283C">
      <w:pPr>
        <w:spacing w:before="0"/>
        <w:rPr>
          <w:szCs w:val="22"/>
        </w:rPr>
      </w:pPr>
      <w:r w:rsidRPr="00F2283C">
        <w:rPr>
          <w:szCs w:val="22"/>
        </w:rPr>
        <w:t># $</w:t>
      </w:r>
      <w:proofErr w:type="spellStart"/>
      <w:r w:rsidRPr="00F2283C">
        <w:rPr>
          <w:szCs w:val="22"/>
        </w:rPr>
        <w:t>Output_Drive</w:t>
      </w:r>
      <w:proofErr w:type="spellEnd"/>
      <w:r w:rsidRPr="00F2283C">
        <w:rPr>
          <w:szCs w:val="22"/>
        </w:rPr>
        <w:t xml:space="preserve"> = 9.0 ; ## Output drive strength [1.0(0.1pF)| 3.0(0.25pF)|9.0(1.0pF)]</w:t>
      </w:r>
    </w:p>
    <w:p w14:paraId="2D13AFB4" w14:textId="77777777" w:rsidR="00F2283C" w:rsidRPr="00F2283C" w:rsidRDefault="00F2283C" w:rsidP="00F2283C">
      <w:pPr>
        <w:spacing w:before="0"/>
        <w:rPr>
          <w:szCs w:val="22"/>
        </w:rPr>
      </w:pPr>
      <w:r w:rsidRPr="00F2283C">
        <w:rPr>
          <w:szCs w:val="22"/>
        </w:rPr>
        <w:t># $</w:t>
      </w:r>
      <w:proofErr w:type="spellStart"/>
      <w:r w:rsidRPr="00F2283C">
        <w:rPr>
          <w:szCs w:val="22"/>
        </w:rPr>
        <w:t>BistMux</w:t>
      </w:r>
      <w:proofErr w:type="spellEnd"/>
      <w:r w:rsidRPr="00F2283C">
        <w:rPr>
          <w:szCs w:val="22"/>
        </w:rPr>
        <w:t xml:space="preserve"> = 0 ; ## </w:t>
      </w:r>
      <w:proofErr w:type="spellStart"/>
      <w:r w:rsidRPr="00F2283C">
        <w:rPr>
          <w:szCs w:val="22"/>
        </w:rPr>
        <w:t>BistMux</w:t>
      </w:r>
      <w:proofErr w:type="spellEnd"/>
      <w:r w:rsidRPr="00F2283C">
        <w:rPr>
          <w:szCs w:val="22"/>
        </w:rPr>
        <w:t xml:space="preserve"> is selected and test pins are generated [0|1]</w:t>
      </w:r>
    </w:p>
    <w:p w14:paraId="67485AD7" w14:textId="77777777" w:rsidR="00F2283C" w:rsidRPr="00F2283C" w:rsidRDefault="00F2283C" w:rsidP="00F2283C">
      <w:pPr>
        <w:spacing w:before="0"/>
        <w:rPr>
          <w:szCs w:val="22"/>
        </w:rPr>
      </w:pPr>
      <w:r w:rsidRPr="00F2283C">
        <w:rPr>
          <w:szCs w:val="22"/>
        </w:rPr>
        <w:t># $</w:t>
      </w:r>
      <w:proofErr w:type="spellStart"/>
      <w:r w:rsidRPr="00F2283C">
        <w:rPr>
          <w:szCs w:val="22"/>
        </w:rPr>
        <w:t>Cap_load</w:t>
      </w:r>
      <w:proofErr w:type="spellEnd"/>
      <w:r w:rsidRPr="00F2283C">
        <w:rPr>
          <w:szCs w:val="22"/>
        </w:rPr>
        <w:t xml:space="preserve"> = 0.000 ; ## Load capacitance on the output pin (pF*1000)</w:t>
      </w:r>
    </w:p>
    <w:p w14:paraId="5DD1CAC3" w14:textId="77777777" w:rsidR="00F2283C" w:rsidRPr="00F2283C" w:rsidRDefault="00F2283C" w:rsidP="00F2283C">
      <w:pPr>
        <w:spacing w:before="0"/>
        <w:rPr>
          <w:szCs w:val="22"/>
        </w:rPr>
      </w:pPr>
      <w:r w:rsidRPr="00F2283C">
        <w:rPr>
          <w:szCs w:val="22"/>
        </w:rPr>
        <w:t># $</w:t>
      </w:r>
      <w:proofErr w:type="spellStart"/>
      <w:r w:rsidRPr="00F2283C">
        <w:rPr>
          <w:szCs w:val="22"/>
        </w:rPr>
        <w:t>TopCellName</w:t>
      </w:r>
      <w:proofErr w:type="spellEnd"/>
      <w:r w:rsidRPr="00F2283C">
        <w:rPr>
          <w:szCs w:val="22"/>
        </w:rPr>
        <w:t xml:space="preserve"> = "dti_sp_</w:t>
      </w:r>
      <w:r w:rsidR="00CB2B79">
        <w:rPr>
          <w:szCs w:val="22"/>
        </w:rPr>
        <w:t>tm06</w:t>
      </w:r>
      <w:r w:rsidRPr="00F2283C">
        <w:rPr>
          <w:szCs w:val="22"/>
        </w:rPr>
        <w:t xml:space="preserve">ll_8192x24_wt16ww9xoe_c_shd" ; ## Name of the </w:t>
      </w:r>
      <w:proofErr w:type="spellStart"/>
      <w:r w:rsidRPr="00F2283C">
        <w:rPr>
          <w:szCs w:val="22"/>
        </w:rPr>
        <w:t>topcell</w:t>
      </w:r>
      <w:proofErr w:type="spellEnd"/>
    </w:p>
    <w:p w14:paraId="545C80D1" w14:textId="77777777" w:rsidR="00F2283C" w:rsidRPr="00F2283C" w:rsidRDefault="00F2283C" w:rsidP="00F2283C">
      <w:pPr>
        <w:spacing w:before="0"/>
        <w:rPr>
          <w:szCs w:val="22"/>
        </w:rPr>
      </w:pPr>
      <w:r w:rsidRPr="00F2283C">
        <w:rPr>
          <w:szCs w:val="22"/>
        </w:rPr>
        <w:t># $</w:t>
      </w:r>
      <w:proofErr w:type="spellStart"/>
      <w:r w:rsidRPr="00F2283C">
        <w:rPr>
          <w:szCs w:val="22"/>
        </w:rPr>
        <w:t>DateSheet</w:t>
      </w:r>
      <w:proofErr w:type="spellEnd"/>
      <w:r w:rsidRPr="00F2283C">
        <w:rPr>
          <w:szCs w:val="22"/>
        </w:rPr>
        <w:t xml:space="preserve"> = 1 ; ## Generate datasheet (*.ds) [0|1]</w:t>
      </w:r>
    </w:p>
    <w:p w14:paraId="7BC6B3EE" w14:textId="77777777" w:rsidR="00F2283C" w:rsidRPr="00F2283C" w:rsidRDefault="00F2283C" w:rsidP="00F2283C">
      <w:pPr>
        <w:spacing w:before="0"/>
        <w:rPr>
          <w:szCs w:val="22"/>
        </w:rPr>
      </w:pPr>
      <w:r w:rsidRPr="00F2283C">
        <w:rPr>
          <w:szCs w:val="22"/>
        </w:rPr>
        <w:t># $Timing = 1 ; ## Generate timing file (*.lib) [0|1]</w:t>
      </w:r>
    </w:p>
    <w:p w14:paraId="10F1A1C8" w14:textId="77777777" w:rsidR="00F2283C" w:rsidRPr="00F2283C" w:rsidRDefault="00F2283C" w:rsidP="00F2283C">
      <w:pPr>
        <w:spacing w:before="0"/>
        <w:rPr>
          <w:szCs w:val="22"/>
        </w:rPr>
      </w:pPr>
      <w:r w:rsidRPr="00F2283C">
        <w:rPr>
          <w:szCs w:val="22"/>
        </w:rPr>
        <w:t># $Netlist = 1 ; ## Generate netlist (*.</w:t>
      </w:r>
      <w:proofErr w:type="spellStart"/>
      <w:r w:rsidRPr="00F2283C">
        <w:rPr>
          <w:szCs w:val="22"/>
        </w:rPr>
        <w:t>ckt</w:t>
      </w:r>
      <w:proofErr w:type="spellEnd"/>
      <w:r w:rsidRPr="00F2283C">
        <w:rPr>
          <w:szCs w:val="22"/>
        </w:rPr>
        <w:t>) [0|1]</w:t>
      </w:r>
    </w:p>
    <w:p w14:paraId="20D833ED" w14:textId="77777777" w:rsidR="00F2283C" w:rsidRPr="00F2283C" w:rsidRDefault="00F2283C" w:rsidP="00F2283C">
      <w:pPr>
        <w:spacing w:before="0"/>
        <w:rPr>
          <w:szCs w:val="22"/>
        </w:rPr>
      </w:pPr>
      <w:r w:rsidRPr="00F2283C">
        <w:rPr>
          <w:szCs w:val="22"/>
        </w:rPr>
        <w:t># $</w:t>
      </w:r>
      <w:proofErr w:type="spellStart"/>
      <w:r w:rsidRPr="00F2283C">
        <w:rPr>
          <w:szCs w:val="22"/>
        </w:rPr>
        <w:t>Gds</w:t>
      </w:r>
      <w:proofErr w:type="spellEnd"/>
      <w:r w:rsidRPr="00F2283C">
        <w:rPr>
          <w:szCs w:val="22"/>
        </w:rPr>
        <w:t xml:space="preserve"> = 1 ; ## Generate GDS (*.</w:t>
      </w:r>
      <w:proofErr w:type="spellStart"/>
      <w:r w:rsidRPr="00F2283C">
        <w:rPr>
          <w:szCs w:val="22"/>
        </w:rPr>
        <w:t>gds</w:t>
      </w:r>
      <w:proofErr w:type="spellEnd"/>
      <w:r w:rsidRPr="00F2283C">
        <w:rPr>
          <w:szCs w:val="22"/>
        </w:rPr>
        <w:t>)</w:t>
      </w:r>
    </w:p>
    <w:p w14:paraId="214CBC67" w14:textId="77777777" w:rsidR="00F2283C" w:rsidRPr="00F2283C" w:rsidRDefault="00F2283C" w:rsidP="00F2283C">
      <w:pPr>
        <w:spacing w:before="0"/>
        <w:rPr>
          <w:szCs w:val="22"/>
        </w:rPr>
      </w:pPr>
      <w:r w:rsidRPr="00F2283C">
        <w:rPr>
          <w:szCs w:val="22"/>
        </w:rPr>
        <w:t># $Verilog = 0 ; ## Generate Verilog &amp; CTL model (*.v, *.</w:t>
      </w:r>
      <w:proofErr w:type="spellStart"/>
      <w:r w:rsidRPr="00F2283C">
        <w:rPr>
          <w:szCs w:val="22"/>
        </w:rPr>
        <w:t>ctl</w:t>
      </w:r>
      <w:proofErr w:type="spellEnd"/>
      <w:r w:rsidRPr="00F2283C">
        <w:rPr>
          <w:szCs w:val="22"/>
        </w:rPr>
        <w:t xml:space="preserve">) [0|1|2] (0: no </w:t>
      </w:r>
      <w:proofErr w:type="spellStart"/>
      <w:r w:rsidRPr="00F2283C">
        <w:rPr>
          <w:szCs w:val="22"/>
        </w:rPr>
        <w:t>verilog</w:t>
      </w:r>
      <w:proofErr w:type="spellEnd"/>
      <w:r w:rsidRPr="00F2283C">
        <w:rPr>
          <w:szCs w:val="22"/>
        </w:rPr>
        <w:t xml:space="preserve"> &amp; CTL, 1: </w:t>
      </w:r>
      <w:proofErr w:type="spellStart"/>
      <w:r w:rsidRPr="00F2283C">
        <w:rPr>
          <w:szCs w:val="22"/>
        </w:rPr>
        <w:t>verilog</w:t>
      </w:r>
      <w:proofErr w:type="spellEnd"/>
      <w:r w:rsidRPr="00F2283C">
        <w:rPr>
          <w:szCs w:val="22"/>
        </w:rPr>
        <w:t xml:space="preserve"> with VDD/VSS &amp; CTL, 2: </w:t>
      </w:r>
      <w:proofErr w:type="spellStart"/>
      <w:r w:rsidRPr="00F2283C">
        <w:rPr>
          <w:szCs w:val="22"/>
        </w:rPr>
        <w:t>verilog</w:t>
      </w:r>
      <w:proofErr w:type="spellEnd"/>
      <w:r w:rsidRPr="00F2283C">
        <w:rPr>
          <w:szCs w:val="22"/>
        </w:rPr>
        <w:t xml:space="preserve"> without VDD/VSS &amp; CTL)</w:t>
      </w:r>
    </w:p>
    <w:p w14:paraId="17E482D4" w14:textId="77777777" w:rsidR="00F2283C" w:rsidRPr="00F2283C" w:rsidRDefault="00F2283C" w:rsidP="00F2283C">
      <w:pPr>
        <w:spacing w:before="0"/>
        <w:rPr>
          <w:szCs w:val="22"/>
        </w:rPr>
      </w:pPr>
      <w:r w:rsidRPr="00F2283C">
        <w:rPr>
          <w:szCs w:val="22"/>
        </w:rPr>
        <w:t># $</w:t>
      </w:r>
      <w:proofErr w:type="spellStart"/>
      <w:r w:rsidRPr="00F2283C">
        <w:rPr>
          <w:szCs w:val="22"/>
        </w:rPr>
        <w:t>CntrlmV</w:t>
      </w:r>
      <w:proofErr w:type="spellEnd"/>
      <w:r w:rsidRPr="00F2283C">
        <w:rPr>
          <w:szCs w:val="22"/>
        </w:rPr>
        <w:t xml:space="preserve"> = 0 ; ## Select </w:t>
      </w:r>
      <w:proofErr w:type="spellStart"/>
      <w:r w:rsidRPr="00F2283C">
        <w:rPr>
          <w:szCs w:val="22"/>
        </w:rPr>
        <w:t>cntrlmap</w:t>
      </w:r>
      <w:proofErr w:type="spellEnd"/>
      <w:r w:rsidRPr="00F2283C">
        <w:rPr>
          <w:szCs w:val="22"/>
        </w:rPr>
        <w:t xml:space="preserve"> mV. Default is 0</w:t>
      </w:r>
    </w:p>
    <w:p w14:paraId="347BB677" w14:textId="77777777" w:rsidR="00F2283C" w:rsidRPr="00F2283C" w:rsidRDefault="00F2283C" w:rsidP="00F2283C">
      <w:pPr>
        <w:spacing w:before="0"/>
        <w:rPr>
          <w:szCs w:val="22"/>
        </w:rPr>
      </w:pPr>
      <w:r w:rsidRPr="00F2283C">
        <w:rPr>
          <w:szCs w:val="22"/>
        </w:rPr>
        <w:t># $</w:t>
      </w:r>
      <w:proofErr w:type="spellStart"/>
      <w:r w:rsidRPr="00F2283C">
        <w:rPr>
          <w:szCs w:val="22"/>
        </w:rPr>
        <w:t>LowPower</w:t>
      </w:r>
      <w:proofErr w:type="spellEnd"/>
      <w:r w:rsidRPr="00F2283C">
        <w:rPr>
          <w:szCs w:val="22"/>
        </w:rPr>
        <w:t xml:space="preserve"> = 0 ; ## Select Low power [0|1]</w:t>
      </w:r>
    </w:p>
    <w:p w14:paraId="0913B698" w14:textId="77777777" w:rsidR="00F2283C" w:rsidRPr="00F2283C" w:rsidRDefault="00F2283C" w:rsidP="00F2283C">
      <w:pPr>
        <w:spacing w:before="0"/>
        <w:rPr>
          <w:szCs w:val="22"/>
        </w:rPr>
      </w:pPr>
      <w:r w:rsidRPr="00F2283C">
        <w:rPr>
          <w:szCs w:val="22"/>
        </w:rPr>
        <w:t># $</w:t>
      </w:r>
      <w:proofErr w:type="spellStart"/>
      <w:r w:rsidRPr="00F2283C">
        <w:rPr>
          <w:szCs w:val="22"/>
        </w:rPr>
        <w:t>Wrt_Enable</w:t>
      </w:r>
      <w:proofErr w:type="spellEnd"/>
      <w:r w:rsidRPr="00F2283C">
        <w:rPr>
          <w:szCs w:val="22"/>
        </w:rPr>
        <w:t xml:space="preserve"> = 0 ; ## </w:t>
      </w:r>
      <w:proofErr w:type="spellStart"/>
      <w:r w:rsidRPr="00F2283C">
        <w:rPr>
          <w:szCs w:val="22"/>
        </w:rPr>
        <w:t>Global|Bit|Byte</w:t>
      </w:r>
      <w:proofErr w:type="spellEnd"/>
      <w:r w:rsidRPr="00F2283C">
        <w:rPr>
          <w:szCs w:val="22"/>
        </w:rPr>
        <w:t xml:space="preserve"> write enable [0|1|2]</w:t>
      </w:r>
    </w:p>
    <w:p w14:paraId="5450A402" w14:textId="77777777" w:rsidR="00F2283C" w:rsidRPr="00F2283C" w:rsidRDefault="00F2283C" w:rsidP="00F2283C">
      <w:pPr>
        <w:spacing w:before="0"/>
        <w:rPr>
          <w:szCs w:val="22"/>
        </w:rPr>
      </w:pPr>
      <w:r w:rsidRPr="00F2283C">
        <w:rPr>
          <w:szCs w:val="22"/>
        </w:rPr>
        <w:t># $</w:t>
      </w:r>
      <w:proofErr w:type="spellStart"/>
      <w:r w:rsidRPr="00F2283C">
        <w:rPr>
          <w:szCs w:val="22"/>
        </w:rPr>
        <w:t>Byte_Size</w:t>
      </w:r>
      <w:proofErr w:type="spellEnd"/>
      <w:r w:rsidRPr="00F2283C">
        <w:rPr>
          <w:szCs w:val="22"/>
        </w:rPr>
        <w:t xml:space="preserve"> = 8 ; ## set as default</w:t>
      </w:r>
    </w:p>
    <w:p w14:paraId="34B0C2CF" w14:textId="77777777" w:rsidR="00F2283C" w:rsidRPr="00F2283C" w:rsidRDefault="00F2283C" w:rsidP="00F2283C">
      <w:pPr>
        <w:spacing w:before="0"/>
        <w:rPr>
          <w:szCs w:val="22"/>
        </w:rPr>
      </w:pPr>
      <w:r w:rsidRPr="00F2283C">
        <w:rPr>
          <w:szCs w:val="22"/>
        </w:rPr>
        <w:t># $</w:t>
      </w:r>
      <w:proofErr w:type="spellStart"/>
      <w:r w:rsidRPr="00F2283C">
        <w:rPr>
          <w:szCs w:val="22"/>
        </w:rPr>
        <w:t>RowRed</w:t>
      </w:r>
      <w:proofErr w:type="spellEnd"/>
      <w:r w:rsidRPr="00F2283C">
        <w:rPr>
          <w:szCs w:val="22"/>
        </w:rPr>
        <w:t xml:space="preserve"> = 0 ; ## Row redundancy option [0|1]</w:t>
      </w:r>
    </w:p>
    <w:p w14:paraId="7C2E501E" w14:textId="77777777" w:rsidR="00F2283C" w:rsidRPr="00F2283C" w:rsidRDefault="00F2283C" w:rsidP="00F2283C">
      <w:pPr>
        <w:spacing w:before="0"/>
        <w:rPr>
          <w:szCs w:val="22"/>
        </w:rPr>
      </w:pPr>
      <w:r w:rsidRPr="00F2283C">
        <w:rPr>
          <w:szCs w:val="22"/>
        </w:rPr>
        <w:t># $</w:t>
      </w:r>
      <w:proofErr w:type="spellStart"/>
      <w:r w:rsidRPr="00F2283C">
        <w:rPr>
          <w:szCs w:val="22"/>
        </w:rPr>
        <w:t>RowRed_num</w:t>
      </w:r>
      <w:proofErr w:type="spellEnd"/>
      <w:r w:rsidRPr="00F2283C">
        <w:rPr>
          <w:szCs w:val="22"/>
        </w:rPr>
        <w:t xml:space="preserve"> = 2 ; ## 4/8 redundant rows [1|2]</w:t>
      </w:r>
    </w:p>
    <w:p w14:paraId="17C495B2" w14:textId="77777777" w:rsidR="00F2283C" w:rsidRPr="00F2283C" w:rsidRDefault="00F2283C" w:rsidP="00F2283C">
      <w:pPr>
        <w:spacing w:before="0"/>
        <w:rPr>
          <w:szCs w:val="22"/>
        </w:rPr>
      </w:pPr>
      <w:r w:rsidRPr="00F2283C">
        <w:rPr>
          <w:szCs w:val="22"/>
        </w:rPr>
        <w:t># $</w:t>
      </w:r>
      <w:proofErr w:type="spellStart"/>
      <w:r w:rsidRPr="00F2283C">
        <w:rPr>
          <w:szCs w:val="22"/>
        </w:rPr>
        <w:t>ColRed</w:t>
      </w:r>
      <w:proofErr w:type="spellEnd"/>
      <w:r w:rsidRPr="00F2283C">
        <w:rPr>
          <w:szCs w:val="22"/>
        </w:rPr>
        <w:t xml:space="preserve"> = 0 ; ## Column redundancy option [0|1]</w:t>
      </w:r>
    </w:p>
    <w:p w14:paraId="6BAF9ECF" w14:textId="77777777" w:rsidR="00F2283C" w:rsidRPr="00F2283C" w:rsidRDefault="00F2283C" w:rsidP="00F2283C">
      <w:pPr>
        <w:spacing w:before="0"/>
        <w:rPr>
          <w:szCs w:val="22"/>
        </w:rPr>
      </w:pPr>
      <w:r w:rsidRPr="00F2283C">
        <w:rPr>
          <w:szCs w:val="22"/>
        </w:rPr>
        <w:t># $</w:t>
      </w:r>
      <w:proofErr w:type="spellStart"/>
      <w:r w:rsidRPr="00F2283C">
        <w:rPr>
          <w:szCs w:val="22"/>
        </w:rPr>
        <w:t>PwrRing</w:t>
      </w:r>
      <w:proofErr w:type="spellEnd"/>
      <w:r w:rsidRPr="00F2283C">
        <w:rPr>
          <w:szCs w:val="22"/>
        </w:rPr>
        <w:t xml:space="preserve"> = 0 ; ## Power ring option [0|1]</w:t>
      </w:r>
    </w:p>
    <w:p w14:paraId="4B6C6089" w14:textId="77777777" w:rsidR="00F2283C" w:rsidRPr="00F2283C" w:rsidRDefault="00F2283C" w:rsidP="00F2283C">
      <w:pPr>
        <w:spacing w:before="0"/>
        <w:rPr>
          <w:szCs w:val="22"/>
        </w:rPr>
      </w:pPr>
      <w:r w:rsidRPr="00F2283C">
        <w:rPr>
          <w:szCs w:val="22"/>
        </w:rPr>
        <w:lastRenderedPageBreak/>
        <w:t># $</w:t>
      </w:r>
      <w:proofErr w:type="spellStart"/>
      <w:r w:rsidRPr="00F2283C">
        <w:rPr>
          <w:szCs w:val="22"/>
        </w:rPr>
        <w:t>PwrRingOvrlap</w:t>
      </w:r>
      <w:proofErr w:type="spellEnd"/>
      <w:r w:rsidRPr="00F2283C">
        <w:rPr>
          <w:szCs w:val="22"/>
        </w:rPr>
        <w:t xml:space="preserve"> = 0 ; ## Power ring is overlapped for VDD and VSS [0|1]</w:t>
      </w:r>
    </w:p>
    <w:p w14:paraId="17C052FF" w14:textId="77777777" w:rsidR="00F2283C" w:rsidRPr="00F2283C" w:rsidRDefault="00F2283C" w:rsidP="00F2283C">
      <w:pPr>
        <w:spacing w:before="0"/>
        <w:rPr>
          <w:szCs w:val="22"/>
        </w:rPr>
      </w:pPr>
      <w:r w:rsidRPr="00F2283C">
        <w:rPr>
          <w:szCs w:val="22"/>
        </w:rPr>
        <w:t># $</w:t>
      </w:r>
      <w:proofErr w:type="spellStart"/>
      <w:r w:rsidRPr="00F2283C">
        <w:rPr>
          <w:szCs w:val="22"/>
        </w:rPr>
        <w:t>Oper_Freq</w:t>
      </w:r>
      <w:proofErr w:type="spellEnd"/>
      <w:r w:rsidRPr="00F2283C">
        <w:rPr>
          <w:szCs w:val="22"/>
        </w:rPr>
        <w:t xml:space="preserve"> = 0.000 ; ## Specifies the frequency(</w:t>
      </w:r>
      <w:proofErr w:type="spellStart"/>
      <w:r w:rsidRPr="00F2283C">
        <w:rPr>
          <w:szCs w:val="22"/>
        </w:rPr>
        <w:t>Mhz</w:t>
      </w:r>
      <w:proofErr w:type="spellEnd"/>
      <w:r w:rsidRPr="00F2283C">
        <w:rPr>
          <w:szCs w:val="22"/>
        </w:rPr>
        <w:t xml:space="preserve">) of operation for the memory </w:t>
      </w:r>
      <w:proofErr w:type="spellStart"/>
      <w:r w:rsidRPr="00F2283C">
        <w:rPr>
          <w:szCs w:val="22"/>
        </w:rPr>
        <w:t>instancae</w:t>
      </w:r>
      <w:proofErr w:type="spellEnd"/>
      <w:r w:rsidRPr="00F2283C">
        <w:rPr>
          <w:szCs w:val="22"/>
        </w:rPr>
        <w:t>. The worst corner operating frequency will be used as default</w:t>
      </w:r>
    </w:p>
    <w:p w14:paraId="483CB157" w14:textId="77777777" w:rsidR="00F2283C" w:rsidRPr="00F2283C" w:rsidRDefault="00F2283C" w:rsidP="00F2283C">
      <w:pPr>
        <w:spacing w:before="0"/>
        <w:rPr>
          <w:szCs w:val="22"/>
        </w:rPr>
      </w:pPr>
      <w:r w:rsidRPr="00F2283C">
        <w:rPr>
          <w:szCs w:val="22"/>
        </w:rPr>
        <w:t># $Stretch = 0 ; ## Input/output pins are stretch to the edge of the power ring or deep n-well [0|1] when the power ring or deep n-well option is on</w:t>
      </w:r>
    </w:p>
    <w:p w14:paraId="5B6C32FE" w14:textId="77777777" w:rsidR="00F2283C" w:rsidRPr="00F2283C" w:rsidRDefault="00F2283C" w:rsidP="00F2283C">
      <w:pPr>
        <w:spacing w:before="0"/>
        <w:rPr>
          <w:szCs w:val="22"/>
        </w:rPr>
      </w:pPr>
      <w:r w:rsidRPr="00F2283C">
        <w:rPr>
          <w:szCs w:val="22"/>
        </w:rPr>
        <w:t xml:space="preserve"># $Pins = "111" ; ## </w:t>
      </w:r>
      <w:proofErr w:type="spellStart"/>
      <w:r w:rsidRPr="00F2283C">
        <w:rPr>
          <w:szCs w:val="22"/>
        </w:rPr>
        <w:t>Selecte</w:t>
      </w:r>
      <w:proofErr w:type="spellEnd"/>
      <w:r w:rsidRPr="00F2283C">
        <w:rPr>
          <w:szCs w:val="22"/>
        </w:rPr>
        <w:t xml:space="preserve"> the metal for the pins [100-111]. [metal1|metal2|metal3]</w:t>
      </w:r>
    </w:p>
    <w:p w14:paraId="60ED12B0" w14:textId="77777777" w:rsidR="00F2283C" w:rsidRPr="00F2283C" w:rsidRDefault="00F2283C" w:rsidP="00F2283C">
      <w:pPr>
        <w:spacing w:before="0"/>
        <w:rPr>
          <w:szCs w:val="22"/>
        </w:rPr>
      </w:pPr>
      <w:r w:rsidRPr="00F2283C">
        <w:rPr>
          <w:szCs w:val="22"/>
        </w:rPr>
        <w:t># $</w:t>
      </w:r>
      <w:proofErr w:type="spellStart"/>
      <w:r w:rsidRPr="00F2283C">
        <w:rPr>
          <w:szCs w:val="22"/>
        </w:rPr>
        <w:t>PowerMesh</w:t>
      </w:r>
      <w:proofErr w:type="spellEnd"/>
      <w:r w:rsidRPr="00F2283C">
        <w:rPr>
          <w:szCs w:val="22"/>
        </w:rPr>
        <w:t xml:space="preserve"> = "011" ; ## </w:t>
      </w:r>
      <w:proofErr w:type="spellStart"/>
      <w:r w:rsidRPr="00F2283C">
        <w:rPr>
          <w:szCs w:val="22"/>
        </w:rPr>
        <w:t>Selecte</w:t>
      </w:r>
      <w:proofErr w:type="spellEnd"/>
      <w:r w:rsidRPr="00F2283C">
        <w:rPr>
          <w:szCs w:val="22"/>
        </w:rPr>
        <w:t xml:space="preserve"> the metal for the power pins [000-011]</w:t>
      </w:r>
    </w:p>
    <w:p w14:paraId="01F2D0AB" w14:textId="77777777" w:rsidR="00F2283C" w:rsidRPr="00F2283C" w:rsidRDefault="00F2283C" w:rsidP="00F2283C">
      <w:pPr>
        <w:spacing w:before="0"/>
        <w:rPr>
          <w:szCs w:val="22"/>
        </w:rPr>
      </w:pPr>
      <w:r w:rsidRPr="00F2283C">
        <w:rPr>
          <w:szCs w:val="22"/>
        </w:rPr>
        <w:t xml:space="preserve"># $H_VD = 0 ; ## Horizontal metal in the </w:t>
      </w:r>
      <w:proofErr w:type="spellStart"/>
      <w:r w:rsidRPr="00F2283C">
        <w:rPr>
          <w:szCs w:val="22"/>
        </w:rPr>
        <w:t>powr</w:t>
      </w:r>
      <w:proofErr w:type="spellEnd"/>
      <w:r w:rsidRPr="00F2283C">
        <w:rPr>
          <w:szCs w:val="22"/>
        </w:rPr>
        <w:t xml:space="preserve"> ring for VDD [0|1|2|3|4] (0: no power ring, 1: metal1, 2: metal2, 3: metal3, 4: metal4)</w:t>
      </w:r>
    </w:p>
    <w:p w14:paraId="5B3BE4B8" w14:textId="77777777" w:rsidR="00F2283C" w:rsidRPr="00F2283C" w:rsidRDefault="00F2283C" w:rsidP="00F2283C">
      <w:pPr>
        <w:spacing w:before="0"/>
        <w:rPr>
          <w:szCs w:val="22"/>
        </w:rPr>
      </w:pPr>
      <w:r w:rsidRPr="00F2283C">
        <w:rPr>
          <w:szCs w:val="22"/>
        </w:rPr>
        <w:t xml:space="preserve"># $V_VD = 0 ; ## Vertical metal in the </w:t>
      </w:r>
      <w:proofErr w:type="spellStart"/>
      <w:r w:rsidRPr="00F2283C">
        <w:rPr>
          <w:szCs w:val="22"/>
        </w:rPr>
        <w:t>powr</w:t>
      </w:r>
      <w:proofErr w:type="spellEnd"/>
      <w:r w:rsidRPr="00F2283C">
        <w:rPr>
          <w:szCs w:val="22"/>
        </w:rPr>
        <w:t xml:space="preserve"> ring for VDD [0|1|2|3|4] (0: no power ring, 1: metal1, 2: metal2, 3: metal3, 4: metal4)</w:t>
      </w:r>
    </w:p>
    <w:p w14:paraId="23C25452" w14:textId="77777777" w:rsidR="00F2283C" w:rsidRPr="00F2283C" w:rsidRDefault="00F2283C" w:rsidP="00F2283C">
      <w:pPr>
        <w:spacing w:before="0"/>
        <w:rPr>
          <w:szCs w:val="22"/>
        </w:rPr>
      </w:pPr>
      <w:r w:rsidRPr="00F2283C">
        <w:rPr>
          <w:szCs w:val="22"/>
        </w:rPr>
        <w:t xml:space="preserve"># $H_VS = 0 ; ## Horizontal metal in the </w:t>
      </w:r>
      <w:proofErr w:type="spellStart"/>
      <w:r w:rsidRPr="00F2283C">
        <w:rPr>
          <w:szCs w:val="22"/>
        </w:rPr>
        <w:t>powr</w:t>
      </w:r>
      <w:proofErr w:type="spellEnd"/>
      <w:r w:rsidRPr="00F2283C">
        <w:rPr>
          <w:szCs w:val="22"/>
        </w:rPr>
        <w:t xml:space="preserve"> ring for VSS [0|1|2|3|4] (0: no power ring, 1: metal1, 2: metal2, 3: metal3, 4: metal4)</w:t>
      </w:r>
    </w:p>
    <w:p w14:paraId="7129805D" w14:textId="77777777" w:rsidR="00F2283C" w:rsidRPr="00F2283C" w:rsidRDefault="00F2283C" w:rsidP="00F2283C">
      <w:pPr>
        <w:spacing w:before="0"/>
        <w:rPr>
          <w:szCs w:val="22"/>
        </w:rPr>
      </w:pPr>
      <w:r w:rsidRPr="00F2283C">
        <w:rPr>
          <w:szCs w:val="22"/>
        </w:rPr>
        <w:t xml:space="preserve"># $V_VS = 0 ; ## Vertical metal in the </w:t>
      </w:r>
      <w:proofErr w:type="spellStart"/>
      <w:r w:rsidRPr="00F2283C">
        <w:rPr>
          <w:szCs w:val="22"/>
        </w:rPr>
        <w:t>powr</w:t>
      </w:r>
      <w:proofErr w:type="spellEnd"/>
      <w:r w:rsidRPr="00F2283C">
        <w:rPr>
          <w:szCs w:val="22"/>
        </w:rPr>
        <w:t xml:space="preserve"> ring for VSS [0|1|2|3|4] (0: no power ring, 1: metal1, 2: metal2, 3: metal3, 4: metal4)</w:t>
      </w:r>
    </w:p>
    <w:p w14:paraId="602E60ED" w14:textId="77777777" w:rsidR="00F2283C" w:rsidRPr="00F2283C" w:rsidRDefault="00F2283C" w:rsidP="00F2283C">
      <w:pPr>
        <w:spacing w:before="0"/>
        <w:rPr>
          <w:szCs w:val="22"/>
        </w:rPr>
      </w:pPr>
      <w:r w:rsidRPr="00F2283C">
        <w:rPr>
          <w:szCs w:val="22"/>
        </w:rPr>
        <w:t># $</w:t>
      </w:r>
      <w:proofErr w:type="spellStart"/>
      <w:r w:rsidRPr="00F2283C">
        <w:rPr>
          <w:szCs w:val="22"/>
        </w:rPr>
        <w:t>Soft_Hard</w:t>
      </w:r>
      <w:proofErr w:type="spellEnd"/>
      <w:r w:rsidRPr="00F2283C">
        <w:rPr>
          <w:szCs w:val="22"/>
        </w:rPr>
        <w:t xml:space="preserve"> = 0 ; ## Select fuse input [0|1] (0: hard repair,  1: soft repair) ** NOT AVAILABLE **</w:t>
      </w:r>
    </w:p>
    <w:p w14:paraId="6E4948B9" w14:textId="77777777" w:rsidR="00F2283C" w:rsidRPr="00F2283C" w:rsidRDefault="00F2283C" w:rsidP="00F2283C">
      <w:pPr>
        <w:spacing w:before="0"/>
        <w:rPr>
          <w:szCs w:val="22"/>
        </w:rPr>
      </w:pPr>
      <w:r w:rsidRPr="00F2283C">
        <w:rPr>
          <w:szCs w:val="22"/>
        </w:rPr>
        <w:t># $</w:t>
      </w:r>
      <w:proofErr w:type="spellStart"/>
      <w:r w:rsidRPr="00F2283C">
        <w:rPr>
          <w:szCs w:val="22"/>
        </w:rPr>
        <w:t>RdWrtMargin</w:t>
      </w:r>
      <w:proofErr w:type="spellEnd"/>
      <w:r w:rsidRPr="00F2283C">
        <w:rPr>
          <w:szCs w:val="22"/>
        </w:rPr>
        <w:t xml:space="preserve"> = 1 ; ## Read/Write Margin to control over the sense amplifier [1]. The default setting for the field is '011' (000 - 111)</w:t>
      </w:r>
    </w:p>
    <w:p w14:paraId="0C77DF3D" w14:textId="77777777" w:rsidR="00F2283C" w:rsidRPr="00F2283C" w:rsidRDefault="00F2283C" w:rsidP="00F2283C">
      <w:pPr>
        <w:spacing w:before="0"/>
        <w:rPr>
          <w:szCs w:val="22"/>
        </w:rPr>
      </w:pPr>
      <w:r w:rsidRPr="00F2283C">
        <w:rPr>
          <w:szCs w:val="22"/>
        </w:rPr>
        <w:t># $</w:t>
      </w:r>
      <w:proofErr w:type="spellStart"/>
      <w:r w:rsidRPr="00F2283C">
        <w:rPr>
          <w:szCs w:val="22"/>
        </w:rPr>
        <w:t>AsyncWrtThru</w:t>
      </w:r>
      <w:proofErr w:type="spellEnd"/>
      <w:r w:rsidRPr="00F2283C">
        <w:rPr>
          <w:szCs w:val="22"/>
        </w:rPr>
        <w:t xml:space="preserve"> = 1 ; ## Asynchronous write though [0|1]</w:t>
      </w:r>
    </w:p>
    <w:p w14:paraId="6DBBEEB7" w14:textId="77777777" w:rsidR="00F2283C" w:rsidRPr="00F2283C" w:rsidRDefault="00F2283C" w:rsidP="00F2283C">
      <w:pPr>
        <w:spacing w:before="0"/>
        <w:rPr>
          <w:szCs w:val="22"/>
        </w:rPr>
      </w:pPr>
      <w:r w:rsidRPr="00F2283C">
        <w:rPr>
          <w:szCs w:val="22"/>
        </w:rPr>
        <w:t># $</w:t>
      </w:r>
      <w:proofErr w:type="spellStart"/>
      <w:r w:rsidRPr="00F2283C">
        <w:rPr>
          <w:szCs w:val="22"/>
        </w:rPr>
        <w:t>DeepNWell</w:t>
      </w:r>
      <w:proofErr w:type="spellEnd"/>
      <w:r w:rsidRPr="00F2283C">
        <w:rPr>
          <w:szCs w:val="22"/>
        </w:rPr>
        <w:t xml:space="preserve"> = 0 ; ## Select deep n-well [0|1]</w:t>
      </w:r>
    </w:p>
    <w:p w14:paraId="5DC1CE3A" w14:textId="77777777" w:rsidR="00F2283C" w:rsidRPr="00F2283C" w:rsidRDefault="00F2283C" w:rsidP="00F2283C">
      <w:pPr>
        <w:spacing w:before="0"/>
        <w:rPr>
          <w:szCs w:val="22"/>
        </w:rPr>
      </w:pPr>
      <w:r w:rsidRPr="00F2283C">
        <w:rPr>
          <w:szCs w:val="22"/>
        </w:rPr>
        <w:t># $</w:t>
      </w:r>
      <w:proofErr w:type="spellStart"/>
      <w:r w:rsidRPr="00F2283C">
        <w:rPr>
          <w:szCs w:val="22"/>
        </w:rPr>
        <w:t>Clock_Edge</w:t>
      </w:r>
      <w:proofErr w:type="spellEnd"/>
      <w:r w:rsidRPr="00F2283C">
        <w:rPr>
          <w:szCs w:val="22"/>
        </w:rPr>
        <w:t xml:space="preserve"> = 0 ; ## inverted clock [0|1|2]</w:t>
      </w:r>
    </w:p>
    <w:p w14:paraId="6F1168B3" w14:textId="77777777" w:rsidR="00F2283C" w:rsidRPr="00F2283C" w:rsidRDefault="00F2283C" w:rsidP="00F2283C">
      <w:pPr>
        <w:spacing w:before="0"/>
        <w:rPr>
          <w:szCs w:val="22"/>
        </w:rPr>
      </w:pPr>
      <w:r w:rsidRPr="00F2283C">
        <w:rPr>
          <w:szCs w:val="22"/>
        </w:rPr>
        <w:t># $</w:t>
      </w:r>
      <w:proofErr w:type="spellStart"/>
      <w:r w:rsidRPr="00F2283C">
        <w:rPr>
          <w:szCs w:val="22"/>
        </w:rPr>
        <w:t>BitBlast</w:t>
      </w:r>
      <w:proofErr w:type="spellEnd"/>
      <w:r w:rsidRPr="00F2283C">
        <w:rPr>
          <w:szCs w:val="22"/>
        </w:rPr>
        <w:t xml:space="preserve"> = 0 ; ## Buses to be bit-</w:t>
      </w:r>
      <w:proofErr w:type="spellStart"/>
      <w:r w:rsidRPr="00F2283C">
        <w:rPr>
          <w:szCs w:val="22"/>
        </w:rPr>
        <w:t>blased</w:t>
      </w:r>
      <w:proofErr w:type="spellEnd"/>
      <w:r w:rsidRPr="00F2283C">
        <w:rPr>
          <w:szCs w:val="22"/>
        </w:rPr>
        <w:t xml:space="preserve"> [0|1] ** NOT AVAILABLE **</w:t>
      </w:r>
    </w:p>
    <w:p w14:paraId="09EA8EDF" w14:textId="77777777" w:rsidR="00F2283C" w:rsidRPr="00F2283C" w:rsidRDefault="00F2283C" w:rsidP="00F2283C">
      <w:pPr>
        <w:spacing w:before="0"/>
        <w:rPr>
          <w:szCs w:val="22"/>
        </w:rPr>
      </w:pPr>
      <w:r w:rsidRPr="00F2283C">
        <w:rPr>
          <w:szCs w:val="22"/>
        </w:rPr>
        <w:t># $Metal5 = 0 ; ## Metal5 VDD/VSS (0: no metal5, 1: vertical metal5, 2: horizontal metal5)</w:t>
      </w:r>
    </w:p>
    <w:p w14:paraId="0677AD99" w14:textId="77777777" w:rsidR="00F2283C" w:rsidRPr="00F2283C" w:rsidRDefault="00F2283C" w:rsidP="00F2283C">
      <w:pPr>
        <w:spacing w:before="0"/>
        <w:rPr>
          <w:szCs w:val="22"/>
        </w:rPr>
      </w:pPr>
      <w:r w:rsidRPr="00F2283C">
        <w:rPr>
          <w:szCs w:val="22"/>
        </w:rPr>
        <w:t># $</w:t>
      </w:r>
      <w:proofErr w:type="spellStart"/>
      <w:r w:rsidRPr="00F2283C">
        <w:rPr>
          <w:szCs w:val="22"/>
        </w:rPr>
        <w:t>FuseTopModel</w:t>
      </w:r>
      <w:proofErr w:type="spellEnd"/>
      <w:r w:rsidRPr="00F2283C">
        <w:rPr>
          <w:szCs w:val="22"/>
        </w:rPr>
        <w:t xml:space="preserve"> = 0 ; ## Choice of top metal for fuse [5|6|7|8|9] ** NOT AVAILABLE **</w:t>
      </w:r>
    </w:p>
    <w:p w14:paraId="384B7CFB" w14:textId="77777777" w:rsidR="00F2283C" w:rsidRPr="00F2283C" w:rsidRDefault="00F2283C" w:rsidP="00F2283C">
      <w:pPr>
        <w:spacing w:before="0"/>
        <w:rPr>
          <w:szCs w:val="22"/>
        </w:rPr>
      </w:pPr>
      <w:r w:rsidRPr="00F2283C">
        <w:rPr>
          <w:szCs w:val="22"/>
        </w:rPr>
        <w:t># $</w:t>
      </w:r>
      <w:proofErr w:type="spellStart"/>
      <w:r w:rsidRPr="00F2283C">
        <w:rPr>
          <w:szCs w:val="22"/>
        </w:rPr>
        <w:t>no_thick</w:t>
      </w:r>
      <w:proofErr w:type="spellEnd"/>
      <w:r w:rsidRPr="00F2283C">
        <w:rPr>
          <w:szCs w:val="22"/>
        </w:rPr>
        <w:t xml:space="preserve"> = 0 ; ## Top thick fuse [1|2] ** NOT AVAILABLE **</w:t>
      </w:r>
    </w:p>
    <w:p w14:paraId="43067E14" w14:textId="77777777" w:rsidR="00F2283C" w:rsidRPr="00F2283C" w:rsidRDefault="00F2283C" w:rsidP="00F2283C">
      <w:pPr>
        <w:spacing w:before="0"/>
        <w:rPr>
          <w:szCs w:val="22"/>
        </w:rPr>
      </w:pPr>
      <w:r w:rsidRPr="00F2283C">
        <w:rPr>
          <w:szCs w:val="22"/>
        </w:rPr>
        <w:t># $</w:t>
      </w:r>
      <w:proofErr w:type="spellStart"/>
      <w:r w:rsidRPr="00F2283C">
        <w:rPr>
          <w:szCs w:val="22"/>
        </w:rPr>
        <w:t>rdl</w:t>
      </w:r>
      <w:proofErr w:type="spellEnd"/>
      <w:r w:rsidRPr="00F2283C">
        <w:rPr>
          <w:szCs w:val="22"/>
        </w:rPr>
        <w:t xml:space="preserve"> = 0 ; ## Presence of redistribution layer on fuse [0|1] ** NOT AVAILABLE **</w:t>
      </w:r>
    </w:p>
    <w:p w14:paraId="6B1F9762" w14:textId="77777777" w:rsidR="00F2283C" w:rsidRPr="00F2283C" w:rsidRDefault="00F2283C" w:rsidP="00F2283C">
      <w:pPr>
        <w:spacing w:before="0"/>
        <w:rPr>
          <w:szCs w:val="22"/>
        </w:rPr>
      </w:pPr>
      <w:r w:rsidRPr="00F2283C">
        <w:rPr>
          <w:szCs w:val="22"/>
        </w:rPr>
        <w:t># $</w:t>
      </w:r>
      <w:proofErr w:type="spellStart"/>
      <w:r w:rsidRPr="00F2283C">
        <w:rPr>
          <w:szCs w:val="22"/>
        </w:rPr>
        <w:t>Simulation_Ring_model</w:t>
      </w:r>
      <w:proofErr w:type="spellEnd"/>
      <w:r w:rsidRPr="00F2283C">
        <w:rPr>
          <w:szCs w:val="22"/>
        </w:rPr>
        <w:t xml:space="preserve"> = 0 ; ## Presence of simulation ring [0|1]</w:t>
      </w:r>
    </w:p>
    <w:p w14:paraId="35FF8DCD" w14:textId="77777777" w:rsidR="00F2283C" w:rsidRPr="00F2283C" w:rsidRDefault="00F2283C" w:rsidP="00F2283C">
      <w:pPr>
        <w:spacing w:before="0"/>
        <w:rPr>
          <w:szCs w:val="22"/>
        </w:rPr>
      </w:pPr>
      <w:r w:rsidRPr="00F2283C">
        <w:rPr>
          <w:szCs w:val="22"/>
        </w:rPr>
        <w:t xml:space="preserve"># $VT = 0 ; ## Specifies a threshold voltage for peripheral circuit [0|1|2|3] (0: </w:t>
      </w:r>
      <w:proofErr w:type="spellStart"/>
      <w:r w:rsidRPr="00F2283C">
        <w:rPr>
          <w:szCs w:val="22"/>
        </w:rPr>
        <w:t>svt</w:t>
      </w:r>
      <w:proofErr w:type="spellEnd"/>
      <w:r w:rsidRPr="00F2283C">
        <w:rPr>
          <w:szCs w:val="22"/>
        </w:rPr>
        <w:t>, 1:hvt, 2:lvt, 3:ulvt)</w:t>
      </w:r>
    </w:p>
    <w:p w14:paraId="27EFCD69" w14:textId="77777777" w:rsidR="00F2283C" w:rsidRPr="00F2283C" w:rsidRDefault="00F2283C" w:rsidP="00F2283C">
      <w:pPr>
        <w:spacing w:before="0"/>
        <w:rPr>
          <w:szCs w:val="22"/>
        </w:rPr>
      </w:pPr>
      <w:r w:rsidRPr="00F2283C">
        <w:rPr>
          <w:szCs w:val="22"/>
        </w:rPr>
        <w:t># $</w:t>
      </w:r>
      <w:proofErr w:type="spellStart"/>
      <w:r w:rsidRPr="00F2283C">
        <w:rPr>
          <w:szCs w:val="22"/>
        </w:rPr>
        <w:t>mem_VT</w:t>
      </w:r>
      <w:proofErr w:type="spellEnd"/>
      <w:r w:rsidRPr="00F2283C">
        <w:rPr>
          <w:szCs w:val="22"/>
        </w:rPr>
        <w:t xml:space="preserve"> = 0 ; ## Specifies a threshold voltage for memory cell [0|1]</w:t>
      </w:r>
    </w:p>
    <w:p w14:paraId="35A80A1D" w14:textId="77777777" w:rsidR="00F2283C" w:rsidRPr="00F2283C" w:rsidRDefault="00F2283C" w:rsidP="00F2283C">
      <w:pPr>
        <w:spacing w:before="0"/>
        <w:rPr>
          <w:szCs w:val="22"/>
        </w:rPr>
      </w:pPr>
      <w:r w:rsidRPr="00F2283C">
        <w:rPr>
          <w:szCs w:val="22"/>
        </w:rPr>
        <w:t># $</w:t>
      </w:r>
      <w:proofErr w:type="spellStart"/>
      <w:r w:rsidRPr="00F2283C">
        <w:rPr>
          <w:szCs w:val="22"/>
        </w:rPr>
        <w:t>MemBitCell</w:t>
      </w:r>
      <w:proofErr w:type="spellEnd"/>
      <w:r w:rsidRPr="00F2283C">
        <w:rPr>
          <w:szCs w:val="22"/>
        </w:rPr>
        <w:t xml:space="preserve"> = "</w:t>
      </w:r>
      <w:proofErr w:type="spellStart"/>
      <w:r w:rsidRPr="00F2283C">
        <w:rPr>
          <w:szCs w:val="22"/>
        </w:rPr>
        <w:t>shd</w:t>
      </w:r>
      <w:proofErr w:type="spellEnd"/>
      <w:r w:rsidRPr="00F2283C">
        <w:rPr>
          <w:szCs w:val="22"/>
        </w:rPr>
        <w:t>" ; ## Memory option depending the compiler &amp; technology</w:t>
      </w:r>
    </w:p>
    <w:p w14:paraId="0A98D3A1" w14:textId="77777777" w:rsidR="00F2283C" w:rsidRPr="00F2283C" w:rsidRDefault="00F2283C" w:rsidP="00F2283C">
      <w:pPr>
        <w:spacing w:before="0"/>
        <w:rPr>
          <w:szCs w:val="22"/>
        </w:rPr>
      </w:pPr>
      <w:r w:rsidRPr="00F2283C">
        <w:rPr>
          <w:szCs w:val="22"/>
        </w:rPr>
        <w:t># $OD = 0 ; ## Select over-drive or low-voltage [0|1] (0: no over drive, 1: over drive)</w:t>
      </w:r>
    </w:p>
    <w:p w14:paraId="23FB79D8" w14:textId="77777777" w:rsidR="00F2283C" w:rsidRPr="00F2283C" w:rsidRDefault="00F2283C" w:rsidP="00F2283C">
      <w:pPr>
        <w:spacing w:before="0"/>
        <w:rPr>
          <w:szCs w:val="22"/>
        </w:rPr>
      </w:pPr>
      <w:r w:rsidRPr="00F2283C">
        <w:rPr>
          <w:szCs w:val="22"/>
        </w:rPr>
        <w:t># $</w:t>
      </w:r>
      <w:proofErr w:type="spellStart"/>
      <w:r w:rsidRPr="00F2283C">
        <w:rPr>
          <w:szCs w:val="22"/>
        </w:rPr>
        <w:t>Output_Enable</w:t>
      </w:r>
      <w:proofErr w:type="spellEnd"/>
      <w:r w:rsidRPr="00F2283C">
        <w:rPr>
          <w:szCs w:val="22"/>
        </w:rPr>
        <w:t xml:space="preserve"> = 1 ; ## Output enable pin option [0|1]</w:t>
      </w:r>
    </w:p>
    <w:p w14:paraId="017E0959" w14:textId="77777777" w:rsidR="00F2283C" w:rsidRPr="00F2283C" w:rsidRDefault="00F2283C" w:rsidP="00F2283C">
      <w:pPr>
        <w:spacing w:before="0"/>
        <w:rPr>
          <w:szCs w:val="22"/>
        </w:rPr>
      </w:pPr>
      <w:r w:rsidRPr="00F2283C">
        <w:rPr>
          <w:szCs w:val="22"/>
        </w:rPr>
        <w:lastRenderedPageBreak/>
        <w:t xml:space="preserve"># $XOR = 0 ; ## XORing of the output of the </w:t>
      </w:r>
      <w:proofErr w:type="spellStart"/>
      <w:r w:rsidRPr="00F2283C">
        <w:rPr>
          <w:szCs w:val="22"/>
        </w:rPr>
        <w:t>bist</w:t>
      </w:r>
      <w:proofErr w:type="spellEnd"/>
      <w:r w:rsidRPr="00F2283C">
        <w:rPr>
          <w:szCs w:val="22"/>
        </w:rPr>
        <w:t xml:space="preserve"> </w:t>
      </w:r>
      <w:proofErr w:type="spellStart"/>
      <w:r w:rsidRPr="00F2283C">
        <w:rPr>
          <w:szCs w:val="22"/>
        </w:rPr>
        <w:t>muxes</w:t>
      </w:r>
      <w:proofErr w:type="spellEnd"/>
      <w:r w:rsidRPr="00F2283C">
        <w:rPr>
          <w:szCs w:val="22"/>
        </w:rPr>
        <w:t xml:space="preserve"> [0|1]</w:t>
      </w:r>
    </w:p>
    <w:p w14:paraId="5B393F72" w14:textId="77777777" w:rsidR="00F2283C" w:rsidRPr="00F2283C" w:rsidRDefault="00F2283C" w:rsidP="00F2283C">
      <w:pPr>
        <w:spacing w:before="0"/>
        <w:rPr>
          <w:szCs w:val="22"/>
        </w:rPr>
      </w:pPr>
      <w:r w:rsidRPr="00F2283C">
        <w:rPr>
          <w:szCs w:val="22"/>
        </w:rPr>
        <w:t># $</w:t>
      </w:r>
      <w:proofErr w:type="spellStart"/>
      <w:r w:rsidRPr="00F2283C">
        <w:rPr>
          <w:szCs w:val="22"/>
        </w:rPr>
        <w:t>PinOnGrid</w:t>
      </w:r>
      <w:proofErr w:type="spellEnd"/>
      <w:r w:rsidRPr="00F2283C">
        <w:rPr>
          <w:szCs w:val="22"/>
        </w:rPr>
        <w:t xml:space="preserve"> = 0.000 ; ## Value of the grid to which the pins must be snapped [0|0.14] ** NOT AVAILABLE **</w:t>
      </w:r>
    </w:p>
    <w:p w14:paraId="3E43E762" w14:textId="77777777" w:rsidR="00F2283C" w:rsidRPr="00F2283C" w:rsidRDefault="00F2283C" w:rsidP="00F2283C">
      <w:pPr>
        <w:spacing w:before="0"/>
        <w:rPr>
          <w:szCs w:val="22"/>
        </w:rPr>
      </w:pPr>
      <w:r w:rsidRPr="00F2283C">
        <w:rPr>
          <w:szCs w:val="22"/>
        </w:rPr>
        <w:t># $</w:t>
      </w:r>
      <w:proofErr w:type="spellStart"/>
      <w:r w:rsidRPr="00F2283C">
        <w:rPr>
          <w:szCs w:val="22"/>
        </w:rPr>
        <w:t>Pin_Ext</w:t>
      </w:r>
      <w:proofErr w:type="spellEnd"/>
      <w:r w:rsidRPr="00F2283C">
        <w:rPr>
          <w:szCs w:val="22"/>
        </w:rPr>
        <w:t xml:space="preserve"> = 0.000 ; ## Value of the extension of the pins in um addition to the default of 0.14um</w:t>
      </w:r>
    </w:p>
    <w:p w14:paraId="4E108047" w14:textId="77777777" w:rsidR="00F2283C" w:rsidRPr="00F2283C" w:rsidRDefault="00F2283C" w:rsidP="00F2283C">
      <w:pPr>
        <w:spacing w:before="0"/>
        <w:rPr>
          <w:szCs w:val="22"/>
        </w:rPr>
      </w:pPr>
      <w:r w:rsidRPr="00F2283C">
        <w:rPr>
          <w:szCs w:val="22"/>
        </w:rPr>
        <w:t># $ECC = 0 ; ## Generate ECC module (*_</w:t>
      </w:r>
      <w:proofErr w:type="spellStart"/>
      <w:r w:rsidRPr="00F2283C">
        <w:rPr>
          <w:szCs w:val="22"/>
        </w:rPr>
        <w:t>ecc.v</w:t>
      </w:r>
      <w:proofErr w:type="spellEnd"/>
      <w:r w:rsidRPr="00F2283C">
        <w:rPr>
          <w:szCs w:val="22"/>
        </w:rPr>
        <w:t>) [0|1|2|3|4|5|6] (0: no ECC, 1: Single error correction double error detection, 2: Odd Parity, 3: Even parity, 4: Single error correction</w:t>
      </w:r>
    </w:p>
    <w:p w14:paraId="6A161049" w14:textId="77777777" w:rsidR="00F2283C" w:rsidRPr="00F2283C" w:rsidRDefault="00F2283C" w:rsidP="00F2283C">
      <w:pPr>
        <w:spacing w:before="0"/>
        <w:rPr>
          <w:szCs w:val="22"/>
        </w:rPr>
      </w:pPr>
      <w:r w:rsidRPr="00F2283C">
        <w:rPr>
          <w:szCs w:val="22"/>
        </w:rPr>
        <w:t>#             ## 5:Single error correction with DO bit error, 6: Single error correction double error detection with DO bit error</w:t>
      </w:r>
    </w:p>
    <w:p w14:paraId="6B7BC152" w14:textId="77777777" w:rsidR="00F2283C" w:rsidRPr="00F2283C" w:rsidRDefault="00F2283C" w:rsidP="00F2283C">
      <w:pPr>
        <w:spacing w:before="0"/>
        <w:rPr>
          <w:szCs w:val="22"/>
        </w:rPr>
      </w:pPr>
      <w:r w:rsidRPr="00F2283C">
        <w:rPr>
          <w:szCs w:val="22"/>
        </w:rPr>
        <w:t># $</w:t>
      </w:r>
      <w:proofErr w:type="spellStart"/>
      <w:r w:rsidRPr="00F2283C">
        <w:rPr>
          <w:szCs w:val="22"/>
        </w:rPr>
        <w:t>LogicVision_model</w:t>
      </w:r>
      <w:proofErr w:type="spellEnd"/>
      <w:r w:rsidRPr="00F2283C">
        <w:rPr>
          <w:szCs w:val="22"/>
        </w:rPr>
        <w:t xml:space="preserve"> = 1 ; ## Generate Logic Vision file (.lv) [0|1|2] (0: no </w:t>
      </w:r>
      <w:proofErr w:type="spellStart"/>
      <w:r w:rsidRPr="00F2283C">
        <w:rPr>
          <w:szCs w:val="22"/>
        </w:rPr>
        <w:t>logicvision</w:t>
      </w:r>
      <w:proofErr w:type="spellEnd"/>
      <w:r w:rsidRPr="00F2283C">
        <w:rPr>
          <w:szCs w:val="22"/>
        </w:rPr>
        <w:t xml:space="preserve">, 1: </w:t>
      </w:r>
      <w:proofErr w:type="spellStart"/>
      <w:r w:rsidRPr="00F2283C">
        <w:rPr>
          <w:szCs w:val="22"/>
        </w:rPr>
        <w:t>logicvision</w:t>
      </w:r>
      <w:proofErr w:type="spellEnd"/>
      <w:r w:rsidRPr="00F2283C">
        <w:rPr>
          <w:szCs w:val="22"/>
        </w:rPr>
        <w:t xml:space="preserve"> with VDD/VSS, 2: </w:t>
      </w:r>
      <w:proofErr w:type="spellStart"/>
      <w:r w:rsidRPr="00F2283C">
        <w:rPr>
          <w:szCs w:val="22"/>
        </w:rPr>
        <w:t>logicvision</w:t>
      </w:r>
      <w:proofErr w:type="spellEnd"/>
      <w:r w:rsidRPr="00F2283C">
        <w:rPr>
          <w:szCs w:val="22"/>
        </w:rPr>
        <w:t xml:space="preserve"> without VDD/VSS)</w:t>
      </w:r>
    </w:p>
    <w:p w14:paraId="05B449D9" w14:textId="77777777" w:rsidR="00F2283C" w:rsidRPr="00F2283C" w:rsidRDefault="00F2283C" w:rsidP="00F2283C">
      <w:pPr>
        <w:spacing w:before="0"/>
        <w:rPr>
          <w:szCs w:val="22"/>
        </w:rPr>
      </w:pPr>
      <w:r w:rsidRPr="00F2283C">
        <w:rPr>
          <w:szCs w:val="22"/>
        </w:rPr>
        <w:t># $</w:t>
      </w:r>
      <w:proofErr w:type="spellStart"/>
      <w:r w:rsidRPr="00F2283C">
        <w:rPr>
          <w:szCs w:val="22"/>
        </w:rPr>
        <w:t>Mentor_model</w:t>
      </w:r>
      <w:proofErr w:type="spellEnd"/>
      <w:r w:rsidRPr="00F2283C">
        <w:rPr>
          <w:szCs w:val="22"/>
        </w:rPr>
        <w:t xml:space="preserve"> = 3 ; ## Generate ATPG/MBIST file [0|1|2|3] (0: no ATPG/MBIST, 1: ATPG with VDD/VSS, 2: MBIST with VDD/VSS, 3: Both ATPG &amp; MBIST with VDD/VSS</w:t>
      </w:r>
    </w:p>
    <w:p w14:paraId="7081C266" w14:textId="77777777" w:rsidR="00F2283C" w:rsidRPr="00F2283C" w:rsidRDefault="00F2283C" w:rsidP="00F2283C">
      <w:pPr>
        <w:spacing w:before="0"/>
        <w:rPr>
          <w:szCs w:val="22"/>
        </w:rPr>
      </w:pPr>
      <w:r w:rsidRPr="00F2283C">
        <w:rPr>
          <w:szCs w:val="22"/>
        </w:rPr>
        <w:t>#                      ##                          [4|5|6] (4: ATPG without VDD/VSS, 5: MBIST without VDD/VSS, 6: Both ATPG &amp; MBIST without VDD/VSS</w:t>
      </w:r>
    </w:p>
    <w:p w14:paraId="3D0BC894" w14:textId="77777777" w:rsidR="00F2283C" w:rsidRPr="00F2283C" w:rsidRDefault="00F2283C" w:rsidP="00F2283C">
      <w:pPr>
        <w:spacing w:before="0"/>
        <w:rPr>
          <w:szCs w:val="22"/>
        </w:rPr>
      </w:pPr>
      <w:r w:rsidRPr="00F2283C">
        <w:rPr>
          <w:szCs w:val="22"/>
        </w:rPr>
        <w:t># $</w:t>
      </w:r>
      <w:proofErr w:type="spellStart"/>
      <w:r w:rsidRPr="00F2283C">
        <w:rPr>
          <w:szCs w:val="22"/>
        </w:rPr>
        <w:t>Sync_Wrt_Thru</w:t>
      </w:r>
      <w:proofErr w:type="spellEnd"/>
      <w:r w:rsidRPr="00F2283C">
        <w:rPr>
          <w:szCs w:val="22"/>
        </w:rPr>
        <w:t xml:space="preserve"> = 0 ; ## Synchronous write [0|1]</w:t>
      </w:r>
    </w:p>
    <w:p w14:paraId="081AA39F" w14:textId="77777777" w:rsidR="00F2283C" w:rsidRPr="00F2283C" w:rsidRDefault="00F2283C" w:rsidP="00F2283C">
      <w:pPr>
        <w:spacing w:before="0"/>
        <w:rPr>
          <w:szCs w:val="22"/>
        </w:rPr>
      </w:pPr>
      <w:r w:rsidRPr="00F2283C">
        <w:rPr>
          <w:szCs w:val="22"/>
        </w:rPr>
        <w:t># $</w:t>
      </w:r>
      <w:proofErr w:type="spellStart"/>
      <w:r w:rsidRPr="00F2283C">
        <w:rPr>
          <w:szCs w:val="22"/>
        </w:rPr>
        <w:t>Decap</w:t>
      </w:r>
      <w:proofErr w:type="spellEnd"/>
      <w:r w:rsidRPr="00F2283C">
        <w:rPr>
          <w:szCs w:val="22"/>
        </w:rPr>
        <w:t xml:space="preserve"> = 0.0 ; ## </w:t>
      </w:r>
      <w:proofErr w:type="spellStart"/>
      <w:r w:rsidRPr="00F2283C">
        <w:rPr>
          <w:szCs w:val="22"/>
        </w:rPr>
        <w:t>Decap</w:t>
      </w:r>
      <w:proofErr w:type="spellEnd"/>
      <w:r w:rsidRPr="00F2283C">
        <w:rPr>
          <w:szCs w:val="22"/>
        </w:rPr>
        <w:t xml:space="preserve"> [-1.1 &lt;= </w:t>
      </w:r>
      <w:proofErr w:type="spellStart"/>
      <w:r w:rsidRPr="00F2283C">
        <w:rPr>
          <w:szCs w:val="22"/>
        </w:rPr>
        <w:t>Decap</w:t>
      </w:r>
      <w:proofErr w:type="spellEnd"/>
      <w:r w:rsidRPr="00F2283C">
        <w:rPr>
          <w:szCs w:val="22"/>
        </w:rPr>
        <w:t xml:space="preserve"> &lt;= 1.1]</w:t>
      </w:r>
    </w:p>
    <w:p w14:paraId="0103B3AD" w14:textId="77777777" w:rsidR="00F2283C" w:rsidRPr="00F2283C" w:rsidRDefault="00F2283C" w:rsidP="00F2283C">
      <w:pPr>
        <w:spacing w:before="0"/>
        <w:rPr>
          <w:szCs w:val="22"/>
        </w:rPr>
      </w:pPr>
      <w:r w:rsidRPr="00F2283C">
        <w:rPr>
          <w:szCs w:val="22"/>
        </w:rPr>
        <w:t># $</w:t>
      </w:r>
      <w:proofErr w:type="spellStart"/>
      <w:r w:rsidRPr="00F2283C">
        <w:rPr>
          <w:szCs w:val="22"/>
        </w:rPr>
        <w:t>Power_grid_impedance</w:t>
      </w:r>
      <w:proofErr w:type="spellEnd"/>
      <w:r w:rsidRPr="00F2283C">
        <w:rPr>
          <w:szCs w:val="22"/>
        </w:rPr>
        <w:t xml:space="preserve"> = 0.000 ; ## Power grid resistance (Ohm)</w:t>
      </w:r>
    </w:p>
    <w:p w14:paraId="0610AE12" w14:textId="77777777" w:rsidR="00F2283C" w:rsidRPr="00F2283C" w:rsidRDefault="00F2283C" w:rsidP="00F2283C">
      <w:pPr>
        <w:spacing w:before="0"/>
        <w:rPr>
          <w:szCs w:val="22"/>
        </w:rPr>
      </w:pPr>
      <w:r w:rsidRPr="00F2283C">
        <w:rPr>
          <w:szCs w:val="22"/>
        </w:rPr>
        <w:t># $</w:t>
      </w:r>
      <w:proofErr w:type="spellStart"/>
      <w:r w:rsidRPr="00F2283C">
        <w:rPr>
          <w:szCs w:val="22"/>
        </w:rPr>
        <w:t>Power_drop_tolerance</w:t>
      </w:r>
      <w:proofErr w:type="spellEnd"/>
      <w:r w:rsidRPr="00F2283C">
        <w:rPr>
          <w:szCs w:val="22"/>
        </w:rPr>
        <w:t xml:space="preserve"> = 0.000 ; ## Power drop tolerance (mV)</w:t>
      </w:r>
    </w:p>
    <w:p w14:paraId="48F2A130" w14:textId="77777777" w:rsidR="00F2283C" w:rsidRPr="00F2283C" w:rsidRDefault="00F2283C" w:rsidP="00F2283C">
      <w:pPr>
        <w:spacing w:before="0"/>
        <w:rPr>
          <w:szCs w:val="22"/>
        </w:rPr>
      </w:pPr>
      <w:r w:rsidRPr="00F2283C">
        <w:rPr>
          <w:szCs w:val="22"/>
        </w:rPr>
        <w:t xml:space="preserve"># $PPO = 0 ; ## Optimization with additional metal layer </w:t>
      </w:r>
      <w:r w:rsidR="000857BC">
        <w:rPr>
          <w:szCs w:val="22"/>
        </w:rPr>
        <w:t xml:space="preserve">[0]. </w:t>
      </w:r>
    </w:p>
    <w:p w14:paraId="1F1E79B3" w14:textId="77777777" w:rsidR="00F2283C" w:rsidRPr="00F2283C" w:rsidRDefault="00F2283C" w:rsidP="00F2283C">
      <w:pPr>
        <w:spacing w:before="0"/>
        <w:rPr>
          <w:szCs w:val="22"/>
        </w:rPr>
      </w:pPr>
      <w:r w:rsidRPr="00F2283C">
        <w:rPr>
          <w:szCs w:val="22"/>
        </w:rPr>
        <w:t># $ULL = 0 ; ## Create ULL configurations [0|1|2] (0: no ULL, 1: deep sleep, 2:light sleep)</w:t>
      </w:r>
    </w:p>
    <w:p w14:paraId="6F2F98A6" w14:textId="77777777" w:rsidR="00F2283C" w:rsidRPr="00F2283C" w:rsidRDefault="00F2283C" w:rsidP="00F2283C">
      <w:pPr>
        <w:spacing w:before="0"/>
        <w:rPr>
          <w:szCs w:val="22"/>
        </w:rPr>
      </w:pPr>
      <w:r w:rsidRPr="00F2283C">
        <w:rPr>
          <w:szCs w:val="22"/>
        </w:rPr>
        <w:t># $</w:t>
      </w:r>
      <w:proofErr w:type="spellStart"/>
      <w:r w:rsidRPr="00F2283C">
        <w:rPr>
          <w:szCs w:val="22"/>
        </w:rPr>
        <w:t>Average_sleep_time</w:t>
      </w:r>
      <w:proofErr w:type="spellEnd"/>
      <w:r w:rsidRPr="00F2283C">
        <w:rPr>
          <w:szCs w:val="22"/>
        </w:rPr>
        <w:t xml:space="preserve"> = "100" ; ## Average sleep time &lt;entry frame&gt; cycles. Default is 100</w:t>
      </w:r>
    </w:p>
    <w:p w14:paraId="1000033B" w14:textId="77777777" w:rsidR="00F2283C" w:rsidRPr="00F2283C" w:rsidRDefault="00F2283C" w:rsidP="00F2283C">
      <w:pPr>
        <w:spacing w:before="0"/>
        <w:rPr>
          <w:szCs w:val="22"/>
        </w:rPr>
      </w:pPr>
      <w:r w:rsidRPr="00F2283C">
        <w:rPr>
          <w:szCs w:val="22"/>
        </w:rPr>
        <w:t># $</w:t>
      </w:r>
      <w:proofErr w:type="spellStart"/>
      <w:r w:rsidRPr="00F2283C">
        <w:rPr>
          <w:szCs w:val="22"/>
        </w:rPr>
        <w:t>Dual_Rail</w:t>
      </w:r>
      <w:proofErr w:type="spellEnd"/>
      <w:r w:rsidRPr="00F2283C">
        <w:rPr>
          <w:szCs w:val="22"/>
        </w:rPr>
        <w:t xml:space="preserve"> = 0 ; ## Create dual rail configurations [0|1]</w:t>
      </w:r>
    </w:p>
    <w:p w14:paraId="6B88A9B3" w14:textId="77777777" w:rsidR="00F2283C" w:rsidRPr="00F2283C" w:rsidRDefault="00F2283C" w:rsidP="00F2283C">
      <w:pPr>
        <w:spacing w:before="0"/>
        <w:rPr>
          <w:szCs w:val="22"/>
        </w:rPr>
      </w:pPr>
      <w:r w:rsidRPr="00F2283C">
        <w:rPr>
          <w:szCs w:val="22"/>
        </w:rPr>
        <w:t># $</w:t>
      </w:r>
      <w:proofErr w:type="spellStart"/>
      <w:r w:rsidRPr="00F2283C">
        <w:rPr>
          <w:szCs w:val="22"/>
        </w:rPr>
        <w:t>Power_Gating</w:t>
      </w:r>
      <w:proofErr w:type="spellEnd"/>
      <w:r w:rsidRPr="00F2283C">
        <w:rPr>
          <w:szCs w:val="22"/>
        </w:rPr>
        <w:t xml:space="preserve"> = 0 ; ## Create power gating configurations [0|1|2] (0: no </w:t>
      </w:r>
      <w:proofErr w:type="spellStart"/>
      <w:r w:rsidRPr="00F2283C">
        <w:rPr>
          <w:szCs w:val="22"/>
        </w:rPr>
        <w:t>paoer</w:t>
      </w:r>
      <w:proofErr w:type="spellEnd"/>
      <w:r w:rsidRPr="00F2283C">
        <w:rPr>
          <w:szCs w:val="22"/>
        </w:rPr>
        <w:t xml:space="preserve"> gating, 1: power gating, 2: power gating with data retention)</w:t>
      </w:r>
    </w:p>
    <w:p w14:paraId="74E32BDD" w14:textId="77777777" w:rsidR="00F2283C" w:rsidRDefault="00F2283C" w:rsidP="00F2283C">
      <w:pPr>
        <w:spacing w:before="0"/>
        <w:rPr>
          <w:szCs w:val="22"/>
        </w:rPr>
      </w:pPr>
      <w:r w:rsidRPr="00F2283C">
        <w:rPr>
          <w:szCs w:val="22"/>
        </w:rPr>
        <w:t>#                      ##                                    [3|4|5] (3: isolation, 4: power gating with isolation, 5: power gating with data retention and isolation)</w:t>
      </w:r>
    </w:p>
    <w:p w14:paraId="4A16B698" w14:textId="77777777" w:rsidR="00F47E1F" w:rsidRPr="001A61B0" w:rsidRDefault="00F47E1F" w:rsidP="001A61B0">
      <w:pPr>
        <w:rPr>
          <w:b/>
        </w:rPr>
      </w:pPr>
      <w:r w:rsidRPr="001A61B0">
        <w:rPr>
          <w:b/>
        </w:rPr>
        <w:t>Example</w:t>
      </w:r>
      <w:r w:rsidR="001A61B0">
        <w:rPr>
          <w:b/>
        </w:rPr>
        <w:t>:</w:t>
      </w:r>
    </w:p>
    <w:p w14:paraId="6467C20E" w14:textId="77777777" w:rsidR="00F47E1F" w:rsidRPr="00936F96" w:rsidRDefault="00F47E1F" w:rsidP="00F47E1F">
      <w:r w:rsidRPr="00936F96">
        <w:t>#sample:</w:t>
      </w:r>
    </w:p>
    <w:p w14:paraId="7B8C6EF2" w14:textId="77777777" w:rsidR="00F47E1F" w:rsidRPr="00936F96" w:rsidRDefault="00F47E1F" w:rsidP="00F47E1F">
      <w:r w:rsidRPr="00936F96">
        <w:t>#! /bin/</w:t>
      </w:r>
      <w:proofErr w:type="spellStart"/>
      <w:r w:rsidRPr="00936F96">
        <w:t>csh</w:t>
      </w:r>
      <w:proofErr w:type="spellEnd"/>
      <w:r w:rsidRPr="00936F96">
        <w:t xml:space="preserve"> -f</w:t>
      </w:r>
    </w:p>
    <w:p w14:paraId="55892E47" w14:textId="77777777" w:rsidR="0004596D" w:rsidRDefault="00F2283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rsidRPr="00F2283C">
        <w:t>./rampileplus_tsmc</w:t>
      </w:r>
      <w:r w:rsidR="00CB2B79">
        <w:t>06nm</w:t>
      </w:r>
      <w:r w:rsidRPr="00F2283C">
        <w:t xml:space="preserve"> 4 1</w:t>
      </w:r>
      <w:r w:rsidR="00F92E49">
        <w:t>60 8 0 1.0 0 0.000 dti_sp_</w:t>
      </w:r>
      <w:r w:rsidR="00CB2B79">
        <w:t>tm06</w:t>
      </w:r>
      <w:r w:rsidRPr="00F2283C">
        <w:t xml:space="preserve">_32x20_8ww1x_shd 1 0 0 1 0 0 0 0 8 0 2 0 0 0 0.000 0 111 011 0 0 0 0 0 1 0 0 0 0 0 5 1 0 0 0 0 </w:t>
      </w:r>
      <w:proofErr w:type="spellStart"/>
      <w:r w:rsidRPr="00F2283C">
        <w:t>shd</w:t>
      </w:r>
      <w:proofErr w:type="spellEnd"/>
      <w:r w:rsidRPr="00F2283C">
        <w:t xml:space="preserve"> 0 0 0 0.000 0.000 0 0 0 0 0 0 0.0 0.000 0.000 0 0 100 0 0 </w:t>
      </w:r>
      <w:r>
        <w:t>$PWD</w:t>
      </w:r>
      <w:r w:rsidR="0004596D">
        <w:br w:type="page"/>
      </w:r>
    </w:p>
    <w:p w14:paraId="0AC13715" w14:textId="77777777" w:rsidR="0004596D" w:rsidRDefault="0004596D" w:rsidP="0004596D">
      <w:pPr>
        <w:pStyle w:val="Heading1"/>
      </w:pPr>
      <w:bookmarkStart w:id="302" w:name="_Toc168474403"/>
      <w:bookmarkStart w:id="303" w:name="_Toc219868948"/>
      <w:bookmarkStart w:id="304" w:name="_Toc332991864"/>
      <w:bookmarkStart w:id="305" w:name="_Toc332992130"/>
      <w:bookmarkStart w:id="306" w:name="_Toc339555329"/>
      <w:bookmarkStart w:id="307" w:name="_Toc75782603"/>
      <w:r w:rsidRPr="00BA2352">
        <w:lastRenderedPageBreak/>
        <w:t>Ip-tagging for the GDS</w:t>
      </w:r>
      <w:bookmarkEnd w:id="302"/>
      <w:bookmarkEnd w:id="303"/>
      <w:bookmarkEnd w:id="304"/>
      <w:bookmarkEnd w:id="305"/>
      <w:bookmarkEnd w:id="306"/>
      <w:bookmarkEnd w:id="307"/>
      <w:r w:rsidRPr="00BA2352">
        <w:t xml:space="preserve"> </w:t>
      </w:r>
    </w:p>
    <w:p w14:paraId="316AD993" w14:textId="77777777" w:rsidR="00926F28" w:rsidRDefault="0004596D" w:rsidP="0004596D">
      <w:r>
        <w:rPr>
          <w:bCs/>
          <w:szCs w:val="22"/>
        </w:rPr>
        <w:t xml:space="preserve">The Ip –tagging for the </w:t>
      </w:r>
      <w:proofErr w:type="spellStart"/>
      <w:r>
        <w:rPr>
          <w:bCs/>
          <w:szCs w:val="22"/>
        </w:rPr>
        <w:t>Gds</w:t>
      </w:r>
      <w:proofErr w:type="spellEnd"/>
      <w:r>
        <w:rPr>
          <w:bCs/>
          <w:szCs w:val="22"/>
        </w:rPr>
        <w:t xml:space="preserve"> is shown </w:t>
      </w:r>
      <w:r w:rsidR="008D5336">
        <w:rPr>
          <w:bCs/>
          <w:szCs w:val="22"/>
        </w:rPr>
        <w:t xml:space="preserve">as </w:t>
      </w:r>
      <w:r>
        <w:rPr>
          <w:bCs/>
          <w:szCs w:val="22"/>
        </w:rPr>
        <w:t>below</w:t>
      </w:r>
    </w:p>
    <w:p w14:paraId="6B29B80A" w14:textId="77777777" w:rsidR="00F8793C" w:rsidRDefault="002F27DA" w:rsidP="002F27DA">
      <w:pPr>
        <w:jc w:val="center"/>
      </w:pPr>
      <w:r>
        <w:object w:dxaOrig="9091" w:dyaOrig="3955" w14:anchorId="13F62A12">
          <v:shape id="_x0000_i1041" type="#_x0000_t75" style="width:453.75pt;height:194.25pt" o:ole="">
            <v:imagedata r:id="rId91" o:title=""/>
          </v:shape>
          <o:OLEObject Type="Embed" ProgID="Visio.Drawing.11" ShapeID="_x0000_i1041" DrawAspect="Content" ObjectID="_1686401483" r:id="rId92"/>
        </w:object>
      </w:r>
    </w:p>
    <w:p w14:paraId="3A863718" w14:textId="77777777" w:rsidR="00BF550D" w:rsidRDefault="00BF550D" w:rsidP="00BF550D">
      <w:pPr>
        <w:jc w:val="left"/>
      </w:pPr>
      <w:r>
        <w:t>Example:</w:t>
      </w:r>
    </w:p>
    <w:p w14:paraId="49FC5714" w14:textId="77777777" w:rsidR="00BF550D" w:rsidRDefault="00BF550D" w:rsidP="00BF550D">
      <w:pPr>
        <w:jc w:val="left"/>
      </w:pPr>
      <w:r>
        <w:rPr>
          <w:noProof/>
          <w:lang w:eastAsia="en-US"/>
        </w:rPr>
        <w:drawing>
          <wp:inline distT="0" distB="0" distL="0" distR="0" wp14:anchorId="65B8B68D" wp14:editId="374D312E">
            <wp:extent cx="5943600" cy="5759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575945"/>
                    </a:xfrm>
                    <a:prstGeom prst="rect">
                      <a:avLst/>
                    </a:prstGeom>
                  </pic:spPr>
                </pic:pic>
              </a:graphicData>
            </a:graphic>
          </wp:inline>
        </w:drawing>
      </w:r>
    </w:p>
    <w:p w14:paraId="70A57F6B" w14:textId="77777777" w:rsidR="002F27DA" w:rsidRPr="00FA6761" w:rsidRDefault="002F27DA" w:rsidP="00FA6761">
      <w:pPr>
        <w:pStyle w:val="Heading1"/>
      </w:pPr>
      <w:bookmarkStart w:id="308" w:name="_Toc219868949"/>
      <w:bookmarkStart w:id="309" w:name="_Toc332991865"/>
      <w:bookmarkStart w:id="310" w:name="_Toc332992131"/>
      <w:bookmarkStart w:id="311" w:name="_Toc339555330"/>
      <w:bookmarkStart w:id="312" w:name="_Toc75782604"/>
      <w:r w:rsidRPr="00FA6761">
        <w:lastRenderedPageBreak/>
        <w:t xml:space="preserve">READ/WRITE Timing Diagram </w:t>
      </w:r>
      <w:r w:rsidR="00CD0822" w:rsidRPr="00FA6761">
        <w:t>W</w:t>
      </w:r>
      <w:r w:rsidRPr="00FA6761">
        <w:t>ithout Output Register</w:t>
      </w:r>
      <w:bookmarkEnd w:id="308"/>
      <w:bookmarkEnd w:id="309"/>
      <w:bookmarkEnd w:id="310"/>
      <w:bookmarkEnd w:id="311"/>
      <w:bookmarkEnd w:id="312"/>
    </w:p>
    <w:p w14:paraId="18160DF4" w14:textId="77777777" w:rsidR="00F635AC" w:rsidRPr="00FA6761" w:rsidRDefault="00F635AC" w:rsidP="00F635AC">
      <w:pPr>
        <w:keepNext/>
      </w:pPr>
      <w:r>
        <w:object w:dxaOrig="3887" w:dyaOrig="2437" w14:anchorId="0833AACF">
          <v:shape id="_x0000_i1042" type="#_x0000_t75" style="width:540pt;height:338.25pt" o:ole="">
            <v:imagedata r:id="rId94" o:title=""/>
          </v:shape>
          <o:OLEObject Type="Embed" ProgID="Visio.Drawing.15" ShapeID="_x0000_i1042" DrawAspect="Content" ObjectID="_1686401484" r:id="rId95"/>
        </w:object>
      </w:r>
    </w:p>
    <w:p w14:paraId="21221AA4" w14:textId="1CD7DD94" w:rsidR="00F635AC" w:rsidRPr="00FA6761" w:rsidRDefault="00F635AC" w:rsidP="00F635AC">
      <w:pPr>
        <w:pStyle w:val="Caption"/>
      </w:pPr>
      <w:bookmarkStart w:id="313" w:name="_Toc75782625"/>
      <w:r w:rsidRPr="00FA6761">
        <w:t xml:space="preserve">Figure </w:t>
      </w:r>
      <w:r w:rsidR="00C74EF9" w:rsidRPr="00FA6761">
        <w:fldChar w:fldCharType="begin"/>
      </w:r>
      <w:r w:rsidRPr="00FA6761">
        <w:instrText xml:space="preserve"> SEQ Figure \* ARABIC </w:instrText>
      </w:r>
      <w:r w:rsidR="00C74EF9" w:rsidRPr="00FA6761">
        <w:fldChar w:fldCharType="separate"/>
      </w:r>
      <w:r w:rsidR="00BA1137">
        <w:rPr>
          <w:noProof/>
        </w:rPr>
        <w:t>9</w:t>
      </w:r>
      <w:r w:rsidR="00C74EF9" w:rsidRPr="00FA6761">
        <w:fldChar w:fldCharType="end"/>
      </w:r>
      <w:r w:rsidRPr="00FA6761">
        <w:t xml:space="preserve">. </w:t>
      </w:r>
      <w:bookmarkStart w:id="314" w:name="OLE_LINK10"/>
      <w:bookmarkStart w:id="315" w:name="OLE_LINK11"/>
      <w:bookmarkStart w:id="316" w:name="OLE_LINK32"/>
      <w:r w:rsidRPr="00FA6761">
        <w:t>Read/</w:t>
      </w:r>
      <w:r w:rsidRPr="00FA6761">
        <w:rPr>
          <w:spacing w:val="-7"/>
        </w:rPr>
        <w:t xml:space="preserve"> </w:t>
      </w:r>
      <w:r w:rsidRPr="00FA6761">
        <w:t>Write</w:t>
      </w:r>
      <w:r w:rsidRPr="00FA6761">
        <w:rPr>
          <w:spacing w:val="-8"/>
        </w:rPr>
        <w:t xml:space="preserve"> </w:t>
      </w:r>
      <w:r w:rsidRPr="00FA6761">
        <w:t>Timing</w:t>
      </w:r>
      <w:r w:rsidRPr="00FA6761">
        <w:rPr>
          <w:spacing w:val="-7"/>
        </w:rPr>
        <w:t xml:space="preserve"> </w:t>
      </w:r>
      <w:r w:rsidRPr="00FA6761">
        <w:t>Diagram</w:t>
      </w:r>
      <w:r w:rsidRPr="00FA6761">
        <w:rPr>
          <w:spacing w:val="-7"/>
        </w:rPr>
        <w:t xml:space="preserve"> </w:t>
      </w:r>
      <w:r w:rsidRPr="00FA6761">
        <w:t>without</w:t>
      </w:r>
      <w:r w:rsidRPr="00FA6761">
        <w:rPr>
          <w:spacing w:val="-7"/>
        </w:rPr>
        <w:t xml:space="preserve"> </w:t>
      </w:r>
      <w:r w:rsidRPr="00FA6761">
        <w:t>Registered</w:t>
      </w:r>
      <w:r w:rsidRPr="00FA6761">
        <w:rPr>
          <w:spacing w:val="-7"/>
        </w:rPr>
        <w:t xml:space="preserve"> </w:t>
      </w:r>
      <w:r w:rsidRPr="00FA6761">
        <w:t>Output</w:t>
      </w:r>
      <w:bookmarkEnd w:id="313"/>
      <w:bookmarkEnd w:id="314"/>
      <w:bookmarkEnd w:id="315"/>
      <w:bookmarkEnd w:id="316"/>
    </w:p>
    <w:p w14:paraId="3464C69E" w14:textId="77777777" w:rsidR="002F27DA" w:rsidRPr="00FA6761" w:rsidRDefault="002F27DA" w:rsidP="00FA6761">
      <w:pPr>
        <w:pStyle w:val="Heading1"/>
      </w:pPr>
      <w:bookmarkStart w:id="317" w:name="_Toc332991866"/>
      <w:bookmarkStart w:id="318" w:name="_Toc332992132"/>
      <w:bookmarkStart w:id="319" w:name="_Toc339555331"/>
      <w:bookmarkStart w:id="320" w:name="_Toc75782605"/>
      <w:r w:rsidRPr="00FA6761">
        <w:lastRenderedPageBreak/>
        <w:t xml:space="preserve">READ/WRITE Timing Diagram </w:t>
      </w:r>
      <w:r w:rsidR="00CD0822" w:rsidRPr="00FA6761">
        <w:t>W</w:t>
      </w:r>
      <w:r w:rsidRPr="00FA6761">
        <w:t>ith Output Register</w:t>
      </w:r>
      <w:bookmarkEnd w:id="317"/>
      <w:bookmarkEnd w:id="318"/>
      <w:bookmarkEnd w:id="319"/>
      <w:bookmarkEnd w:id="320"/>
    </w:p>
    <w:p w14:paraId="1924685A" w14:textId="77777777" w:rsidR="00F635AC" w:rsidRDefault="00F635AC" w:rsidP="00F635AC">
      <w:pPr>
        <w:keepNext/>
      </w:pPr>
      <w:r>
        <w:object w:dxaOrig="3887" w:dyaOrig="2437" w14:anchorId="412C6B17">
          <v:shape id="_x0000_i1043" type="#_x0000_t75" style="width:540.75pt;height:338.25pt" o:ole="">
            <v:imagedata r:id="rId96" o:title=""/>
          </v:shape>
          <o:OLEObject Type="Embed" ProgID="Visio.Drawing.15" ShapeID="_x0000_i1043" DrawAspect="Content" ObjectID="_1686401485" r:id="rId97"/>
        </w:object>
      </w:r>
    </w:p>
    <w:p w14:paraId="24C40D14" w14:textId="46F3972E" w:rsidR="00F635AC" w:rsidRPr="00FA6761" w:rsidRDefault="00F635AC" w:rsidP="00F635AC">
      <w:pPr>
        <w:pStyle w:val="Caption"/>
      </w:pPr>
      <w:bookmarkStart w:id="321" w:name="_Toc75782626"/>
      <w:r w:rsidRPr="00FA6761">
        <w:t xml:space="preserve">Figure </w:t>
      </w:r>
      <w:r w:rsidR="00C74EF9" w:rsidRPr="00FA6761">
        <w:fldChar w:fldCharType="begin"/>
      </w:r>
      <w:r w:rsidRPr="00FA6761">
        <w:instrText xml:space="preserve"> SEQ Figure \* ARABIC </w:instrText>
      </w:r>
      <w:r w:rsidR="00C74EF9" w:rsidRPr="00FA6761">
        <w:fldChar w:fldCharType="separate"/>
      </w:r>
      <w:r w:rsidR="00BA1137">
        <w:rPr>
          <w:noProof/>
        </w:rPr>
        <w:t>10</w:t>
      </w:r>
      <w:r w:rsidR="00C74EF9" w:rsidRPr="00FA6761">
        <w:fldChar w:fldCharType="end"/>
      </w:r>
      <w:r w:rsidRPr="00FA6761">
        <w:t>. Read/</w:t>
      </w:r>
      <w:r w:rsidRPr="00FA6761">
        <w:rPr>
          <w:spacing w:val="-7"/>
        </w:rPr>
        <w:t xml:space="preserve"> </w:t>
      </w:r>
      <w:r w:rsidRPr="00FA6761">
        <w:t>Write</w:t>
      </w:r>
      <w:r w:rsidRPr="00FA6761">
        <w:rPr>
          <w:spacing w:val="-8"/>
        </w:rPr>
        <w:t xml:space="preserve"> </w:t>
      </w:r>
      <w:r w:rsidRPr="00FA6761">
        <w:t>Timing</w:t>
      </w:r>
      <w:r w:rsidRPr="00FA6761">
        <w:rPr>
          <w:spacing w:val="-7"/>
        </w:rPr>
        <w:t xml:space="preserve"> </w:t>
      </w:r>
      <w:r w:rsidRPr="00FA6761">
        <w:t>Diagram</w:t>
      </w:r>
      <w:r w:rsidRPr="00FA6761">
        <w:rPr>
          <w:spacing w:val="-7"/>
        </w:rPr>
        <w:t xml:space="preserve"> </w:t>
      </w:r>
      <w:r w:rsidRPr="00FA6761">
        <w:t>with</w:t>
      </w:r>
      <w:r w:rsidRPr="00FA6761">
        <w:rPr>
          <w:spacing w:val="-7"/>
        </w:rPr>
        <w:t xml:space="preserve"> </w:t>
      </w:r>
      <w:r w:rsidRPr="00FA6761">
        <w:t>Registered</w:t>
      </w:r>
      <w:r w:rsidRPr="00FA6761">
        <w:rPr>
          <w:spacing w:val="-7"/>
        </w:rPr>
        <w:t xml:space="preserve"> </w:t>
      </w:r>
      <w:r w:rsidRPr="00FA6761">
        <w:t>Output</w:t>
      </w:r>
      <w:bookmarkEnd w:id="321"/>
    </w:p>
    <w:p w14:paraId="10367D94" w14:textId="028E8F1E" w:rsidR="00FA6761" w:rsidRPr="00FA6761" w:rsidRDefault="00FA6761" w:rsidP="00FA6761">
      <w:pPr>
        <w:pStyle w:val="Caption"/>
        <w:keepNext/>
      </w:pPr>
      <w:bookmarkStart w:id="322" w:name="_Toc75782641"/>
      <w:r w:rsidRPr="00FA6761">
        <w:t xml:space="preserve">Table </w:t>
      </w:r>
      <w:r w:rsidR="00C74EF9" w:rsidRPr="00FA6761">
        <w:fldChar w:fldCharType="begin"/>
      </w:r>
      <w:r w:rsidRPr="00FA6761">
        <w:instrText xml:space="preserve"> SEQ Table \* ARABIC </w:instrText>
      </w:r>
      <w:r w:rsidR="00C74EF9" w:rsidRPr="00FA6761">
        <w:fldChar w:fldCharType="separate"/>
      </w:r>
      <w:r w:rsidR="00BA1137">
        <w:rPr>
          <w:noProof/>
        </w:rPr>
        <w:t>4</w:t>
      </w:r>
      <w:r w:rsidR="00C74EF9" w:rsidRPr="00FA6761">
        <w:fldChar w:fldCharType="end"/>
      </w:r>
      <w:r w:rsidRPr="00FA6761">
        <w:t xml:space="preserve">. </w:t>
      </w:r>
      <w:bookmarkStart w:id="323" w:name="OLE_LINK33"/>
      <w:bookmarkStart w:id="324" w:name="OLE_LINK34"/>
      <w:r w:rsidRPr="00FA6761">
        <w:t>Timing</w:t>
      </w:r>
      <w:r w:rsidRPr="00FA6761">
        <w:rPr>
          <w:spacing w:val="-8"/>
        </w:rPr>
        <w:t xml:space="preserve"> </w:t>
      </w:r>
      <w:r w:rsidRPr="00FA6761">
        <w:t>diagram</w:t>
      </w:r>
      <w:r w:rsidRPr="00FA6761">
        <w:rPr>
          <w:spacing w:val="-9"/>
        </w:rPr>
        <w:t xml:space="preserve"> </w:t>
      </w:r>
      <w:r w:rsidRPr="00FA6761">
        <w:t>parameter</w:t>
      </w:r>
      <w:r w:rsidRPr="00FA6761">
        <w:rPr>
          <w:spacing w:val="-9"/>
        </w:rPr>
        <w:t xml:space="preserve"> </w:t>
      </w:r>
      <w:r w:rsidRPr="00FA6761">
        <w:t>description</w:t>
      </w:r>
      <w:bookmarkEnd w:id="322"/>
      <w:bookmarkEnd w:id="323"/>
      <w:bookmarkEnd w:id="324"/>
    </w:p>
    <w:tbl>
      <w:tblPr>
        <w:tblStyle w:val="Dolphin"/>
        <w:tblW w:w="0" w:type="auto"/>
        <w:tblLayout w:type="fixed"/>
        <w:tblLook w:val="01E0" w:firstRow="1" w:lastRow="1" w:firstColumn="1" w:lastColumn="1" w:noHBand="0" w:noVBand="0"/>
      </w:tblPr>
      <w:tblGrid>
        <w:gridCol w:w="1818"/>
        <w:gridCol w:w="6750"/>
      </w:tblGrid>
      <w:tr w:rsidR="00F635AC" w:rsidRPr="00F635AC" w14:paraId="71F65691" w14:textId="77777777" w:rsidTr="00F635AC">
        <w:trPr>
          <w:cnfStyle w:val="100000000000" w:firstRow="1" w:lastRow="0" w:firstColumn="0" w:lastColumn="0" w:oddVBand="0" w:evenVBand="0" w:oddHBand="0" w:evenHBand="0" w:firstRowFirstColumn="0" w:firstRowLastColumn="0" w:lastRowFirstColumn="0" w:lastRowLastColumn="0"/>
          <w:trHeight w:val="284"/>
        </w:trPr>
        <w:tc>
          <w:tcPr>
            <w:tcW w:w="1818" w:type="dxa"/>
          </w:tcPr>
          <w:p w14:paraId="157C4AEB" w14:textId="77777777" w:rsidR="00F635AC" w:rsidRPr="00F635AC" w:rsidRDefault="00F635AC" w:rsidP="00F635AC">
            <w:pPr>
              <w:pStyle w:val="Table"/>
              <w:rPr>
                <w:rFonts w:ascii="Calibri" w:eastAsia="Arial" w:hAnsi="Calibri" w:cs="Arial"/>
                <w:szCs w:val="20"/>
              </w:rPr>
            </w:pPr>
            <w:bookmarkStart w:id="325" w:name="OLE_LINK29"/>
            <w:bookmarkStart w:id="326" w:name="OLE_LINK30"/>
            <w:bookmarkStart w:id="327" w:name="OLE_LINK31"/>
            <w:r w:rsidRPr="00F635AC">
              <w:rPr>
                <w:rFonts w:ascii="Calibri" w:hAnsi="Calibri"/>
                <w:szCs w:val="20"/>
              </w:rPr>
              <w:t>Parameter</w:t>
            </w:r>
          </w:p>
        </w:tc>
        <w:tc>
          <w:tcPr>
            <w:tcW w:w="6750" w:type="dxa"/>
          </w:tcPr>
          <w:p w14:paraId="5C52DD08" w14:textId="77777777" w:rsidR="00F635AC" w:rsidRPr="00F635AC" w:rsidRDefault="00F635AC" w:rsidP="00F635AC">
            <w:pPr>
              <w:pStyle w:val="Table"/>
              <w:rPr>
                <w:rFonts w:ascii="Calibri" w:eastAsia="Arial" w:hAnsi="Calibri" w:cs="Arial"/>
                <w:szCs w:val="20"/>
              </w:rPr>
            </w:pPr>
            <w:r w:rsidRPr="00F635AC">
              <w:rPr>
                <w:rFonts w:ascii="Calibri" w:hAnsi="Calibri"/>
                <w:szCs w:val="20"/>
              </w:rPr>
              <w:t>Description</w:t>
            </w:r>
          </w:p>
        </w:tc>
      </w:tr>
      <w:tr w:rsidR="00F635AC" w:rsidRPr="00F635AC" w14:paraId="47B1726E" w14:textId="77777777" w:rsidTr="00F635AC">
        <w:trPr>
          <w:trHeight w:val="284"/>
        </w:trPr>
        <w:tc>
          <w:tcPr>
            <w:tcW w:w="1818" w:type="dxa"/>
          </w:tcPr>
          <w:p w14:paraId="1263F0A4"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Tcc</w:t>
            </w:r>
            <w:proofErr w:type="spellEnd"/>
          </w:p>
        </w:tc>
        <w:tc>
          <w:tcPr>
            <w:tcW w:w="6750" w:type="dxa"/>
          </w:tcPr>
          <w:p w14:paraId="1F136FB7"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Cycle</w:t>
            </w:r>
            <w:r w:rsidRPr="00F635AC">
              <w:rPr>
                <w:rFonts w:ascii="Calibri" w:hAnsi="Calibri"/>
                <w:spacing w:val="-10"/>
                <w:szCs w:val="20"/>
              </w:rPr>
              <w:t xml:space="preserve"> </w:t>
            </w:r>
            <w:r w:rsidRPr="00F635AC">
              <w:rPr>
                <w:rFonts w:ascii="Calibri" w:hAnsi="Calibri"/>
                <w:szCs w:val="20"/>
              </w:rPr>
              <w:t>time</w:t>
            </w:r>
          </w:p>
        </w:tc>
      </w:tr>
      <w:tr w:rsidR="00F635AC" w:rsidRPr="00F635AC" w14:paraId="034CB11F" w14:textId="77777777" w:rsidTr="00F635AC">
        <w:trPr>
          <w:trHeight w:val="284"/>
        </w:trPr>
        <w:tc>
          <w:tcPr>
            <w:tcW w:w="1818" w:type="dxa"/>
          </w:tcPr>
          <w:p w14:paraId="7D7FD394" w14:textId="77777777" w:rsidR="00F635AC" w:rsidRPr="00F635AC" w:rsidRDefault="00F635AC" w:rsidP="00F635AC">
            <w:pPr>
              <w:pStyle w:val="Table"/>
              <w:rPr>
                <w:rFonts w:ascii="Calibri" w:eastAsia="Arial" w:hAnsi="Calibri" w:cs="Arial"/>
                <w:szCs w:val="20"/>
              </w:rPr>
            </w:pPr>
            <w:r w:rsidRPr="00F635AC">
              <w:rPr>
                <w:rFonts w:ascii="Calibri" w:hAnsi="Calibri"/>
                <w:szCs w:val="20"/>
              </w:rPr>
              <w:t>Tas</w:t>
            </w:r>
          </w:p>
        </w:tc>
        <w:tc>
          <w:tcPr>
            <w:tcW w:w="6750" w:type="dxa"/>
          </w:tcPr>
          <w:p w14:paraId="2BE4CB01"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Address</w:t>
            </w:r>
            <w:r w:rsidRPr="00F635AC">
              <w:rPr>
                <w:rFonts w:ascii="Calibri" w:hAnsi="Calibri"/>
                <w:spacing w:val="-10"/>
                <w:szCs w:val="20"/>
              </w:rPr>
              <w:t xml:space="preserve"> </w:t>
            </w:r>
            <w:r w:rsidRPr="00F635AC">
              <w:rPr>
                <w:rFonts w:ascii="Calibri" w:hAnsi="Calibri"/>
                <w:spacing w:val="-1"/>
                <w:szCs w:val="20"/>
              </w:rPr>
              <w:t>set-up</w:t>
            </w:r>
            <w:r w:rsidRPr="00F635AC">
              <w:rPr>
                <w:rFonts w:ascii="Calibri" w:hAnsi="Calibri"/>
                <w:spacing w:val="-9"/>
                <w:szCs w:val="20"/>
              </w:rPr>
              <w:t xml:space="preserve"> </w:t>
            </w:r>
            <w:r w:rsidRPr="00F635AC">
              <w:rPr>
                <w:rFonts w:ascii="Calibri" w:hAnsi="Calibri"/>
                <w:szCs w:val="20"/>
              </w:rPr>
              <w:t>time</w:t>
            </w:r>
          </w:p>
        </w:tc>
      </w:tr>
      <w:tr w:rsidR="00F635AC" w:rsidRPr="00F635AC" w14:paraId="77DEC87F" w14:textId="77777777" w:rsidTr="00F635AC">
        <w:trPr>
          <w:trHeight w:val="284"/>
        </w:trPr>
        <w:tc>
          <w:tcPr>
            <w:tcW w:w="1818" w:type="dxa"/>
          </w:tcPr>
          <w:p w14:paraId="303397E1"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Tah</w:t>
            </w:r>
            <w:proofErr w:type="spellEnd"/>
          </w:p>
        </w:tc>
        <w:tc>
          <w:tcPr>
            <w:tcW w:w="6750" w:type="dxa"/>
          </w:tcPr>
          <w:p w14:paraId="46564D42"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Address</w:t>
            </w:r>
            <w:r w:rsidRPr="00F635AC">
              <w:rPr>
                <w:rFonts w:ascii="Calibri" w:hAnsi="Calibri"/>
                <w:spacing w:val="-9"/>
                <w:szCs w:val="20"/>
              </w:rPr>
              <w:t xml:space="preserve"> </w:t>
            </w:r>
            <w:r w:rsidRPr="00F635AC">
              <w:rPr>
                <w:rFonts w:ascii="Calibri" w:hAnsi="Calibri"/>
                <w:szCs w:val="20"/>
              </w:rPr>
              <w:t>hold</w:t>
            </w:r>
            <w:r w:rsidRPr="00F635AC">
              <w:rPr>
                <w:rFonts w:ascii="Calibri" w:hAnsi="Calibri"/>
                <w:spacing w:val="-8"/>
                <w:szCs w:val="20"/>
              </w:rPr>
              <w:t xml:space="preserve"> </w:t>
            </w:r>
            <w:r w:rsidRPr="00F635AC">
              <w:rPr>
                <w:rFonts w:ascii="Calibri" w:hAnsi="Calibri"/>
                <w:szCs w:val="20"/>
              </w:rPr>
              <w:t>time</w:t>
            </w:r>
          </w:p>
        </w:tc>
      </w:tr>
      <w:tr w:rsidR="00F635AC" w:rsidRPr="00F635AC" w14:paraId="30FCC547" w14:textId="77777777" w:rsidTr="00F635AC">
        <w:trPr>
          <w:trHeight w:val="284"/>
        </w:trPr>
        <w:tc>
          <w:tcPr>
            <w:tcW w:w="1818" w:type="dxa"/>
          </w:tcPr>
          <w:p w14:paraId="38BEA314"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Tds</w:t>
            </w:r>
            <w:proofErr w:type="spellEnd"/>
          </w:p>
        </w:tc>
        <w:tc>
          <w:tcPr>
            <w:tcW w:w="6750" w:type="dxa"/>
          </w:tcPr>
          <w:p w14:paraId="04830252"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Input</w:t>
            </w:r>
            <w:r w:rsidRPr="00F635AC">
              <w:rPr>
                <w:rFonts w:ascii="Calibri" w:hAnsi="Calibri"/>
                <w:spacing w:val="-7"/>
                <w:szCs w:val="20"/>
              </w:rPr>
              <w:t xml:space="preserve"> </w:t>
            </w:r>
            <w:r w:rsidRPr="00F635AC">
              <w:rPr>
                <w:rFonts w:ascii="Calibri" w:hAnsi="Calibri"/>
                <w:szCs w:val="20"/>
              </w:rPr>
              <w:t>data</w:t>
            </w:r>
            <w:r w:rsidRPr="00F635AC">
              <w:rPr>
                <w:rFonts w:ascii="Calibri" w:hAnsi="Calibri"/>
                <w:spacing w:val="-6"/>
                <w:szCs w:val="20"/>
              </w:rPr>
              <w:t xml:space="preserve"> </w:t>
            </w:r>
            <w:r w:rsidRPr="00F635AC">
              <w:rPr>
                <w:rFonts w:ascii="Calibri" w:hAnsi="Calibri"/>
                <w:szCs w:val="20"/>
              </w:rPr>
              <w:t>set-up</w:t>
            </w:r>
            <w:r w:rsidRPr="00F635AC">
              <w:rPr>
                <w:rFonts w:ascii="Calibri" w:hAnsi="Calibri"/>
                <w:spacing w:val="-7"/>
                <w:szCs w:val="20"/>
              </w:rPr>
              <w:t xml:space="preserve"> </w:t>
            </w:r>
            <w:r w:rsidRPr="00F635AC">
              <w:rPr>
                <w:rFonts w:ascii="Calibri" w:hAnsi="Calibri"/>
                <w:szCs w:val="20"/>
              </w:rPr>
              <w:t>time</w:t>
            </w:r>
          </w:p>
        </w:tc>
      </w:tr>
      <w:tr w:rsidR="00F635AC" w:rsidRPr="00F635AC" w14:paraId="601485D8" w14:textId="77777777" w:rsidTr="00F635AC">
        <w:trPr>
          <w:trHeight w:val="284"/>
        </w:trPr>
        <w:tc>
          <w:tcPr>
            <w:tcW w:w="1818" w:type="dxa"/>
          </w:tcPr>
          <w:p w14:paraId="6C290530"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Tdh</w:t>
            </w:r>
            <w:proofErr w:type="spellEnd"/>
          </w:p>
        </w:tc>
        <w:tc>
          <w:tcPr>
            <w:tcW w:w="6750" w:type="dxa"/>
          </w:tcPr>
          <w:p w14:paraId="7CB8FED1"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Input</w:t>
            </w:r>
            <w:r w:rsidRPr="00F635AC">
              <w:rPr>
                <w:rFonts w:ascii="Calibri" w:hAnsi="Calibri"/>
                <w:spacing w:val="-6"/>
                <w:szCs w:val="20"/>
              </w:rPr>
              <w:t xml:space="preserve"> </w:t>
            </w:r>
            <w:r w:rsidRPr="00F635AC">
              <w:rPr>
                <w:rFonts w:ascii="Calibri" w:hAnsi="Calibri"/>
                <w:szCs w:val="20"/>
              </w:rPr>
              <w:t>data</w:t>
            </w:r>
            <w:r w:rsidRPr="00F635AC">
              <w:rPr>
                <w:rFonts w:ascii="Calibri" w:hAnsi="Calibri"/>
                <w:spacing w:val="-6"/>
                <w:szCs w:val="20"/>
              </w:rPr>
              <w:t xml:space="preserve"> </w:t>
            </w:r>
            <w:r w:rsidRPr="00F635AC">
              <w:rPr>
                <w:rFonts w:ascii="Calibri" w:hAnsi="Calibri"/>
                <w:spacing w:val="-1"/>
                <w:szCs w:val="20"/>
              </w:rPr>
              <w:t>hold</w:t>
            </w:r>
            <w:r w:rsidRPr="00F635AC">
              <w:rPr>
                <w:rFonts w:ascii="Calibri" w:hAnsi="Calibri"/>
                <w:spacing w:val="-6"/>
                <w:szCs w:val="20"/>
              </w:rPr>
              <w:t xml:space="preserve"> </w:t>
            </w:r>
            <w:r w:rsidRPr="00F635AC">
              <w:rPr>
                <w:rFonts w:ascii="Calibri" w:hAnsi="Calibri"/>
                <w:szCs w:val="20"/>
              </w:rPr>
              <w:t>time</w:t>
            </w:r>
          </w:p>
        </w:tc>
      </w:tr>
      <w:tr w:rsidR="00F635AC" w:rsidRPr="00F635AC" w14:paraId="062AF4AA" w14:textId="77777777" w:rsidTr="00F635AC">
        <w:trPr>
          <w:trHeight w:val="284"/>
        </w:trPr>
        <w:tc>
          <w:tcPr>
            <w:tcW w:w="1818" w:type="dxa"/>
          </w:tcPr>
          <w:p w14:paraId="0E5F9B4B"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Tgwes</w:t>
            </w:r>
            <w:proofErr w:type="spellEnd"/>
          </w:p>
        </w:tc>
        <w:tc>
          <w:tcPr>
            <w:tcW w:w="6750" w:type="dxa"/>
          </w:tcPr>
          <w:p w14:paraId="04D54E56"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Global</w:t>
            </w:r>
            <w:r w:rsidRPr="00F635AC">
              <w:rPr>
                <w:rFonts w:ascii="Calibri" w:hAnsi="Calibri"/>
                <w:spacing w:val="-8"/>
                <w:szCs w:val="20"/>
              </w:rPr>
              <w:t xml:space="preserve"> </w:t>
            </w:r>
            <w:r w:rsidRPr="00F635AC">
              <w:rPr>
                <w:rFonts w:ascii="Calibri" w:hAnsi="Calibri"/>
                <w:szCs w:val="20"/>
              </w:rPr>
              <w:t>Write</w:t>
            </w:r>
            <w:r w:rsidRPr="00F635AC">
              <w:rPr>
                <w:rFonts w:ascii="Calibri" w:hAnsi="Calibri"/>
                <w:spacing w:val="-7"/>
                <w:szCs w:val="20"/>
              </w:rPr>
              <w:t xml:space="preserve"> </w:t>
            </w:r>
            <w:r w:rsidRPr="00F635AC">
              <w:rPr>
                <w:rFonts w:ascii="Calibri" w:hAnsi="Calibri"/>
                <w:szCs w:val="20"/>
              </w:rPr>
              <w:t>enable</w:t>
            </w:r>
            <w:r w:rsidRPr="00F635AC">
              <w:rPr>
                <w:rFonts w:ascii="Calibri" w:hAnsi="Calibri"/>
                <w:spacing w:val="-7"/>
                <w:szCs w:val="20"/>
              </w:rPr>
              <w:t xml:space="preserve"> </w:t>
            </w:r>
            <w:r w:rsidRPr="00F635AC">
              <w:rPr>
                <w:rFonts w:ascii="Calibri" w:hAnsi="Calibri"/>
                <w:spacing w:val="-1"/>
                <w:szCs w:val="20"/>
              </w:rPr>
              <w:t>set-up</w:t>
            </w:r>
            <w:r w:rsidRPr="00F635AC">
              <w:rPr>
                <w:rFonts w:ascii="Calibri" w:hAnsi="Calibri"/>
                <w:spacing w:val="-7"/>
                <w:szCs w:val="20"/>
              </w:rPr>
              <w:t xml:space="preserve"> </w:t>
            </w:r>
            <w:r w:rsidRPr="00F635AC">
              <w:rPr>
                <w:rFonts w:ascii="Calibri" w:hAnsi="Calibri"/>
                <w:szCs w:val="20"/>
              </w:rPr>
              <w:t>time</w:t>
            </w:r>
          </w:p>
        </w:tc>
      </w:tr>
      <w:tr w:rsidR="00F635AC" w:rsidRPr="00F635AC" w14:paraId="1734D0B1" w14:textId="77777777" w:rsidTr="00F635AC">
        <w:trPr>
          <w:trHeight w:val="284"/>
        </w:trPr>
        <w:tc>
          <w:tcPr>
            <w:tcW w:w="1818" w:type="dxa"/>
          </w:tcPr>
          <w:p w14:paraId="38F8D2CF"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Tgweh</w:t>
            </w:r>
            <w:proofErr w:type="spellEnd"/>
          </w:p>
        </w:tc>
        <w:tc>
          <w:tcPr>
            <w:tcW w:w="6750" w:type="dxa"/>
          </w:tcPr>
          <w:p w14:paraId="3CBC19C1"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Global</w:t>
            </w:r>
            <w:r w:rsidRPr="00F635AC">
              <w:rPr>
                <w:rFonts w:ascii="Calibri" w:hAnsi="Calibri"/>
                <w:spacing w:val="-7"/>
                <w:szCs w:val="20"/>
              </w:rPr>
              <w:t xml:space="preserve"> </w:t>
            </w:r>
            <w:r w:rsidRPr="00F635AC">
              <w:rPr>
                <w:rFonts w:ascii="Calibri" w:hAnsi="Calibri"/>
                <w:szCs w:val="20"/>
              </w:rPr>
              <w:t>Write</w:t>
            </w:r>
            <w:r w:rsidRPr="00F635AC">
              <w:rPr>
                <w:rFonts w:ascii="Calibri" w:hAnsi="Calibri"/>
                <w:spacing w:val="-7"/>
                <w:szCs w:val="20"/>
              </w:rPr>
              <w:t xml:space="preserve"> </w:t>
            </w:r>
            <w:r w:rsidRPr="00F635AC">
              <w:rPr>
                <w:rFonts w:ascii="Calibri" w:hAnsi="Calibri"/>
                <w:szCs w:val="20"/>
              </w:rPr>
              <w:t>Enable</w:t>
            </w:r>
            <w:r w:rsidRPr="00F635AC">
              <w:rPr>
                <w:rFonts w:ascii="Calibri" w:hAnsi="Calibri"/>
                <w:spacing w:val="-7"/>
                <w:szCs w:val="20"/>
              </w:rPr>
              <w:t xml:space="preserve"> </w:t>
            </w:r>
            <w:r w:rsidRPr="00F635AC">
              <w:rPr>
                <w:rFonts w:ascii="Calibri" w:hAnsi="Calibri"/>
                <w:szCs w:val="20"/>
              </w:rPr>
              <w:t>hold</w:t>
            </w:r>
            <w:r w:rsidRPr="00F635AC">
              <w:rPr>
                <w:rFonts w:ascii="Calibri" w:hAnsi="Calibri"/>
                <w:spacing w:val="-7"/>
                <w:szCs w:val="20"/>
              </w:rPr>
              <w:t xml:space="preserve"> </w:t>
            </w:r>
            <w:r w:rsidRPr="00F635AC">
              <w:rPr>
                <w:rFonts w:ascii="Calibri" w:hAnsi="Calibri"/>
                <w:szCs w:val="20"/>
              </w:rPr>
              <w:t>time</w:t>
            </w:r>
          </w:p>
        </w:tc>
      </w:tr>
      <w:tr w:rsidR="00F635AC" w:rsidRPr="00F635AC" w14:paraId="38893696" w14:textId="77777777" w:rsidTr="00F635AC">
        <w:trPr>
          <w:trHeight w:val="284"/>
        </w:trPr>
        <w:tc>
          <w:tcPr>
            <w:tcW w:w="1818" w:type="dxa"/>
          </w:tcPr>
          <w:p w14:paraId="6036C607"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Tcss</w:t>
            </w:r>
            <w:proofErr w:type="spellEnd"/>
          </w:p>
        </w:tc>
        <w:tc>
          <w:tcPr>
            <w:tcW w:w="6750" w:type="dxa"/>
          </w:tcPr>
          <w:p w14:paraId="3057EF6F"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Chip</w:t>
            </w:r>
            <w:r w:rsidRPr="00F635AC">
              <w:rPr>
                <w:rFonts w:ascii="Calibri" w:hAnsi="Calibri"/>
                <w:spacing w:val="-7"/>
                <w:szCs w:val="20"/>
              </w:rPr>
              <w:t xml:space="preserve"> </w:t>
            </w:r>
            <w:r w:rsidRPr="00F635AC">
              <w:rPr>
                <w:rFonts w:ascii="Calibri" w:hAnsi="Calibri"/>
                <w:szCs w:val="20"/>
              </w:rPr>
              <w:t>select</w:t>
            </w:r>
            <w:r w:rsidRPr="00F635AC">
              <w:rPr>
                <w:rFonts w:ascii="Calibri" w:hAnsi="Calibri"/>
                <w:spacing w:val="-7"/>
                <w:szCs w:val="20"/>
              </w:rPr>
              <w:t xml:space="preserve"> </w:t>
            </w:r>
            <w:r w:rsidRPr="00F635AC">
              <w:rPr>
                <w:rFonts w:ascii="Calibri" w:hAnsi="Calibri"/>
                <w:spacing w:val="-1"/>
                <w:szCs w:val="20"/>
              </w:rPr>
              <w:t>(CE_N)</w:t>
            </w:r>
            <w:r w:rsidRPr="00F635AC">
              <w:rPr>
                <w:rFonts w:ascii="Calibri" w:hAnsi="Calibri"/>
                <w:spacing w:val="-7"/>
                <w:szCs w:val="20"/>
              </w:rPr>
              <w:t xml:space="preserve"> </w:t>
            </w:r>
            <w:r w:rsidRPr="00F635AC">
              <w:rPr>
                <w:rFonts w:ascii="Calibri" w:hAnsi="Calibri"/>
                <w:szCs w:val="20"/>
              </w:rPr>
              <w:t>set-up</w:t>
            </w:r>
            <w:r w:rsidRPr="00F635AC">
              <w:rPr>
                <w:rFonts w:ascii="Calibri" w:hAnsi="Calibri"/>
                <w:spacing w:val="-7"/>
                <w:szCs w:val="20"/>
              </w:rPr>
              <w:t xml:space="preserve"> </w:t>
            </w:r>
            <w:r w:rsidRPr="00F635AC">
              <w:rPr>
                <w:rFonts w:ascii="Calibri" w:hAnsi="Calibri"/>
                <w:spacing w:val="-1"/>
                <w:szCs w:val="20"/>
              </w:rPr>
              <w:t>time</w:t>
            </w:r>
          </w:p>
        </w:tc>
      </w:tr>
      <w:tr w:rsidR="00F635AC" w:rsidRPr="00F635AC" w14:paraId="348BD4EB" w14:textId="77777777" w:rsidTr="00F635AC">
        <w:trPr>
          <w:trHeight w:val="284"/>
        </w:trPr>
        <w:tc>
          <w:tcPr>
            <w:tcW w:w="1818" w:type="dxa"/>
          </w:tcPr>
          <w:p w14:paraId="02FFFA5A"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Tcsh</w:t>
            </w:r>
            <w:proofErr w:type="spellEnd"/>
          </w:p>
        </w:tc>
        <w:tc>
          <w:tcPr>
            <w:tcW w:w="6750" w:type="dxa"/>
          </w:tcPr>
          <w:p w14:paraId="31340AB7"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Chip</w:t>
            </w:r>
            <w:r w:rsidRPr="00F635AC">
              <w:rPr>
                <w:rFonts w:ascii="Calibri" w:hAnsi="Calibri"/>
                <w:spacing w:val="-7"/>
                <w:szCs w:val="20"/>
              </w:rPr>
              <w:t xml:space="preserve"> </w:t>
            </w:r>
            <w:r w:rsidRPr="00F635AC">
              <w:rPr>
                <w:rFonts w:ascii="Calibri" w:hAnsi="Calibri"/>
                <w:szCs w:val="20"/>
              </w:rPr>
              <w:t>select</w:t>
            </w:r>
            <w:r w:rsidRPr="00F635AC">
              <w:rPr>
                <w:rFonts w:ascii="Calibri" w:hAnsi="Calibri"/>
                <w:spacing w:val="-7"/>
                <w:szCs w:val="20"/>
              </w:rPr>
              <w:t xml:space="preserve"> </w:t>
            </w:r>
            <w:r w:rsidRPr="00F635AC">
              <w:rPr>
                <w:rFonts w:ascii="Calibri" w:hAnsi="Calibri"/>
                <w:szCs w:val="20"/>
              </w:rPr>
              <w:t>hold</w:t>
            </w:r>
            <w:r w:rsidRPr="00F635AC">
              <w:rPr>
                <w:rFonts w:ascii="Calibri" w:hAnsi="Calibri"/>
                <w:spacing w:val="-6"/>
                <w:szCs w:val="20"/>
              </w:rPr>
              <w:t xml:space="preserve"> </w:t>
            </w:r>
            <w:r w:rsidRPr="00F635AC">
              <w:rPr>
                <w:rFonts w:ascii="Calibri" w:hAnsi="Calibri"/>
                <w:spacing w:val="-1"/>
                <w:szCs w:val="20"/>
              </w:rPr>
              <w:t>time</w:t>
            </w:r>
          </w:p>
        </w:tc>
      </w:tr>
      <w:tr w:rsidR="00F635AC" w:rsidRPr="00F635AC" w14:paraId="663AAD31" w14:textId="77777777" w:rsidTr="00F635AC">
        <w:trPr>
          <w:trHeight w:val="284"/>
        </w:trPr>
        <w:tc>
          <w:tcPr>
            <w:tcW w:w="1818" w:type="dxa"/>
          </w:tcPr>
          <w:p w14:paraId="7373FBF5" w14:textId="77777777" w:rsidR="00F635AC" w:rsidRPr="00F635AC" w:rsidRDefault="00F635AC" w:rsidP="00F635AC">
            <w:pPr>
              <w:pStyle w:val="Table"/>
              <w:rPr>
                <w:rFonts w:ascii="Calibri" w:eastAsia="Arial" w:hAnsi="Calibri" w:cs="Arial"/>
                <w:szCs w:val="20"/>
              </w:rPr>
            </w:pPr>
            <w:r w:rsidRPr="00F635AC">
              <w:rPr>
                <w:rFonts w:ascii="Calibri" w:hAnsi="Calibri"/>
                <w:szCs w:val="20"/>
              </w:rPr>
              <w:t>Toch</w:t>
            </w:r>
          </w:p>
        </w:tc>
        <w:tc>
          <w:tcPr>
            <w:tcW w:w="6750" w:type="dxa"/>
          </w:tcPr>
          <w:p w14:paraId="4395D5DF"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Output</w:t>
            </w:r>
            <w:r w:rsidRPr="00F635AC">
              <w:rPr>
                <w:rFonts w:ascii="Calibri" w:hAnsi="Calibri"/>
                <w:spacing w:val="-6"/>
                <w:szCs w:val="20"/>
              </w:rPr>
              <w:t xml:space="preserve"> </w:t>
            </w:r>
            <w:r w:rsidRPr="00F635AC">
              <w:rPr>
                <w:rFonts w:ascii="Calibri" w:hAnsi="Calibri"/>
                <w:szCs w:val="20"/>
              </w:rPr>
              <w:t>data</w:t>
            </w:r>
            <w:r w:rsidRPr="00F635AC">
              <w:rPr>
                <w:rFonts w:ascii="Calibri" w:hAnsi="Calibri"/>
                <w:spacing w:val="-5"/>
                <w:szCs w:val="20"/>
              </w:rPr>
              <w:t xml:space="preserve"> </w:t>
            </w:r>
            <w:r w:rsidRPr="00F635AC">
              <w:rPr>
                <w:rFonts w:ascii="Calibri" w:hAnsi="Calibri"/>
                <w:szCs w:val="20"/>
              </w:rPr>
              <w:t>hold</w:t>
            </w:r>
            <w:r w:rsidRPr="00F635AC">
              <w:rPr>
                <w:rFonts w:ascii="Calibri" w:hAnsi="Calibri"/>
                <w:spacing w:val="-5"/>
                <w:szCs w:val="20"/>
              </w:rPr>
              <w:t xml:space="preserve"> </w:t>
            </w:r>
            <w:r w:rsidRPr="00F635AC">
              <w:rPr>
                <w:rFonts w:ascii="Calibri" w:hAnsi="Calibri"/>
                <w:szCs w:val="20"/>
              </w:rPr>
              <w:t>from</w:t>
            </w:r>
            <w:r w:rsidRPr="00F635AC">
              <w:rPr>
                <w:rFonts w:ascii="Calibri" w:hAnsi="Calibri"/>
                <w:spacing w:val="-6"/>
                <w:szCs w:val="20"/>
              </w:rPr>
              <w:t xml:space="preserve"> </w:t>
            </w:r>
            <w:r w:rsidRPr="00F635AC">
              <w:rPr>
                <w:rFonts w:ascii="Calibri" w:hAnsi="Calibri"/>
                <w:szCs w:val="20"/>
              </w:rPr>
              <w:t>clock</w:t>
            </w:r>
            <w:r w:rsidRPr="00F635AC">
              <w:rPr>
                <w:rFonts w:ascii="Calibri" w:hAnsi="Calibri"/>
                <w:spacing w:val="-5"/>
                <w:szCs w:val="20"/>
              </w:rPr>
              <w:t xml:space="preserve"> </w:t>
            </w:r>
            <w:r w:rsidRPr="00F635AC">
              <w:rPr>
                <w:rFonts w:ascii="Calibri" w:hAnsi="Calibri"/>
                <w:szCs w:val="20"/>
              </w:rPr>
              <w:t>^,</w:t>
            </w:r>
            <w:r w:rsidRPr="00F635AC">
              <w:rPr>
                <w:rFonts w:ascii="Calibri" w:hAnsi="Calibri"/>
                <w:spacing w:val="-5"/>
                <w:szCs w:val="20"/>
              </w:rPr>
              <w:t xml:space="preserve"> </w:t>
            </w:r>
            <w:r w:rsidRPr="00F635AC">
              <w:rPr>
                <w:rFonts w:ascii="Calibri" w:hAnsi="Calibri"/>
                <w:szCs w:val="20"/>
              </w:rPr>
              <w:t>Read</w:t>
            </w:r>
            <w:r w:rsidRPr="00F635AC">
              <w:rPr>
                <w:rFonts w:ascii="Calibri" w:hAnsi="Calibri"/>
                <w:spacing w:val="-6"/>
                <w:szCs w:val="20"/>
              </w:rPr>
              <w:t xml:space="preserve"> </w:t>
            </w:r>
            <w:r w:rsidRPr="00F635AC">
              <w:rPr>
                <w:rFonts w:ascii="Calibri" w:hAnsi="Calibri"/>
                <w:szCs w:val="20"/>
              </w:rPr>
              <w:t>mode</w:t>
            </w:r>
          </w:p>
        </w:tc>
      </w:tr>
      <w:tr w:rsidR="00F635AC" w:rsidRPr="00F635AC" w14:paraId="54C97CCE" w14:textId="77777777" w:rsidTr="00F635AC">
        <w:trPr>
          <w:trHeight w:val="284"/>
        </w:trPr>
        <w:tc>
          <w:tcPr>
            <w:tcW w:w="1818" w:type="dxa"/>
          </w:tcPr>
          <w:p w14:paraId="74132131"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lastRenderedPageBreak/>
              <w:t>Taa</w:t>
            </w:r>
            <w:proofErr w:type="spellEnd"/>
          </w:p>
        </w:tc>
        <w:tc>
          <w:tcPr>
            <w:tcW w:w="6750" w:type="dxa"/>
          </w:tcPr>
          <w:p w14:paraId="1CED4053"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Output</w:t>
            </w:r>
            <w:r w:rsidRPr="00F635AC">
              <w:rPr>
                <w:rFonts w:ascii="Calibri" w:hAnsi="Calibri"/>
                <w:spacing w:val="-6"/>
                <w:szCs w:val="20"/>
              </w:rPr>
              <w:t xml:space="preserve"> </w:t>
            </w:r>
            <w:r w:rsidRPr="00F635AC">
              <w:rPr>
                <w:rFonts w:ascii="Calibri" w:hAnsi="Calibri"/>
                <w:szCs w:val="20"/>
              </w:rPr>
              <w:t>data</w:t>
            </w:r>
            <w:r w:rsidRPr="00F635AC">
              <w:rPr>
                <w:rFonts w:ascii="Calibri" w:hAnsi="Calibri"/>
                <w:spacing w:val="-5"/>
                <w:szCs w:val="20"/>
              </w:rPr>
              <w:t xml:space="preserve"> </w:t>
            </w:r>
            <w:r w:rsidRPr="00F635AC">
              <w:rPr>
                <w:rFonts w:ascii="Calibri" w:hAnsi="Calibri"/>
                <w:szCs w:val="20"/>
              </w:rPr>
              <w:t>delay</w:t>
            </w:r>
            <w:r w:rsidRPr="00F635AC">
              <w:rPr>
                <w:rFonts w:ascii="Calibri" w:hAnsi="Calibri"/>
                <w:spacing w:val="-6"/>
                <w:szCs w:val="20"/>
              </w:rPr>
              <w:t xml:space="preserve"> </w:t>
            </w:r>
            <w:r w:rsidRPr="00F635AC">
              <w:rPr>
                <w:rFonts w:ascii="Calibri" w:hAnsi="Calibri"/>
                <w:szCs w:val="20"/>
              </w:rPr>
              <w:t>from</w:t>
            </w:r>
            <w:r w:rsidRPr="00F635AC">
              <w:rPr>
                <w:rFonts w:ascii="Calibri" w:hAnsi="Calibri"/>
                <w:spacing w:val="-5"/>
                <w:szCs w:val="20"/>
              </w:rPr>
              <w:t xml:space="preserve"> </w:t>
            </w:r>
            <w:r w:rsidRPr="00F635AC">
              <w:rPr>
                <w:rFonts w:ascii="Calibri" w:hAnsi="Calibri"/>
                <w:szCs w:val="20"/>
              </w:rPr>
              <w:t>clock</w:t>
            </w:r>
            <w:r w:rsidRPr="00F635AC">
              <w:rPr>
                <w:rFonts w:ascii="Calibri" w:hAnsi="Calibri"/>
                <w:spacing w:val="-6"/>
                <w:szCs w:val="20"/>
              </w:rPr>
              <w:t xml:space="preserve"> </w:t>
            </w:r>
            <w:r w:rsidRPr="00F635AC">
              <w:rPr>
                <w:rFonts w:ascii="Calibri" w:hAnsi="Calibri"/>
                <w:szCs w:val="20"/>
              </w:rPr>
              <w:t>^,</w:t>
            </w:r>
            <w:r w:rsidRPr="00F635AC">
              <w:rPr>
                <w:rFonts w:ascii="Calibri" w:hAnsi="Calibri"/>
                <w:spacing w:val="-5"/>
                <w:szCs w:val="20"/>
              </w:rPr>
              <w:t xml:space="preserve"> </w:t>
            </w:r>
            <w:r w:rsidRPr="00F635AC">
              <w:rPr>
                <w:rFonts w:ascii="Calibri" w:hAnsi="Calibri"/>
                <w:szCs w:val="20"/>
              </w:rPr>
              <w:t>Read</w:t>
            </w:r>
            <w:r w:rsidRPr="00F635AC">
              <w:rPr>
                <w:rFonts w:ascii="Calibri" w:hAnsi="Calibri"/>
                <w:spacing w:val="-6"/>
                <w:szCs w:val="20"/>
              </w:rPr>
              <w:t xml:space="preserve"> </w:t>
            </w:r>
            <w:r w:rsidRPr="00F635AC">
              <w:rPr>
                <w:rFonts w:ascii="Calibri" w:hAnsi="Calibri"/>
                <w:szCs w:val="20"/>
              </w:rPr>
              <w:t>mode</w:t>
            </w:r>
          </w:p>
        </w:tc>
      </w:tr>
      <w:tr w:rsidR="00F635AC" w:rsidRPr="00F635AC" w14:paraId="51CE39E0" w14:textId="77777777" w:rsidTr="00F635AC">
        <w:trPr>
          <w:trHeight w:val="284"/>
        </w:trPr>
        <w:tc>
          <w:tcPr>
            <w:tcW w:w="1818" w:type="dxa"/>
          </w:tcPr>
          <w:p w14:paraId="50C5BDB5"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Toh</w:t>
            </w:r>
            <w:proofErr w:type="spellEnd"/>
          </w:p>
        </w:tc>
        <w:tc>
          <w:tcPr>
            <w:tcW w:w="6750" w:type="dxa"/>
          </w:tcPr>
          <w:p w14:paraId="4D0B9E8C"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Output</w:t>
            </w:r>
            <w:r w:rsidRPr="00F635AC">
              <w:rPr>
                <w:rFonts w:ascii="Calibri" w:hAnsi="Calibri"/>
                <w:spacing w:val="-6"/>
                <w:szCs w:val="20"/>
              </w:rPr>
              <w:t xml:space="preserve"> </w:t>
            </w:r>
            <w:r w:rsidRPr="00F635AC">
              <w:rPr>
                <w:rFonts w:ascii="Calibri" w:hAnsi="Calibri"/>
                <w:szCs w:val="20"/>
              </w:rPr>
              <w:t>data</w:t>
            </w:r>
            <w:r w:rsidRPr="00F635AC">
              <w:rPr>
                <w:rFonts w:ascii="Calibri" w:hAnsi="Calibri"/>
                <w:spacing w:val="-5"/>
                <w:szCs w:val="20"/>
              </w:rPr>
              <w:t xml:space="preserve"> </w:t>
            </w:r>
            <w:r w:rsidRPr="00F635AC">
              <w:rPr>
                <w:rFonts w:ascii="Calibri" w:hAnsi="Calibri"/>
                <w:szCs w:val="20"/>
              </w:rPr>
              <w:t>hold</w:t>
            </w:r>
            <w:r w:rsidRPr="00F635AC">
              <w:rPr>
                <w:rFonts w:ascii="Calibri" w:hAnsi="Calibri"/>
                <w:spacing w:val="-5"/>
                <w:szCs w:val="20"/>
              </w:rPr>
              <w:t xml:space="preserve"> </w:t>
            </w:r>
            <w:r w:rsidRPr="00F635AC">
              <w:rPr>
                <w:rFonts w:ascii="Calibri" w:hAnsi="Calibri"/>
                <w:szCs w:val="20"/>
              </w:rPr>
              <w:t>from</w:t>
            </w:r>
            <w:r w:rsidRPr="00F635AC">
              <w:rPr>
                <w:rFonts w:ascii="Calibri" w:hAnsi="Calibri"/>
                <w:spacing w:val="-6"/>
                <w:szCs w:val="20"/>
              </w:rPr>
              <w:t xml:space="preserve"> </w:t>
            </w:r>
            <w:r w:rsidRPr="00F635AC">
              <w:rPr>
                <w:rFonts w:ascii="Calibri" w:hAnsi="Calibri"/>
                <w:szCs w:val="20"/>
              </w:rPr>
              <w:t>clock</w:t>
            </w:r>
            <w:r w:rsidRPr="00F635AC">
              <w:rPr>
                <w:rFonts w:ascii="Calibri" w:hAnsi="Calibri"/>
                <w:spacing w:val="-5"/>
                <w:szCs w:val="20"/>
              </w:rPr>
              <w:t xml:space="preserve"> </w:t>
            </w:r>
            <w:r w:rsidRPr="00F635AC">
              <w:rPr>
                <w:rFonts w:ascii="Calibri" w:hAnsi="Calibri"/>
                <w:szCs w:val="20"/>
              </w:rPr>
              <w:t>^,</w:t>
            </w:r>
            <w:r w:rsidRPr="00F635AC">
              <w:rPr>
                <w:rFonts w:ascii="Calibri" w:hAnsi="Calibri"/>
                <w:spacing w:val="-5"/>
                <w:szCs w:val="20"/>
              </w:rPr>
              <w:t xml:space="preserve"> </w:t>
            </w:r>
            <w:r w:rsidRPr="00F635AC">
              <w:rPr>
                <w:rFonts w:ascii="Calibri" w:hAnsi="Calibri"/>
                <w:szCs w:val="20"/>
              </w:rPr>
              <w:t>Write</w:t>
            </w:r>
            <w:r w:rsidRPr="00F635AC">
              <w:rPr>
                <w:rFonts w:ascii="Calibri" w:hAnsi="Calibri"/>
                <w:spacing w:val="-6"/>
                <w:szCs w:val="20"/>
              </w:rPr>
              <w:t xml:space="preserve"> </w:t>
            </w:r>
            <w:r w:rsidRPr="00F635AC">
              <w:rPr>
                <w:rFonts w:ascii="Calibri" w:hAnsi="Calibri"/>
                <w:szCs w:val="20"/>
              </w:rPr>
              <w:t>mode</w:t>
            </w:r>
          </w:p>
        </w:tc>
      </w:tr>
      <w:tr w:rsidR="00F635AC" w:rsidRPr="00F635AC" w14:paraId="2E51C704" w14:textId="77777777" w:rsidTr="00F635AC">
        <w:trPr>
          <w:trHeight w:val="284"/>
        </w:trPr>
        <w:tc>
          <w:tcPr>
            <w:tcW w:w="1818" w:type="dxa"/>
          </w:tcPr>
          <w:p w14:paraId="6F8F181F" w14:textId="77777777" w:rsidR="00F635AC" w:rsidRPr="00F635AC" w:rsidRDefault="00F635AC" w:rsidP="00F635AC">
            <w:pPr>
              <w:pStyle w:val="Table"/>
              <w:rPr>
                <w:rFonts w:ascii="Calibri" w:eastAsia="Arial" w:hAnsi="Calibri" w:cs="Arial"/>
                <w:szCs w:val="20"/>
              </w:rPr>
            </w:pPr>
            <w:r w:rsidRPr="00F635AC">
              <w:rPr>
                <w:rFonts w:ascii="Calibri" w:hAnsi="Calibri"/>
                <w:szCs w:val="20"/>
              </w:rPr>
              <w:t>Tod</w:t>
            </w:r>
          </w:p>
        </w:tc>
        <w:tc>
          <w:tcPr>
            <w:tcW w:w="6750" w:type="dxa"/>
          </w:tcPr>
          <w:p w14:paraId="5F9D3D9E"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Output</w:t>
            </w:r>
            <w:r w:rsidRPr="00F635AC">
              <w:rPr>
                <w:rFonts w:ascii="Calibri" w:hAnsi="Calibri"/>
                <w:spacing w:val="-6"/>
                <w:szCs w:val="20"/>
              </w:rPr>
              <w:t xml:space="preserve"> </w:t>
            </w:r>
            <w:r w:rsidRPr="00F635AC">
              <w:rPr>
                <w:rFonts w:ascii="Calibri" w:hAnsi="Calibri"/>
                <w:szCs w:val="20"/>
              </w:rPr>
              <w:t>data</w:t>
            </w:r>
            <w:r w:rsidRPr="00F635AC">
              <w:rPr>
                <w:rFonts w:ascii="Calibri" w:hAnsi="Calibri"/>
                <w:spacing w:val="-5"/>
                <w:szCs w:val="20"/>
              </w:rPr>
              <w:t xml:space="preserve"> </w:t>
            </w:r>
            <w:r w:rsidRPr="00F635AC">
              <w:rPr>
                <w:rFonts w:ascii="Calibri" w:hAnsi="Calibri"/>
                <w:szCs w:val="20"/>
              </w:rPr>
              <w:t>delay</w:t>
            </w:r>
            <w:r w:rsidRPr="00F635AC">
              <w:rPr>
                <w:rFonts w:ascii="Calibri" w:hAnsi="Calibri"/>
                <w:spacing w:val="-6"/>
                <w:szCs w:val="20"/>
              </w:rPr>
              <w:t xml:space="preserve"> </w:t>
            </w:r>
            <w:r w:rsidRPr="00F635AC">
              <w:rPr>
                <w:rFonts w:ascii="Calibri" w:hAnsi="Calibri"/>
                <w:szCs w:val="20"/>
              </w:rPr>
              <w:t>from</w:t>
            </w:r>
            <w:r w:rsidRPr="00F635AC">
              <w:rPr>
                <w:rFonts w:ascii="Calibri" w:hAnsi="Calibri"/>
                <w:spacing w:val="-5"/>
                <w:szCs w:val="20"/>
              </w:rPr>
              <w:t xml:space="preserve"> </w:t>
            </w:r>
            <w:r w:rsidRPr="00F635AC">
              <w:rPr>
                <w:rFonts w:ascii="Calibri" w:hAnsi="Calibri"/>
                <w:szCs w:val="20"/>
              </w:rPr>
              <w:t>clock</w:t>
            </w:r>
            <w:r w:rsidRPr="00F635AC">
              <w:rPr>
                <w:rFonts w:ascii="Calibri" w:hAnsi="Calibri"/>
                <w:spacing w:val="-6"/>
                <w:szCs w:val="20"/>
              </w:rPr>
              <w:t xml:space="preserve"> </w:t>
            </w:r>
            <w:r w:rsidRPr="00F635AC">
              <w:rPr>
                <w:rFonts w:ascii="Calibri" w:hAnsi="Calibri"/>
                <w:szCs w:val="20"/>
              </w:rPr>
              <w:t>^,</w:t>
            </w:r>
            <w:r w:rsidRPr="00F635AC">
              <w:rPr>
                <w:rFonts w:ascii="Calibri" w:hAnsi="Calibri"/>
                <w:spacing w:val="-5"/>
                <w:szCs w:val="20"/>
              </w:rPr>
              <w:t xml:space="preserve"> </w:t>
            </w:r>
            <w:r w:rsidRPr="00F635AC">
              <w:rPr>
                <w:rFonts w:ascii="Calibri" w:hAnsi="Calibri"/>
                <w:szCs w:val="20"/>
              </w:rPr>
              <w:t>Write</w:t>
            </w:r>
            <w:r w:rsidRPr="00F635AC">
              <w:rPr>
                <w:rFonts w:ascii="Calibri" w:hAnsi="Calibri"/>
                <w:spacing w:val="-6"/>
                <w:szCs w:val="20"/>
              </w:rPr>
              <w:t xml:space="preserve"> </w:t>
            </w:r>
            <w:r w:rsidRPr="00F635AC">
              <w:rPr>
                <w:rFonts w:ascii="Calibri" w:hAnsi="Calibri"/>
                <w:szCs w:val="20"/>
              </w:rPr>
              <w:t>mode</w:t>
            </w:r>
          </w:p>
        </w:tc>
      </w:tr>
      <w:tr w:rsidR="00F635AC" w:rsidRPr="00F635AC" w14:paraId="185B926F" w14:textId="77777777" w:rsidTr="00F635AC">
        <w:trPr>
          <w:trHeight w:val="284"/>
        </w:trPr>
        <w:tc>
          <w:tcPr>
            <w:tcW w:w="1818" w:type="dxa"/>
          </w:tcPr>
          <w:p w14:paraId="124CBE85"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Tdoe</w:t>
            </w:r>
            <w:proofErr w:type="spellEnd"/>
          </w:p>
        </w:tc>
        <w:tc>
          <w:tcPr>
            <w:tcW w:w="6750" w:type="dxa"/>
          </w:tcPr>
          <w:p w14:paraId="2535B488" w14:textId="77777777" w:rsidR="00F635AC" w:rsidRPr="00F635AC" w:rsidRDefault="00F635AC" w:rsidP="00FA6761">
            <w:pPr>
              <w:pStyle w:val="Table"/>
              <w:jc w:val="left"/>
              <w:rPr>
                <w:rFonts w:ascii="Calibri" w:eastAsia="Symbol" w:hAnsi="Calibri" w:cs="Symbol"/>
                <w:szCs w:val="20"/>
              </w:rPr>
            </w:pPr>
            <w:bookmarkStart w:id="328" w:name="OLE_LINK5"/>
            <w:bookmarkStart w:id="329" w:name="OLE_LINK6"/>
            <w:r w:rsidRPr="00F635AC">
              <w:rPr>
                <w:rFonts w:ascii="Calibri" w:eastAsia="Arial" w:hAnsi="Calibri" w:cs="Arial"/>
                <w:szCs w:val="20"/>
              </w:rPr>
              <w:t>Output</w:t>
            </w:r>
            <w:r w:rsidRPr="00F635AC">
              <w:rPr>
                <w:rFonts w:ascii="Calibri" w:eastAsia="Arial" w:hAnsi="Calibri" w:cs="Arial"/>
                <w:spacing w:val="-6"/>
                <w:szCs w:val="20"/>
              </w:rPr>
              <w:t xml:space="preserve"> </w:t>
            </w:r>
            <w:r w:rsidRPr="00F635AC">
              <w:rPr>
                <w:rFonts w:ascii="Calibri" w:eastAsia="Arial" w:hAnsi="Calibri" w:cs="Arial"/>
                <w:szCs w:val="20"/>
              </w:rPr>
              <w:t>data</w:t>
            </w:r>
            <w:r w:rsidRPr="00F635AC">
              <w:rPr>
                <w:rFonts w:ascii="Calibri" w:eastAsia="Arial" w:hAnsi="Calibri" w:cs="Arial"/>
                <w:spacing w:val="-6"/>
                <w:szCs w:val="20"/>
              </w:rPr>
              <w:t xml:space="preserve"> </w:t>
            </w:r>
            <w:r w:rsidRPr="00F635AC">
              <w:rPr>
                <w:rFonts w:ascii="Calibri" w:eastAsia="Arial" w:hAnsi="Calibri" w:cs="Arial"/>
                <w:szCs w:val="20"/>
              </w:rPr>
              <w:t>valid</w:t>
            </w:r>
            <w:r w:rsidRPr="00F635AC">
              <w:rPr>
                <w:rFonts w:ascii="Calibri" w:eastAsia="Arial" w:hAnsi="Calibri" w:cs="Arial"/>
                <w:spacing w:val="-6"/>
                <w:szCs w:val="20"/>
              </w:rPr>
              <w:t xml:space="preserve"> </w:t>
            </w:r>
            <w:r w:rsidRPr="00F635AC">
              <w:rPr>
                <w:rFonts w:ascii="Calibri" w:eastAsia="Arial" w:hAnsi="Calibri" w:cs="Arial"/>
                <w:szCs w:val="20"/>
              </w:rPr>
              <w:t>from</w:t>
            </w:r>
            <w:r w:rsidRPr="00F635AC">
              <w:rPr>
                <w:rFonts w:ascii="Calibri" w:eastAsia="Arial" w:hAnsi="Calibri" w:cs="Arial"/>
                <w:spacing w:val="-6"/>
                <w:szCs w:val="20"/>
              </w:rPr>
              <w:t xml:space="preserve"> </w:t>
            </w:r>
            <w:r w:rsidRPr="00F635AC">
              <w:rPr>
                <w:rFonts w:ascii="Calibri" w:eastAsia="Arial" w:hAnsi="Calibri" w:cs="Arial"/>
                <w:szCs w:val="20"/>
              </w:rPr>
              <w:t>Output</w:t>
            </w:r>
            <w:r w:rsidRPr="00F635AC">
              <w:rPr>
                <w:rFonts w:ascii="Calibri" w:eastAsia="Arial" w:hAnsi="Calibri" w:cs="Arial"/>
                <w:spacing w:val="-6"/>
                <w:szCs w:val="20"/>
              </w:rPr>
              <w:t xml:space="preserve"> </w:t>
            </w:r>
            <w:r w:rsidRPr="00F635AC">
              <w:rPr>
                <w:rFonts w:ascii="Calibri" w:eastAsia="Arial" w:hAnsi="Calibri" w:cs="Arial"/>
                <w:szCs w:val="20"/>
              </w:rPr>
              <w:t>Enable</w:t>
            </w:r>
            <w:r w:rsidRPr="00F635AC">
              <w:rPr>
                <w:rFonts w:ascii="Calibri" w:eastAsia="Arial" w:hAnsi="Calibri" w:cs="Arial"/>
                <w:spacing w:val="-5"/>
                <w:szCs w:val="20"/>
              </w:rPr>
              <w:t xml:space="preserve"> </w:t>
            </w:r>
            <w:bookmarkEnd w:id="328"/>
            <w:bookmarkEnd w:id="329"/>
            <w:r w:rsidRPr="00F635AC">
              <w:rPr>
                <w:rFonts w:ascii="Calibri" w:eastAsia="Arial" w:hAnsi="Calibri" w:cs="Arial"/>
                <w:szCs w:val="20"/>
              </w:rPr>
              <w:t>(OE_N)</w:t>
            </w:r>
            <w:r w:rsidRPr="00F635AC">
              <w:rPr>
                <w:rFonts w:ascii="Calibri" w:eastAsia="Arial" w:hAnsi="Calibri" w:cs="Arial"/>
                <w:spacing w:val="-6"/>
                <w:szCs w:val="20"/>
              </w:rPr>
              <w:t xml:space="preserve"> </w:t>
            </w:r>
            <w:r w:rsidR="00FA6761">
              <w:rPr>
                <w:rFonts w:ascii="Symbol" w:eastAsia="Symbol" w:hAnsi="Symbol" w:cs="Symbol"/>
                <w:position w:val="10"/>
                <w:sz w:val="14"/>
                <w:szCs w:val="14"/>
              </w:rPr>
              <w:t></w:t>
            </w:r>
          </w:p>
        </w:tc>
      </w:tr>
      <w:tr w:rsidR="00F635AC" w:rsidRPr="00F635AC" w14:paraId="6553FD28" w14:textId="77777777" w:rsidTr="00F635AC">
        <w:trPr>
          <w:trHeight w:val="284"/>
        </w:trPr>
        <w:tc>
          <w:tcPr>
            <w:tcW w:w="1818" w:type="dxa"/>
          </w:tcPr>
          <w:p w14:paraId="0C0D7BAD"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Tdox</w:t>
            </w:r>
            <w:proofErr w:type="spellEnd"/>
          </w:p>
        </w:tc>
        <w:tc>
          <w:tcPr>
            <w:tcW w:w="6750" w:type="dxa"/>
          </w:tcPr>
          <w:p w14:paraId="7C4E5D08" w14:textId="77777777" w:rsidR="00F635AC" w:rsidRPr="00F635AC" w:rsidRDefault="00F635AC" w:rsidP="00FA6761">
            <w:pPr>
              <w:pStyle w:val="Table"/>
              <w:jc w:val="left"/>
              <w:rPr>
                <w:rFonts w:ascii="Calibri" w:eastAsia="Symbol" w:hAnsi="Calibri" w:cs="Symbol"/>
                <w:szCs w:val="20"/>
              </w:rPr>
            </w:pPr>
            <w:r w:rsidRPr="00F635AC">
              <w:rPr>
                <w:rFonts w:ascii="Calibri" w:eastAsia="Arial" w:hAnsi="Calibri" w:cs="Arial"/>
                <w:szCs w:val="20"/>
              </w:rPr>
              <w:t>Output</w:t>
            </w:r>
            <w:r w:rsidRPr="00F635AC">
              <w:rPr>
                <w:rFonts w:ascii="Calibri" w:eastAsia="Arial" w:hAnsi="Calibri" w:cs="Arial"/>
                <w:spacing w:val="-6"/>
                <w:szCs w:val="20"/>
              </w:rPr>
              <w:t xml:space="preserve"> </w:t>
            </w:r>
            <w:r w:rsidRPr="00F635AC">
              <w:rPr>
                <w:rFonts w:ascii="Calibri" w:eastAsia="Arial" w:hAnsi="Calibri" w:cs="Arial"/>
                <w:szCs w:val="20"/>
              </w:rPr>
              <w:t>data</w:t>
            </w:r>
            <w:r w:rsidRPr="00F635AC">
              <w:rPr>
                <w:rFonts w:ascii="Calibri" w:eastAsia="Arial" w:hAnsi="Calibri" w:cs="Arial"/>
                <w:spacing w:val="-5"/>
                <w:szCs w:val="20"/>
              </w:rPr>
              <w:t xml:space="preserve"> </w:t>
            </w:r>
            <w:r w:rsidRPr="00F635AC">
              <w:rPr>
                <w:rFonts w:ascii="Calibri" w:eastAsia="Arial" w:hAnsi="Calibri" w:cs="Arial"/>
                <w:szCs w:val="20"/>
              </w:rPr>
              <w:t>hold</w:t>
            </w:r>
            <w:r w:rsidRPr="00F635AC">
              <w:rPr>
                <w:rFonts w:ascii="Calibri" w:eastAsia="Arial" w:hAnsi="Calibri" w:cs="Arial"/>
                <w:spacing w:val="-5"/>
                <w:szCs w:val="20"/>
              </w:rPr>
              <w:t xml:space="preserve"> </w:t>
            </w:r>
            <w:r w:rsidRPr="00F635AC">
              <w:rPr>
                <w:rFonts w:ascii="Calibri" w:eastAsia="Arial" w:hAnsi="Calibri" w:cs="Arial"/>
                <w:szCs w:val="20"/>
              </w:rPr>
              <w:t>from</w:t>
            </w:r>
            <w:r w:rsidRPr="00F635AC">
              <w:rPr>
                <w:rFonts w:ascii="Calibri" w:eastAsia="Arial" w:hAnsi="Calibri" w:cs="Arial"/>
                <w:spacing w:val="-5"/>
                <w:szCs w:val="20"/>
              </w:rPr>
              <w:t xml:space="preserve"> </w:t>
            </w:r>
            <w:r w:rsidRPr="00F635AC">
              <w:rPr>
                <w:rFonts w:ascii="Calibri" w:eastAsia="Arial" w:hAnsi="Calibri" w:cs="Arial"/>
                <w:szCs w:val="20"/>
              </w:rPr>
              <w:t>OE_N</w:t>
            </w:r>
            <w:r w:rsidRPr="00F635AC">
              <w:rPr>
                <w:rFonts w:ascii="Calibri" w:eastAsia="Arial" w:hAnsi="Calibri" w:cs="Arial"/>
                <w:spacing w:val="-5"/>
                <w:szCs w:val="20"/>
              </w:rPr>
              <w:t xml:space="preserve"> </w:t>
            </w:r>
            <w:bookmarkStart w:id="330" w:name="OLE_LINK19"/>
            <w:bookmarkStart w:id="331" w:name="OLE_LINK20"/>
            <w:r w:rsidR="00FA6761">
              <w:rPr>
                <w:rFonts w:ascii="Symbol" w:eastAsia="Symbol" w:hAnsi="Symbol" w:cs="Symbol"/>
                <w:position w:val="10"/>
                <w:sz w:val="14"/>
                <w:szCs w:val="14"/>
              </w:rPr>
              <w:t></w:t>
            </w:r>
            <w:bookmarkEnd w:id="330"/>
            <w:bookmarkEnd w:id="331"/>
          </w:p>
        </w:tc>
      </w:tr>
      <w:tr w:rsidR="00F635AC" w:rsidRPr="00F635AC" w14:paraId="254DD4E1" w14:textId="77777777" w:rsidTr="00F635AC">
        <w:trPr>
          <w:trHeight w:val="284"/>
        </w:trPr>
        <w:tc>
          <w:tcPr>
            <w:tcW w:w="1818" w:type="dxa"/>
          </w:tcPr>
          <w:p w14:paraId="6223CE1B" w14:textId="77777777" w:rsidR="00F635AC" w:rsidRPr="00F635AC" w:rsidRDefault="00F635AC" w:rsidP="00F635AC">
            <w:pPr>
              <w:pStyle w:val="Table"/>
              <w:rPr>
                <w:rFonts w:ascii="Calibri" w:eastAsia="Arial" w:hAnsi="Calibri" w:cs="Arial"/>
                <w:szCs w:val="20"/>
              </w:rPr>
            </w:pPr>
            <w:proofErr w:type="spellStart"/>
            <w:r w:rsidRPr="00F635AC">
              <w:rPr>
                <w:rFonts w:ascii="Calibri" w:hAnsi="Calibri"/>
                <w:szCs w:val="20"/>
              </w:rPr>
              <w:t>Tdoz</w:t>
            </w:r>
            <w:proofErr w:type="spellEnd"/>
          </w:p>
        </w:tc>
        <w:tc>
          <w:tcPr>
            <w:tcW w:w="6750" w:type="dxa"/>
          </w:tcPr>
          <w:p w14:paraId="12A6D534" w14:textId="77777777" w:rsidR="00F635AC" w:rsidRPr="00F635AC" w:rsidRDefault="00F635AC" w:rsidP="00F635AC">
            <w:pPr>
              <w:pStyle w:val="Table"/>
              <w:jc w:val="left"/>
              <w:rPr>
                <w:rFonts w:ascii="Calibri" w:eastAsia="Arial" w:hAnsi="Calibri" w:cs="Arial"/>
                <w:szCs w:val="20"/>
              </w:rPr>
            </w:pPr>
            <w:r w:rsidRPr="00F635AC">
              <w:rPr>
                <w:rFonts w:ascii="Calibri" w:hAnsi="Calibri"/>
                <w:szCs w:val="20"/>
              </w:rPr>
              <w:t>Output</w:t>
            </w:r>
            <w:r w:rsidRPr="00F635AC">
              <w:rPr>
                <w:rFonts w:ascii="Calibri" w:hAnsi="Calibri"/>
                <w:spacing w:val="-7"/>
                <w:szCs w:val="20"/>
              </w:rPr>
              <w:t xml:space="preserve"> </w:t>
            </w:r>
            <w:r w:rsidRPr="00F635AC">
              <w:rPr>
                <w:rFonts w:ascii="Calibri" w:hAnsi="Calibri"/>
                <w:szCs w:val="20"/>
              </w:rPr>
              <w:t>data</w:t>
            </w:r>
            <w:r w:rsidRPr="00F635AC">
              <w:rPr>
                <w:rFonts w:ascii="Calibri" w:hAnsi="Calibri"/>
                <w:spacing w:val="-6"/>
                <w:szCs w:val="20"/>
              </w:rPr>
              <w:t xml:space="preserve"> </w:t>
            </w:r>
            <w:r w:rsidRPr="00F635AC">
              <w:rPr>
                <w:rFonts w:ascii="Calibri" w:hAnsi="Calibri"/>
                <w:szCs w:val="20"/>
              </w:rPr>
              <w:t>disabled</w:t>
            </w:r>
            <w:r w:rsidRPr="00F635AC">
              <w:rPr>
                <w:rFonts w:ascii="Calibri" w:hAnsi="Calibri"/>
                <w:spacing w:val="-6"/>
                <w:szCs w:val="20"/>
              </w:rPr>
              <w:t xml:space="preserve"> </w:t>
            </w:r>
            <w:r w:rsidRPr="00F635AC">
              <w:rPr>
                <w:rFonts w:ascii="Calibri" w:hAnsi="Calibri"/>
                <w:spacing w:val="-1"/>
                <w:szCs w:val="20"/>
              </w:rPr>
              <w:t>from</w:t>
            </w:r>
            <w:r w:rsidRPr="00F635AC">
              <w:rPr>
                <w:rFonts w:ascii="Calibri" w:hAnsi="Calibri"/>
                <w:spacing w:val="-7"/>
                <w:szCs w:val="20"/>
              </w:rPr>
              <w:t xml:space="preserve"> </w:t>
            </w:r>
            <w:r w:rsidRPr="00F635AC">
              <w:rPr>
                <w:rFonts w:ascii="Calibri" w:hAnsi="Calibri"/>
                <w:szCs w:val="20"/>
              </w:rPr>
              <w:t>OE_N</w:t>
            </w:r>
            <w:r w:rsidRPr="00F635AC">
              <w:rPr>
                <w:rFonts w:ascii="Calibri" w:hAnsi="Calibri"/>
                <w:spacing w:val="-6"/>
                <w:szCs w:val="20"/>
              </w:rPr>
              <w:t xml:space="preserve"> </w:t>
            </w:r>
            <w:r w:rsidRPr="00F635AC">
              <w:rPr>
                <w:rFonts w:ascii="Calibri" w:hAnsi="Calibri"/>
                <w:szCs w:val="20"/>
              </w:rPr>
              <w:t>^</w:t>
            </w:r>
          </w:p>
        </w:tc>
      </w:tr>
      <w:tr w:rsidR="00F635AC" w:rsidRPr="00F635AC" w14:paraId="2E743021" w14:textId="77777777" w:rsidTr="00F635AC">
        <w:trPr>
          <w:trHeight w:val="284"/>
        </w:trPr>
        <w:tc>
          <w:tcPr>
            <w:tcW w:w="8568" w:type="dxa"/>
            <w:gridSpan w:val="2"/>
          </w:tcPr>
          <w:p w14:paraId="35EC7CED" w14:textId="77777777" w:rsidR="00F635AC" w:rsidRPr="00F635AC" w:rsidRDefault="00F635AC" w:rsidP="00F635AC">
            <w:pPr>
              <w:pStyle w:val="Table"/>
              <w:jc w:val="left"/>
              <w:rPr>
                <w:rFonts w:ascii="Calibri" w:hAnsi="Calibri" w:cs="Arial"/>
                <w:szCs w:val="20"/>
              </w:rPr>
            </w:pPr>
            <w:r w:rsidRPr="00F635AC">
              <w:rPr>
                <w:rFonts w:ascii="Calibri" w:hAnsi="Calibri" w:cs="Arial"/>
                <w:szCs w:val="20"/>
              </w:rPr>
              <w:t>˄ Rising Edge</w:t>
            </w:r>
          </w:p>
          <w:p w14:paraId="4C816AFC" w14:textId="77777777" w:rsidR="00F635AC" w:rsidRPr="00F635AC" w:rsidRDefault="00F635AC" w:rsidP="00F635AC">
            <w:pPr>
              <w:pStyle w:val="Table"/>
              <w:jc w:val="left"/>
              <w:rPr>
                <w:rFonts w:ascii="Calibri" w:hAnsi="Calibri" w:cs="Arial"/>
                <w:szCs w:val="20"/>
              </w:rPr>
            </w:pPr>
            <w:r w:rsidRPr="00F635AC">
              <w:rPr>
                <w:rFonts w:ascii="Calibri" w:hAnsi="Calibri" w:cs="Arial"/>
                <w:szCs w:val="20"/>
              </w:rPr>
              <w:t>˅ Falling Edge</w:t>
            </w:r>
          </w:p>
          <w:p w14:paraId="1BF22C0D" w14:textId="77777777" w:rsidR="00F635AC" w:rsidRPr="00F635AC" w:rsidRDefault="00F635AC" w:rsidP="00F635AC">
            <w:pPr>
              <w:pStyle w:val="Table"/>
              <w:jc w:val="left"/>
              <w:rPr>
                <w:rFonts w:ascii="Calibri" w:eastAsia="Times New Roman" w:hAnsi="Calibri"/>
                <w:szCs w:val="20"/>
              </w:rPr>
            </w:pPr>
            <w:bookmarkStart w:id="332" w:name="OLE_LINK21"/>
            <w:bookmarkStart w:id="333" w:name="OLE_LINK22"/>
            <w:r w:rsidRPr="00F635AC">
              <w:rPr>
                <w:rFonts w:ascii="Calibri" w:hAnsi="Calibri"/>
                <w:szCs w:val="20"/>
              </w:rPr>
              <w:t xml:space="preserve"> All </w:t>
            </w:r>
            <w:r w:rsidRPr="00F635AC">
              <w:rPr>
                <w:rFonts w:ascii="Calibri" w:hAnsi="Calibri"/>
                <w:spacing w:val="-1"/>
                <w:szCs w:val="20"/>
              </w:rPr>
              <w:t>parameters</w:t>
            </w:r>
            <w:r w:rsidRPr="00F635AC">
              <w:rPr>
                <w:rFonts w:ascii="Calibri" w:hAnsi="Calibri"/>
                <w:szCs w:val="20"/>
              </w:rPr>
              <w:t xml:space="preserve"> </w:t>
            </w:r>
            <w:r w:rsidRPr="00F635AC">
              <w:rPr>
                <w:rFonts w:ascii="Calibri" w:hAnsi="Calibri"/>
                <w:spacing w:val="-1"/>
                <w:szCs w:val="20"/>
              </w:rPr>
              <w:t>are</w:t>
            </w:r>
            <w:r w:rsidRPr="00F635AC">
              <w:rPr>
                <w:rFonts w:ascii="Calibri" w:hAnsi="Calibri"/>
                <w:szCs w:val="20"/>
              </w:rPr>
              <w:t xml:space="preserve"> in ns</w:t>
            </w:r>
            <w:bookmarkEnd w:id="332"/>
            <w:bookmarkEnd w:id="333"/>
            <w:r w:rsidRPr="00F635AC">
              <w:rPr>
                <w:rFonts w:ascii="Calibri" w:hAnsi="Calibri"/>
                <w:szCs w:val="20"/>
              </w:rPr>
              <w:t>.</w:t>
            </w:r>
          </w:p>
          <w:p w14:paraId="3490B4C8" w14:textId="77777777" w:rsidR="00F635AC" w:rsidRPr="00F635AC" w:rsidRDefault="00F635AC" w:rsidP="00F635AC">
            <w:pPr>
              <w:pStyle w:val="Table"/>
              <w:jc w:val="left"/>
              <w:rPr>
                <w:rFonts w:ascii="Calibri" w:eastAsia="Times New Roman" w:hAnsi="Calibri"/>
                <w:szCs w:val="20"/>
              </w:rPr>
            </w:pPr>
            <w:r w:rsidRPr="00F635AC">
              <w:rPr>
                <w:rFonts w:ascii="Calibri" w:hAnsi="Calibri"/>
                <w:szCs w:val="20"/>
              </w:rPr>
              <w:t xml:space="preserve"> All set-up and hold </w:t>
            </w:r>
            <w:r w:rsidRPr="00F635AC">
              <w:rPr>
                <w:rFonts w:ascii="Calibri" w:hAnsi="Calibri"/>
                <w:spacing w:val="-1"/>
                <w:szCs w:val="20"/>
              </w:rPr>
              <w:t>times</w:t>
            </w:r>
            <w:r w:rsidRPr="00F635AC">
              <w:rPr>
                <w:rFonts w:ascii="Calibri" w:hAnsi="Calibri"/>
                <w:szCs w:val="20"/>
              </w:rPr>
              <w:t xml:space="preserve"> are </w:t>
            </w:r>
            <w:r w:rsidRPr="00F635AC">
              <w:rPr>
                <w:rFonts w:ascii="Calibri" w:hAnsi="Calibri"/>
                <w:spacing w:val="-1"/>
                <w:szCs w:val="20"/>
              </w:rPr>
              <w:t>referenced</w:t>
            </w:r>
            <w:r w:rsidRPr="00F635AC">
              <w:rPr>
                <w:rFonts w:ascii="Calibri" w:hAnsi="Calibri"/>
                <w:szCs w:val="20"/>
              </w:rPr>
              <w:t xml:space="preserve"> to the rising edge of CLK</w:t>
            </w:r>
          </w:p>
        </w:tc>
      </w:tr>
    </w:tbl>
    <w:p w14:paraId="3A6722CD" w14:textId="77777777" w:rsidR="002F27DA" w:rsidRPr="00365C5B" w:rsidRDefault="002F27DA" w:rsidP="002F27DA">
      <w:pPr>
        <w:pStyle w:val="Heading1"/>
      </w:pPr>
      <w:bookmarkStart w:id="334" w:name="_Toc219868951"/>
      <w:bookmarkStart w:id="335" w:name="_Toc332991867"/>
      <w:bookmarkStart w:id="336" w:name="_Toc332992133"/>
      <w:bookmarkStart w:id="337" w:name="_Toc339555332"/>
      <w:bookmarkStart w:id="338" w:name="_Toc75782606"/>
      <w:bookmarkEnd w:id="325"/>
      <w:bookmarkEnd w:id="326"/>
      <w:bookmarkEnd w:id="327"/>
      <w:r w:rsidRPr="00365C5B">
        <w:t>Dolphin Technology Redundancy Architecture</w:t>
      </w:r>
      <w:bookmarkEnd w:id="334"/>
      <w:bookmarkEnd w:id="335"/>
      <w:bookmarkEnd w:id="336"/>
      <w:bookmarkEnd w:id="337"/>
      <w:bookmarkEnd w:id="338"/>
    </w:p>
    <w:p w14:paraId="21AEF0E2" w14:textId="09D05C22" w:rsidR="002F27DA" w:rsidRPr="00365C5B" w:rsidRDefault="002F27DA" w:rsidP="002F27DA">
      <w:r w:rsidRPr="00365C5B">
        <w:t xml:space="preserve">As an example, </w:t>
      </w:r>
      <w:r w:rsidR="008D5336">
        <w:t>a Dolphin Technology’s</w:t>
      </w:r>
      <w:r w:rsidR="005A499B">
        <w:t xml:space="preserve"> </w:t>
      </w:r>
      <w:r w:rsidRPr="00365C5B">
        <w:t xml:space="preserve">8kx32 column mux 16 with row and column redundancy is provided.  The RAM will have two row quartets plus two columns of redundancy built in as outlined in </w:t>
      </w:r>
      <w:r w:rsidR="00C74EF9">
        <w:fldChar w:fldCharType="begin"/>
      </w:r>
      <w:r w:rsidR="005A499B">
        <w:instrText xml:space="preserve"> REF _Ref356287323 \h </w:instrText>
      </w:r>
      <w:r w:rsidR="00C74EF9">
        <w:fldChar w:fldCharType="separate"/>
      </w:r>
      <w:r w:rsidR="00BA1137">
        <w:t xml:space="preserve">Figure </w:t>
      </w:r>
      <w:r w:rsidR="00BA1137">
        <w:rPr>
          <w:noProof/>
        </w:rPr>
        <w:t>11</w:t>
      </w:r>
      <w:r w:rsidR="00C74EF9">
        <w:fldChar w:fldCharType="end"/>
      </w:r>
      <w:r w:rsidRPr="00365C5B">
        <w:t xml:space="preserve">.  There are two sets of 8 fuses for Row (one enable and 7 addresses), there are two sets of 5 fuses for the Column (4 bits plus one added IO).  The redundant Columns are placed in the outer edges of the two half while the two quartets of Redundant Rows are present at the bottom.  There will be one input to put the fuse box in soft repair mode.  </w:t>
      </w:r>
    </w:p>
    <w:p w14:paraId="4F5BE2D8" w14:textId="77777777" w:rsidR="002F27DA" w:rsidRPr="00365C5B" w:rsidRDefault="002F27DA" w:rsidP="002F27DA">
      <w:r w:rsidRPr="00365C5B">
        <w:t>The fuse box utilizes the core voltage, requires a Power-On-Reset, POR, signal rise of &lt; 750ps and with a width of &gt; 500ps, but fuse box generates its own internal clocks.  After the POR goes high, there is a 5ns (Worst case) settling time for the output data to be stable.  The POR signal can be from any source like a reset, external</w:t>
      </w:r>
      <w:r w:rsidR="007932A9">
        <w:t>,</w:t>
      </w:r>
      <w:r w:rsidRPr="00365C5B">
        <w:t>….</w:t>
      </w:r>
      <w:r>
        <w:t xml:space="preserve">  t</w:t>
      </w:r>
      <w:r w:rsidRPr="00365C5B">
        <w:t>he signal must be available after the memory is powered up and can use a delay in POR path if the reset is coincident with the system</w:t>
      </w:r>
      <w:r w:rsidR="008C1B6A">
        <w:t>,</w:t>
      </w:r>
      <w:r w:rsidRPr="00365C5B">
        <w:t xml:space="preserve"> power up to make sure POR rises after the memory is powered up.  Post rise behavior of POR does not matter and the signal can stay high or switch low after the required 500ps.  The initial state of fuse output is low and if a fuse is blown, the output will be pulled high indicating a blown fuse.  The fuses have a 1:1 mapping with the outputs (i.e. there is no decode which occ</w:t>
      </w:r>
      <w:r>
        <w:t>urs in order to affect the {RENS, RENF, RRAS[6:0], RRAF</w:t>
      </w:r>
      <w:r w:rsidRPr="00365C5B">
        <w:t>[6:0], C</w:t>
      </w:r>
      <w:r>
        <w:t>RAL[4:0], CRAR[4:0]} signals).</w:t>
      </w:r>
    </w:p>
    <w:p w14:paraId="131A6305" w14:textId="77777777" w:rsidR="00026DDE" w:rsidRDefault="00335C3A" w:rsidP="00026DDE">
      <w:pPr>
        <w:keepNext/>
        <w:tabs>
          <w:tab w:val="left" w:pos="720"/>
          <w:tab w:val="left" w:leader="dot" w:pos="7200"/>
        </w:tabs>
        <w:jc w:val="center"/>
      </w:pPr>
      <w:r>
        <w:rPr>
          <w:noProof/>
          <w:szCs w:val="22"/>
          <w:lang w:eastAsia="en-US"/>
        </w:rPr>
        <w:lastRenderedPageBreak/>
        <mc:AlternateContent>
          <mc:Choice Requires="wpg">
            <w:drawing>
              <wp:inline distT="0" distB="0" distL="0" distR="0" wp14:anchorId="60152B6B" wp14:editId="27647CDE">
                <wp:extent cx="4705350" cy="6562725"/>
                <wp:effectExtent l="0" t="0" r="0" b="0"/>
                <wp:docPr id="81" name="Group 6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0" cy="6562725"/>
                          <a:chOff x="2280" y="2955"/>
                          <a:chExt cx="7410" cy="8835"/>
                        </a:xfrm>
                      </wpg:grpSpPr>
                      <wps:wsp>
                        <wps:cNvPr id="82" name="Rectangle 180"/>
                        <wps:cNvSpPr>
                          <a:spLocks noChangeArrowheads="1"/>
                        </wps:cNvSpPr>
                        <wps:spPr bwMode="auto">
                          <a:xfrm>
                            <a:off x="6653" y="4221"/>
                            <a:ext cx="1980" cy="3900"/>
                          </a:xfrm>
                          <a:prstGeom prst="rect">
                            <a:avLst/>
                          </a:prstGeom>
                          <a:solidFill>
                            <a:srgbClr val="FFCC99"/>
                          </a:solidFill>
                          <a:ln w="12700">
                            <a:solidFill>
                              <a:srgbClr val="000000"/>
                            </a:solidFill>
                            <a:miter lim="800000"/>
                            <a:headEnd/>
                            <a:tailEnd/>
                          </a:ln>
                        </wps:spPr>
                        <wps:bodyPr rot="0" vert="horz" wrap="square" lIns="91440" tIns="45720" rIns="91440" bIns="45720" anchor="t" anchorCtr="0" upright="1">
                          <a:noAutofit/>
                        </wps:bodyPr>
                      </wps:wsp>
                      <wps:wsp>
                        <wps:cNvPr id="83" name="Rectangle 181"/>
                        <wps:cNvSpPr>
                          <a:spLocks noChangeArrowheads="1"/>
                        </wps:cNvSpPr>
                        <wps:spPr bwMode="auto">
                          <a:xfrm>
                            <a:off x="3840" y="4221"/>
                            <a:ext cx="1980" cy="3900"/>
                          </a:xfrm>
                          <a:prstGeom prst="rect">
                            <a:avLst/>
                          </a:prstGeom>
                          <a:solidFill>
                            <a:srgbClr val="FFCC00"/>
                          </a:solidFill>
                          <a:ln w="12700">
                            <a:solidFill>
                              <a:srgbClr val="000000"/>
                            </a:solidFill>
                            <a:miter lim="800000"/>
                            <a:headEnd/>
                            <a:tailEnd/>
                          </a:ln>
                        </wps:spPr>
                        <wps:bodyPr rot="0" vert="horz" wrap="square" lIns="91440" tIns="45720" rIns="91440" bIns="45720" anchor="t" anchorCtr="0" upright="1">
                          <a:noAutofit/>
                        </wps:bodyPr>
                      </wps:wsp>
                      <wps:wsp>
                        <wps:cNvPr id="84" name="Rectangle 182"/>
                        <wps:cNvSpPr>
                          <a:spLocks noChangeArrowheads="1"/>
                        </wps:cNvSpPr>
                        <wps:spPr bwMode="auto">
                          <a:xfrm>
                            <a:off x="5820" y="4221"/>
                            <a:ext cx="825" cy="3900"/>
                          </a:xfrm>
                          <a:prstGeom prst="rect">
                            <a:avLst/>
                          </a:prstGeom>
                          <a:solidFill>
                            <a:srgbClr val="3366FF"/>
                          </a:solidFill>
                          <a:ln w="12700">
                            <a:solidFill>
                              <a:srgbClr val="000000"/>
                            </a:solidFill>
                            <a:miter lim="800000"/>
                            <a:headEnd/>
                            <a:tailEnd/>
                          </a:ln>
                        </wps:spPr>
                        <wps:bodyPr rot="0" vert="horz" wrap="square" lIns="91440" tIns="45720" rIns="91440" bIns="45720" anchor="t" anchorCtr="0" upright="1">
                          <a:noAutofit/>
                        </wps:bodyPr>
                      </wps:wsp>
                      <wps:wsp>
                        <wps:cNvPr id="85" name="Rectangle 183"/>
                        <wps:cNvSpPr>
                          <a:spLocks noChangeArrowheads="1"/>
                        </wps:cNvSpPr>
                        <wps:spPr bwMode="auto">
                          <a:xfrm>
                            <a:off x="3845" y="7848"/>
                            <a:ext cx="1980" cy="270"/>
                          </a:xfrm>
                          <a:prstGeom prst="rect">
                            <a:avLst/>
                          </a:prstGeom>
                          <a:solidFill>
                            <a:srgbClr val="CCFFCC"/>
                          </a:solidFill>
                          <a:ln>
                            <a:noFill/>
                          </a:ln>
                          <a:extLst>
                            <a:ext uri="{91240B29-F687-4F45-9708-019B960494DF}">
                              <a14:hiddenLine xmlns:a14="http://schemas.microsoft.com/office/drawing/2010/main" w="9525">
                                <a:solidFill>
                                  <a:srgbClr val="CCFFCC"/>
                                </a:solidFill>
                                <a:miter lim="800000"/>
                                <a:headEnd/>
                                <a:tailEnd/>
                              </a14:hiddenLine>
                            </a:ext>
                          </a:extLst>
                        </wps:spPr>
                        <wps:bodyPr rot="0" vert="horz" wrap="square" lIns="91440" tIns="45720" rIns="91440" bIns="45720" anchor="t" anchorCtr="0" upright="1">
                          <a:noAutofit/>
                        </wps:bodyPr>
                      </wps:wsp>
                      <wps:wsp>
                        <wps:cNvPr id="87" name="Rectangle 184"/>
                        <wps:cNvSpPr>
                          <a:spLocks noChangeArrowheads="1"/>
                        </wps:cNvSpPr>
                        <wps:spPr bwMode="auto">
                          <a:xfrm>
                            <a:off x="6643" y="7847"/>
                            <a:ext cx="1980" cy="270"/>
                          </a:xfrm>
                          <a:prstGeom prst="rect">
                            <a:avLst/>
                          </a:prstGeom>
                          <a:solidFill>
                            <a:srgbClr val="CCFFCC"/>
                          </a:solidFill>
                          <a:ln>
                            <a:noFill/>
                          </a:ln>
                          <a:extLst>
                            <a:ext uri="{91240B29-F687-4F45-9708-019B960494DF}">
                              <a14:hiddenLine xmlns:a14="http://schemas.microsoft.com/office/drawing/2010/main" w="9525">
                                <a:solidFill>
                                  <a:srgbClr val="CCFFCC"/>
                                </a:solidFill>
                                <a:miter lim="800000"/>
                                <a:headEnd/>
                                <a:tailEnd/>
                              </a14:hiddenLine>
                            </a:ext>
                          </a:extLst>
                        </wps:spPr>
                        <wps:bodyPr rot="0" vert="horz" wrap="square" lIns="91440" tIns="45720" rIns="91440" bIns="45720" anchor="t" anchorCtr="0" upright="1">
                          <a:noAutofit/>
                        </wps:bodyPr>
                      </wps:wsp>
                      <wps:wsp>
                        <wps:cNvPr id="88" name="Rectangle 185"/>
                        <wps:cNvSpPr>
                          <a:spLocks noChangeArrowheads="1"/>
                        </wps:cNvSpPr>
                        <wps:spPr bwMode="auto">
                          <a:xfrm>
                            <a:off x="5465" y="9560"/>
                            <a:ext cx="1350" cy="143"/>
                          </a:xfrm>
                          <a:prstGeom prst="rect">
                            <a:avLst/>
                          </a:prstGeom>
                          <a:solidFill>
                            <a:srgbClr val="CCFFCC"/>
                          </a:solidFill>
                          <a:ln w="12700">
                            <a:solidFill>
                              <a:srgbClr val="000000"/>
                            </a:solidFill>
                            <a:miter lim="800000"/>
                            <a:headEnd/>
                            <a:tailEnd/>
                          </a:ln>
                        </wps:spPr>
                        <wps:bodyPr rot="0" vert="horz" wrap="square" lIns="91440" tIns="45720" rIns="91440" bIns="45720" anchor="t" anchorCtr="0" upright="1">
                          <a:noAutofit/>
                        </wps:bodyPr>
                      </wps:wsp>
                      <wps:wsp>
                        <wps:cNvPr id="92" name="Rectangle 186"/>
                        <wps:cNvSpPr>
                          <a:spLocks noChangeArrowheads="1"/>
                        </wps:cNvSpPr>
                        <wps:spPr bwMode="auto">
                          <a:xfrm>
                            <a:off x="5465" y="9740"/>
                            <a:ext cx="1350" cy="143"/>
                          </a:xfrm>
                          <a:prstGeom prst="rect">
                            <a:avLst/>
                          </a:prstGeom>
                          <a:solidFill>
                            <a:srgbClr val="CCFFCC"/>
                          </a:solidFill>
                          <a:ln w="12700">
                            <a:solidFill>
                              <a:srgbClr val="000000"/>
                            </a:solidFill>
                            <a:miter lim="800000"/>
                            <a:headEnd/>
                            <a:tailEnd/>
                          </a:ln>
                        </wps:spPr>
                        <wps:bodyPr rot="0" vert="horz" wrap="square" lIns="91440" tIns="45720" rIns="91440" bIns="45720" anchor="t" anchorCtr="0" upright="1">
                          <a:noAutofit/>
                        </wps:bodyPr>
                      </wps:wsp>
                      <wps:wsp>
                        <wps:cNvPr id="93" name="Rectangle 187"/>
                        <wps:cNvSpPr>
                          <a:spLocks noChangeArrowheads="1"/>
                        </wps:cNvSpPr>
                        <wps:spPr bwMode="auto">
                          <a:xfrm>
                            <a:off x="3710" y="9860"/>
                            <a:ext cx="885" cy="143"/>
                          </a:xfrm>
                          <a:prstGeom prst="rect">
                            <a:avLst/>
                          </a:prstGeom>
                          <a:solidFill>
                            <a:srgbClr val="99CCFF"/>
                          </a:solidFill>
                          <a:ln w="12700">
                            <a:solidFill>
                              <a:srgbClr val="000000"/>
                            </a:solidFill>
                            <a:miter lim="800000"/>
                            <a:headEnd/>
                            <a:tailEnd/>
                          </a:ln>
                        </wps:spPr>
                        <wps:bodyPr rot="0" vert="horz" wrap="square" lIns="91440" tIns="45720" rIns="91440" bIns="45720" anchor="t" anchorCtr="0" upright="1">
                          <a:noAutofit/>
                        </wps:bodyPr>
                      </wps:wsp>
                      <wps:wsp>
                        <wps:cNvPr id="94" name="Rectangle 188"/>
                        <wps:cNvSpPr>
                          <a:spLocks noChangeArrowheads="1"/>
                        </wps:cNvSpPr>
                        <wps:spPr bwMode="auto">
                          <a:xfrm>
                            <a:off x="7865" y="9861"/>
                            <a:ext cx="885" cy="143"/>
                          </a:xfrm>
                          <a:prstGeom prst="rect">
                            <a:avLst/>
                          </a:prstGeom>
                          <a:solidFill>
                            <a:srgbClr val="99CCFF"/>
                          </a:solidFill>
                          <a:ln w="12700">
                            <a:solidFill>
                              <a:srgbClr val="000000"/>
                            </a:solidFill>
                            <a:miter lim="800000"/>
                            <a:headEnd/>
                            <a:tailEnd/>
                          </a:ln>
                        </wps:spPr>
                        <wps:bodyPr rot="0" vert="horz" wrap="square" lIns="91440" tIns="45720" rIns="91440" bIns="45720" anchor="t" anchorCtr="0" upright="1">
                          <a:noAutofit/>
                        </wps:bodyPr>
                      </wps:wsp>
                      <wps:wsp>
                        <wps:cNvPr id="95" name="Text Box 189"/>
                        <wps:cNvSpPr txBox="1">
                          <a:spLocks noChangeArrowheads="1"/>
                        </wps:cNvSpPr>
                        <wps:spPr bwMode="auto">
                          <a:xfrm>
                            <a:off x="3120" y="10678"/>
                            <a:ext cx="2245"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94E5C" w14:textId="77777777" w:rsidR="002109BB" w:rsidRPr="005F5CBE" w:rsidRDefault="002109BB" w:rsidP="002F27DA">
                              <w:pPr>
                                <w:spacing w:before="0" w:after="0"/>
                                <w:jc w:val="left"/>
                                <w:rPr>
                                  <w:sz w:val="20"/>
                                </w:rPr>
                              </w:pPr>
                              <w:r w:rsidRPr="005F5CBE">
                                <w:rPr>
                                  <w:sz w:val="20"/>
                                </w:rPr>
                                <w:t>5 bits for 16 Columns</w:t>
                              </w:r>
                            </w:p>
                          </w:txbxContent>
                        </wps:txbx>
                        <wps:bodyPr rot="0" vert="horz" wrap="square" lIns="91440" tIns="45720" rIns="91440" bIns="45720" anchor="t" anchorCtr="0" upright="1">
                          <a:noAutofit/>
                        </wps:bodyPr>
                      </wps:wsp>
                      <wps:wsp>
                        <wps:cNvPr id="96" name="Line 190"/>
                        <wps:cNvCnPr/>
                        <wps:spPr bwMode="auto">
                          <a:xfrm flipH="1" flipV="1">
                            <a:off x="4151" y="9873"/>
                            <a:ext cx="2" cy="895"/>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97" name="Text Box 191"/>
                        <wps:cNvSpPr txBox="1">
                          <a:spLocks noChangeArrowheads="1"/>
                        </wps:cNvSpPr>
                        <wps:spPr bwMode="auto">
                          <a:xfrm>
                            <a:off x="7445" y="10686"/>
                            <a:ext cx="2245" cy="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02FF7" w14:textId="77777777" w:rsidR="002109BB" w:rsidRPr="00CD7425" w:rsidRDefault="002109BB" w:rsidP="00CD7425">
                              <w:pPr>
                                <w:spacing w:before="0"/>
                                <w:rPr>
                                  <w:sz w:val="20"/>
                                </w:rPr>
                              </w:pPr>
                              <w:r w:rsidRPr="005F5CBE">
                                <w:rPr>
                                  <w:sz w:val="20"/>
                                </w:rPr>
                                <w:t xml:space="preserve">5 bits for 16 </w:t>
                              </w:r>
                              <w:proofErr w:type="spellStart"/>
                              <w:r w:rsidRPr="005F5CBE">
                                <w:rPr>
                                  <w:sz w:val="20"/>
                                </w:rPr>
                                <w:t>Columns</w:t>
                              </w:r>
                              <w:r w:rsidRPr="00CD7425">
                                <w:rPr>
                                  <w:sz w:val="20"/>
                                </w:rPr>
                                <w:t>CLK_A</w:t>
                              </w:r>
                              <w:proofErr w:type="spellEnd"/>
                            </w:p>
                          </w:txbxContent>
                        </wps:txbx>
                        <wps:bodyPr rot="0" vert="horz" wrap="square" lIns="91440" tIns="45720" rIns="91440" bIns="45720" anchor="t" anchorCtr="0" upright="1">
                          <a:noAutofit/>
                        </wps:bodyPr>
                      </wps:wsp>
                      <wps:wsp>
                        <wps:cNvPr id="98" name="Line 192"/>
                        <wps:cNvCnPr/>
                        <wps:spPr bwMode="auto">
                          <a:xfrm flipV="1">
                            <a:off x="8323" y="9880"/>
                            <a:ext cx="7" cy="851"/>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99" name="Line 193"/>
                        <wps:cNvCnPr/>
                        <wps:spPr bwMode="auto">
                          <a:xfrm>
                            <a:off x="5563" y="9567"/>
                            <a:ext cx="0" cy="1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194"/>
                        <wps:cNvCnPr/>
                        <wps:spPr bwMode="auto">
                          <a:xfrm>
                            <a:off x="5563" y="9763"/>
                            <a:ext cx="0" cy="1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Line 195"/>
                        <wps:cNvCnPr/>
                        <wps:spPr bwMode="auto">
                          <a:xfrm flipH="1" flipV="1">
                            <a:off x="6085" y="9812"/>
                            <a:ext cx="483" cy="1091"/>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102" name="Line 196"/>
                        <wps:cNvCnPr/>
                        <wps:spPr bwMode="auto">
                          <a:xfrm flipH="1" flipV="1">
                            <a:off x="6293" y="9595"/>
                            <a:ext cx="275" cy="1292"/>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103" name="Text Box 197"/>
                        <wps:cNvSpPr txBox="1">
                          <a:spLocks noChangeArrowheads="1"/>
                        </wps:cNvSpPr>
                        <wps:spPr bwMode="auto">
                          <a:xfrm>
                            <a:off x="5742" y="10789"/>
                            <a:ext cx="1493" cy="1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6E7C6" w14:textId="77777777" w:rsidR="002109BB" w:rsidRPr="005F5CBE" w:rsidRDefault="002109BB" w:rsidP="002F27DA">
                              <w:pPr>
                                <w:spacing w:before="0" w:after="0"/>
                                <w:jc w:val="center"/>
                                <w:rPr>
                                  <w:sz w:val="20"/>
                                </w:rPr>
                              </w:pPr>
                              <w:r>
                                <w:rPr>
                                  <w:sz w:val="20"/>
                                </w:rPr>
                                <w:t xml:space="preserve">2 x 7 Address </w:t>
                              </w:r>
                              <w:r w:rsidRPr="005F5CBE">
                                <w:rPr>
                                  <w:sz w:val="20"/>
                                </w:rPr>
                                <w:t>bits for redundant row address.</w:t>
                              </w:r>
                            </w:p>
                          </w:txbxContent>
                        </wps:txbx>
                        <wps:bodyPr rot="0" vert="horz" wrap="square" lIns="91440" tIns="45720" rIns="91440" bIns="45720" anchor="t" anchorCtr="0" upright="1">
                          <a:noAutofit/>
                        </wps:bodyPr>
                      </wps:wsp>
                      <wps:wsp>
                        <wps:cNvPr id="104" name="Text Box 198"/>
                        <wps:cNvSpPr txBox="1">
                          <a:spLocks noChangeArrowheads="1"/>
                        </wps:cNvSpPr>
                        <wps:spPr bwMode="auto">
                          <a:xfrm>
                            <a:off x="4408" y="10305"/>
                            <a:ext cx="1057"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6B22E" w14:textId="77777777" w:rsidR="002109BB" w:rsidRPr="005F5CBE" w:rsidRDefault="002109BB" w:rsidP="002F27DA">
                              <w:pPr>
                                <w:spacing w:before="0"/>
                                <w:rPr>
                                  <w:sz w:val="20"/>
                                </w:rPr>
                              </w:pPr>
                              <w:proofErr w:type="spellStart"/>
                              <w:r w:rsidRPr="005F5CBE">
                                <w:rPr>
                                  <w:sz w:val="20"/>
                                </w:rPr>
                                <w:t>Row_EN</w:t>
                              </w:r>
                              <w:proofErr w:type="spellEnd"/>
                            </w:p>
                          </w:txbxContent>
                        </wps:txbx>
                        <wps:bodyPr rot="0" vert="horz" wrap="square" lIns="91440" tIns="45720" rIns="91440" bIns="45720" anchor="t" anchorCtr="0" upright="1">
                          <a:noAutofit/>
                        </wps:bodyPr>
                      </wps:wsp>
                      <wps:wsp>
                        <wps:cNvPr id="105" name="Line 199"/>
                        <wps:cNvCnPr/>
                        <wps:spPr bwMode="auto">
                          <a:xfrm flipV="1">
                            <a:off x="4948" y="9828"/>
                            <a:ext cx="540" cy="587"/>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106" name="Line 200"/>
                        <wps:cNvCnPr/>
                        <wps:spPr bwMode="auto">
                          <a:xfrm flipV="1">
                            <a:off x="4934" y="9629"/>
                            <a:ext cx="569" cy="762"/>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107" name="Text Box 201"/>
                        <wps:cNvSpPr txBox="1">
                          <a:spLocks noChangeArrowheads="1"/>
                        </wps:cNvSpPr>
                        <wps:spPr bwMode="auto">
                          <a:xfrm>
                            <a:off x="4325" y="4336"/>
                            <a:ext cx="1170" cy="360"/>
                          </a:xfrm>
                          <a:prstGeom prst="rect">
                            <a:avLst/>
                          </a:prstGeom>
                          <a:solidFill>
                            <a:srgbClr val="FFFFFF"/>
                          </a:solidFill>
                          <a:ln w="9525">
                            <a:solidFill>
                              <a:srgbClr val="000000"/>
                            </a:solidFill>
                            <a:miter lim="800000"/>
                            <a:headEnd/>
                            <a:tailEnd/>
                          </a:ln>
                        </wps:spPr>
                        <wps:txbx>
                          <w:txbxContent>
                            <w:p w14:paraId="225E5422" w14:textId="77777777" w:rsidR="002109BB" w:rsidRPr="002F27DA" w:rsidRDefault="002109BB" w:rsidP="002F27DA">
                              <w:pPr>
                                <w:jc w:val="center"/>
                                <w:rPr>
                                  <w:sz w:val="20"/>
                                </w:rPr>
                              </w:pPr>
                              <w:r w:rsidRPr="002F27DA">
                                <w:rPr>
                                  <w:sz w:val="20"/>
                                </w:rPr>
                                <w:t>Left Half</w:t>
                              </w:r>
                            </w:p>
                          </w:txbxContent>
                        </wps:txbx>
                        <wps:bodyPr rot="0" vert="horz" wrap="square" lIns="0" tIns="0" rIns="0" bIns="0" anchor="t" anchorCtr="0" upright="1">
                          <a:noAutofit/>
                        </wps:bodyPr>
                      </wps:wsp>
                      <wps:wsp>
                        <wps:cNvPr id="113" name="Line 202"/>
                        <wps:cNvCnPr/>
                        <wps:spPr bwMode="auto">
                          <a:xfrm flipV="1">
                            <a:off x="5670" y="4209"/>
                            <a:ext cx="0" cy="39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Line 203"/>
                        <wps:cNvCnPr/>
                        <wps:spPr bwMode="auto">
                          <a:xfrm flipH="1" flipV="1">
                            <a:off x="4102" y="4221"/>
                            <a:ext cx="1" cy="3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Line 204"/>
                        <wps:cNvCnPr/>
                        <wps:spPr bwMode="auto">
                          <a:xfrm flipH="1" flipV="1">
                            <a:off x="4107" y="6155"/>
                            <a:ext cx="1500" cy="0"/>
                          </a:xfrm>
                          <a:prstGeom prst="line">
                            <a:avLst/>
                          </a:prstGeom>
                          <a:noFill/>
                          <a:ln w="9525">
                            <a:solidFill>
                              <a:srgbClr val="000000"/>
                            </a:solidFill>
                            <a:prstDash val="sysDot"/>
                            <a:round/>
                            <a:headEnd type="triangle" w="med" len="med"/>
                            <a:tailEnd/>
                          </a:ln>
                          <a:extLst>
                            <a:ext uri="{909E8E84-426E-40DD-AFC4-6F175D3DCCD1}">
                              <a14:hiddenFill xmlns:a14="http://schemas.microsoft.com/office/drawing/2010/main">
                                <a:noFill/>
                              </a14:hiddenFill>
                            </a:ext>
                          </a:extLst>
                        </wps:spPr>
                        <wps:bodyPr/>
                      </wps:wsp>
                      <wps:wsp>
                        <wps:cNvPr id="118" name="Text Box 205"/>
                        <wps:cNvSpPr txBox="1">
                          <a:spLocks noChangeArrowheads="1"/>
                        </wps:cNvSpPr>
                        <wps:spPr bwMode="auto">
                          <a:xfrm>
                            <a:off x="4387" y="6005"/>
                            <a:ext cx="790" cy="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A4272" w14:textId="77777777" w:rsidR="002109BB" w:rsidRPr="005F5CBE" w:rsidRDefault="002109BB" w:rsidP="002F27DA">
                              <w:pPr>
                                <w:rPr>
                                  <w:sz w:val="20"/>
                                </w:rPr>
                              </w:pPr>
                              <w:r w:rsidRPr="005F5CBE">
                                <w:rPr>
                                  <w:sz w:val="20"/>
                                </w:rPr>
                                <w:t xml:space="preserve"> 0 to 15</w:t>
                              </w:r>
                            </w:p>
                          </w:txbxContent>
                        </wps:txbx>
                        <wps:bodyPr rot="0" vert="horz" wrap="square" lIns="0" tIns="0" rIns="0" bIns="0" anchor="t" anchorCtr="0" upright="1">
                          <a:noAutofit/>
                        </wps:bodyPr>
                      </wps:wsp>
                      <wps:wsp>
                        <wps:cNvPr id="119" name="Line 206"/>
                        <wps:cNvCnPr/>
                        <wps:spPr bwMode="auto">
                          <a:xfrm>
                            <a:off x="3848" y="7993"/>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207"/>
                        <wps:cNvCnPr/>
                        <wps:spPr bwMode="auto">
                          <a:xfrm>
                            <a:off x="3847" y="7844"/>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Line 208"/>
                        <wps:cNvCnPr/>
                        <wps:spPr bwMode="auto">
                          <a:xfrm flipV="1">
                            <a:off x="4750" y="6721"/>
                            <a:ext cx="0" cy="1110"/>
                          </a:xfrm>
                          <a:prstGeom prst="line">
                            <a:avLst/>
                          </a:prstGeom>
                          <a:noFill/>
                          <a:ln w="9525">
                            <a:solidFill>
                              <a:srgbClr val="000000"/>
                            </a:solidFill>
                            <a:prstDash val="sysDot"/>
                            <a:round/>
                            <a:headEnd/>
                            <a:tailEnd type="stealth" w="sm" len="sm"/>
                          </a:ln>
                          <a:extLst>
                            <a:ext uri="{909E8E84-426E-40DD-AFC4-6F175D3DCCD1}">
                              <a14:hiddenFill xmlns:a14="http://schemas.microsoft.com/office/drawing/2010/main">
                                <a:noFill/>
                              </a14:hiddenFill>
                            </a:ext>
                          </a:extLst>
                        </wps:spPr>
                        <wps:bodyPr/>
                      </wps:wsp>
                      <wps:wsp>
                        <wps:cNvPr id="122" name="Text Box 209"/>
                        <wps:cNvSpPr txBox="1">
                          <a:spLocks noChangeArrowheads="1"/>
                        </wps:cNvSpPr>
                        <wps:spPr bwMode="auto">
                          <a:xfrm>
                            <a:off x="6940" y="4341"/>
                            <a:ext cx="1260" cy="330"/>
                          </a:xfrm>
                          <a:prstGeom prst="rect">
                            <a:avLst/>
                          </a:prstGeom>
                          <a:solidFill>
                            <a:srgbClr val="FFFFFF"/>
                          </a:solidFill>
                          <a:ln w="9525">
                            <a:solidFill>
                              <a:srgbClr val="000000"/>
                            </a:solidFill>
                            <a:miter lim="800000"/>
                            <a:headEnd/>
                            <a:tailEnd/>
                          </a:ln>
                        </wps:spPr>
                        <wps:txbx>
                          <w:txbxContent>
                            <w:p w14:paraId="6FFFF618" w14:textId="77777777" w:rsidR="002109BB" w:rsidRPr="002F27DA" w:rsidRDefault="002109BB" w:rsidP="002F27DA">
                              <w:pPr>
                                <w:jc w:val="center"/>
                                <w:rPr>
                                  <w:sz w:val="20"/>
                                </w:rPr>
                              </w:pPr>
                              <w:r w:rsidRPr="002F27DA">
                                <w:rPr>
                                  <w:sz w:val="20"/>
                                </w:rPr>
                                <w:t>Right Half</w:t>
                              </w:r>
                            </w:p>
                          </w:txbxContent>
                        </wps:txbx>
                        <wps:bodyPr rot="0" vert="horz" wrap="square" lIns="0" tIns="0" rIns="0" bIns="0" anchor="t" anchorCtr="0" upright="1">
                          <a:noAutofit/>
                        </wps:bodyPr>
                      </wps:wsp>
                      <wps:wsp>
                        <wps:cNvPr id="123" name="Line 210"/>
                        <wps:cNvCnPr/>
                        <wps:spPr bwMode="auto">
                          <a:xfrm flipH="1" flipV="1">
                            <a:off x="8365" y="4208"/>
                            <a:ext cx="0" cy="39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211"/>
                        <wps:cNvCnPr/>
                        <wps:spPr bwMode="auto">
                          <a:xfrm flipH="1" flipV="1">
                            <a:off x="6795" y="4208"/>
                            <a:ext cx="0" cy="38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Line 212"/>
                        <wps:cNvCnPr/>
                        <wps:spPr bwMode="auto">
                          <a:xfrm>
                            <a:off x="6797" y="6180"/>
                            <a:ext cx="1470" cy="15"/>
                          </a:xfrm>
                          <a:prstGeom prst="line">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126" name="Text Box 213"/>
                        <wps:cNvSpPr txBox="1">
                          <a:spLocks noChangeArrowheads="1"/>
                        </wps:cNvSpPr>
                        <wps:spPr bwMode="auto">
                          <a:xfrm>
                            <a:off x="7045" y="6060"/>
                            <a:ext cx="810" cy="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722F1B" w14:textId="77777777" w:rsidR="002109BB" w:rsidRDefault="002109BB" w:rsidP="002F27DA">
                              <w:r>
                                <w:t xml:space="preserve"> </w:t>
                              </w:r>
                              <w:r w:rsidRPr="005F5CBE">
                                <w:rPr>
                                  <w:sz w:val="20"/>
                                </w:rPr>
                                <w:t>16 to</w:t>
                              </w:r>
                              <w:r>
                                <w:t xml:space="preserve"> </w:t>
                              </w:r>
                              <w:r w:rsidRPr="005F5CBE">
                                <w:rPr>
                                  <w:sz w:val="20"/>
                                </w:rPr>
                                <w:t xml:space="preserve">31 </w:t>
                              </w:r>
                            </w:p>
                          </w:txbxContent>
                        </wps:txbx>
                        <wps:bodyPr rot="0" vert="horz" wrap="square" lIns="0" tIns="0" rIns="0" bIns="0" anchor="t" anchorCtr="0" upright="1">
                          <a:noAutofit/>
                        </wps:bodyPr>
                      </wps:wsp>
                      <wps:wsp>
                        <wps:cNvPr id="127" name="Line 214"/>
                        <wps:cNvCnPr/>
                        <wps:spPr bwMode="auto">
                          <a:xfrm>
                            <a:off x="6644" y="7986"/>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6" name="Line 215"/>
                        <wps:cNvCnPr/>
                        <wps:spPr bwMode="auto">
                          <a:xfrm>
                            <a:off x="6645" y="7843"/>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17" name="Line 216"/>
                        <wps:cNvCnPr/>
                        <wps:spPr bwMode="auto">
                          <a:xfrm flipV="1">
                            <a:off x="7695" y="6766"/>
                            <a:ext cx="0" cy="1065"/>
                          </a:xfrm>
                          <a:prstGeom prst="line">
                            <a:avLst/>
                          </a:prstGeom>
                          <a:noFill/>
                          <a:ln w="9525">
                            <a:solidFill>
                              <a:srgbClr val="000000"/>
                            </a:solidFill>
                            <a:prstDash val="sysDot"/>
                            <a:round/>
                            <a:headEnd/>
                            <a:tailEnd type="stealth" w="sm" len="sm"/>
                          </a:ln>
                          <a:extLst>
                            <a:ext uri="{909E8E84-426E-40DD-AFC4-6F175D3DCCD1}">
                              <a14:hiddenFill xmlns:a14="http://schemas.microsoft.com/office/drawing/2010/main">
                                <a:noFill/>
                              </a14:hiddenFill>
                            </a:ext>
                          </a:extLst>
                        </wps:spPr>
                        <wps:bodyPr/>
                      </wps:wsp>
                      <wps:wsp>
                        <wps:cNvPr id="6018" name="Text Box 217"/>
                        <wps:cNvSpPr txBox="1">
                          <a:spLocks noChangeArrowheads="1"/>
                        </wps:cNvSpPr>
                        <wps:spPr bwMode="auto">
                          <a:xfrm>
                            <a:off x="7235" y="7162"/>
                            <a:ext cx="835" cy="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36362" w14:textId="77777777" w:rsidR="002109BB" w:rsidRPr="005F5CBE" w:rsidRDefault="002109BB" w:rsidP="002F27DA">
                              <w:pPr>
                                <w:rPr>
                                  <w:sz w:val="20"/>
                                </w:rPr>
                              </w:pPr>
                              <w:r w:rsidRPr="005F5CBE">
                                <w:rPr>
                                  <w:sz w:val="20"/>
                                </w:rPr>
                                <w:t>0 to 511</w:t>
                              </w:r>
                            </w:p>
                          </w:txbxContent>
                        </wps:txbx>
                        <wps:bodyPr rot="0" vert="horz" wrap="square" lIns="0" tIns="0" rIns="0" bIns="0" anchor="t" anchorCtr="0" upright="1">
                          <a:noAutofit/>
                        </wps:bodyPr>
                      </wps:wsp>
                      <wps:wsp>
                        <wps:cNvPr id="6019" name="Text Box 218"/>
                        <wps:cNvSpPr txBox="1">
                          <a:spLocks noChangeArrowheads="1"/>
                        </wps:cNvSpPr>
                        <wps:spPr bwMode="auto">
                          <a:xfrm>
                            <a:off x="5695" y="2955"/>
                            <a:ext cx="1090"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5A10E" w14:textId="77777777" w:rsidR="002109BB" w:rsidRPr="003D260A" w:rsidRDefault="002109BB" w:rsidP="002F27DA">
                              <w:pPr>
                                <w:jc w:val="center"/>
                                <w:rPr>
                                  <w:sz w:val="20"/>
                                </w:rPr>
                              </w:pPr>
                              <w:r w:rsidRPr="003D260A">
                                <w:rPr>
                                  <w:sz w:val="20"/>
                                </w:rPr>
                                <w:t>Redundant Column</w:t>
                              </w:r>
                            </w:p>
                          </w:txbxContent>
                        </wps:txbx>
                        <wps:bodyPr rot="0" vert="horz" wrap="square" lIns="0" tIns="0" rIns="0" bIns="0" anchor="t" anchorCtr="0" upright="1">
                          <a:noAutofit/>
                        </wps:bodyPr>
                      </wps:wsp>
                      <wps:wsp>
                        <wps:cNvPr id="6020" name="Line 219"/>
                        <wps:cNvCnPr/>
                        <wps:spPr bwMode="auto">
                          <a:xfrm>
                            <a:off x="3847" y="7746"/>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1" name="Line 220"/>
                        <wps:cNvCnPr/>
                        <wps:spPr bwMode="auto">
                          <a:xfrm>
                            <a:off x="6652" y="7731"/>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2" name="Line 221"/>
                        <wps:cNvCnPr/>
                        <wps:spPr bwMode="auto">
                          <a:xfrm flipV="1">
                            <a:off x="3425" y="7933"/>
                            <a:ext cx="795" cy="17"/>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6023" name="Line 222"/>
                        <wps:cNvCnPr/>
                        <wps:spPr bwMode="auto">
                          <a:xfrm>
                            <a:off x="3425" y="8027"/>
                            <a:ext cx="790" cy="32"/>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6024" name="Line 223"/>
                        <wps:cNvCnPr/>
                        <wps:spPr bwMode="auto">
                          <a:xfrm>
                            <a:off x="4025" y="7940"/>
                            <a:ext cx="3278" cy="0"/>
                          </a:xfrm>
                          <a:prstGeom prst="line">
                            <a:avLst/>
                          </a:prstGeom>
                          <a:noFill/>
                          <a:ln w="9525" cap="rnd">
                            <a:solidFill>
                              <a:srgbClr val="000000"/>
                            </a:solidFill>
                            <a:prstDash val="sysDot"/>
                            <a:round/>
                            <a:headEnd/>
                            <a:tailEnd type="stealth" w="sm" len="sm"/>
                          </a:ln>
                          <a:extLst>
                            <a:ext uri="{909E8E84-426E-40DD-AFC4-6F175D3DCCD1}">
                              <a14:hiddenFill xmlns:a14="http://schemas.microsoft.com/office/drawing/2010/main">
                                <a:noFill/>
                              </a14:hiddenFill>
                            </a:ext>
                          </a:extLst>
                        </wps:spPr>
                        <wps:bodyPr/>
                      </wps:wsp>
                      <wps:wsp>
                        <wps:cNvPr id="6025" name="Line 224"/>
                        <wps:cNvCnPr/>
                        <wps:spPr bwMode="auto">
                          <a:xfrm>
                            <a:off x="4002" y="8056"/>
                            <a:ext cx="3308" cy="0"/>
                          </a:xfrm>
                          <a:prstGeom prst="line">
                            <a:avLst/>
                          </a:prstGeom>
                          <a:noFill/>
                          <a:ln w="9525" cap="rnd">
                            <a:solidFill>
                              <a:srgbClr val="000000"/>
                            </a:solidFill>
                            <a:prstDash val="sysDot"/>
                            <a:round/>
                            <a:headEnd/>
                            <a:tailEnd type="stealth" w="sm" len="sm"/>
                          </a:ln>
                          <a:extLst>
                            <a:ext uri="{909E8E84-426E-40DD-AFC4-6F175D3DCCD1}">
                              <a14:hiddenFill xmlns:a14="http://schemas.microsoft.com/office/drawing/2010/main">
                                <a:noFill/>
                              </a14:hiddenFill>
                            </a:ext>
                          </a:extLst>
                        </wps:spPr>
                        <wps:bodyPr/>
                      </wps:wsp>
                      <wps:wsp>
                        <wps:cNvPr id="6026" name="Rectangle 225"/>
                        <wps:cNvSpPr>
                          <a:spLocks noChangeArrowheads="1"/>
                        </wps:cNvSpPr>
                        <wps:spPr bwMode="auto">
                          <a:xfrm>
                            <a:off x="3833" y="4226"/>
                            <a:ext cx="143" cy="3895"/>
                          </a:xfrm>
                          <a:prstGeom prst="rect">
                            <a:avLst/>
                          </a:prstGeom>
                          <a:solidFill>
                            <a:srgbClr val="99CCFF"/>
                          </a:solidFill>
                          <a:ln w="9525">
                            <a:solidFill>
                              <a:srgbClr val="000000"/>
                            </a:solidFill>
                            <a:miter lim="800000"/>
                            <a:headEnd/>
                            <a:tailEnd/>
                          </a:ln>
                        </wps:spPr>
                        <wps:bodyPr rot="0" vert="horz" wrap="square" lIns="91440" tIns="45720" rIns="91440" bIns="45720" anchor="t" anchorCtr="0" upright="1">
                          <a:noAutofit/>
                        </wps:bodyPr>
                      </wps:wsp>
                      <wps:wsp>
                        <wps:cNvPr id="6027" name="Rectangle 226"/>
                        <wps:cNvSpPr>
                          <a:spLocks noChangeArrowheads="1"/>
                        </wps:cNvSpPr>
                        <wps:spPr bwMode="auto">
                          <a:xfrm>
                            <a:off x="8503" y="4209"/>
                            <a:ext cx="153" cy="3915"/>
                          </a:xfrm>
                          <a:prstGeom prst="rect">
                            <a:avLst/>
                          </a:prstGeom>
                          <a:solidFill>
                            <a:srgbClr val="99CCFF"/>
                          </a:solidFill>
                          <a:ln w="9525">
                            <a:solidFill>
                              <a:srgbClr val="000000"/>
                            </a:solidFill>
                            <a:miter lim="800000"/>
                            <a:headEnd/>
                            <a:tailEnd/>
                          </a:ln>
                        </wps:spPr>
                        <wps:bodyPr rot="0" vert="horz" wrap="square" lIns="91440" tIns="45720" rIns="91440" bIns="45720" anchor="t" anchorCtr="0" upright="1">
                          <a:noAutofit/>
                        </wps:bodyPr>
                      </wps:wsp>
                      <wps:wsp>
                        <wps:cNvPr id="6028" name="Line 227"/>
                        <wps:cNvCnPr/>
                        <wps:spPr bwMode="auto">
                          <a:xfrm>
                            <a:off x="6120" y="3539"/>
                            <a:ext cx="2460" cy="76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6029" name="Line 228"/>
                        <wps:cNvCnPr/>
                        <wps:spPr bwMode="auto">
                          <a:xfrm flipH="1">
                            <a:off x="3880" y="3528"/>
                            <a:ext cx="2200" cy="81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6030" name="Text Box 229"/>
                        <wps:cNvSpPr txBox="1">
                          <a:spLocks noChangeArrowheads="1"/>
                        </wps:cNvSpPr>
                        <wps:spPr bwMode="auto">
                          <a:xfrm>
                            <a:off x="5855" y="5491"/>
                            <a:ext cx="780" cy="540"/>
                          </a:xfrm>
                          <a:prstGeom prst="rect">
                            <a:avLst/>
                          </a:prstGeom>
                          <a:solidFill>
                            <a:srgbClr val="FFFFFF"/>
                          </a:solidFill>
                          <a:ln w="12700">
                            <a:solidFill>
                              <a:srgbClr val="000000"/>
                            </a:solidFill>
                            <a:miter lim="800000"/>
                            <a:headEnd/>
                            <a:tailEnd/>
                          </a:ln>
                        </wps:spPr>
                        <wps:txbx>
                          <w:txbxContent>
                            <w:p w14:paraId="237CB31E" w14:textId="77777777" w:rsidR="002109BB" w:rsidRPr="005F5CBE" w:rsidRDefault="002109BB" w:rsidP="002F27DA">
                              <w:pPr>
                                <w:jc w:val="center"/>
                                <w:rPr>
                                  <w:sz w:val="20"/>
                                </w:rPr>
                              </w:pPr>
                              <w:r w:rsidRPr="005F5CBE">
                                <w:rPr>
                                  <w:sz w:val="20"/>
                                </w:rPr>
                                <w:t>Control Circuitry</w:t>
                              </w:r>
                            </w:p>
                          </w:txbxContent>
                        </wps:txbx>
                        <wps:bodyPr rot="0" vert="horz" wrap="square" lIns="0" tIns="0" rIns="0" bIns="0" anchor="t" anchorCtr="0" upright="1">
                          <a:noAutofit/>
                        </wps:bodyPr>
                      </wps:wsp>
                      <wps:wsp>
                        <wps:cNvPr id="6031" name="Rectangle 230"/>
                        <wps:cNvSpPr>
                          <a:spLocks noChangeArrowheads="1"/>
                        </wps:cNvSpPr>
                        <wps:spPr bwMode="auto">
                          <a:xfrm>
                            <a:off x="3835" y="8119"/>
                            <a:ext cx="1530" cy="240"/>
                          </a:xfrm>
                          <a:prstGeom prst="rect">
                            <a:avLst/>
                          </a:prstGeom>
                          <a:solidFill>
                            <a:srgbClr val="339966"/>
                          </a:solidFill>
                          <a:ln w="9525">
                            <a:solidFill>
                              <a:srgbClr val="000000"/>
                            </a:solidFill>
                            <a:miter lim="800000"/>
                            <a:headEnd/>
                            <a:tailEnd/>
                          </a:ln>
                        </wps:spPr>
                        <wps:bodyPr rot="0" vert="horz" wrap="square" lIns="91440" tIns="45720" rIns="91440" bIns="45720" anchor="t" anchorCtr="0" upright="1">
                          <a:noAutofit/>
                        </wps:bodyPr>
                      </wps:wsp>
                      <wps:wsp>
                        <wps:cNvPr id="6032" name="Rectangle 231"/>
                        <wps:cNvSpPr>
                          <a:spLocks noChangeArrowheads="1"/>
                        </wps:cNvSpPr>
                        <wps:spPr bwMode="auto">
                          <a:xfrm>
                            <a:off x="7125" y="8119"/>
                            <a:ext cx="1530" cy="240"/>
                          </a:xfrm>
                          <a:prstGeom prst="rect">
                            <a:avLst/>
                          </a:prstGeom>
                          <a:solidFill>
                            <a:srgbClr val="339966"/>
                          </a:solidFill>
                          <a:ln w="9525">
                            <a:solidFill>
                              <a:srgbClr val="000000"/>
                            </a:solidFill>
                            <a:miter lim="800000"/>
                            <a:headEnd/>
                            <a:tailEnd/>
                          </a:ln>
                        </wps:spPr>
                        <wps:bodyPr rot="0" vert="horz" wrap="square" lIns="91440" tIns="45720" rIns="91440" bIns="45720" anchor="t" anchorCtr="0" upright="1">
                          <a:noAutofit/>
                        </wps:bodyPr>
                      </wps:wsp>
                      <wps:wsp>
                        <wps:cNvPr id="6033" name="Line 232"/>
                        <wps:cNvCnPr/>
                        <wps:spPr bwMode="auto">
                          <a:xfrm flipH="1" flipV="1">
                            <a:off x="4795" y="8259"/>
                            <a:ext cx="1130" cy="9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34" name="Line 233"/>
                        <wps:cNvCnPr/>
                        <wps:spPr bwMode="auto">
                          <a:xfrm flipV="1">
                            <a:off x="6105" y="8259"/>
                            <a:ext cx="1340" cy="9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35" name="Text Box 234"/>
                        <wps:cNvSpPr txBox="1">
                          <a:spLocks noChangeArrowheads="1"/>
                        </wps:cNvSpPr>
                        <wps:spPr bwMode="auto">
                          <a:xfrm>
                            <a:off x="5375" y="9249"/>
                            <a:ext cx="167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E8301" w14:textId="77777777" w:rsidR="002109BB" w:rsidRPr="005F5CBE" w:rsidRDefault="002109BB" w:rsidP="002F27DA">
                              <w:pPr>
                                <w:rPr>
                                  <w:sz w:val="20"/>
                                </w:rPr>
                              </w:pPr>
                              <w:r w:rsidRPr="005F5CBE">
                                <w:rPr>
                                  <w:sz w:val="20"/>
                                </w:rPr>
                                <w:t>Column Encoder</w:t>
                              </w:r>
                            </w:p>
                          </w:txbxContent>
                        </wps:txbx>
                        <wps:bodyPr rot="0" vert="horz" wrap="square" lIns="0" tIns="0" rIns="0" bIns="0" anchor="t" anchorCtr="0" upright="1">
                          <a:noAutofit/>
                        </wps:bodyPr>
                      </wps:wsp>
                      <wps:wsp>
                        <wps:cNvPr id="6036" name="Text Box 235"/>
                        <wps:cNvSpPr txBox="1">
                          <a:spLocks noChangeArrowheads="1"/>
                        </wps:cNvSpPr>
                        <wps:spPr bwMode="auto">
                          <a:xfrm>
                            <a:off x="2280" y="7709"/>
                            <a:ext cx="111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CDE7" w14:textId="77777777" w:rsidR="002109BB" w:rsidRPr="005F5CBE" w:rsidRDefault="002109BB" w:rsidP="002F27DA">
                              <w:pPr>
                                <w:rPr>
                                  <w:sz w:val="20"/>
                                </w:rPr>
                              </w:pPr>
                              <w:r w:rsidRPr="005F5CBE">
                                <w:rPr>
                                  <w:sz w:val="20"/>
                                </w:rPr>
                                <w:t>Redundant Row Pair</w:t>
                              </w:r>
                            </w:p>
                          </w:txbxContent>
                        </wps:txbx>
                        <wps:bodyPr rot="0" vert="horz" wrap="square" lIns="0" tIns="0" rIns="0" bIns="0" anchor="t" anchorCtr="0" upright="1">
                          <a:noAutofit/>
                        </wps:bodyPr>
                      </wps:wsp>
                      <wps:wsp>
                        <wps:cNvPr id="6037" name="Text Box 236"/>
                        <wps:cNvSpPr txBox="1">
                          <a:spLocks noChangeArrowheads="1"/>
                        </wps:cNvSpPr>
                        <wps:spPr bwMode="auto">
                          <a:xfrm>
                            <a:off x="4435" y="7146"/>
                            <a:ext cx="780" cy="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E716E" w14:textId="77777777" w:rsidR="002109BB" w:rsidRPr="005F5CBE" w:rsidRDefault="002109BB" w:rsidP="002F27DA">
                              <w:pPr>
                                <w:rPr>
                                  <w:sz w:val="20"/>
                                </w:rPr>
                              </w:pPr>
                              <w:r w:rsidRPr="005F5CBE">
                                <w:rPr>
                                  <w:sz w:val="20"/>
                                </w:rPr>
                                <w:t xml:space="preserve">0 to 511 </w:t>
                              </w:r>
                            </w:p>
                          </w:txbxContent>
                        </wps:txbx>
                        <wps:bodyPr rot="0" vert="horz" wrap="square" lIns="0" tIns="0" rIns="0" bIns="0" anchor="t" anchorCtr="0" upright="1">
                          <a:noAutofit/>
                        </wps:bodyPr>
                      </wps:wsp>
                    </wpg:wgp>
                  </a:graphicData>
                </a:graphic>
              </wp:inline>
            </w:drawing>
          </mc:Choice>
          <mc:Fallback>
            <w:pict>
              <v:group w14:anchorId="60152B6B" id="Group 6007" o:spid="_x0000_s1028" style="width:370.5pt;height:516.75pt;mso-position-horizontal-relative:char;mso-position-vertical-relative:line" coordorigin="2280,2955" coordsize="7410,8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">
                <v:rect id="Rectangle 180" o:spid="_x0000_s1029" style="position:absolute;left:6653;top:4221;width:1980;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" fillcolor="#fc9" strokeweight="1pt"/>
                <v:rect id="Rectangle 181" o:spid="_x0000_s1030" style="position:absolute;left:3840;top:4221;width:1980;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" fillcolor="#fc0" strokeweight="1pt"/>
                <v:rect id="Rectangle 182" o:spid="_x0000_s1031" style="position:absolute;left:5820;top:4221;width:825;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" fillcolor="#36f" strokeweight="1pt"/>
                <v:rect id="Rectangle 183" o:spid="_x0000_s1032" style="position:absolute;left:3845;top:7848;width:198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" fillcolor="#cfc" stroked="f" strokecolor="#cfc"/>
                <v:rect id="Rectangle 184" o:spid="_x0000_s1033" style="position:absolute;left:6643;top:7847;width:198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" fillcolor="#cfc" stroked="f" strokecolor="#cfc"/>
                <v:rect id="Rectangle 185" o:spid="_x0000_s1034" style="position:absolute;left:5465;top:9560;width:135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" fillcolor="#cfc" strokeweight="1pt"/>
                <v:rect id="Rectangle 186" o:spid="_x0000_s1035" style="position:absolute;left:5465;top:9740;width:135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" fillcolor="#cfc" strokeweight="1pt"/>
                <v:rect id="Rectangle 187" o:spid="_x0000_s1036" style="position:absolute;left:3710;top:9860;width:88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" fillcolor="#9cf" strokeweight="1pt"/>
                <v:rect id="Rectangle 188" o:spid="_x0000_s1037" style="position:absolute;left:7865;top:9861;width:88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" fillcolor="#9cf" strokeweight="1pt"/>
                <v:shape id="Text Box 189" o:spid="_x0000_s1038" type="#_x0000_t202" style="position:absolute;left:3120;top:10678;width:2245;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8894E5C" w14:textId="77777777" w:rsidR="002109BB" w:rsidRPr="005F5CBE" w:rsidRDefault="002109BB" w:rsidP="002F27DA">
                        <w:pPr>
                          <w:spacing w:before="0" w:after="0"/>
                          <w:jc w:val="left"/>
                          <w:rPr>
                            <w:sz w:val="20"/>
                          </w:rPr>
                        </w:pPr>
                        <w:r w:rsidRPr="005F5CBE">
                          <w:rPr>
                            <w:sz w:val="20"/>
                          </w:rPr>
                          <w:t>5 bits for 16 Columns</w:t>
                        </w:r>
                      </w:p>
                    </w:txbxContent>
                  </v:textbox>
                </v:shape>
                <v:line id="Line 190" o:spid="_x0000_s1039" style="position:absolute;flip:x y;visibility:visible;mso-wrap-style:square" from="4151,9873" to="415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">
                  <v:stroke endarrow="classic" endarrowwidth="narrow" endarrowlength="short"/>
                </v:line>
                <v:shape id="Text Box 191" o:spid="_x0000_s1040" type="#_x0000_t202" style="position:absolute;left:7445;top:10686;width:2245;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12002FF7" w14:textId="77777777" w:rsidR="002109BB" w:rsidRPr="00CD7425" w:rsidRDefault="002109BB" w:rsidP="00CD7425">
                        <w:pPr>
                          <w:spacing w:before="0"/>
                          <w:rPr>
                            <w:sz w:val="20"/>
                          </w:rPr>
                        </w:pPr>
                        <w:r w:rsidRPr="005F5CBE">
                          <w:rPr>
                            <w:sz w:val="20"/>
                          </w:rPr>
                          <w:t xml:space="preserve">5 bits for 16 </w:t>
                        </w:r>
                        <w:proofErr w:type="spellStart"/>
                        <w:r w:rsidRPr="005F5CBE">
                          <w:rPr>
                            <w:sz w:val="20"/>
                          </w:rPr>
                          <w:t>Columns</w:t>
                        </w:r>
                        <w:r w:rsidRPr="00CD7425">
                          <w:rPr>
                            <w:sz w:val="20"/>
                          </w:rPr>
                          <w:t>CLK_A</w:t>
                        </w:r>
                        <w:proofErr w:type="spellEnd"/>
                      </w:p>
                    </w:txbxContent>
                  </v:textbox>
                </v:shape>
                <v:line id="Line 192" o:spid="_x0000_s1041" style="position:absolute;flip:y;visibility:visible;mso-wrap-style:square" from="8323,9880" to="8330,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">
                  <v:stroke endarrow="classic" endarrowwidth="narrow" endarrowlength="short"/>
                </v:line>
                <v:line id="Line 193" o:spid="_x0000_s1042" style="position:absolute;visibility:visible;mso-wrap-style:square" from="5563,9567" to="5563,9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Line 194" o:spid="_x0000_s1043" style="position:absolute;visibility:visible;mso-wrap-style:square" from="5563,9763" to="5563,9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e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8eUYm0Ms/AAAA//8DAFBLAQItABQABgAIAAAAIQDb4fbL7gAAAIUBAAATAAAAAAAA&#10;AAAAAAAAAAAAAABbQ29udGVudF9UeXBlc10ueG1sUEsBAi0AFAAGAAgAAAAhAFr0LFu/AAAAFQEA&#10;AAsAAAAAAAAAAAAAAAAAHwEAAF9yZWxzLy5yZWxzUEsBAi0AFAAGAAgAAAAhAJb5AN7HAAAA3AAA&#10;AA8AAAAAAAAAAAAAAAAABwIAAGRycy9kb3ducmV2LnhtbFBLBQYAAAAAAwADALcAAAD7AgAAAAA=&#10;"/>
                <v:line id="Line 195" o:spid="_x0000_s1044" style="position:absolute;flip:x y;visibility:visible;mso-wrap-style:square" from="6085,9812" to="6568,1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">
                  <v:stroke endarrow="classic" endarrowwidth="narrow" endarrowlength="short"/>
                </v:line>
                <v:line id="Line 196" o:spid="_x0000_s1045" style="position:absolute;flip:x y;visibility:visible;mso-wrap-style:square" from="6293,9595" to="6568,10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">
                  <v:stroke endarrow="classic" endarrowwidth="narrow" endarrowlength="short"/>
                </v:line>
                <v:shape id="Text Box 197" o:spid="_x0000_s1046" type="#_x0000_t202" style="position:absolute;left:5742;top:10789;width:149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32E6E7C6" w14:textId="77777777" w:rsidR="002109BB" w:rsidRPr="005F5CBE" w:rsidRDefault="002109BB" w:rsidP="002F27DA">
                        <w:pPr>
                          <w:spacing w:before="0" w:after="0"/>
                          <w:jc w:val="center"/>
                          <w:rPr>
                            <w:sz w:val="20"/>
                          </w:rPr>
                        </w:pPr>
                        <w:r>
                          <w:rPr>
                            <w:sz w:val="20"/>
                          </w:rPr>
                          <w:t xml:space="preserve">2 x 7 Address </w:t>
                        </w:r>
                        <w:r w:rsidRPr="005F5CBE">
                          <w:rPr>
                            <w:sz w:val="20"/>
                          </w:rPr>
                          <w:t>bits for redundant row address.</w:t>
                        </w:r>
                      </w:p>
                    </w:txbxContent>
                  </v:textbox>
                </v:shape>
                <v:shape id="Text Box 198" o:spid="_x0000_s1047" type="#_x0000_t202" style="position:absolute;left:4408;top:10305;width:1057;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0E76B22E" w14:textId="77777777" w:rsidR="002109BB" w:rsidRPr="005F5CBE" w:rsidRDefault="002109BB" w:rsidP="002F27DA">
                        <w:pPr>
                          <w:spacing w:before="0"/>
                          <w:rPr>
                            <w:sz w:val="20"/>
                          </w:rPr>
                        </w:pPr>
                        <w:proofErr w:type="spellStart"/>
                        <w:r w:rsidRPr="005F5CBE">
                          <w:rPr>
                            <w:sz w:val="20"/>
                          </w:rPr>
                          <w:t>Row_EN</w:t>
                        </w:r>
                        <w:proofErr w:type="spellEnd"/>
                      </w:p>
                    </w:txbxContent>
                  </v:textbox>
                </v:shape>
                <v:line id="Line 199" o:spid="_x0000_s1048" style="position:absolute;flip:y;visibility:visible;mso-wrap-style:square" from="4948,9828" to="5488,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">
                  <v:stroke endarrow="classic" endarrowwidth="narrow" endarrowlength="short"/>
                </v:line>
                <v:line id="Line 200" o:spid="_x0000_s1049" style="position:absolute;flip:y;visibility:visible;mso-wrap-style:square" from="4934,9629" to="5503,10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">
                  <v:stroke endarrow="classic" endarrowwidth="narrow" endarrowlength="short"/>
                </v:line>
                <v:shape id="Text Box 201" o:spid="_x0000_s1050" type="#_x0000_t202" style="position:absolute;left:4325;top:4336;width:1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">
                  <v:textbox inset="0,0,0,0">
                    <w:txbxContent>
                      <w:p w14:paraId="225E5422" w14:textId="77777777" w:rsidR="002109BB" w:rsidRPr="002F27DA" w:rsidRDefault="002109BB" w:rsidP="002F27DA">
                        <w:pPr>
                          <w:jc w:val="center"/>
                          <w:rPr>
                            <w:sz w:val="20"/>
                          </w:rPr>
                        </w:pPr>
                        <w:r w:rsidRPr="002F27DA">
                          <w:rPr>
                            <w:sz w:val="20"/>
                          </w:rPr>
                          <w:t>Left Half</w:t>
                        </w:r>
                      </w:p>
                    </w:txbxContent>
                  </v:textbox>
                </v:shape>
                <v:line id="Line 202" o:spid="_x0000_s1051" style="position:absolute;flip:y;visibility:visible;mso-wrap-style:square" from="5670,4209" to="5670,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"/>
                <v:line id="Line 203" o:spid="_x0000_s1052" style="position:absolute;flip:x y;visibility:visible;mso-wrap-style:square" from="4102,4221" to="4103,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"/>
                <v:line id="Line 204" o:spid="_x0000_s1053" style="position:absolute;flip:x y;visibility:visible;mso-wrap-style:square" from="4107,6155" to="5607,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">
                  <v:stroke dashstyle="1 1" startarrow="block"/>
                </v:line>
                <v:shape id="Text Box 205" o:spid="_x0000_s1054" type="#_x0000_t202" style="position:absolute;left:4387;top:6005;width:79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17A4272" w14:textId="77777777" w:rsidR="002109BB" w:rsidRPr="005F5CBE" w:rsidRDefault="002109BB" w:rsidP="002F27DA">
                        <w:pPr>
                          <w:rPr>
                            <w:sz w:val="20"/>
                          </w:rPr>
                        </w:pPr>
                        <w:r w:rsidRPr="005F5CBE">
                          <w:rPr>
                            <w:sz w:val="20"/>
                          </w:rPr>
                          <w:t xml:space="preserve"> 0 to 15</w:t>
                        </w:r>
                      </w:p>
                    </w:txbxContent>
                  </v:textbox>
                </v:shape>
                <v:line id="Line 206" o:spid="_x0000_s1055" style="position:absolute;visibility:visible;mso-wrap-style:square" from="3848,7993" to="5828,7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"/>
                <v:line id="Line 207" o:spid="_x0000_s1056" style="position:absolute;visibility:visible;mso-wrap-style:square" from="3847,7844" to="5827,7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"/>
                <v:line id="Line 208" o:spid="_x0000_s1057" style="position:absolute;flip:y;visibility:visible;mso-wrap-style:square" from="4750,6721" to="4750,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">
                  <v:stroke dashstyle="1 1" endarrow="classic" endarrowwidth="narrow" endarrowlength="short"/>
                </v:line>
                <v:shape id="Text Box 209" o:spid="_x0000_s1058" type="#_x0000_t202" style="position:absolute;left:6940;top:4341;width:12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">
                  <v:textbox inset="0,0,0,0">
                    <w:txbxContent>
                      <w:p w14:paraId="6FFFF618" w14:textId="77777777" w:rsidR="002109BB" w:rsidRPr="002F27DA" w:rsidRDefault="002109BB" w:rsidP="002F27DA">
                        <w:pPr>
                          <w:jc w:val="center"/>
                          <w:rPr>
                            <w:sz w:val="20"/>
                          </w:rPr>
                        </w:pPr>
                        <w:r w:rsidRPr="002F27DA">
                          <w:rPr>
                            <w:sz w:val="20"/>
                          </w:rPr>
                          <w:t>Right Half</w:t>
                        </w:r>
                      </w:p>
                    </w:txbxContent>
                  </v:textbox>
                </v:shape>
                <v:line id="Line 210" o:spid="_x0000_s1059" style="position:absolute;flip:x y;visibility:visible;mso-wrap-style:square" from="8365,4208" to="8365,8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"/>
                <v:line id="Line 211" o:spid="_x0000_s1060" style="position:absolute;flip:x y;visibility:visible;mso-wrap-style:square" from="6795,4208" to="6795,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"/>
                <v:line id="Line 212" o:spid="_x0000_s1061" style="position:absolute;visibility:visible;mso-wrap-style:square" from="6797,6180" to="8267,6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">
                  <v:stroke dashstyle="1 1" endarrow="block"/>
                </v:line>
                <v:shape id="Text Box 213" o:spid="_x0000_s1062" type="#_x0000_t202" style="position:absolute;left:7045;top:6060;width:81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" stroked="f">
                  <v:textbox inset="0,0,0,0">
                    <w:txbxContent>
                      <w:p w14:paraId="56722F1B" w14:textId="77777777" w:rsidR="002109BB" w:rsidRDefault="002109BB" w:rsidP="002F27DA">
                        <w:r>
                          <w:t xml:space="preserve"> </w:t>
                        </w:r>
                        <w:r w:rsidRPr="005F5CBE">
                          <w:rPr>
                            <w:sz w:val="20"/>
                          </w:rPr>
                          <w:t>16 to</w:t>
                        </w:r>
                        <w:r>
                          <w:t xml:space="preserve"> </w:t>
                        </w:r>
                        <w:r w:rsidRPr="005F5CBE">
                          <w:rPr>
                            <w:sz w:val="20"/>
                          </w:rPr>
                          <w:t xml:space="preserve">31 </w:t>
                        </w:r>
                      </w:p>
                    </w:txbxContent>
                  </v:textbox>
                </v:shape>
                <v:line id="Line 214" o:spid="_x0000_s1063" style="position:absolute;visibility:visible;mso-wrap-style:square" from="6644,7986" to="8624,7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Line 215" o:spid="_x0000_s1064" style="position:absolute;visibility:visible;mso-wrap-style:square" from="6645,7843" to="8625,7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"/>
                <v:line id="Line 216" o:spid="_x0000_s1065" style="position:absolute;flip:y;visibility:visible;mso-wrap-style:square" from="7695,6766" to="7695,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">
                  <v:stroke dashstyle="1 1" endarrow="classic" endarrowwidth="narrow" endarrowlength="short"/>
                </v:line>
                <v:shape id="Text Box 217" o:spid="_x0000_s1066" type="#_x0000_t202" style="position:absolute;left:7235;top:7162;width:83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" stroked="f">
                  <v:textbox inset="0,0,0,0">
                    <w:txbxContent>
                      <w:p w14:paraId="30336362" w14:textId="77777777" w:rsidR="002109BB" w:rsidRPr="005F5CBE" w:rsidRDefault="002109BB" w:rsidP="002F27DA">
                        <w:pPr>
                          <w:rPr>
                            <w:sz w:val="20"/>
                          </w:rPr>
                        </w:pPr>
                        <w:r w:rsidRPr="005F5CBE">
                          <w:rPr>
                            <w:sz w:val="20"/>
                          </w:rPr>
                          <w:t>0 to 511</w:t>
                        </w:r>
                      </w:p>
                    </w:txbxContent>
                  </v:textbox>
                </v:shape>
                <v:shape id="Text Box 218" o:spid="_x0000_s1067" type="#_x0000_t202" style="position:absolute;left:5695;top:2955;width:1090;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" filled="f" stroked="f">
                  <v:textbox inset="0,0,0,0">
                    <w:txbxContent>
                      <w:p w14:paraId="2D15A10E" w14:textId="77777777" w:rsidR="002109BB" w:rsidRPr="003D260A" w:rsidRDefault="002109BB" w:rsidP="002F27DA">
                        <w:pPr>
                          <w:jc w:val="center"/>
                          <w:rPr>
                            <w:sz w:val="20"/>
                          </w:rPr>
                        </w:pPr>
                        <w:r w:rsidRPr="003D260A">
                          <w:rPr>
                            <w:sz w:val="20"/>
                          </w:rPr>
                          <w:t>Redundant Column</w:t>
                        </w:r>
                      </w:p>
                    </w:txbxContent>
                  </v:textbox>
                </v:shape>
                <v:line id="Line 219" o:spid="_x0000_s1068" style="position:absolute;visibility:visible;mso-wrap-style:square" from="3847,7746" to="5827,7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"/>
                <v:line id="Line 220" o:spid="_x0000_s1069" style="position:absolute;visibility:visible;mso-wrap-style:square" from="6652,7731" to="8632,7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"/>
                <v:line id="Line 221" o:spid="_x0000_s1070" style="position:absolute;flip:y;visibility:visible;mso-wrap-style:square" from="3425,7933" to="4220,7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">
                  <v:stroke endarrow="classic" endarrowwidth="narrow" endarrowlength="short"/>
                </v:line>
                <v:line id="Line 222" o:spid="_x0000_s1071" style="position:absolute;visibility:visible;mso-wrap-style:square" from="3425,8027" to="4215,8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">
                  <v:stroke endarrow="classic" endarrowwidth="narrow" endarrowlength="short"/>
                </v:line>
                <v:line id="Line 223" o:spid="_x0000_s1072" style="position:absolute;visibility:visible;mso-wrap-style:square" from="4025,7940" to="7303,7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">
                  <v:stroke dashstyle="1 1" endarrow="classic" endarrowwidth="narrow" endarrowlength="short" endcap="round"/>
                </v:line>
                <v:line id="Line 224" o:spid="_x0000_s1073" style="position:absolute;visibility:visible;mso-wrap-style:square" from="4002,8056" to="7310,8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">
                  <v:stroke dashstyle="1 1" endarrow="classic" endarrowwidth="narrow" endarrowlength="short" endcap="round"/>
                </v:line>
                <v:rect id="Rectangle 225" o:spid="_x0000_s1074" style="position:absolute;left:3833;top:4226;width:143;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" fillcolor="#9cf"/>
                <v:rect id="Rectangle 226" o:spid="_x0000_s1075" style="position:absolute;left:8503;top:4209;width:1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" fillcolor="#9cf"/>
                <v:line id="Line 227" o:spid="_x0000_s1076" style="position:absolute;visibility:visible;mso-wrap-style:square" from="6120,3539" to="8580,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">
                  <v:stroke endarrow="classic" endarrowwidth="narrow" endarrowlength="short"/>
                </v:line>
                <v:line id="Line 228" o:spid="_x0000_s1077" style="position:absolute;flip:x;visibility:visible;mso-wrap-style:square" from="3880,3528" to="6080,4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">
                  <v:stroke endarrow="classic" endarrowwidth="narrow" endarrowlength="short"/>
                </v:line>
                <v:shape id="Text Box 229" o:spid="_x0000_s1078" type="#_x0000_t202" style="position:absolute;left:5855;top:5491;width:7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" strokeweight="1pt">
                  <v:textbox inset="0,0,0,0">
                    <w:txbxContent>
                      <w:p w14:paraId="237CB31E" w14:textId="77777777" w:rsidR="002109BB" w:rsidRPr="005F5CBE" w:rsidRDefault="002109BB" w:rsidP="002F27DA">
                        <w:pPr>
                          <w:jc w:val="center"/>
                          <w:rPr>
                            <w:sz w:val="20"/>
                          </w:rPr>
                        </w:pPr>
                        <w:r w:rsidRPr="005F5CBE">
                          <w:rPr>
                            <w:sz w:val="20"/>
                          </w:rPr>
                          <w:t>Control Circuitry</w:t>
                        </w:r>
                      </w:p>
                    </w:txbxContent>
                  </v:textbox>
                </v:shape>
                <v:rect id="Rectangle 230" o:spid="_x0000_s1079" style="position:absolute;left:3835;top:8119;width:153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" fillcolor="#396"/>
                <v:rect id="Rectangle 231" o:spid="_x0000_s1080" style="position:absolute;left:7125;top:8119;width:153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" fillcolor="#396"/>
                <v:line id="Line 232" o:spid="_x0000_s1081" style="position:absolute;flip:x y;visibility:visible;mso-wrap-style:square" from="4795,8259" to="5925,9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">
                  <v:stroke endarrow="block"/>
                </v:line>
                <v:line id="Line 233" o:spid="_x0000_s1082" style="position:absolute;flip:y;visibility:visible;mso-wrap-style:square" from="6105,8259" to="7445,9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">
                  <v:stroke endarrow="block"/>
                </v:line>
                <v:shape id="Text Box 234" o:spid="_x0000_s1083" type="#_x0000_t202" style="position:absolute;left:5375;top:9249;width:167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" filled="f" stroked="f">
                  <v:textbox inset="0,0,0,0">
                    <w:txbxContent>
                      <w:p w14:paraId="7B2E8301" w14:textId="77777777" w:rsidR="002109BB" w:rsidRPr="005F5CBE" w:rsidRDefault="002109BB" w:rsidP="002F27DA">
                        <w:pPr>
                          <w:rPr>
                            <w:sz w:val="20"/>
                          </w:rPr>
                        </w:pPr>
                        <w:r w:rsidRPr="005F5CBE">
                          <w:rPr>
                            <w:sz w:val="20"/>
                          </w:rPr>
                          <w:t>Column Encoder</w:t>
                        </w:r>
                      </w:p>
                    </w:txbxContent>
                  </v:textbox>
                </v:shape>
                <v:shape id="Text Box 235" o:spid="_x0000_s1084" type="#_x0000_t202" style="position:absolute;left:2280;top:7709;width:111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" filled="f" stroked="f">
                  <v:textbox inset="0,0,0,0">
                    <w:txbxContent>
                      <w:p w14:paraId="2DA6CDE7" w14:textId="77777777" w:rsidR="002109BB" w:rsidRPr="005F5CBE" w:rsidRDefault="002109BB" w:rsidP="002F27DA">
                        <w:pPr>
                          <w:rPr>
                            <w:sz w:val="20"/>
                          </w:rPr>
                        </w:pPr>
                        <w:r w:rsidRPr="005F5CBE">
                          <w:rPr>
                            <w:sz w:val="20"/>
                          </w:rPr>
                          <w:t>Redundant Row Pair</w:t>
                        </w:r>
                      </w:p>
                    </w:txbxContent>
                  </v:textbox>
                </v:shape>
                <v:shape id="Text Box 236" o:spid="_x0000_s1085" type="#_x0000_t202" style="position:absolute;left:4435;top:7146;width:78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" stroked="f">
                  <v:textbox inset="0,0,0,0">
                    <w:txbxContent>
                      <w:p w14:paraId="779E716E" w14:textId="77777777" w:rsidR="002109BB" w:rsidRPr="005F5CBE" w:rsidRDefault="002109BB" w:rsidP="002F27DA">
                        <w:pPr>
                          <w:rPr>
                            <w:sz w:val="20"/>
                          </w:rPr>
                        </w:pPr>
                        <w:r w:rsidRPr="005F5CBE">
                          <w:rPr>
                            <w:sz w:val="20"/>
                          </w:rPr>
                          <w:t xml:space="preserve">0 to 511 </w:t>
                        </w:r>
                      </w:p>
                    </w:txbxContent>
                  </v:textbox>
                </v:shape>
                <w10:anchorlock/>
              </v:group>
            </w:pict>
          </mc:Fallback>
        </mc:AlternateContent>
      </w:r>
    </w:p>
    <w:p w14:paraId="76557587" w14:textId="37D19E5F" w:rsidR="002F27DA" w:rsidRPr="00365C5B" w:rsidRDefault="00026DDE" w:rsidP="00F635AC">
      <w:pPr>
        <w:pStyle w:val="Caption"/>
      </w:pPr>
      <w:bookmarkStart w:id="339" w:name="_Ref356287323"/>
      <w:bookmarkStart w:id="340" w:name="_Toc75782627"/>
      <w:r>
        <w:t xml:space="preserve">Figure </w:t>
      </w:r>
      <w:r w:rsidR="00C74EF9">
        <w:fldChar w:fldCharType="begin"/>
      </w:r>
      <w:r w:rsidR="002B71F0">
        <w:instrText xml:space="preserve"> SEQ Figure \* ARABIC </w:instrText>
      </w:r>
      <w:r w:rsidR="00C74EF9">
        <w:fldChar w:fldCharType="separate"/>
      </w:r>
      <w:r w:rsidR="00BA1137">
        <w:rPr>
          <w:noProof/>
        </w:rPr>
        <w:t>11</w:t>
      </w:r>
      <w:r w:rsidR="00C74EF9">
        <w:rPr>
          <w:noProof/>
        </w:rPr>
        <w:fldChar w:fldCharType="end"/>
      </w:r>
      <w:bookmarkEnd w:id="339"/>
      <w:r>
        <w:t xml:space="preserve">. </w:t>
      </w:r>
      <w:r w:rsidRPr="00365C5B">
        <w:t xml:space="preserve">Dolphin Technology 8Kx32 cm16 Memory </w:t>
      </w:r>
      <w:r w:rsidR="00EF0389">
        <w:t>W</w:t>
      </w:r>
      <w:r w:rsidRPr="00365C5B">
        <w:t>ith Row/Column Redundancy</w:t>
      </w:r>
      <w:bookmarkEnd w:id="340"/>
    </w:p>
    <w:p w14:paraId="478ABD85" w14:textId="20FAE43F" w:rsidR="00A3441E" w:rsidRPr="00365C5B" w:rsidRDefault="00813D56" w:rsidP="00A3441E">
      <w:pPr>
        <w:rPr>
          <w:szCs w:val="22"/>
        </w:rPr>
      </w:pPr>
      <w:r>
        <w:rPr>
          <w:szCs w:val="22"/>
        </w:rPr>
        <w:t xml:space="preserve">Considering the diagram of </w:t>
      </w:r>
      <w:r w:rsidR="00C74EF9">
        <w:rPr>
          <w:szCs w:val="22"/>
        </w:rPr>
        <w:fldChar w:fldCharType="begin"/>
      </w:r>
      <w:r>
        <w:rPr>
          <w:szCs w:val="22"/>
        </w:rPr>
        <w:instrText xml:space="preserve"> REF _Ref356226670 \h </w:instrText>
      </w:r>
      <w:r w:rsidR="00C74EF9">
        <w:rPr>
          <w:szCs w:val="22"/>
        </w:rPr>
      </w:r>
      <w:r w:rsidR="00C74EF9">
        <w:rPr>
          <w:szCs w:val="22"/>
        </w:rPr>
        <w:fldChar w:fldCharType="separate"/>
      </w:r>
      <w:r w:rsidR="00BA1137">
        <w:t xml:space="preserve">Figure </w:t>
      </w:r>
      <w:r w:rsidR="00BA1137">
        <w:rPr>
          <w:noProof/>
        </w:rPr>
        <w:t>13</w:t>
      </w:r>
      <w:r w:rsidR="00C74EF9">
        <w:rPr>
          <w:szCs w:val="22"/>
        </w:rPr>
        <w:fldChar w:fldCharType="end"/>
      </w:r>
      <w:r w:rsidR="00A3441E" w:rsidRPr="00365C5B">
        <w:rPr>
          <w:szCs w:val="22"/>
        </w:rPr>
        <w:t xml:space="preserve">, the given structure will have 28 fuses incorporated for each block of 8K x 32.The control bits are binary codes which will be used to select the desired row/column to be shifted.  Thus, a binary code of all 0’s will result in no redundant row/column while a particular bit set to 1 will result in the shift in the rows/column.  </w:t>
      </w:r>
      <w:r w:rsidR="00C74EF9">
        <w:rPr>
          <w:szCs w:val="22"/>
        </w:rPr>
        <w:lastRenderedPageBreak/>
        <w:fldChar w:fldCharType="begin"/>
      </w:r>
      <w:r w:rsidR="000A7393">
        <w:rPr>
          <w:szCs w:val="22"/>
        </w:rPr>
        <w:instrText xml:space="preserve"> REF _Ref468722127 \h </w:instrText>
      </w:r>
      <w:r w:rsidR="00C74EF9">
        <w:rPr>
          <w:szCs w:val="22"/>
        </w:rPr>
      </w:r>
      <w:r w:rsidR="00C74EF9">
        <w:rPr>
          <w:szCs w:val="22"/>
        </w:rPr>
        <w:fldChar w:fldCharType="separate"/>
      </w:r>
      <w:r w:rsidR="00BA1137" w:rsidRPr="00E11263">
        <w:t xml:space="preserve">Table </w:t>
      </w:r>
      <w:r w:rsidR="00BA1137">
        <w:rPr>
          <w:noProof/>
        </w:rPr>
        <w:t>1</w:t>
      </w:r>
      <w:r w:rsidR="00C74EF9">
        <w:rPr>
          <w:szCs w:val="22"/>
        </w:rPr>
        <w:fldChar w:fldCharType="end"/>
      </w:r>
      <w:r w:rsidR="00A3441E" w:rsidRPr="00365C5B">
        <w:rPr>
          <w:szCs w:val="22"/>
        </w:rPr>
        <w:t xml:space="preserve"> outlines the mapping for the column redundancy.  The top level pin numbering used is the same as the fuse numbers to avoid any confusion. </w:t>
      </w:r>
    </w:p>
    <w:p w14:paraId="30956C5C" w14:textId="0017872C" w:rsidR="00A3441E" w:rsidRDefault="00A3441E" w:rsidP="00F635AC">
      <w:pPr>
        <w:pStyle w:val="Caption"/>
      </w:pPr>
      <w:bookmarkStart w:id="341" w:name="_Toc332992284"/>
      <w:bookmarkStart w:id="342" w:name="_Toc75782642"/>
      <w:r w:rsidRPr="00913F59">
        <w:t xml:space="preserve">Table </w:t>
      </w:r>
      <w:r w:rsidR="00C74EF9">
        <w:fldChar w:fldCharType="begin"/>
      </w:r>
      <w:r w:rsidR="002B71F0">
        <w:instrText xml:space="preserve"> SEQ Table \* ARABIC </w:instrText>
      </w:r>
      <w:r w:rsidR="00C74EF9">
        <w:fldChar w:fldCharType="separate"/>
      </w:r>
      <w:r w:rsidR="00BA1137">
        <w:rPr>
          <w:noProof/>
        </w:rPr>
        <w:t>5</w:t>
      </w:r>
      <w:r w:rsidR="00C74EF9">
        <w:rPr>
          <w:noProof/>
        </w:rPr>
        <w:fldChar w:fldCharType="end"/>
      </w:r>
      <w:r>
        <w:t xml:space="preserve">. </w:t>
      </w:r>
      <w:r w:rsidR="00EF0389">
        <w:t>F</w:t>
      </w:r>
      <w:r w:rsidRPr="00365C5B">
        <w:t xml:space="preserve">use </w:t>
      </w:r>
      <w:r w:rsidR="00EF0389">
        <w:t>B</w:t>
      </w:r>
      <w:r w:rsidRPr="00365C5B">
        <w:t xml:space="preserve">ox Column </w:t>
      </w:r>
      <w:r w:rsidR="00EF0389">
        <w:t>B</w:t>
      </w:r>
      <w:r w:rsidRPr="00365C5B">
        <w:t xml:space="preserve">it </w:t>
      </w:r>
      <w:r w:rsidR="00EF0389">
        <w:t>M</w:t>
      </w:r>
      <w:r w:rsidRPr="00365C5B">
        <w:t>ap of the 8K x 32</w:t>
      </w:r>
      <w:bookmarkEnd w:id="341"/>
      <w:bookmarkEnd w:id="342"/>
    </w:p>
    <w:tbl>
      <w:tblPr>
        <w:tblStyle w:val="Dolphin"/>
        <w:tblW w:w="9072" w:type="dxa"/>
        <w:tblLook w:val="04A0" w:firstRow="1" w:lastRow="0" w:firstColumn="1" w:lastColumn="0" w:noHBand="0" w:noVBand="1"/>
      </w:tblPr>
      <w:tblGrid>
        <w:gridCol w:w="2267"/>
        <w:gridCol w:w="2269"/>
        <w:gridCol w:w="2267"/>
        <w:gridCol w:w="2269"/>
      </w:tblGrid>
      <w:tr w:rsidR="00A3441E" w:rsidRPr="00365C5B" w14:paraId="5A63A47A" w14:textId="77777777" w:rsidTr="00A3441E">
        <w:trPr>
          <w:cnfStyle w:val="100000000000" w:firstRow="1" w:lastRow="0" w:firstColumn="0" w:lastColumn="0" w:oddVBand="0" w:evenVBand="0" w:oddHBand="0" w:evenHBand="0" w:firstRowFirstColumn="0" w:firstRowLastColumn="0" w:lastRowFirstColumn="0" w:lastRowLastColumn="0"/>
          <w:trHeight w:val="284"/>
        </w:trPr>
        <w:tc>
          <w:tcPr>
            <w:tcW w:w="3789" w:type="dxa"/>
            <w:gridSpan w:val="2"/>
          </w:tcPr>
          <w:p w14:paraId="6F6AE57A" w14:textId="77777777" w:rsidR="00A3441E" w:rsidRPr="00365C5B" w:rsidRDefault="00A3441E" w:rsidP="00A3441E">
            <w:pPr>
              <w:pStyle w:val="Table"/>
            </w:pPr>
            <w:r w:rsidRPr="00365C5B">
              <w:t>Left Hand Side</w:t>
            </w:r>
          </w:p>
        </w:tc>
        <w:tc>
          <w:tcPr>
            <w:tcW w:w="3789" w:type="dxa"/>
            <w:gridSpan w:val="2"/>
          </w:tcPr>
          <w:p w14:paraId="72F27446" w14:textId="77777777" w:rsidR="00A3441E" w:rsidRPr="00365C5B" w:rsidRDefault="00A3441E" w:rsidP="00A3441E">
            <w:pPr>
              <w:pStyle w:val="Table"/>
            </w:pPr>
            <w:r w:rsidRPr="00365C5B">
              <w:t>Right Hand Side</w:t>
            </w:r>
          </w:p>
        </w:tc>
      </w:tr>
      <w:tr w:rsidR="00A3441E" w:rsidRPr="00365C5B" w14:paraId="7A3935AA" w14:textId="77777777" w:rsidTr="00A3441E">
        <w:trPr>
          <w:trHeight w:val="284"/>
        </w:trPr>
        <w:tc>
          <w:tcPr>
            <w:tcW w:w="1894" w:type="dxa"/>
          </w:tcPr>
          <w:p w14:paraId="3BA9D0AF" w14:textId="77777777" w:rsidR="00A3441E" w:rsidRPr="00365C5B" w:rsidRDefault="00A3441E" w:rsidP="00A3441E">
            <w:pPr>
              <w:pStyle w:val="Table"/>
            </w:pPr>
            <w:r w:rsidRPr="00365C5B">
              <w:t>Column bits [4:0]</w:t>
            </w:r>
          </w:p>
        </w:tc>
        <w:tc>
          <w:tcPr>
            <w:tcW w:w="1895" w:type="dxa"/>
          </w:tcPr>
          <w:p w14:paraId="7CB7A6C8" w14:textId="77777777" w:rsidR="00A3441E" w:rsidRPr="00365C5B" w:rsidRDefault="00A3441E" w:rsidP="00A3441E">
            <w:pPr>
              <w:pStyle w:val="Table"/>
            </w:pPr>
            <w:r w:rsidRPr="00365C5B">
              <w:t>Shifted Column</w:t>
            </w:r>
          </w:p>
        </w:tc>
        <w:tc>
          <w:tcPr>
            <w:tcW w:w="1894" w:type="dxa"/>
          </w:tcPr>
          <w:p w14:paraId="2C86455D" w14:textId="77777777" w:rsidR="00A3441E" w:rsidRPr="00365C5B" w:rsidRDefault="00A3441E" w:rsidP="00A3441E">
            <w:pPr>
              <w:pStyle w:val="Table"/>
            </w:pPr>
            <w:r w:rsidRPr="00365C5B">
              <w:t>Column bits [4:0]</w:t>
            </w:r>
          </w:p>
        </w:tc>
        <w:tc>
          <w:tcPr>
            <w:tcW w:w="1895" w:type="dxa"/>
          </w:tcPr>
          <w:p w14:paraId="361FBA42" w14:textId="77777777" w:rsidR="00A3441E" w:rsidRPr="00365C5B" w:rsidRDefault="00A3441E" w:rsidP="00A3441E">
            <w:pPr>
              <w:pStyle w:val="Table"/>
            </w:pPr>
            <w:r w:rsidRPr="00365C5B">
              <w:t>Shifted Column</w:t>
            </w:r>
          </w:p>
        </w:tc>
      </w:tr>
      <w:tr w:rsidR="00A3441E" w:rsidRPr="00365C5B" w14:paraId="2A3FD93D" w14:textId="77777777" w:rsidTr="00A3441E">
        <w:trPr>
          <w:trHeight w:val="284"/>
        </w:trPr>
        <w:tc>
          <w:tcPr>
            <w:tcW w:w="1894" w:type="dxa"/>
          </w:tcPr>
          <w:p w14:paraId="7FCCA3BB" w14:textId="77777777" w:rsidR="00A3441E" w:rsidRPr="00365C5B" w:rsidRDefault="00A3441E" w:rsidP="00A3441E">
            <w:pPr>
              <w:pStyle w:val="Table"/>
            </w:pPr>
            <w:r w:rsidRPr="00365C5B">
              <w:t>00000</w:t>
            </w:r>
          </w:p>
        </w:tc>
        <w:tc>
          <w:tcPr>
            <w:tcW w:w="1895" w:type="dxa"/>
          </w:tcPr>
          <w:p w14:paraId="68B22934" w14:textId="77777777" w:rsidR="00A3441E" w:rsidRPr="00365C5B" w:rsidRDefault="00A3441E" w:rsidP="00A3441E">
            <w:pPr>
              <w:pStyle w:val="Table"/>
            </w:pPr>
            <w:r w:rsidRPr="00365C5B">
              <w:t>None</w:t>
            </w:r>
          </w:p>
        </w:tc>
        <w:tc>
          <w:tcPr>
            <w:tcW w:w="1894" w:type="dxa"/>
          </w:tcPr>
          <w:p w14:paraId="15E39BDD" w14:textId="77777777" w:rsidR="00A3441E" w:rsidRPr="00365C5B" w:rsidRDefault="00A3441E" w:rsidP="00A3441E">
            <w:pPr>
              <w:pStyle w:val="Table"/>
            </w:pPr>
            <w:r w:rsidRPr="00365C5B">
              <w:t>00000</w:t>
            </w:r>
          </w:p>
        </w:tc>
        <w:tc>
          <w:tcPr>
            <w:tcW w:w="1895" w:type="dxa"/>
          </w:tcPr>
          <w:p w14:paraId="57DF3D4F" w14:textId="77777777" w:rsidR="00A3441E" w:rsidRPr="00365C5B" w:rsidRDefault="00A3441E" w:rsidP="00A3441E">
            <w:pPr>
              <w:pStyle w:val="Table"/>
            </w:pPr>
            <w:r w:rsidRPr="00365C5B">
              <w:t>None</w:t>
            </w:r>
          </w:p>
        </w:tc>
      </w:tr>
      <w:tr w:rsidR="00A3441E" w:rsidRPr="00365C5B" w14:paraId="10B5EFE7" w14:textId="77777777" w:rsidTr="00A3441E">
        <w:trPr>
          <w:trHeight w:val="284"/>
        </w:trPr>
        <w:tc>
          <w:tcPr>
            <w:tcW w:w="1894" w:type="dxa"/>
          </w:tcPr>
          <w:p w14:paraId="6E7DD552" w14:textId="77777777" w:rsidR="00A3441E" w:rsidRPr="00365C5B" w:rsidRDefault="00A3441E" w:rsidP="00A3441E">
            <w:pPr>
              <w:pStyle w:val="Table"/>
            </w:pPr>
            <w:r w:rsidRPr="00365C5B">
              <w:t>00001</w:t>
            </w:r>
          </w:p>
        </w:tc>
        <w:tc>
          <w:tcPr>
            <w:tcW w:w="1895" w:type="dxa"/>
          </w:tcPr>
          <w:p w14:paraId="6C6D94A9" w14:textId="77777777" w:rsidR="00A3441E" w:rsidRPr="00365C5B" w:rsidRDefault="00A3441E" w:rsidP="00A3441E">
            <w:pPr>
              <w:pStyle w:val="Table"/>
            </w:pPr>
            <w:r w:rsidRPr="00365C5B">
              <w:t>0</w:t>
            </w:r>
          </w:p>
        </w:tc>
        <w:tc>
          <w:tcPr>
            <w:tcW w:w="1894" w:type="dxa"/>
          </w:tcPr>
          <w:p w14:paraId="42ED0A8F" w14:textId="77777777" w:rsidR="00A3441E" w:rsidRPr="00365C5B" w:rsidRDefault="00A3441E" w:rsidP="00A3441E">
            <w:pPr>
              <w:pStyle w:val="Table"/>
            </w:pPr>
            <w:r w:rsidRPr="00365C5B">
              <w:t>00001</w:t>
            </w:r>
          </w:p>
        </w:tc>
        <w:tc>
          <w:tcPr>
            <w:tcW w:w="1895" w:type="dxa"/>
          </w:tcPr>
          <w:p w14:paraId="1ABAF0D6" w14:textId="77777777" w:rsidR="00A3441E" w:rsidRPr="00365C5B" w:rsidRDefault="00A3441E" w:rsidP="00A3441E">
            <w:pPr>
              <w:pStyle w:val="Table"/>
            </w:pPr>
            <w:r w:rsidRPr="00365C5B">
              <w:t>16</w:t>
            </w:r>
          </w:p>
        </w:tc>
      </w:tr>
      <w:tr w:rsidR="00A3441E" w:rsidRPr="00365C5B" w14:paraId="45988B7E" w14:textId="77777777" w:rsidTr="00A3441E">
        <w:trPr>
          <w:trHeight w:val="284"/>
        </w:trPr>
        <w:tc>
          <w:tcPr>
            <w:tcW w:w="1894" w:type="dxa"/>
          </w:tcPr>
          <w:p w14:paraId="2EC12033" w14:textId="77777777" w:rsidR="00A3441E" w:rsidRPr="00365C5B" w:rsidRDefault="00A3441E" w:rsidP="00A3441E">
            <w:pPr>
              <w:pStyle w:val="Table"/>
            </w:pPr>
            <w:r w:rsidRPr="00365C5B">
              <w:t>00010</w:t>
            </w:r>
          </w:p>
        </w:tc>
        <w:tc>
          <w:tcPr>
            <w:tcW w:w="1895" w:type="dxa"/>
          </w:tcPr>
          <w:p w14:paraId="41FD0F9B" w14:textId="77777777" w:rsidR="00A3441E" w:rsidRPr="00365C5B" w:rsidRDefault="00A3441E" w:rsidP="00A3441E">
            <w:pPr>
              <w:pStyle w:val="Table"/>
            </w:pPr>
            <w:r w:rsidRPr="00365C5B">
              <w:t>1</w:t>
            </w:r>
          </w:p>
        </w:tc>
        <w:tc>
          <w:tcPr>
            <w:tcW w:w="1894" w:type="dxa"/>
          </w:tcPr>
          <w:p w14:paraId="244C874D" w14:textId="77777777" w:rsidR="00A3441E" w:rsidRPr="00365C5B" w:rsidRDefault="00A3441E" w:rsidP="00A3441E">
            <w:pPr>
              <w:pStyle w:val="Table"/>
            </w:pPr>
            <w:r w:rsidRPr="00365C5B">
              <w:t>00010</w:t>
            </w:r>
          </w:p>
        </w:tc>
        <w:tc>
          <w:tcPr>
            <w:tcW w:w="1895" w:type="dxa"/>
          </w:tcPr>
          <w:p w14:paraId="26EF4E38" w14:textId="77777777" w:rsidR="00A3441E" w:rsidRPr="00365C5B" w:rsidRDefault="00A3441E" w:rsidP="00A3441E">
            <w:pPr>
              <w:pStyle w:val="Table"/>
            </w:pPr>
            <w:r w:rsidRPr="00365C5B">
              <w:t>17</w:t>
            </w:r>
          </w:p>
        </w:tc>
      </w:tr>
      <w:tr w:rsidR="00A3441E" w:rsidRPr="00365C5B" w14:paraId="310B575F" w14:textId="77777777" w:rsidTr="00A3441E">
        <w:trPr>
          <w:trHeight w:val="284"/>
        </w:trPr>
        <w:tc>
          <w:tcPr>
            <w:tcW w:w="1894" w:type="dxa"/>
          </w:tcPr>
          <w:p w14:paraId="082C2FC0" w14:textId="77777777" w:rsidR="00A3441E" w:rsidRPr="00365C5B" w:rsidRDefault="00A3441E" w:rsidP="00A3441E">
            <w:pPr>
              <w:pStyle w:val="Table"/>
            </w:pPr>
            <w:r w:rsidRPr="00365C5B">
              <w:t>00011</w:t>
            </w:r>
          </w:p>
        </w:tc>
        <w:tc>
          <w:tcPr>
            <w:tcW w:w="1895" w:type="dxa"/>
          </w:tcPr>
          <w:p w14:paraId="22309D76" w14:textId="77777777" w:rsidR="00A3441E" w:rsidRPr="00365C5B" w:rsidRDefault="00A3441E" w:rsidP="00A3441E">
            <w:pPr>
              <w:pStyle w:val="Table"/>
            </w:pPr>
            <w:r w:rsidRPr="00365C5B">
              <w:t>2</w:t>
            </w:r>
          </w:p>
        </w:tc>
        <w:tc>
          <w:tcPr>
            <w:tcW w:w="1894" w:type="dxa"/>
          </w:tcPr>
          <w:p w14:paraId="3E1580FF" w14:textId="77777777" w:rsidR="00A3441E" w:rsidRPr="00365C5B" w:rsidRDefault="00A3441E" w:rsidP="00A3441E">
            <w:pPr>
              <w:pStyle w:val="Table"/>
            </w:pPr>
            <w:r w:rsidRPr="00365C5B">
              <w:t>00011</w:t>
            </w:r>
          </w:p>
        </w:tc>
        <w:tc>
          <w:tcPr>
            <w:tcW w:w="1895" w:type="dxa"/>
          </w:tcPr>
          <w:p w14:paraId="5A029B44" w14:textId="77777777" w:rsidR="00A3441E" w:rsidRPr="00365C5B" w:rsidRDefault="00A3441E" w:rsidP="00A3441E">
            <w:pPr>
              <w:pStyle w:val="Table"/>
            </w:pPr>
            <w:r w:rsidRPr="00365C5B">
              <w:t>18</w:t>
            </w:r>
          </w:p>
        </w:tc>
      </w:tr>
      <w:tr w:rsidR="00A3441E" w:rsidRPr="00365C5B" w14:paraId="0E845A68" w14:textId="77777777" w:rsidTr="00A3441E">
        <w:trPr>
          <w:trHeight w:val="284"/>
        </w:trPr>
        <w:tc>
          <w:tcPr>
            <w:tcW w:w="1894" w:type="dxa"/>
          </w:tcPr>
          <w:p w14:paraId="1B239EEC" w14:textId="77777777" w:rsidR="00A3441E" w:rsidRPr="00365C5B" w:rsidRDefault="00A3441E" w:rsidP="00A3441E">
            <w:pPr>
              <w:pStyle w:val="Table"/>
            </w:pPr>
            <w:r w:rsidRPr="00365C5B">
              <w:t>00100</w:t>
            </w:r>
          </w:p>
        </w:tc>
        <w:tc>
          <w:tcPr>
            <w:tcW w:w="1895" w:type="dxa"/>
          </w:tcPr>
          <w:p w14:paraId="40947B2E" w14:textId="77777777" w:rsidR="00A3441E" w:rsidRPr="00365C5B" w:rsidRDefault="00A3441E" w:rsidP="00A3441E">
            <w:pPr>
              <w:pStyle w:val="Table"/>
            </w:pPr>
            <w:r w:rsidRPr="00365C5B">
              <w:t>3</w:t>
            </w:r>
          </w:p>
        </w:tc>
        <w:tc>
          <w:tcPr>
            <w:tcW w:w="1894" w:type="dxa"/>
          </w:tcPr>
          <w:p w14:paraId="1B467D70" w14:textId="77777777" w:rsidR="00A3441E" w:rsidRPr="00365C5B" w:rsidRDefault="00A3441E" w:rsidP="00A3441E">
            <w:pPr>
              <w:pStyle w:val="Table"/>
            </w:pPr>
            <w:r w:rsidRPr="00365C5B">
              <w:t>00100</w:t>
            </w:r>
          </w:p>
        </w:tc>
        <w:tc>
          <w:tcPr>
            <w:tcW w:w="1895" w:type="dxa"/>
          </w:tcPr>
          <w:p w14:paraId="7A46F079" w14:textId="77777777" w:rsidR="00A3441E" w:rsidRPr="00365C5B" w:rsidRDefault="00A3441E" w:rsidP="00A3441E">
            <w:pPr>
              <w:pStyle w:val="Table"/>
            </w:pPr>
            <w:r w:rsidRPr="00365C5B">
              <w:t>19</w:t>
            </w:r>
          </w:p>
        </w:tc>
      </w:tr>
      <w:tr w:rsidR="00A3441E" w:rsidRPr="00365C5B" w14:paraId="5DA1B830" w14:textId="77777777" w:rsidTr="00A3441E">
        <w:trPr>
          <w:trHeight w:val="284"/>
        </w:trPr>
        <w:tc>
          <w:tcPr>
            <w:tcW w:w="1894" w:type="dxa"/>
          </w:tcPr>
          <w:p w14:paraId="068CF26B" w14:textId="77777777" w:rsidR="00A3441E" w:rsidRPr="00365C5B" w:rsidRDefault="00A3441E" w:rsidP="00A3441E">
            <w:pPr>
              <w:pStyle w:val="Table"/>
            </w:pPr>
            <w:r w:rsidRPr="00365C5B">
              <w:t>00101</w:t>
            </w:r>
          </w:p>
        </w:tc>
        <w:tc>
          <w:tcPr>
            <w:tcW w:w="1895" w:type="dxa"/>
          </w:tcPr>
          <w:p w14:paraId="683CB3E8" w14:textId="77777777" w:rsidR="00A3441E" w:rsidRPr="00365C5B" w:rsidRDefault="00A3441E" w:rsidP="00A3441E">
            <w:pPr>
              <w:pStyle w:val="Table"/>
            </w:pPr>
            <w:r w:rsidRPr="00365C5B">
              <w:t>4</w:t>
            </w:r>
          </w:p>
        </w:tc>
        <w:tc>
          <w:tcPr>
            <w:tcW w:w="1894" w:type="dxa"/>
          </w:tcPr>
          <w:p w14:paraId="7BCEBE98" w14:textId="77777777" w:rsidR="00A3441E" w:rsidRPr="00365C5B" w:rsidRDefault="00A3441E" w:rsidP="00A3441E">
            <w:pPr>
              <w:pStyle w:val="Table"/>
            </w:pPr>
            <w:r w:rsidRPr="00365C5B">
              <w:t>00101</w:t>
            </w:r>
          </w:p>
        </w:tc>
        <w:tc>
          <w:tcPr>
            <w:tcW w:w="1895" w:type="dxa"/>
          </w:tcPr>
          <w:p w14:paraId="4572BBF6" w14:textId="77777777" w:rsidR="00A3441E" w:rsidRPr="00365C5B" w:rsidRDefault="00A3441E" w:rsidP="00A3441E">
            <w:pPr>
              <w:pStyle w:val="Table"/>
            </w:pPr>
            <w:r w:rsidRPr="00365C5B">
              <w:t>20</w:t>
            </w:r>
          </w:p>
        </w:tc>
      </w:tr>
      <w:tr w:rsidR="00A3441E" w:rsidRPr="00365C5B" w14:paraId="0EF6799F" w14:textId="77777777" w:rsidTr="00A3441E">
        <w:trPr>
          <w:trHeight w:val="284"/>
        </w:trPr>
        <w:tc>
          <w:tcPr>
            <w:tcW w:w="1894" w:type="dxa"/>
          </w:tcPr>
          <w:p w14:paraId="2023F1E4" w14:textId="77777777" w:rsidR="00A3441E" w:rsidRPr="00365C5B" w:rsidRDefault="00A3441E" w:rsidP="00A3441E">
            <w:pPr>
              <w:pStyle w:val="Table"/>
            </w:pPr>
            <w:r w:rsidRPr="00365C5B">
              <w:t>00110</w:t>
            </w:r>
          </w:p>
        </w:tc>
        <w:tc>
          <w:tcPr>
            <w:tcW w:w="1895" w:type="dxa"/>
          </w:tcPr>
          <w:p w14:paraId="1E037340" w14:textId="77777777" w:rsidR="00A3441E" w:rsidRPr="00365C5B" w:rsidRDefault="00A3441E" w:rsidP="00A3441E">
            <w:pPr>
              <w:pStyle w:val="Table"/>
            </w:pPr>
            <w:r w:rsidRPr="00365C5B">
              <w:t>5</w:t>
            </w:r>
          </w:p>
        </w:tc>
        <w:tc>
          <w:tcPr>
            <w:tcW w:w="1894" w:type="dxa"/>
          </w:tcPr>
          <w:p w14:paraId="0569134E" w14:textId="77777777" w:rsidR="00A3441E" w:rsidRPr="00365C5B" w:rsidRDefault="00A3441E" w:rsidP="00A3441E">
            <w:pPr>
              <w:pStyle w:val="Table"/>
            </w:pPr>
            <w:r w:rsidRPr="00365C5B">
              <w:t>00110</w:t>
            </w:r>
          </w:p>
        </w:tc>
        <w:tc>
          <w:tcPr>
            <w:tcW w:w="1895" w:type="dxa"/>
          </w:tcPr>
          <w:p w14:paraId="2B163B87" w14:textId="77777777" w:rsidR="00A3441E" w:rsidRPr="00365C5B" w:rsidRDefault="00A3441E" w:rsidP="00A3441E">
            <w:pPr>
              <w:pStyle w:val="Table"/>
            </w:pPr>
            <w:r w:rsidRPr="00365C5B">
              <w:t>21</w:t>
            </w:r>
          </w:p>
        </w:tc>
      </w:tr>
      <w:tr w:rsidR="00A3441E" w:rsidRPr="00365C5B" w14:paraId="0750370D" w14:textId="77777777" w:rsidTr="00A3441E">
        <w:trPr>
          <w:trHeight w:val="284"/>
        </w:trPr>
        <w:tc>
          <w:tcPr>
            <w:tcW w:w="1894" w:type="dxa"/>
          </w:tcPr>
          <w:p w14:paraId="20A4787E" w14:textId="77777777" w:rsidR="00A3441E" w:rsidRPr="00365C5B" w:rsidRDefault="00A3441E" w:rsidP="00A3441E">
            <w:pPr>
              <w:pStyle w:val="Table"/>
            </w:pPr>
            <w:r w:rsidRPr="00365C5B">
              <w:t>00111</w:t>
            </w:r>
          </w:p>
        </w:tc>
        <w:tc>
          <w:tcPr>
            <w:tcW w:w="1895" w:type="dxa"/>
          </w:tcPr>
          <w:p w14:paraId="60AF484C" w14:textId="77777777" w:rsidR="00A3441E" w:rsidRPr="00365C5B" w:rsidRDefault="00A3441E" w:rsidP="00A3441E">
            <w:pPr>
              <w:pStyle w:val="Table"/>
            </w:pPr>
            <w:r w:rsidRPr="00365C5B">
              <w:t>6</w:t>
            </w:r>
          </w:p>
        </w:tc>
        <w:tc>
          <w:tcPr>
            <w:tcW w:w="1894" w:type="dxa"/>
          </w:tcPr>
          <w:p w14:paraId="3F75733C" w14:textId="77777777" w:rsidR="00A3441E" w:rsidRPr="00365C5B" w:rsidRDefault="00A3441E" w:rsidP="00A3441E">
            <w:pPr>
              <w:pStyle w:val="Table"/>
            </w:pPr>
            <w:r w:rsidRPr="00365C5B">
              <w:t>00111</w:t>
            </w:r>
          </w:p>
        </w:tc>
        <w:tc>
          <w:tcPr>
            <w:tcW w:w="1895" w:type="dxa"/>
          </w:tcPr>
          <w:p w14:paraId="17D2A6A8" w14:textId="77777777" w:rsidR="00A3441E" w:rsidRPr="00365C5B" w:rsidRDefault="00A3441E" w:rsidP="00A3441E">
            <w:pPr>
              <w:pStyle w:val="Table"/>
            </w:pPr>
            <w:r w:rsidRPr="00365C5B">
              <w:t>22</w:t>
            </w:r>
          </w:p>
        </w:tc>
      </w:tr>
      <w:tr w:rsidR="00A3441E" w:rsidRPr="00365C5B" w14:paraId="60A446B0" w14:textId="77777777" w:rsidTr="00A3441E">
        <w:trPr>
          <w:trHeight w:val="284"/>
        </w:trPr>
        <w:tc>
          <w:tcPr>
            <w:tcW w:w="1894" w:type="dxa"/>
          </w:tcPr>
          <w:p w14:paraId="2B5CB428" w14:textId="77777777" w:rsidR="00A3441E" w:rsidRPr="00365C5B" w:rsidRDefault="00A3441E" w:rsidP="00A3441E">
            <w:pPr>
              <w:pStyle w:val="Table"/>
            </w:pPr>
            <w:r w:rsidRPr="00365C5B">
              <w:t>.</w:t>
            </w:r>
          </w:p>
        </w:tc>
        <w:tc>
          <w:tcPr>
            <w:tcW w:w="1895" w:type="dxa"/>
          </w:tcPr>
          <w:p w14:paraId="1E78327B" w14:textId="77777777" w:rsidR="00A3441E" w:rsidRPr="00365C5B" w:rsidRDefault="00A3441E" w:rsidP="00A3441E">
            <w:pPr>
              <w:pStyle w:val="Table"/>
            </w:pPr>
            <w:r w:rsidRPr="00365C5B">
              <w:t>.</w:t>
            </w:r>
          </w:p>
        </w:tc>
        <w:tc>
          <w:tcPr>
            <w:tcW w:w="1894" w:type="dxa"/>
          </w:tcPr>
          <w:p w14:paraId="04356B42" w14:textId="77777777" w:rsidR="00A3441E" w:rsidRPr="00365C5B" w:rsidRDefault="00A3441E" w:rsidP="00A3441E">
            <w:pPr>
              <w:pStyle w:val="Table"/>
            </w:pPr>
            <w:r w:rsidRPr="00365C5B">
              <w:t>.</w:t>
            </w:r>
          </w:p>
        </w:tc>
        <w:tc>
          <w:tcPr>
            <w:tcW w:w="1895" w:type="dxa"/>
          </w:tcPr>
          <w:p w14:paraId="10607CE6" w14:textId="77777777" w:rsidR="00A3441E" w:rsidRPr="00365C5B" w:rsidRDefault="00A3441E" w:rsidP="00A3441E">
            <w:pPr>
              <w:pStyle w:val="Table"/>
            </w:pPr>
          </w:p>
        </w:tc>
      </w:tr>
      <w:tr w:rsidR="00A3441E" w:rsidRPr="00365C5B" w14:paraId="78B966DB" w14:textId="77777777" w:rsidTr="00A3441E">
        <w:trPr>
          <w:trHeight w:val="284"/>
        </w:trPr>
        <w:tc>
          <w:tcPr>
            <w:tcW w:w="1894" w:type="dxa"/>
          </w:tcPr>
          <w:p w14:paraId="1938C48D" w14:textId="77777777" w:rsidR="00A3441E" w:rsidRPr="00365C5B" w:rsidRDefault="00A3441E" w:rsidP="00A3441E">
            <w:pPr>
              <w:pStyle w:val="Table"/>
            </w:pPr>
            <w:r w:rsidRPr="00365C5B">
              <w:t>.</w:t>
            </w:r>
          </w:p>
        </w:tc>
        <w:tc>
          <w:tcPr>
            <w:tcW w:w="1895" w:type="dxa"/>
          </w:tcPr>
          <w:p w14:paraId="31D91D4E" w14:textId="77777777" w:rsidR="00A3441E" w:rsidRPr="00365C5B" w:rsidRDefault="00A3441E" w:rsidP="00A3441E">
            <w:pPr>
              <w:pStyle w:val="Table"/>
            </w:pPr>
            <w:r w:rsidRPr="00365C5B">
              <w:t>.</w:t>
            </w:r>
          </w:p>
        </w:tc>
        <w:tc>
          <w:tcPr>
            <w:tcW w:w="1894" w:type="dxa"/>
          </w:tcPr>
          <w:p w14:paraId="71460922" w14:textId="77777777" w:rsidR="00A3441E" w:rsidRPr="00365C5B" w:rsidRDefault="00A3441E" w:rsidP="00A3441E">
            <w:pPr>
              <w:pStyle w:val="Table"/>
            </w:pPr>
            <w:r w:rsidRPr="00365C5B">
              <w:t>.</w:t>
            </w:r>
          </w:p>
        </w:tc>
        <w:tc>
          <w:tcPr>
            <w:tcW w:w="1895" w:type="dxa"/>
          </w:tcPr>
          <w:p w14:paraId="26D9485A" w14:textId="77777777" w:rsidR="00A3441E" w:rsidRPr="00365C5B" w:rsidRDefault="00A3441E" w:rsidP="00A3441E">
            <w:pPr>
              <w:pStyle w:val="Table"/>
            </w:pPr>
            <w:r w:rsidRPr="00365C5B">
              <w:t>.</w:t>
            </w:r>
          </w:p>
        </w:tc>
      </w:tr>
      <w:tr w:rsidR="00A3441E" w:rsidRPr="00365C5B" w14:paraId="3AC529B3" w14:textId="77777777" w:rsidTr="00A3441E">
        <w:trPr>
          <w:trHeight w:val="284"/>
        </w:trPr>
        <w:tc>
          <w:tcPr>
            <w:tcW w:w="1894" w:type="dxa"/>
          </w:tcPr>
          <w:p w14:paraId="7BABC84E" w14:textId="77777777" w:rsidR="00A3441E" w:rsidRPr="00365C5B" w:rsidRDefault="00A3441E" w:rsidP="00A3441E">
            <w:pPr>
              <w:pStyle w:val="Table"/>
            </w:pPr>
            <w:r w:rsidRPr="00365C5B">
              <w:t>.</w:t>
            </w:r>
          </w:p>
        </w:tc>
        <w:tc>
          <w:tcPr>
            <w:tcW w:w="1895" w:type="dxa"/>
          </w:tcPr>
          <w:p w14:paraId="08305625" w14:textId="77777777" w:rsidR="00A3441E" w:rsidRPr="00365C5B" w:rsidRDefault="00A3441E" w:rsidP="00A3441E">
            <w:pPr>
              <w:pStyle w:val="Table"/>
            </w:pPr>
            <w:r w:rsidRPr="00365C5B">
              <w:t>.</w:t>
            </w:r>
          </w:p>
        </w:tc>
        <w:tc>
          <w:tcPr>
            <w:tcW w:w="1894" w:type="dxa"/>
          </w:tcPr>
          <w:p w14:paraId="41657C05" w14:textId="77777777" w:rsidR="00A3441E" w:rsidRPr="00365C5B" w:rsidRDefault="00A3441E" w:rsidP="00A3441E">
            <w:pPr>
              <w:pStyle w:val="Table"/>
            </w:pPr>
            <w:r w:rsidRPr="00365C5B">
              <w:t>.</w:t>
            </w:r>
          </w:p>
        </w:tc>
        <w:tc>
          <w:tcPr>
            <w:tcW w:w="1895" w:type="dxa"/>
          </w:tcPr>
          <w:p w14:paraId="6D539698" w14:textId="77777777" w:rsidR="00A3441E" w:rsidRPr="00365C5B" w:rsidRDefault="00A3441E" w:rsidP="00A3441E">
            <w:pPr>
              <w:pStyle w:val="Table"/>
            </w:pPr>
            <w:r w:rsidRPr="00365C5B">
              <w:t>.</w:t>
            </w:r>
          </w:p>
        </w:tc>
      </w:tr>
      <w:tr w:rsidR="00A3441E" w:rsidRPr="00365C5B" w14:paraId="2334ADFA" w14:textId="77777777" w:rsidTr="00A3441E">
        <w:trPr>
          <w:trHeight w:val="284"/>
        </w:trPr>
        <w:tc>
          <w:tcPr>
            <w:tcW w:w="1894" w:type="dxa"/>
          </w:tcPr>
          <w:p w14:paraId="38DD81D5" w14:textId="77777777" w:rsidR="00A3441E" w:rsidRPr="00365C5B" w:rsidRDefault="00A3441E" w:rsidP="00A3441E">
            <w:pPr>
              <w:pStyle w:val="Table"/>
            </w:pPr>
            <w:r w:rsidRPr="00365C5B">
              <w:t>.</w:t>
            </w:r>
          </w:p>
        </w:tc>
        <w:tc>
          <w:tcPr>
            <w:tcW w:w="1895" w:type="dxa"/>
          </w:tcPr>
          <w:p w14:paraId="24CA9EFF" w14:textId="77777777" w:rsidR="00A3441E" w:rsidRPr="00365C5B" w:rsidRDefault="00A3441E" w:rsidP="00A3441E">
            <w:pPr>
              <w:pStyle w:val="Table"/>
            </w:pPr>
            <w:r w:rsidRPr="00365C5B">
              <w:t>.</w:t>
            </w:r>
          </w:p>
        </w:tc>
        <w:tc>
          <w:tcPr>
            <w:tcW w:w="1894" w:type="dxa"/>
          </w:tcPr>
          <w:p w14:paraId="0C427595" w14:textId="77777777" w:rsidR="00A3441E" w:rsidRPr="00365C5B" w:rsidRDefault="00A3441E" w:rsidP="00A3441E">
            <w:pPr>
              <w:pStyle w:val="Table"/>
            </w:pPr>
            <w:r w:rsidRPr="00365C5B">
              <w:t>.</w:t>
            </w:r>
          </w:p>
        </w:tc>
        <w:tc>
          <w:tcPr>
            <w:tcW w:w="1895" w:type="dxa"/>
          </w:tcPr>
          <w:p w14:paraId="6CA5798B" w14:textId="77777777" w:rsidR="00A3441E" w:rsidRPr="00365C5B" w:rsidRDefault="00A3441E" w:rsidP="00A3441E">
            <w:pPr>
              <w:pStyle w:val="Table"/>
            </w:pPr>
            <w:r w:rsidRPr="00365C5B">
              <w:t>.</w:t>
            </w:r>
          </w:p>
        </w:tc>
      </w:tr>
      <w:tr w:rsidR="00A3441E" w:rsidRPr="00365C5B" w14:paraId="26D847B5" w14:textId="77777777" w:rsidTr="00A3441E">
        <w:trPr>
          <w:trHeight w:val="284"/>
        </w:trPr>
        <w:tc>
          <w:tcPr>
            <w:tcW w:w="1894" w:type="dxa"/>
          </w:tcPr>
          <w:p w14:paraId="370319A0" w14:textId="77777777" w:rsidR="00A3441E" w:rsidRPr="00365C5B" w:rsidRDefault="00A3441E" w:rsidP="00A3441E">
            <w:pPr>
              <w:pStyle w:val="Table"/>
            </w:pPr>
            <w:r w:rsidRPr="00365C5B">
              <w:t>.</w:t>
            </w:r>
          </w:p>
        </w:tc>
        <w:tc>
          <w:tcPr>
            <w:tcW w:w="1895" w:type="dxa"/>
          </w:tcPr>
          <w:p w14:paraId="0CFAE5BF" w14:textId="77777777" w:rsidR="00A3441E" w:rsidRPr="00365C5B" w:rsidRDefault="00A3441E" w:rsidP="00A3441E">
            <w:pPr>
              <w:pStyle w:val="Table"/>
            </w:pPr>
            <w:r w:rsidRPr="00365C5B">
              <w:t>.</w:t>
            </w:r>
          </w:p>
        </w:tc>
        <w:tc>
          <w:tcPr>
            <w:tcW w:w="1894" w:type="dxa"/>
          </w:tcPr>
          <w:p w14:paraId="104C82F7" w14:textId="77777777" w:rsidR="00A3441E" w:rsidRPr="00365C5B" w:rsidRDefault="00A3441E" w:rsidP="00A3441E">
            <w:pPr>
              <w:pStyle w:val="Table"/>
            </w:pPr>
            <w:r w:rsidRPr="00365C5B">
              <w:t>.</w:t>
            </w:r>
          </w:p>
        </w:tc>
        <w:tc>
          <w:tcPr>
            <w:tcW w:w="1895" w:type="dxa"/>
          </w:tcPr>
          <w:p w14:paraId="62490882" w14:textId="77777777" w:rsidR="00A3441E" w:rsidRPr="00365C5B" w:rsidRDefault="00A3441E" w:rsidP="00A3441E">
            <w:pPr>
              <w:pStyle w:val="Table"/>
            </w:pPr>
            <w:r w:rsidRPr="00365C5B">
              <w:t>.</w:t>
            </w:r>
          </w:p>
        </w:tc>
      </w:tr>
      <w:tr w:rsidR="00A3441E" w:rsidRPr="00365C5B" w14:paraId="1BAC1689" w14:textId="77777777" w:rsidTr="00A3441E">
        <w:trPr>
          <w:trHeight w:val="284"/>
        </w:trPr>
        <w:tc>
          <w:tcPr>
            <w:tcW w:w="1894" w:type="dxa"/>
          </w:tcPr>
          <w:p w14:paraId="5243B47C" w14:textId="77777777" w:rsidR="00A3441E" w:rsidRPr="00365C5B" w:rsidRDefault="00A3441E" w:rsidP="00A3441E">
            <w:pPr>
              <w:pStyle w:val="Table"/>
            </w:pPr>
            <w:r w:rsidRPr="00365C5B">
              <w:t>10000</w:t>
            </w:r>
          </w:p>
        </w:tc>
        <w:tc>
          <w:tcPr>
            <w:tcW w:w="1895" w:type="dxa"/>
          </w:tcPr>
          <w:p w14:paraId="0A6FC8B3" w14:textId="77777777" w:rsidR="00A3441E" w:rsidRPr="00365C5B" w:rsidRDefault="00A3441E" w:rsidP="00A3441E">
            <w:pPr>
              <w:pStyle w:val="Table"/>
            </w:pPr>
            <w:r w:rsidRPr="00365C5B">
              <w:t>15</w:t>
            </w:r>
          </w:p>
        </w:tc>
        <w:tc>
          <w:tcPr>
            <w:tcW w:w="1894" w:type="dxa"/>
          </w:tcPr>
          <w:p w14:paraId="7D7331B9" w14:textId="77777777" w:rsidR="00A3441E" w:rsidRPr="00365C5B" w:rsidRDefault="00A3441E" w:rsidP="00A3441E">
            <w:pPr>
              <w:pStyle w:val="Table"/>
            </w:pPr>
            <w:r w:rsidRPr="00365C5B">
              <w:t>10000</w:t>
            </w:r>
          </w:p>
        </w:tc>
        <w:tc>
          <w:tcPr>
            <w:tcW w:w="1895" w:type="dxa"/>
          </w:tcPr>
          <w:p w14:paraId="474776F9" w14:textId="77777777" w:rsidR="00A3441E" w:rsidRPr="00365C5B" w:rsidRDefault="00A3441E" w:rsidP="00A3441E">
            <w:pPr>
              <w:pStyle w:val="Table"/>
            </w:pPr>
            <w:r w:rsidRPr="00365C5B">
              <w:t>31</w:t>
            </w:r>
          </w:p>
        </w:tc>
      </w:tr>
    </w:tbl>
    <w:p w14:paraId="33E944B6" w14:textId="57A4C3CF" w:rsidR="00A3441E" w:rsidRPr="00365C5B" w:rsidRDefault="00A3441E" w:rsidP="00A3441E">
      <w:pPr>
        <w:pStyle w:val="NormalAfterTable"/>
      </w:pPr>
      <w:r w:rsidRPr="00365C5B">
        <w:t>For the row redundancy case, there is a row REN that is set in conjunction with the address that is being replaced. The 2 least significant bits are ignored since row redundancy is done in a quartet. The address is checked and mapped between the two 7</w:t>
      </w:r>
      <w:r w:rsidR="00271F3C">
        <w:t>-</w:t>
      </w:r>
      <w:r w:rsidRPr="00365C5B">
        <w:t>address bits in case the REN is set resulting in that address be</w:t>
      </w:r>
      <w:r w:rsidR="007C515D">
        <w:t>ing</w:t>
      </w:r>
      <w:r w:rsidRPr="00365C5B">
        <w:t xml:space="preserve"> replaced.  The physical map of the SRAM block is given in </w:t>
      </w:r>
      <w:r w:rsidR="00C74EF9">
        <w:rPr>
          <w:highlight w:val="yellow"/>
        </w:rPr>
        <w:fldChar w:fldCharType="begin"/>
      </w:r>
      <w:r w:rsidR="00813D56">
        <w:instrText xml:space="preserve"> REF _Ref356226660 \h </w:instrText>
      </w:r>
      <w:r w:rsidR="00C74EF9">
        <w:rPr>
          <w:highlight w:val="yellow"/>
        </w:rPr>
      </w:r>
      <w:r w:rsidR="00C74EF9">
        <w:rPr>
          <w:highlight w:val="yellow"/>
        </w:rPr>
        <w:fldChar w:fldCharType="separate"/>
      </w:r>
      <w:r w:rsidR="00BA1137" w:rsidRPr="00365C5B">
        <w:t xml:space="preserve">Figure </w:t>
      </w:r>
      <w:r w:rsidR="00BA1137">
        <w:rPr>
          <w:noProof/>
        </w:rPr>
        <w:t>14</w:t>
      </w:r>
      <w:r w:rsidR="00C74EF9">
        <w:rPr>
          <w:highlight w:val="yellow"/>
        </w:rPr>
        <w:fldChar w:fldCharType="end"/>
      </w:r>
      <w:r w:rsidRPr="00365C5B">
        <w:t>.</w:t>
      </w:r>
    </w:p>
    <w:p w14:paraId="16FDC3C6" w14:textId="77777777" w:rsidR="00A3441E" w:rsidRDefault="00A3441E">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204C4B9D" w14:textId="77777777" w:rsidR="00A3441E" w:rsidRDefault="00813D56" w:rsidP="00813D56">
      <w:pPr>
        <w:keepNext/>
        <w:jc w:val="center"/>
      </w:pPr>
      <w:r>
        <w:rPr>
          <w:noProof/>
          <w:lang w:eastAsia="en-US"/>
        </w:rPr>
        <w:lastRenderedPageBreak/>
        <w:drawing>
          <wp:inline distT="0" distB="0" distL="0" distR="0" wp14:anchorId="66789ECD" wp14:editId="55170B3E">
            <wp:extent cx="6718886" cy="7210425"/>
            <wp:effectExtent l="0" t="0" r="6350" b="0"/>
            <wp:docPr id="6078" name="Picture 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l="4970" t="16729" r="13907" b="15985"/>
                    <a:stretch/>
                  </pic:blipFill>
                  <pic:spPr bwMode="auto">
                    <a:xfrm>
                      <a:off x="0" y="0"/>
                      <a:ext cx="6719918" cy="7211532"/>
                    </a:xfrm>
                    <a:prstGeom prst="rect">
                      <a:avLst/>
                    </a:prstGeom>
                    <a:ln>
                      <a:noFill/>
                    </a:ln>
                    <a:extLst>
                      <a:ext uri="{53640926-AAD7-44D8-BBD7-CCE9431645EC}">
                        <a14:shadowObscured xmlns:a14="http://schemas.microsoft.com/office/drawing/2010/main"/>
                      </a:ext>
                    </a:extLst>
                  </pic:spPr>
                </pic:pic>
              </a:graphicData>
            </a:graphic>
          </wp:inline>
        </w:drawing>
      </w:r>
    </w:p>
    <w:p w14:paraId="29FD80DB" w14:textId="76A7D8FC" w:rsidR="00F8793C" w:rsidRDefault="00A3441E" w:rsidP="00F635AC">
      <w:pPr>
        <w:pStyle w:val="Caption"/>
      </w:pPr>
      <w:bookmarkStart w:id="343" w:name="_Ref356287330"/>
      <w:bookmarkStart w:id="344" w:name="_Toc75782628"/>
      <w:r>
        <w:t xml:space="preserve">Figure </w:t>
      </w:r>
      <w:r w:rsidR="00C74EF9">
        <w:fldChar w:fldCharType="begin"/>
      </w:r>
      <w:r w:rsidR="002B71F0">
        <w:instrText xml:space="preserve"> SEQ Figure \* ARABIC </w:instrText>
      </w:r>
      <w:r w:rsidR="00C74EF9">
        <w:fldChar w:fldCharType="separate"/>
      </w:r>
      <w:r w:rsidR="00BA1137">
        <w:rPr>
          <w:noProof/>
        </w:rPr>
        <w:t>12</w:t>
      </w:r>
      <w:r w:rsidR="00C74EF9">
        <w:rPr>
          <w:noProof/>
        </w:rPr>
        <w:fldChar w:fldCharType="end"/>
      </w:r>
      <w:bookmarkEnd w:id="343"/>
      <w:r>
        <w:t xml:space="preserve">. </w:t>
      </w:r>
      <w:r w:rsidR="00EF0389">
        <w:t>P</w:t>
      </w:r>
      <w:r w:rsidRPr="00F056CB">
        <w:t xml:space="preserve">hysical </w:t>
      </w:r>
      <w:r w:rsidR="00EF0389">
        <w:t xml:space="preserve">Map </w:t>
      </w:r>
      <w:r w:rsidRPr="00F056CB">
        <w:t xml:space="preserve">and </w:t>
      </w:r>
      <w:r w:rsidR="00EF0389">
        <w:t>B</w:t>
      </w:r>
      <w:r w:rsidRPr="00F056CB">
        <w:t xml:space="preserve">it </w:t>
      </w:r>
      <w:r w:rsidR="00EF0389">
        <w:t>M</w:t>
      </w:r>
      <w:r w:rsidRPr="00F056CB">
        <w:t xml:space="preserve">ap of the 8k x 32 </w:t>
      </w:r>
      <w:r w:rsidR="00BE153B">
        <w:t>B</w:t>
      </w:r>
      <w:r w:rsidRPr="00F056CB">
        <w:t>lock</w:t>
      </w:r>
      <w:bookmarkEnd w:id="344"/>
    </w:p>
    <w:p w14:paraId="7D451B96" w14:textId="77777777" w:rsidR="00A3441E" w:rsidRDefault="00A3441E">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5F403503" w14:textId="77777777" w:rsidR="00A3441E" w:rsidRPr="00365C5B" w:rsidRDefault="00A3441E" w:rsidP="00A3441E">
      <w:pPr>
        <w:pStyle w:val="Heading1"/>
      </w:pPr>
      <w:bookmarkStart w:id="345" w:name="_Toc219868952"/>
      <w:bookmarkStart w:id="346" w:name="_Toc332991868"/>
      <w:bookmarkStart w:id="347" w:name="_Toc332992134"/>
      <w:bookmarkStart w:id="348" w:name="_Toc339555333"/>
      <w:bookmarkStart w:id="349" w:name="_Toc75782607"/>
      <w:r w:rsidRPr="00365C5B">
        <w:lastRenderedPageBreak/>
        <w:t>Dolphin Technology Row Redundancy Architecture</w:t>
      </w:r>
      <w:bookmarkEnd w:id="345"/>
      <w:bookmarkEnd w:id="346"/>
      <w:bookmarkEnd w:id="347"/>
      <w:bookmarkEnd w:id="348"/>
      <w:bookmarkEnd w:id="349"/>
    </w:p>
    <w:p w14:paraId="3D3EA71B" w14:textId="7AFC9A47" w:rsidR="00A3441E" w:rsidRPr="00365C5B" w:rsidRDefault="00A3441E" w:rsidP="00A3441E">
      <w:pPr>
        <w:rPr>
          <w:szCs w:val="22"/>
        </w:rPr>
      </w:pPr>
      <w:r w:rsidRPr="00365C5B">
        <w:rPr>
          <w:szCs w:val="22"/>
        </w:rPr>
        <w:t>For the row redundancy case, there is a row redundancy enable, REN that is set in conjunction with the address that is being replaced.  The 2 least significant bits are ignored since row redundancy is done in a quartet.  The address is checked and mapped between the two sets of address bits in case the REN is set resulting in that address be</w:t>
      </w:r>
      <w:r w:rsidR="007C515D">
        <w:rPr>
          <w:szCs w:val="22"/>
        </w:rPr>
        <w:t>ing</w:t>
      </w:r>
      <w:r w:rsidRPr="00365C5B">
        <w:rPr>
          <w:szCs w:val="22"/>
        </w:rPr>
        <w:t xml:space="preserve"> replaced.  </w:t>
      </w:r>
      <w:r w:rsidR="00C74EF9">
        <w:rPr>
          <w:szCs w:val="22"/>
        </w:rPr>
        <w:fldChar w:fldCharType="begin"/>
      </w:r>
      <w:r w:rsidR="007C515D">
        <w:rPr>
          <w:szCs w:val="22"/>
        </w:rPr>
        <w:instrText xml:space="preserve"> REF _Ref356227129 \h </w:instrText>
      </w:r>
      <w:r w:rsidR="00C74EF9">
        <w:rPr>
          <w:szCs w:val="22"/>
        </w:rPr>
      </w:r>
      <w:r w:rsidR="00C74EF9">
        <w:rPr>
          <w:szCs w:val="22"/>
        </w:rPr>
        <w:fldChar w:fldCharType="separate"/>
      </w:r>
      <w:r w:rsidR="00BA1137">
        <w:t xml:space="preserve">Figure </w:t>
      </w:r>
      <w:r w:rsidR="00BA1137">
        <w:rPr>
          <w:noProof/>
        </w:rPr>
        <w:t>15</w:t>
      </w:r>
      <w:r w:rsidR="00C74EF9">
        <w:rPr>
          <w:szCs w:val="22"/>
        </w:rPr>
        <w:fldChar w:fldCharType="end"/>
      </w:r>
      <w:r w:rsidRPr="00365C5B">
        <w:rPr>
          <w:szCs w:val="22"/>
        </w:rPr>
        <w:t xml:space="preserve"> outlines a sample fuse box configuration and the repair mechanism. </w:t>
      </w:r>
    </w:p>
    <w:p w14:paraId="279D89AE" w14:textId="1DB3AB08" w:rsidR="00A3441E" w:rsidRDefault="00A3441E" w:rsidP="00F635AC">
      <w:pPr>
        <w:pStyle w:val="Caption"/>
      </w:pPr>
      <w:bookmarkStart w:id="350" w:name="_Toc332992285"/>
      <w:bookmarkStart w:id="351" w:name="_Toc75782643"/>
      <w:r w:rsidRPr="00913F59">
        <w:t xml:space="preserve">Table </w:t>
      </w:r>
      <w:r w:rsidR="00C74EF9">
        <w:fldChar w:fldCharType="begin"/>
      </w:r>
      <w:r w:rsidR="002B71F0">
        <w:instrText xml:space="preserve"> SEQ Table \* ARABIC </w:instrText>
      </w:r>
      <w:r w:rsidR="00C74EF9">
        <w:fldChar w:fldCharType="separate"/>
      </w:r>
      <w:r w:rsidR="00BA1137">
        <w:rPr>
          <w:noProof/>
        </w:rPr>
        <w:t>6</w:t>
      </w:r>
      <w:r w:rsidR="00C74EF9">
        <w:rPr>
          <w:noProof/>
        </w:rPr>
        <w:fldChar w:fldCharType="end"/>
      </w:r>
      <w:r>
        <w:t xml:space="preserve">. </w:t>
      </w:r>
      <w:r w:rsidRPr="00365C5B">
        <w:t xml:space="preserve">SRAM </w:t>
      </w:r>
      <w:r w:rsidR="00EF0389">
        <w:t>L</w:t>
      </w:r>
      <w:r w:rsidRPr="00365C5B">
        <w:t xml:space="preserve">ogical and Physical </w:t>
      </w:r>
      <w:r w:rsidR="00EF0389">
        <w:t>C</w:t>
      </w:r>
      <w:r w:rsidRPr="00365C5B">
        <w:t>haracteristics</w:t>
      </w:r>
      <w:bookmarkEnd w:id="350"/>
      <w:bookmarkEnd w:id="351"/>
    </w:p>
    <w:tbl>
      <w:tblPr>
        <w:tblStyle w:val="Dolphin"/>
        <w:tblW w:w="10773" w:type="dxa"/>
        <w:tblLayout w:type="fixed"/>
        <w:tblLook w:val="04A0" w:firstRow="1" w:lastRow="0" w:firstColumn="1" w:lastColumn="0" w:noHBand="0" w:noVBand="1"/>
      </w:tblPr>
      <w:tblGrid>
        <w:gridCol w:w="1120"/>
        <w:gridCol w:w="709"/>
        <w:gridCol w:w="709"/>
        <w:gridCol w:w="567"/>
        <w:gridCol w:w="567"/>
        <w:gridCol w:w="709"/>
        <w:gridCol w:w="708"/>
        <w:gridCol w:w="851"/>
        <w:gridCol w:w="992"/>
        <w:gridCol w:w="851"/>
        <w:gridCol w:w="708"/>
        <w:gridCol w:w="709"/>
        <w:gridCol w:w="1573"/>
      </w:tblGrid>
      <w:tr w:rsidR="00204EA5" w:rsidRPr="00204EA5" w14:paraId="021AB2B9" w14:textId="77777777" w:rsidTr="00204EA5">
        <w:trPr>
          <w:cnfStyle w:val="100000000000" w:firstRow="1" w:lastRow="0" w:firstColumn="0" w:lastColumn="0" w:oddVBand="0" w:evenVBand="0" w:oddHBand="0" w:evenHBand="0" w:firstRowFirstColumn="0" w:firstRowLastColumn="0" w:lastRowFirstColumn="0" w:lastRowLastColumn="0"/>
          <w:trHeight w:val="284"/>
        </w:trPr>
        <w:tc>
          <w:tcPr>
            <w:tcW w:w="1120" w:type="dxa"/>
            <w:noWrap/>
          </w:tcPr>
          <w:p w14:paraId="61B7AE01" w14:textId="77777777" w:rsidR="00A3441E" w:rsidRPr="00204EA5" w:rsidRDefault="00A3441E" w:rsidP="00A3441E">
            <w:pPr>
              <w:pStyle w:val="Table"/>
              <w:rPr>
                <w:rFonts w:cstheme="minorHAnsi"/>
              </w:rPr>
            </w:pPr>
            <w:r w:rsidRPr="00204EA5">
              <w:rPr>
                <w:rFonts w:cstheme="minorHAnsi"/>
              </w:rPr>
              <w:t> Physical</w:t>
            </w:r>
          </w:p>
        </w:tc>
        <w:tc>
          <w:tcPr>
            <w:tcW w:w="1418" w:type="dxa"/>
            <w:gridSpan w:val="2"/>
            <w:noWrap/>
          </w:tcPr>
          <w:p w14:paraId="5E9B3560" w14:textId="77777777" w:rsidR="00A3441E" w:rsidRPr="00204EA5" w:rsidRDefault="00A3441E" w:rsidP="00A3441E">
            <w:pPr>
              <w:pStyle w:val="Table"/>
              <w:rPr>
                <w:rFonts w:cstheme="minorHAnsi"/>
              </w:rPr>
            </w:pPr>
            <w:r w:rsidRPr="00204EA5">
              <w:rPr>
                <w:rFonts w:cstheme="minorHAnsi"/>
              </w:rPr>
              <w:t>Logic Array</w:t>
            </w:r>
          </w:p>
        </w:tc>
        <w:tc>
          <w:tcPr>
            <w:tcW w:w="567" w:type="dxa"/>
            <w:tcBorders>
              <w:right w:val="nil"/>
            </w:tcBorders>
            <w:noWrap/>
          </w:tcPr>
          <w:p w14:paraId="035B9BFD" w14:textId="77777777" w:rsidR="00A3441E" w:rsidRPr="00204EA5" w:rsidRDefault="00A3441E" w:rsidP="00A3441E">
            <w:pPr>
              <w:pStyle w:val="Table"/>
              <w:rPr>
                <w:rFonts w:cstheme="minorHAnsi"/>
              </w:rPr>
            </w:pPr>
            <w:r w:rsidRPr="00204EA5">
              <w:rPr>
                <w:rFonts w:cstheme="minorHAnsi"/>
              </w:rPr>
              <w:t> </w:t>
            </w:r>
          </w:p>
        </w:tc>
        <w:tc>
          <w:tcPr>
            <w:tcW w:w="567" w:type="dxa"/>
            <w:tcBorders>
              <w:left w:val="nil"/>
              <w:right w:val="nil"/>
            </w:tcBorders>
            <w:noWrap/>
          </w:tcPr>
          <w:p w14:paraId="6C7BF2E7" w14:textId="77777777" w:rsidR="00A3441E" w:rsidRPr="00204EA5" w:rsidRDefault="00A3441E" w:rsidP="00A3441E">
            <w:pPr>
              <w:pStyle w:val="Table"/>
              <w:rPr>
                <w:rFonts w:cstheme="minorHAnsi"/>
              </w:rPr>
            </w:pPr>
            <w:r w:rsidRPr="00204EA5">
              <w:rPr>
                <w:rFonts w:cstheme="minorHAnsi"/>
              </w:rPr>
              <w:t> </w:t>
            </w:r>
          </w:p>
        </w:tc>
        <w:tc>
          <w:tcPr>
            <w:tcW w:w="709" w:type="dxa"/>
            <w:tcBorders>
              <w:left w:val="nil"/>
              <w:right w:val="nil"/>
            </w:tcBorders>
            <w:noWrap/>
          </w:tcPr>
          <w:p w14:paraId="6A227862" w14:textId="77777777" w:rsidR="00A3441E" w:rsidRPr="00204EA5" w:rsidRDefault="00A3441E" w:rsidP="00A3441E">
            <w:pPr>
              <w:pStyle w:val="Table"/>
              <w:rPr>
                <w:rFonts w:cstheme="minorHAnsi"/>
              </w:rPr>
            </w:pPr>
            <w:r w:rsidRPr="00204EA5">
              <w:rPr>
                <w:rFonts w:cstheme="minorHAnsi"/>
              </w:rPr>
              <w:t>row mux</w:t>
            </w:r>
          </w:p>
        </w:tc>
        <w:tc>
          <w:tcPr>
            <w:tcW w:w="708" w:type="dxa"/>
            <w:tcBorders>
              <w:left w:val="nil"/>
            </w:tcBorders>
            <w:noWrap/>
          </w:tcPr>
          <w:p w14:paraId="47713A2B" w14:textId="77777777" w:rsidR="00A3441E" w:rsidRPr="00204EA5" w:rsidRDefault="00A3441E" w:rsidP="00A3441E">
            <w:pPr>
              <w:pStyle w:val="Table"/>
              <w:rPr>
                <w:rFonts w:cstheme="minorHAnsi"/>
              </w:rPr>
            </w:pPr>
            <w:r w:rsidRPr="00204EA5">
              <w:rPr>
                <w:rFonts w:cstheme="minorHAnsi"/>
              </w:rPr>
              <w:t>col mux</w:t>
            </w:r>
          </w:p>
        </w:tc>
        <w:tc>
          <w:tcPr>
            <w:tcW w:w="1843" w:type="dxa"/>
            <w:gridSpan w:val="2"/>
            <w:noWrap/>
          </w:tcPr>
          <w:p w14:paraId="5DD1530B" w14:textId="77777777" w:rsidR="00A3441E" w:rsidRPr="00204EA5" w:rsidRDefault="00A3441E" w:rsidP="00A3441E">
            <w:pPr>
              <w:pStyle w:val="Table"/>
              <w:rPr>
                <w:rFonts w:cstheme="minorHAnsi"/>
              </w:rPr>
            </w:pPr>
            <w:r w:rsidRPr="00204EA5">
              <w:rPr>
                <w:rFonts w:cstheme="minorHAnsi"/>
              </w:rPr>
              <w:t>Physical Array</w:t>
            </w:r>
          </w:p>
        </w:tc>
        <w:tc>
          <w:tcPr>
            <w:tcW w:w="2268" w:type="dxa"/>
            <w:gridSpan w:val="3"/>
            <w:noWrap/>
          </w:tcPr>
          <w:p w14:paraId="426BBB84" w14:textId="77777777" w:rsidR="00A3441E" w:rsidRPr="00204EA5" w:rsidRDefault="00A3441E" w:rsidP="00A3441E">
            <w:pPr>
              <w:pStyle w:val="Table"/>
              <w:rPr>
                <w:rFonts w:cstheme="minorHAnsi"/>
              </w:rPr>
            </w:pPr>
            <w:r w:rsidRPr="00204EA5">
              <w:rPr>
                <w:rFonts w:cstheme="minorHAnsi"/>
              </w:rPr>
              <w:t>Fuse box</w:t>
            </w:r>
          </w:p>
        </w:tc>
        <w:tc>
          <w:tcPr>
            <w:tcW w:w="1573" w:type="dxa"/>
            <w:noWrap/>
          </w:tcPr>
          <w:p w14:paraId="3A058DB9" w14:textId="77777777" w:rsidR="00A3441E" w:rsidRPr="00204EA5" w:rsidRDefault="00A3441E" w:rsidP="00A3441E">
            <w:pPr>
              <w:pStyle w:val="Table"/>
              <w:rPr>
                <w:rFonts w:cstheme="minorHAnsi"/>
              </w:rPr>
            </w:pPr>
            <w:r w:rsidRPr="00204EA5">
              <w:rPr>
                <w:rFonts w:cstheme="minorHAnsi"/>
              </w:rPr>
              <w:t># of fuses</w:t>
            </w:r>
          </w:p>
        </w:tc>
      </w:tr>
      <w:tr w:rsidR="00204EA5" w:rsidRPr="00365C5B" w14:paraId="66DA4F7B" w14:textId="77777777" w:rsidTr="00204EA5">
        <w:trPr>
          <w:trHeight w:val="284"/>
        </w:trPr>
        <w:tc>
          <w:tcPr>
            <w:tcW w:w="1120" w:type="dxa"/>
            <w:noWrap/>
          </w:tcPr>
          <w:p w14:paraId="554725BE" w14:textId="77777777" w:rsidR="00A3441E" w:rsidRPr="00204EA5" w:rsidRDefault="00A3441E" w:rsidP="00A3441E">
            <w:pPr>
              <w:pStyle w:val="Table"/>
              <w:rPr>
                <w:szCs w:val="20"/>
              </w:rPr>
            </w:pPr>
            <w:r w:rsidRPr="00204EA5">
              <w:rPr>
                <w:szCs w:val="20"/>
              </w:rPr>
              <w:t> </w:t>
            </w:r>
          </w:p>
        </w:tc>
        <w:tc>
          <w:tcPr>
            <w:tcW w:w="709" w:type="dxa"/>
            <w:tcBorders>
              <w:right w:val="nil"/>
            </w:tcBorders>
            <w:noWrap/>
          </w:tcPr>
          <w:p w14:paraId="257FCF41" w14:textId="77777777" w:rsidR="00A3441E" w:rsidRPr="00204EA5" w:rsidRDefault="00A3441E" w:rsidP="00A3441E">
            <w:pPr>
              <w:pStyle w:val="Table"/>
              <w:rPr>
                <w:szCs w:val="20"/>
              </w:rPr>
            </w:pPr>
            <w:proofErr w:type="spellStart"/>
            <w:r w:rsidRPr="00204EA5">
              <w:rPr>
                <w:szCs w:val="20"/>
              </w:rPr>
              <w:t>Xl</w:t>
            </w:r>
            <w:proofErr w:type="spellEnd"/>
          </w:p>
        </w:tc>
        <w:tc>
          <w:tcPr>
            <w:tcW w:w="709" w:type="dxa"/>
            <w:tcBorders>
              <w:left w:val="nil"/>
            </w:tcBorders>
            <w:noWrap/>
          </w:tcPr>
          <w:p w14:paraId="333ECA4E" w14:textId="77777777" w:rsidR="00A3441E" w:rsidRPr="00204EA5" w:rsidRDefault="00A3441E" w:rsidP="00A3441E">
            <w:pPr>
              <w:pStyle w:val="Table"/>
              <w:rPr>
                <w:szCs w:val="20"/>
              </w:rPr>
            </w:pPr>
            <w:proofErr w:type="spellStart"/>
            <w:r w:rsidRPr="00204EA5">
              <w:rPr>
                <w:szCs w:val="20"/>
              </w:rPr>
              <w:t>Yl</w:t>
            </w:r>
            <w:proofErr w:type="spellEnd"/>
          </w:p>
        </w:tc>
        <w:tc>
          <w:tcPr>
            <w:tcW w:w="567" w:type="dxa"/>
            <w:tcBorders>
              <w:right w:val="nil"/>
            </w:tcBorders>
            <w:noWrap/>
          </w:tcPr>
          <w:p w14:paraId="0AE3D613" w14:textId="77777777" w:rsidR="00A3441E" w:rsidRPr="00204EA5" w:rsidRDefault="00A3441E" w:rsidP="00A3441E">
            <w:pPr>
              <w:pStyle w:val="Table"/>
              <w:rPr>
                <w:szCs w:val="20"/>
              </w:rPr>
            </w:pPr>
            <w:r w:rsidRPr="00204EA5">
              <w:rPr>
                <w:szCs w:val="20"/>
              </w:rPr>
              <w:t> </w:t>
            </w:r>
          </w:p>
        </w:tc>
        <w:tc>
          <w:tcPr>
            <w:tcW w:w="567" w:type="dxa"/>
            <w:tcBorders>
              <w:left w:val="nil"/>
              <w:right w:val="nil"/>
            </w:tcBorders>
            <w:noWrap/>
          </w:tcPr>
          <w:p w14:paraId="6198522B" w14:textId="77777777" w:rsidR="00A3441E" w:rsidRPr="00204EA5" w:rsidRDefault="00A3441E" w:rsidP="00A3441E">
            <w:pPr>
              <w:pStyle w:val="Table"/>
              <w:rPr>
                <w:szCs w:val="20"/>
              </w:rPr>
            </w:pPr>
          </w:p>
        </w:tc>
        <w:tc>
          <w:tcPr>
            <w:tcW w:w="709" w:type="dxa"/>
            <w:tcBorders>
              <w:left w:val="nil"/>
              <w:right w:val="nil"/>
            </w:tcBorders>
            <w:noWrap/>
          </w:tcPr>
          <w:p w14:paraId="2B952F76" w14:textId="77777777" w:rsidR="00A3441E" w:rsidRPr="00204EA5" w:rsidRDefault="00A3441E" w:rsidP="00A3441E">
            <w:pPr>
              <w:pStyle w:val="Table"/>
              <w:rPr>
                <w:szCs w:val="20"/>
              </w:rPr>
            </w:pPr>
            <w:r w:rsidRPr="00204EA5">
              <w:rPr>
                <w:szCs w:val="20"/>
              </w:rPr>
              <w:t>Nr</w:t>
            </w:r>
          </w:p>
        </w:tc>
        <w:tc>
          <w:tcPr>
            <w:tcW w:w="708" w:type="dxa"/>
            <w:tcBorders>
              <w:left w:val="nil"/>
            </w:tcBorders>
            <w:noWrap/>
          </w:tcPr>
          <w:p w14:paraId="154A94AA" w14:textId="77777777" w:rsidR="00A3441E" w:rsidRPr="00204EA5" w:rsidRDefault="00A3441E" w:rsidP="00A3441E">
            <w:pPr>
              <w:pStyle w:val="Table"/>
              <w:rPr>
                <w:szCs w:val="20"/>
              </w:rPr>
            </w:pPr>
            <w:r w:rsidRPr="00204EA5">
              <w:rPr>
                <w:szCs w:val="20"/>
              </w:rPr>
              <w:t>Nc</w:t>
            </w:r>
          </w:p>
        </w:tc>
        <w:tc>
          <w:tcPr>
            <w:tcW w:w="851" w:type="dxa"/>
            <w:tcBorders>
              <w:right w:val="nil"/>
            </w:tcBorders>
            <w:noWrap/>
          </w:tcPr>
          <w:p w14:paraId="69360C95" w14:textId="77777777" w:rsidR="00A3441E" w:rsidRPr="00204EA5" w:rsidRDefault="00A3441E" w:rsidP="00A3441E">
            <w:pPr>
              <w:pStyle w:val="Table"/>
              <w:rPr>
                <w:szCs w:val="20"/>
              </w:rPr>
            </w:pPr>
            <w:proofErr w:type="spellStart"/>
            <w:r w:rsidRPr="00204EA5">
              <w:rPr>
                <w:szCs w:val="20"/>
              </w:rPr>
              <w:t>Xp</w:t>
            </w:r>
            <w:proofErr w:type="spellEnd"/>
          </w:p>
        </w:tc>
        <w:tc>
          <w:tcPr>
            <w:tcW w:w="992" w:type="dxa"/>
            <w:tcBorders>
              <w:left w:val="nil"/>
            </w:tcBorders>
            <w:noWrap/>
          </w:tcPr>
          <w:p w14:paraId="598D8D43" w14:textId="77777777" w:rsidR="00A3441E" w:rsidRPr="00204EA5" w:rsidRDefault="00A3441E" w:rsidP="00A3441E">
            <w:pPr>
              <w:pStyle w:val="Table"/>
              <w:rPr>
                <w:szCs w:val="20"/>
              </w:rPr>
            </w:pPr>
            <w:proofErr w:type="spellStart"/>
            <w:r w:rsidRPr="00204EA5">
              <w:rPr>
                <w:szCs w:val="20"/>
              </w:rPr>
              <w:t>Yp</w:t>
            </w:r>
            <w:proofErr w:type="spellEnd"/>
          </w:p>
        </w:tc>
        <w:tc>
          <w:tcPr>
            <w:tcW w:w="1559" w:type="dxa"/>
            <w:gridSpan w:val="2"/>
            <w:noWrap/>
          </w:tcPr>
          <w:p w14:paraId="26713B14" w14:textId="77777777" w:rsidR="00A3441E" w:rsidRPr="00204EA5" w:rsidRDefault="00A3441E" w:rsidP="00A3441E">
            <w:pPr>
              <w:pStyle w:val="Table"/>
              <w:rPr>
                <w:szCs w:val="20"/>
              </w:rPr>
            </w:pPr>
            <w:r w:rsidRPr="00204EA5">
              <w:rPr>
                <w:szCs w:val="20"/>
              </w:rPr>
              <w:t xml:space="preserve">1 quartet </w:t>
            </w:r>
          </w:p>
        </w:tc>
        <w:tc>
          <w:tcPr>
            <w:tcW w:w="709" w:type="dxa"/>
          </w:tcPr>
          <w:p w14:paraId="60F42BC8" w14:textId="77777777" w:rsidR="00A3441E" w:rsidRPr="00204EA5" w:rsidRDefault="00204EA5" w:rsidP="00204EA5">
            <w:pPr>
              <w:pStyle w:val="Table"/>
              <w:jc w:val="both"/>
              <w:rPr>
                <w:szCs w:val="20"/>
              </w:rPr>
            </w:pPr>
            <w:r>
              <w:rPr>
                <w:szCs w:val="20"/>
              </w:rPr>
              <w:t xml:space="preserve">1 </w:t>
            </w:r>
            <w:r w:rsidR="00A3441E" w:rsidRPr="00204EA5">
              <w:rPr>
                <w:szCs w:val="20"/>
              </w:rPr>
              <w:t>Col</w:t>
            </w:r>
          </w:p>
        </w:tc>
        <w:tc>
          <w:tcPr>
            <w:tcW w:w="1573" w:type="dxa"/>
            <w:noWrap/>
          </w:tcPr>
          <w:p w14:paraId="1240765E" w14:textId="77777777" w:rsidR="00A3441E" w:rsidRPr="00204EA5" w:rsidRDefault="00A3441E" w:rsidP="00A3441E">
            <w:pPr>
              <w:pStyle w:val="Table"/>
              <w:rPr>
                <w:szCs w:val="20"/>
              </w:rPr>
            </w:pPr>
            <w:r w:rsidRPr="00204EA5">
              <w:rPr>
                <w:szCs w:val="20"/>
              </w:rPr>
              <w:t xml:space="preserve">2 quartets and </w:t>
            </w:r>
          </w:p>
          <w:p w14:paraId="4E09BE67" w14:textId="77777777" w:rsidR="00A3441E" w:rsidRPr="00204EA5" w:rsidRDefault="00A3441E" w:rsidP="00A3441E">
            <w:pPr>
              <w:pStyle w:val="Table"/>
              <w:rPr>
                <w:szCs w:val="20"/>
              </w:rPr>
            </w:pPr>
            <w:r w:rsidRPr="00204EA5">
              <w:rPr>
                <w:szCs w:val="20"/>
              </w:rPr>
              <w:t>2 columns</w:t>
            </w:r>
          </w:p>
        </w:tc>
      </w:tr>
      <w:tr w:rsidR="00204EA5" w:rsidRPr="00204EA5" w14:paraId="1494A982" w14:textId="77777777" w:rsidTr="00204EA5">
        <w:trPr>
          <w:trHeight w:val="284"/>
        </w:trPr>
        <w:tc>
          <w:tcPr>
            <w:tcW w:w="1120" w:type="dxa"/>
            <w:noWrap/>
          </w:tcPr>
          <w:p w14:paraId="60280842" w14:textId="77777777" w:rsidR="00A3441E" w:rsidRPr="00204EA5" w:rsidRDefault="00A3441E" w:rsidP="00A3441E">
            <w:pPr>
              <w:pStyle w:val="Table"/>
              <w:rPr>
                <w:sz w:val="18"/>
                <w:szCs w:val="18"/>
              </w:rPr>
            </w:pPr>
            <w:r w:rsidRPr="00204EA5">
              <w:rPr>
                <w:sz w:val="18"/>
                <w:szCs w:val="18"/>
              </w:rPr>
              <w:t> </w:t>
            </w:r>
          </w:p>
        </w:tc>
        <w:tc>
          <w:tcPr>
            <w:tcW w:w="709" w:type="dxa"/>
            <w:noWrap/>
          </w:tcPr>
          <w:p w14:paraId="7AD1BF5D" w14:textId="77777777" w:rsidR="00A3441E" w:rsidRPr="00204EA5" w:rsidRDefault="00A3441E" w:rsidP="00A3441E">
            <w:pPr>
              <w:pStyle w:val="Table"/>
              <w:rPr>
                <w:sz w:val="18"/>
                <w:szCs w:val="18"/>
              </w:rPr>
            </w:pPr>
            <w:r w:rsidRPr="00204EA5">
              <w:rPr>
                <w:sz w:val="18"/>
                <w:szCs w:val="18"/>
              </w:rPr>
              <w:t>N</w:t>
            </w:r>
          </w:p>
        </w:tc>
        <w:tc>
          <w:tcPr>
            <w:tcW w:w="709" w:type="dxa"/>
            <w:noWrap/>
          </w:tcPr>
          <w:p w14:paraId="5BA7487F" w14:textId="77777777" w:rsidR="00A3441E" w:rsidRPr="00204EA5" w:rsidRDefault="00A3441E" w:rsidP="00A3441E">
            <w:pPr>
              <w:pStyle w:val="Table"/>
              <w:rPr>
                <w:sz w:val="18"/>
                <w:szCs w:val="18"/>
              </w:rPr>
            </w:pPr>
            <w:r w:rsidRPr="00204EA5">
              <w:rPr>
                <w:sz w:val="18"/>
                <w:szCs w:val="18"/>
              </w:rPr>
              <w:t>d</w:t>
            </w:r>
          </w:p>
        </w:tc>
        <w:tc>
          <w:tcPr>
            <w:tcW w:w="567" w:type="dxa"/>
            <w:noWrap/>
          </w:tcPr>
          <w:p w14:paraId="3B9517C3" w14:textId="77777777" w:rsidR="00A3441E" w:rsidRPr="00204EA5" w:rsidRDefault="00A3441E" w:rsidP="00A3441E">
            <w:pPr>
              <w:pStyle w:val="Table"/>
              <w:rPr>
                <w:sz w:val="18"/>
                <w:szCs w:val="18"/>
              </w:rPr>
            </w:pPr>
            <w:r w:rsidRPr="00204EA5">
              <w:rPr>
                <w:sz w:val="18"/>
                <w:szCs w:val="18"/>
              </w:rPr>
              <w:t>nr</w:t>
            </w:r>
          </w:p>
        </w:tc>
        <w:tc>
          <w:tcPr>
            <w:tcW w:w="567" w:type="dxa"/>
            <w:noWrap/>
          </w:tcPr>
          <w:p w14:paraId="61BD75B2" w14:textId="77777777" w:rsidR="00A3441E" w:rsidRPr="00204EA5" w:rsidRDefault="00A3441E" w:rsidP="00A3441E">
            <w:pPr>
              <w:pStyle w:val="Table"/>
              <w:rPr>
                <w:sz w:val="18"/>
                <w:szCs w:val="18"/>
              </w:rPr>
            </w:pPr>
            <w:proofErr w:type="spellStart"/>
            <w:r w:rsidRPr="00204EA5">
              <w:rPr>
                <w:sz w:val="18"/>
                <w:szCs w:val="18"/>
              </w:rPr>
              <w:t>nc</w:t>
            </w:r>
            <w:proofErr w:type="spellEnd"/>
          </w:p>
        </w:tc>
        <w:tc>
          <w:tcPr>
            <w:tcW w:w="709" w:type="dxa"/>
            <w:noWrap/>
          </w:tcPr>
          <w:p w14:paraId="3C59100C" w14:textId="77777777" w:rsidR="00A3441E" w:rsidRPr="00204EA5" w:rsidRDefault="00A3441E" w:rsidP="00A3441E">
            <w:pPr>
              <w:pStyle w:val="Table"/>
              <w:rPr>
                <w:sz w:val="18"/>
                <w:szCs w:val="18"/>
              </w:rPr>
            </w:pPr>
            <w:r w:rsidRPr="00204EA5">
              <w:rPr>
                <w:sz w:val="18"/>
                <w:szCs w:val="18"/>
              </w:rPr>
              <w:t>2 ^ nr</w:t>
            </w:r>
          </w:p>
        </w:tc>
        <w:tc>
          <w:tcPr>
            <w:tcW w:w="708" w:type="dxa"/>
            <w:noWrap/>
          </w:tcPr>
          <w:p w14:paraId="3FC962CB" w14:textId="77777777" w:rsidR="00A3441E" w:rsidRPr="00204EA5" w:rsidRDefault="00A3441E" w:rsidP="00A3441E">
            <w:pPr>
              <w:pStyle w:val="Table"/>
              <w:rPr>
                <w:sz w:val="18"/>
                <w:szCs w:val="18"/>
              </w:rPr>
            </w:pPr>
            <w:r w:rsidRPr="00204EA5">
              <w:rPr>
                <w:sz w:val="18"/>
                <w:szCs w:val="18"/>
              </w:rPr>
              <w:t xml:space="preserve">2^nc </w:t>
            </w:r>
          </w:p>
        </w:tc>
        <w:tc>
          <w:tcPr>
            <w:tcW w:w="851" w:type="dxa"/>
            <w:noWrap/>
          </w:tcPr>
          <w:p w14:paraId="2BDFD5B2" w14:textId="77777777" w:rsidR="00A3441E" w:rsidRPr="00204EA5" w:rsidRDefault="00A3441E" w:rsidP="00A3441E">
            <w:pPr>
              <w:pStyle w:val="Table"/>
              <w:rPr>
                <w:sz w:val="18"/>
                <w:szCs w:val="18"/>
              </w:rPr>
            </w:pPr>
            <w:r w:rsidRPr="00204EA5">
              <w:rPr>
                <w:sz w:val="18"/>
                <w:szCs w:val="18"/>
              </w:rPr>
              <w:t>2 ^ nr</w:t>
            </w:r>
          </w:p>
        </w:tc>
        <w:tc>
          <w:tcPr>
            <w:tcW w:w="992" w:type="dxa"/>
            <w:noWrap/>
          </w:tcPr>
          <w:p w14:paraId="4515E03C" w14:textId="77777777" w:rsidR="00A3441E" w:rsidRPr="00204EA5" w:rsidRDefault="00A3441E" w:rsidP="00A3441E">
            <w:pPr>
              <w:pStyle w:val="Table"/>
              <w:rPr>
                <w:sz w:val="18"/>
                <w:szCs w:val="18"/>
              </w:rPr>
            </w:pPr>
            <w:r w:rsidRPr="00204EA5">
              <w:rPr>
                <w:sz w:val="18"/>
                <w:szCs w:val="18"/>
              </w:rPr>
              <w:t>2^nc * d</w:t>
            </w:r>
          </w:p>
        </w:tc>
        <w:tc>
          <w:tcPr>
            <w:tcW w:w="851" w:type="dxa"/>
            <w:noWrap/>
          </w:tcPr>
          <w:p w14:paraId="73483E14" w14:textId="77777777" w:rsidR="00A3441E" w:rsidRPr="00204EA5" w:rsidRDefault="00A3441E" w:rsidP="00A3441E">
            <w:pPr>
              <w:pStyle w:val="Table"/>
              <w:rPr>
                <w:sz w:val="18"/>
                <w:szCs w:val="18"/>
              </w:rPr>
            </w:pPr>
            <w:r w:rsidRPr="00204EA5">
              <w:rPr>
                <w:sz w:val="18"/>
                <w:szCs w:val="18"/>
              </w:rPr>
              <w:t>REN</w:t>
            </w:r>
          </w:p>
        </w:tc>
        <w:tc>
          <w:tcPr>
            <w:tcW w:w="708" w:type="dxa"/>
          </w:tcPr>
          <w:p w14:paraId="35826EC4" w14:textId="77777777" w:rsidR="00A3441E" w:rsidRPr="00204EA5" w:rsidRDefault="00A3441E" w:rsidP="00A3441E">
            <w:pPr>
              <w:pStyle w:val="Table"/>
              <w:rPr>
                <w:sz w:val="18"/>
                <w:szCs w:val="18"/>
              </w:rPr>
            </w:pPr>
            <w:r w:rsidRPr="00204EA5">
              <w:rPr>
                <w:sz w:val="18"/>
                <w:szCs w:val="18"/>
              </w:rPr>
              <w:t>RRA</w:t>
            </w:r>
          </w:p>
        </w:tc>
        <w:tc>
          <w:tcPr>
            <w:tcW w:w="709" w:type="dxa"/>
            <w:noWrap/>
          </w:tcPr>
          <w:p w14:paraId="67E02573" w14:textId="77777777" w:rsidR="00A3441E" w:rsidRPr="00204EA5" w:rsidRDefault="00A3441E" w:rsidP="00A3441E">
            <w:pPr>
              <w:pStyle w:val="Table"/>
              <w:rPr>
                <w:sz w:val="18"/>
                <w:szCs w:val="18"/>
              </w:rPr>
            </w:pPr>
            <w:r w:rsidRPr="00204EA5">
              <w:rPr>
                <w:sz w:val="18"/>
                <w:szCs w:val="18"/>
              </w:rPr>
              <w:t>CRA</w:t>
            </w:r>
          </w:p>
        </w:tc>
        <w:tc>
          <w:tcPr>
            <w:tcW w:w="1573" w:type="dxa"/>
            <w:noWrap/>
          </w:tcPr>
          <w:p w14:paraId="1D099B39" w14:textId="77777777" w:rsidR="00A3441E" w:rsidRPr="00204EA5" w:rsidRDefault="00A3441E" w:rsidP="00A3441E">
            <w:pPr>
              <w:pStyle w:val="Table"/>
              <w:rPr>
                <w:sz w:val="18"/>
                <w:szCs w:val="18"/>
              </w:rPr>
            </w:pPr>
            <w:r w:rsidRPr="00204EA5">
              <w:rPr>
                <w:sz w:val="18"/>
                <w:szCs w:val="18"/>
              </w:rPr>
              <w:t xml:space="preserve"> </w:t>
            </w:r>
          </w:p>
        </w:tc>
      </w:tr>
      <w:tr w:rsidR="00204EA5" w:rsidRPr="00365C5B" w14:paraId="619957B5" w14:textId="77777777" w:rsidTr="00204EA5">
        <w:trPr>
          <w:trHeight w:val="284"/>
        </w:trPr>
        <w:tc>
          <w:tcPr>
            <w:tcW w:w="1120" w:type="dxa"/>
            <w:noWrap/>
          </w:tcPr>
          <w:p w14:paraId="2637A4DD" w14:textId="77777777" w:rsidR="00A3441E" w:rsidRPr="00204EA5" w:rsidRDefault="00A3441E" w:rsidP="00A3441E">
            <w:pPr>
              <w:pStyle w:val="Table"/>
              <w:rPr>
                <w:szCs w:val="20"/>
              </w:rPr>
            </w:pPr>
            <w:r w:rsidRPr="00204EA5">
              <w:rPr>
                <w:szCs w:val="20"/>
              </w:rPr>
              <w:t>8 k x 32</w:t>
            </w:r>
          </w:p>
        </w:tc>
        <w:tc>
          <w:tcPr>
            <w:tcW w:w="709" w:type="dxa"/>
            <w:noWrap/>
          </w:tcPr>
          <w:p w14:paraId="3FBC7472" w14:textId="77777777" w:rsidR="00A3441E" w:rsidRPr="00204EA5" w:rsidRDefault="00A3441E" w:rsidP="00A3441E">
            <w:pPr>
              <w:pStyle w:val="Table"/>
              <w:rPr>
                <w:szCs w:val="20"/>
              </w:rPr>
            </w:pPr>
            <w:r w:rsidRPr="00204EA5">
              <w:rPr>
                <w:szCs w:val="20"/>
              </w:rPr>
              <w:t>8192</w:t>
            </w:r>
          </w:p>
        </w:tc>
        <w:tc>
          <w:tcPr>
            <w:tcW w:w="709" w:type="dxa"/>
            <w:noWrap/>
          </w:tcPr>
          <w:p w14:paraId="3BCC222A" w14:textId="77777777" w:rsidR="00A3441E" w:rsidRPr="00204EA5" w:rsidRDefault="00A3441E" w:rsidP="00A3441E">
            <w:pPr>
              <w:pStyle w:val="Table"/>
              <w:rPr>
                <w:szCs w:val="20"/>
              </w:rPr>
            </w:pPr>
            <w:r w:rsidRPr="00204EA5">
              <w:rPr>
                <w:szCs w:val="20"/>
              </w:rPr>
              <w:t>32</w:t>
            </w:r>
          </w:p>
        </w:tc>
        <w:tc>
          <w:tcPr>
            <w:tcW w:w="567" w:type="dxa"/>
            <w:noWrap/>
          </w:tcPr>
          <w:p w14:paraId="21477C8D" w14:textId="77777777" w:rsidR="00A3441E" w:rsidRPr="00204EA5" w:rsidRDefault="00A3441E" w:rsidP="00A3441E">
            <w:pPr>
              <w:pStyle w:val="Table"/>
              <w:rPr>
                <w:szCs w:val="20"/>
              </w:rPr>
            </w:pPr>
            <w:r w:rsidRPr="00204EA5">
              <w:rPr>
                <w:szCs w:val="20"/>
              </w:rPr>
              <w:t>9</w:t>
            </w:r>
          </w:p>
        </w:tc>
        <w:tc>
          <w:tcPr>
            <w:tcW w:w="567" w:type="dxa"/>
            <w:noWrap/>
          </w:tcPr>
          <w:p w14:paraId="4E81F826" w14:textId="77777777" w:rsidR="00A3441E" w:rsidRPr="00204EA5" w:rsidRDefault="00A3441E" w:rsidP="00A3441E">
            <w:pPr>
              <w:pStyle w:val="Table"/>
              <w:rPr>
                <w:szCs w:val="20"/>
              </w:rPr>
            </w:pPr>
            <w:r w:rsidRPr="00204EA5">
              <w:rPr>
                <w:szCs w:val="20"/>
              </w:rPr>
              <w:t>4</w:t>
            </w:r>
          </w:p>
        </w:tc>
        <w:tc>
          <w:tcPr>
            <w:tcW w:w="709" w:type="dxa"/>
            <w:noWrap/>
          </w:tcPr>
          <w:p w14:paraId="6B19BC38" w14:textId="77777777" w:rsidR="00A3441E" w:rsidRPr="00204EA5" w:rsidRDefault="00A3441E" w:rsidP="00A3441E">
            <w:pPr>
              <w:pStyle w:val="Table"/>
              <w:rPr>
                <w:szCs w:val="20"/>
              </w:rPr>
            </w:pPr>
            <w:r w:rsidRPr="00204EA5">
              <w:rPr>
                <w:szCs w:val="20"/>
              </w:rPr>
              <w:t>512</w:t>
            </w:r>
          </w:p>
        </w:tc>
        <w:tc>
          <w:tcPr>
            <w:tcW w:w="708" w:type="dxa"/>
            <w:noWrap/>
          </w:tcPr>
          <w:p w14:paraId="55569832" w14:textId="77777777" w:rsidR="00A3441E" w:rsidRPr="00204EA5" w:rsidRDefault="00A3441E" w:rsidP="00A3441E">
            <w:pPr>
              <w:pStyle w:val="Table"/>
              <w:rPr>
                <w:szCs w:val="20"/>
              </w:rPr>
            </w:pPr>
            <w:r w:rsidRPr="00204EA5">
              <w:rPr>
                <w:szCs w:val="20"/>
              </w:rPr>
              <w:t>16</w:t>
            </w:r>
          </w:p>
        </w:tc>
        <w:tc>
          <w:tcPr>
            <w:tcW w:w="851" w:type="dxa"/>
            <w:noWrap/>
          </w:tcPr>
          <w:p w14:paraId="761986B6" w14:textId="77777777" w:rsidR="00A3441E" w:rsidRPr="00204EA5" w:rsidRDefault="00A3441E" w:rsidP="00A3441E">
            <w:pPr>
              <w:pStyle w:val="Table"/>
              <w:rPr>
                <w:szCs w:val="20"/>
              </w:rPr>
            </w:pPr>
            <w:r w:rsidRPr="00204EA5">
              <w:rPr>
                <w:szCs w:val="20"/>
              </w:rPr>
              <w:t>512</w:t>
            </w:r>
          </w:p>
        </w:tc>
        <w:tc>
          <w:tcPr>
            <w:tcW w:w="992" w:type="dxa"/>
            <w:noWrap/>
          </w:tcPr>
          <w:p w14:paraId="4C51D812" w14:textId="77777777" w:rsidR="00A3441E" w:rsidRPr="00204EA5" w:rsidRDefault="00A3441E" w:rsidP="00A3441E">
            <w:pPr>
              <w:pStyle w:val="Table"/>
              <w:rPr>
                <w:szCs w:val="20"/>
              </w:rPr>
            </w:pPr>
            <w:r w:rsidRPr="00204EA5">
              <w:rPr>
                <w:szCs w:val="20"/>
              </w:rPr>
              <w:t>512</w:t>
            </w:r>
          </w:p>
        </w:tc>
        <w:tc>
          <w:tcPr>
            <w:tcW w:w="851" w:type="dxa"/>
            <w:noWrap/>
          </w:tcPr>
          <w:p w14:paraId="7ADB105D" w14:textId="77777777" w:rsidR="00A3441E" w:rsidRPr="00204EA5" w:rsidRDefault="00A3441E" w:rsidP="00A3441E">
            <w:pPr>
              <w:pStyle w:val="Table"/>
              <w:rPr>
                <w:szCs w:val="20"/>
              </w:rPr>
            </w:pPr>
            <w:r w:rsidRPr="00204EA5">
              <w:rPr>
                <w:szCs w:val="20"/>
              </w:rPr>
              <w:t>1</w:t>
            </w:r>
          </w:p>
        </w:tc>
        <w:tc>
          <w:tcPr>
            <w:tcW w:w="708" w:type="dxa"/>
          </w:tcPr>
          <w:p w14:paraId="410FBA38" w14:textId="77777777" w:rsidR="00A3441E" w:rsidRPr="00204EA5" w:rsidRDefault="00A3441E" w:rsidP="00A3441E">
            <w:pPr>
              <w:pStyle w:val="Table"/>
              <w:rPr>
                <w:szCs w:val="20"/>
              </w:rPr>
            </w:pPr>
            <w:r w:rsidRPr="00204EA5">
              <w:rPr>
                <w:szCs w:val="20"/>
              </w:rPr>
              <w:t>7</w:t>
            </w:r>
          </w:p>
        </w:tc>
        <w:tc>
          <w:tcPr>
            <w:tcW w:w="709" w:type="dxa"/>
            <w:noWrap/>
          </w:tcPr>
          <w:p w14:paraId="1367C8B1" w14:textId="77777777" w:rsidR="00A3441E" w:rsidRPr="00204EA5" w:rsidRDefault="00A3441E" w:rsidP="00A3441E">
            <w:pPr>
              <w:pStyle w:val="Table"/>
              <w:rPr>
                <w:szCs w:val="20"/>
              </w:rPr>
            </w:pPr>
            <w:r w:rsidRPr="00204EA5">
              <w:rPr>
                <w:szCs w:val="20"/>
              </w:rPr>
              <w:t>5</w:t>
            </w:r>
          </w:p>
        </w:tc>
        <w:tc>
          <w:tcPr>
            <w:tcW w:w="1573" w:type="dxa"/>
            <w:noWrap/>
          </w:tcPr>
          <w:p w14:paraId="0F8AF9AF" w14:textId="77777777" w:rsidR="00A3441E" w:rsidRPr="00204EA5" w:rsidRDefault="00A3441E" w:rsidP="00A3441E">
            <w:pPr>
              <w:pStyle w:val="Table"/>
              <w:rPr>
                <w:szCs w:val="20"/>
              </w:rPr>
            </w:pPr>
            <w:r w:rsidRPr="00204EA5">
              <w:rPr>
                <w:szCs w:val="20"/>
              </w:rPr>
              <w:t>26</w:t>
            </w:r>
          </w:p>
        </w:tc>
      </w:tr>
      <w:tr w:rsidR="00A3441E" w:rsidRPr="00365C5B" w14:paraId="2B640D2C" w14:textId="77777777" w:rsidTr="00204EA5">
        <w:trPr>
          <w:trHeight w:val="284"/>
        </w:trPr>
        <w:tc>
          <w:tcPr>
            <w:tcW w:w="10773" w:type="dxa"/>
            <w:gridSpan w:val="13"/>
            <w:noWrap/>
          </w:tcPr>
          <w:p w14:paraId="52C6B03E" w14:textId="77777777" w:rsidR="00A3441E" w:rsidRPr="00204EA5" w:rsidRDefault="00A3441E" w:rsidP="00A3441E">
            <w:pPr>
              <w:pStyle w:val="Table"/>
              <w:rPr>
                <w:szCs w:val="20"/>
              </w:rPr>
            </w:pPr>
          </w:p>
        </w:tc>
      </w:tr>
      <w:tr w:rsidR="00A3441E" w:rsidRPr="00365C5B" w14:paraId="726C7D63" w14:textId="77777777" w:rsidTr="00204EA5">
        <w:trPr>
          <w:trHeight w:val="284"/>
        </w:trPr>
        <w:tc>
          <w:tcPr>
            <w:tcW w:w="10773" w:type="dxa"/>
            <w:gridSpan w:val="13"/>
            <w:tcBorders>
              <w:bottom w:val="single" w:sz="8" w:space="0" w:color="auto"/>
            </w:tcBorders>
            <w:noWrap/>
          </w:tcPr>
          <w:p w14:paraId="385A11E0" w14:textId="77777777" w:rsidR="00A3441E" w:rsidRPr="00204EA5" w:rsidRDefault="00A3441E" w:rsidP="00204EA5">
            <w:pPr>
              <w:pStyle w:val="Table"/>
              <w:jc w:val="left"/>
              <w:rPr>
                <w:szCs w:val="20"/>
              </w:rPr>
            </w:pPr>
            <w:r w:rsidRPr="00204EA5">
              <w:rPr>
                <w:szCs w:val="20"/>
              </w:rPr>
              <w:t>Notations:</w:t>
            </w:r>
          </w:p>
        </w:tc>
      </w:tr>
      <w:tr w:rsidR="00A3441E" w:rsidRPr="00365C5B" w14:paraId="55D40415" w14:textId="77777777" w:rsidTr="00204EA5">
        <w:trPr>
          <w:trHeight w:val="284"/>
        </w:trPr>
        <w:tc>
          <w:tcPr>
            <w:tcW w:w="1120" w:type="dxa"/>
            <w:tcBorders>
              <w:bottom w:val="nil"/>
              <w:right w:val="nil"/>
            </w:tcBorders>
            <w:noWrap/>
          </w:tcPr>
          <w:p w14:paraId="471335F3" w14:textId="77777777" w:rsidR="00A3441E" w:rsidRPr="00204EA5" w:rsidRDefault="00A3441E" w:rsidP="00A3441E">
            <w:pPr>
              <w:pStyle w:val="Table"/>
              <w:rPr>
                <w:szCs w:val="20"/>
              </w:rPr>
            </w:pPr>
            <w:r w:rsidRPr="00204EA5">
              <w:rPr>
                <w:szCs w:val="20"/>
              </w:rPr>
              <w:t xml:space="preserve">N </w:t>
            </w:r>
          </w:p>
        </w:tc>
        <w:tc>
          <w:tcPr>
            <w:tcW w:w="9653" w:type="dxa"/>
            <w:gridSpan w:val="12"/>
            <w:tcBorders>
              <w:left w:val="nil"/>
              <w:bottom w:val="nil"/>
            </w:tcBorders>
            <w:noWrap/>
          </w:tcPr>
          <w:p w14:paraId="47099633" w14:textId="77777777" w:rsidR="00A3441E" w:rsidRPr="00204EA5" w:rsidRDefault="00A3441E" w:rsidP="00204EA5">
            <w:pPr>
              <w:pStyle w:val="Table"/>
              <w:jc w:val="left"/>
              <w:rPr>
                <w:szCs w:val="20"/>
              </w:rPr>
            </w:pPr>
            <w:r w:rsidRPr="00204EA5">
              <w:rPr>
                <w:szCs w:val="20"/>
              </w:rPr>
              <w:t># of address locations</w:t>
            </w:r>
          </w:p>
        </w:tc>
      </w:tr>
      <w:tr w:rsidR="00A3441E" w:rsidRPr="00365C5B" w14:paraId="5DA8DE52" w14:textId="77777777" w:rsidTr="00204EA5">
        <w:trPr>
          <w:trHeight w:val="284"/>
        </w:trPr>
        <w:tc>
          <w:tcPr>
            <w:tcW w:w="1120" w:type="dxa"/>
            <w:tcBorders>
              <w:top w:val="nil"/>
              <w:bottom w:val="nil"/>
              <w:right w:val="nil"/>
            </w:tcBorders>
            <w:noWrap/>
          </w:tcPr>
          <w:p w14:paraId="41AD8680" w14:textId="77777777" w:rsidR="00A3441E" w:rsidRPr="00204EA5" w:rsidRDefault="00A3441E" w:rsidP="00A3441E">
            <w:pPr>
              <w:pStyle w:val="Table"/>
              <w:rPr>
                <w:szCs w:val="20"/>
              </w:rPr>
            </w:pPr>
            <w:r w:rsidRPr="00204EA5">
              <w:rPr>
                <w:szCs w:val="20"/>
              </w:rPr>
              <w:t>d</w:t>
            </w:r>
          </w:p>
        </w:tc>
        <w:tc>
          <w:tcPr>
            <w:tcW w:w="9653" w:type="dxa"/>
            <w:gridSpan w:val="12"/>
            <w:tcBorders>
              <w:top w:val="nil"/>
              <w:left w:val="nil"/>
              <w:bottom w:val="nil"/>
            </w:tcBorders>
            <w:noWrap/>
          </w:tcPr>
          <w:p w14:paraId="390DB36B" w14:textId="77777777" w:rsidR="00A3441E" w:rsidRPr="00204EA5" w:rsidRDefault="00A3441E" w:rsidP="00204EA5">
            <w:pPr>
              <w:pStyle w:val="Table"/>
              <w:jc w:val="left"/>
              <w:rPr>
                <w:szCs w:val="20"/>
              </w:rPr>
            </w:pPr>
            <w:r w:rsidRPr="00204EA5">
              <w:rPr>
                <w:szCs w:val="20"/>
              </w:rPr>
              <w:t># of data bits</w:t>
            </w:r>
          </w:p>
        </w:tc>
      </w:tr>
      <w:tr w:rsidR="00A3441E" w:rsidRPr="00365C5B" w14:paraId="54C25D55" w14:textId="77777777" w:rsidTr="00204EA5">
        <w:trPr>
          <w:trHeight w:val="284"/>
        </w:trPr>
        <w:tc>
          <w:tcPr>
            <w:tcW w:w="1120" w:type="dxa"/>
            <w:tcBorders>
              <w:top w:val="nil"/>
              <w:bottom w:val="nil"/>
              <w:right w:val="nil"/>
            </w:tcBorders>
            <w:noWrap/>
          </w:tcPr>
          <w:p w14:paraId="3265D073" w14:textId="77777777" w:rsidR="00A3441E" w:rsidRPr="00204EA5" w:rsidRDefault="00A3441E" w:rsidP="00A3441E">
            <w:pPr>
              <w:pStyle w:val="Table"/>
              <w:rPr>
                <w:szCs w:val="20"/>
              </w:rPr>
            </w:pPr>
            <w:r w:rsidRPr="00204EA5">
              <w:rPr>
                <w:szCs w:val="20"/>
              </w:rPr>
              <w:t>nr</w:t>
            </w:r>
          </w:p>
        </w:tc>
        <w:tc>
          <w:tcPr>
            <w:tcW w:w="9653" w:type="dxa"/>
            <w:gridSpan w:val="12"/>
            <w:tcBorders>
              <w:top w:val="nil"/>
              <w:left w:val="nil"/>
              <w:bottom w:val="nil"/>
            </w:tcBorders>
            <w:noWrap/>
          </w:tcPr>
          <w:p w14:paraId="06FA8B65" w14:textId="77777777" w:rsidR="00A3441E" w:rsidRPr="00204EA5" w:rsidRDefault="00A3441E" w:rsidP="00204EA5">
            <w:pPr>
              <w:pStyle w:val="Table"/>
              <w:jc w:val="left"/>
              <w:rPr>
                <w:szCs w:val="20"/>
              </w:rPr>
            </w:pPr>
            <w:r w:rsidRPr="00204EA5">
              <w:rPr>
                <w:szCs w:val="20"/>
              </w:rPr>
              <w:t># row addresses</w:t>
            </w:r>
          </w:p>
        </w:tc>
      </w:tr>
      <w:tr w:rsidR="00A3441E" w:rsidRPr="00365C5B" w14:paraId="6E71A38A" w14:textId="77777777" w:rsidTr="00204EA5">
        <w:trPr>
          <w:trHeight w:val="284"/>
        </w:trPr>
        <w:tc>
          <w:tcPr>
            <w:tcW w:w="1120" w:type="dxa"/>
            <w:tcBorders>
              <w:top w:val="nil"/>
              <w:bottom w:val="nil"/>
              <w:right w:val="nil"/>
            </w:tcBorders>
            <w:noWrap/>
          </w:tcPr>
          <w:p w14:paraId="3F837632" w14:textId="77777777" w:rsidR="00A3441E" w:rsidRPr="00204EA5" w:rsidRDefault="00A3441E" w:rsidP="00A3441E">
            <w:pPr>
              <w:pStyle w:val="Table"/>
              <w:rPr>
                <w:szCs w:val="20"/>
              </w:rPr>
            </w:pPr>
            <w:proofErr w:type="spellStart"/>
            <w:r w:rsidRPr="00204EA5">
              <w:rPr>
                <w:szCs w:val="20"/>
              </w:rPr>
              <w:t>nc</w:t>
            </w:r>
            <w:proofErr w:type="spellEnd"/>
          </w:p>
        </w:tc>
        <w:tc>
          <w:tcPr>
            <w:tcW w:w="9653" w:type="dxa"/>
            <w:gridSpan w:val="12"/>
            <w:tcBorders>
              <w:top w:val="nil"/>
              <w:left w:val="nil"/>
              <w:bottom w:val="nil"/>
            </w:tcBorders>
            <w:noWrap/>
          </w:tcPr>
          <w:p w14:paraId="315A40B8" w14:textId="77777777" w:rsidR="00A3441E" w:rsidRPr="00204EA5" w:rsidRDefault="00A3441E" w:rsidP="00204EA5">
            <w:pPr>
              <w:pStyle w:val="Table"/>
              <w:jc w:val="left"/>
              <w:rPr>
                <w:szCs w:val="20"/>
              </w:rPr>
            </w:pPr>
            <w:r w:rsidRPr="00204EA5">
              <w:rPr>
                <w:szCs w:val="20"/>
              </w:rPr>
              <w:t># column addresses</w:t>
            </w:r>
          </w:p>
        </w:tc>
      </w:tr>
      <w:tr w:rsidR="00A3441E" w:rsidRPr="00365C5B" w14:paraId="432D1A48" w14:textId="77777777" w:rsidTr="00204EA5">
        <w:trPr>
          <w:trHeight w:val="284"/>
        </w:trPr>
        <w:tc>
          <w:tcPr>
            <w:tcW w:w="1120" w:type="dxa"/>
            <w:tcBorders>
              <w:top w:val="nil"/>
              <w:bottom w:val="nil"/>
              <w:right w:val="nil"/>
            </w:tcBorders>
            <w:noWrap/>
          </w:tcPr>
          <w:p w14:paraId="189BD707" w14:textId="77777777" w:rsidR="00A3441E" w:rsidRPr="00204EA5" w:rsidRDefault="00A3441E" w:rsidP="00A3441E">
            <w:pPr>
              <w:pStyle w:val="Table"/>
              <w:rPr>
                <w:szCs w:val="20"/>
              </w:rPr>
            </w:pPr>
            <w:r w:rsidRPr="00204EA5">
              <w:rPr>
                <w:szCs w:val="20"/>
              </w:rPr>
              <w:t>Nr</w:t>
            </w:r>
          </w:p>
        </w:tc>
        <w:tc>
          <w:tcPr>
            <w:tcW w:w="9653" w:type="dxa"/>
            <w:gridSpan w:val="12"/>
            <w:tcBorders>
              <w:top w:val="nil"/>
              <w:left w:val="nil"/>
              <w:bottom w:val="nil"/>
            </w:tcBorders>
            <w:noWrap/>
          </w:tcPr>
          <w:p w14:paraId="2D94DE9E" w14:textId="77777777" w:rsidR="00A3441E" w:rsidRPr="00204EA5" w:rsidRDefault="00A3441E" w:rsidP="00204EA5">
            <w:pPr>
              <w:pStyle w:val="Table"/>
              <w:jc w:val="left"/>
              <w:rPr>
                <w:szCs w:val="20"/>
              </w:rPr>
            </w:pPr>
            <w:r w:rsidRPr="00204EA5">
              <w:rPr>
                <w:szCs w:val="20"/>
              </w:rPr>
              <w:t>row mux</w:t>
            </w:r>
          </w:p>
        </w:tc>
      </w:tr>
      <w:tr w:rsidR="00A3441E" w:rsidRPr="00365C5B" w14:paraId="5442827E" w14:textId="77777777" w:rsidTr="00204EA5">
        <w:trPr>
          <w:trHeight w:val="284"/>
        </w:trPr>
        <w:tc>
          <w:tcPr>
            <w:tcW w:w="1120" w:type="dxa"/>
            <w:tcBorders>
              <w:top w:val="nil"/>
              <w:bottom w:val="nil"/>
              <w:right w:val="nil"/>
            </w:tcBorders>
            <w:noWrap/>
          </w:tcPr>
          <w:p w14:paraId="34560F8D" w14:textId="77777777" w:rsidR="00A3441E" w:rsidRPr="00204EA5" w:rsidRDefault="00A3441E" w:rsidP="00A3441E">
            <w:pPr>
              <w:pStyle w:val="Table"/>
              <w:rPr>
                <w:szCs w:val="20"/>
              </w:rPr>
            </w:pPr>
            <w:r w:rsidRPr="00204EA5">
              <w:rPr>
                <w:szCs w:val="20"/>
              </w:rPr>
              <w:t>Nc</w:t>
            </w:r>
          </w:p>
        </w:tc>
        <w:tc>
          <w:tcPr>
            <w:tcW w:w="9653" w:type="dxa"/>
            <w:gridSpan w:val="12"/>
            <w:tcBorders>
              <w:top w:val="nil"/>
              <w:left w:val="nil"/>
              <w:bottom w:val="nil"/>
            </w:tcBorders>
            <w:noWrap/>
          </w:tcPr>
          <w:p w14:paraId="649F746E" w14:textId="77777777" w:rsidR="00A3441E" w:rsidRPr="00204EA5" w:rsidRDefault="00A3441E" w:rsidP="00204EA5">
            <w:pPr>
              <w:pStyle w:val="Table"/>
              <w:jc w:val="left"/>
              <w:rPr>
                <w:szCs w:val="20"/>
              </w:rPr>
            </w:pPr>
            <w:r w:rsidRPr="00204EA5">
              <w:rPr>
                <w:szCs w:val="20"/>
              </w:rPr>
              <w:t>column mux</w:t>
            </w:r>
          </w:p>
        </w:tc>
      </w:tr>
      <w:tr w:rsidR="00A3441E" w:rsidRPr="00365C5B" w14:paraId="692D1C1F" w14:textId="77777777" w:rsidTr="00204EA5">
        <w:trPr>
          <w:trHeight w:val="284"/>
        </w:trPr>
        <w:tc>
          <w:tcPr>
            <w:tcW w:w="1120" w:type="dxa"/>
            <w:tcBorders>
              <w:top w:val="nil"/>
              <w:bottom w:val="nil"/>
              <w:right w:val="nil"/>
            </w:tcBorders>
            <w:noWrap/>
          </w:tcPr>
          <w:p w14:paraId="1694F025" w14:textId="77777777" w:rsidR="00A3441E" w:rsidRPr="00204EA5" w:rsidRDefault="00A3441E" w:rsidP="00A3441E">
            <w:pPr>
              <w:pStyle w:val="Table"/>
              <w:rPr>
                <w:szCs w:val="20"/>
              </w:rPr>
            </w:pPr>
            <w:proofErr w:type="spellStart"/>
            <w:r w:rsidRPr="00204EA5">
              <w:rPr>
                <w:szCs w:val="20"/>
              </w:rPr>
              <w:t>Xl</w:t>
            </w:r>
            <w:proofErr w:type="spellEnd"/>
          </w:p>
        </w:tc>
        <w:tc>
          <w:tcPr>
            <w:tcW w:w="9653" w:type="dxa"/>
            <w:gridSpan w:val="12"/>
            <w:tcBorders>
              <w:top w:val="nil"/>
              <w:left w:val="nil"/>
              <w:bottom w:val="nil"/>
            </w:tcBorders>
            <w:noWrap/>
          </w:tcPr>
          <w:p w14:paraId="6ACD8325" w14:textId="77777777" w:rsidR="00A3441E" w:rsidRPr="00204EA5" w:rsidRDefault="00A3441E" w:rsidP="00204EA5">
            <w:pPr>
              <w:pStyle w:val="Table"/>
              <w:jc w:val="left"/>
              <w:rPr>
                <w:szCs w:val="20"/>
              </w:rPr>
            </w:pPr>
            <w:r w:rsidRPr="00204EA5">
              <w:rPr>
                <w:szCs w:val="20"/>
              </w:rPr>
              <w:t>X dimension of logical array</w:t>
            </w:r>
          </w:p>
        </w:tc>
      </w:tr>
      <w:tr w:rsidR="00A3441E" w:rsidRPr="00365C5B" w14:paraId="522F8F2F" w14:textId="77777777" w:rsidTr="00204EA5">
        <w:trPr>
          <w:trHeight w:val="284"/>
        </w:trPr>
        <w:tc>
          <w:tcPr>
            <w:tcW w:w="1120" w:type="dxa"/>
            <w:tcBorders>
              <w:top w:val="nil"/>
              <w:bottom w:val="nil"/>
              <w:right w:val="nil"/>
            </w:tcBorders>
            <w:noWrap/>
          </w:tcPr>
          <w:p w14:paraId="029CD0DE" w14:textId="77777777" w:rsidR="00A3441E" w:rsidRPr="00204EA5" w:rsidRDefault="00A3441E" w:rsidP="00A3441E">
            <w:pPr>
              <w:pStyle w:val="Table"/>
              <w:rPr>
                <w:szCs w:val="20"/>
              </w:rPr>
            </w:pPr>
            <w:proofErr w:type="spellStart"/>
            <w:r w:rsidRPr="00204EA5">
              <w:rPr>
                <w:szCs w:val="20"/>
              </w:rPr>
              <w:t>Yl</w:t>
            </w:r>
            <w:proofErr w:type="spellEnd"/>
          </w:p>
        </w:tc>
        <w:tc>
          <w:tcPr>
            <w:tcW w:w="9653" w:type="dxa"/>
            <w:gridSpan w:val="12"/>
            <w:tcBorders>
              <w:top w:val="nil"/>
              <w:left w:val="nil"/>
              <w:bottom w:val="nil"/>
            </w:tcBorders>
            <w:noWrap/>
          </w:tcPr>
          <w:p w14:paraId="550594F0" w14:textId="77777777" w:rsidR="00A3441E" w:rsidRPr="00204EA5" w:rsidRDefault="00A3441E" w:rsidP="00204EA5">
            <w:pPr>
              <w:pStyle w:val="Table"/>
              <w:jc w:val="left"/>
              <w:rPr>
                <w:szCs w:val="20"/>
              </w:rPr>
            </w:pPr>
            <w:r w:rsidRPr="00204EA5">
              <w:rPr>
                <w:szCs w:val="20"/>
              </w:rPr>
              <w:t>Y dimension of logical array</w:t>
            </w:r>
          </w:p>
        </w:tc>
      </w:tr>
      <w:tr w:rsidR="00A3441E" w:rsidRPr="00365C5B" w14:paraId="037E295C" w14:textId="77777777" w:rsidTr="00204EA5">
        <w:trPr>
          <w:trHeight w:val="284"/>
        </w:trPr>
        <w:tc>
          <w:tcPr>
            <w:tcW w:w="1120" w:type="dxa"/>
            <w:tcBorders>
              <w:top w:val="nil"/>
              <w:bottom w:val="nil"/>
              <w:right w:val="nil"/>
            </w:tcBorders>
            <w:noWrap/>
          </w:tcPr>
          <w:p w14:paraId="0594E04F" w14:textId="77777777" w:rsidR="00A3441E" w:rsidRPr="00204EA5" w:rsidRDefault="00A3441E" w:rsidP="00A3441E">
            <w:pPr>
              <w:pStyle w:val="Table"/>
              <w:rPr>
                <w:szCs w:val="20"/>
              </w:rPr>
            </w:pPr>
            <w:proofErr w:type="spellStart"/>
            <w:r w:rsidRPr="00204EA5">
              <w:rPr>
                <w:szCs w:val="20"/>
              </w:rPr>
              <w:t>Xp</w:t>
            </w:r>
            <w:proofErr w:type="spellEnd"/>
          </w:p>
        </w:tc>
        <w:tc>
          <w:tcPr>
            <w:tcW w:w="9653" w:type="dxa"/>
            <w:gridSpan w:val="12"/>
            <w:tcBorders>
              <w:top w:val="nil"/>
              <w:left w:val="nil"/>
              <w:bottom w:val="nil"/>
            </w:tcBorders>
            <w:noWrap/>
          </w:tcPr>
          <w:p w14:paraId="3B6DEF32" w14:textId="77777777" w:rsidR="00A3441E" w:rsidRPr="00204EA5" w:rsidRDefault="00A3441E" w:rsidP="00204EA5">
            <w:pPr>
              <w:pStyle w:val="Table"/>
              <w:jc w:val="left"/>
              <w:rPr>
                <w:szCs w:val="20"/>
              </w:rPr>
            </w:pPr>
            <w:r w:rsidRPr="00204EA5">
              <w:rPr>
                <w:szCs w:val="20"/>
              </w:rPr>
              <w:t xml:space="preserve">X dimension of physical array </w:t>
            </w:r>
          </w:p>
        </w:tc>
      </w:tr>
      <w:tr w:rsidR="00A3441E" w:rsidRPr="00365C5B" w14:paraId="2E80F629" w14:textId="77777777" w:rsidTr="00204EA5">
        <w:trPr>
          <w:trHeight w:val="284"/>
        </w:trPr>
        <w:tc>
          <w:tcPr>
            <w:tcW w:w="1120" w:type="dxa"/>
            <w:tcBorders>
              <w:top w:val="nil"/>
              <w:right w:val="nil"/>
            </w:tcBorders>
            <w:noWrap/>
          </w:tcPr>
          <w:p w14:paraId="1A0559E2" w14:textId="77777777" w:rsidR="00A3441E" w:rsidRPr="00204EA5" w:rsidRDefault="00A3441E" w:rsidP="00A3441E">
            <w:pPr>
              <w:pStyle w:val="Table"/>
              <w:rPr>
                <w:szCs w:val="20"/>
              </w:rPr>
            </w:pPr>
            <w:proofErr w:type="spellStart"/>
            <w:r w:rsidRPr="00204EA5">
              <w:rPr>
                <w:szCs w:val="20"/>
              </w:rPr>
              <w:t>Yp</w:t>
            </w:r>
            <w:proofErr w:type="spellEnd"/>
          </w:p>
        </w:tc>
        <w:tc>
          <w:tcPr>
            <w:tcW w:w="9653" w:type="dxa"/>
            <w:gridSpan w:val="12"/>
            <w:tcBorders>
              <w:top w:val="nil"/>
              <w:left w:val="nil"/>
            </w:tcBorders>
            <w:noWrap/>
          </w:tcPr>
          <w:p w14:paraId="5A55F410" w14:textId="77777777" w:rsidR="00A3441E" w:rsidRPr="00204EA5" w:rsidRDefault="00A3441E" w:rsidP="00204EA5">
            <w:pPr>
              <w:pStyle w:val="Table"/>
              <w:jc w:val="left"/>
              <w:rPr>
                <w:szCs w:val="20"/>
              </w:rPr>
            </w:pPr>
            <w:r w:rsidRPr="00204EA5">
              <w:rPr>
                <w:szCs w:val="20"/>
              </w:rPr>
              <w:t>Y dimension of physical array</w:t>
            </w:r>
          </w:p>
        </w:tc>
      </w:tr>
    </w:tbl>
    <w:p w14:paraId="24704F66" w14:textId="77777777" w:rsidR="00813D56" w:rsidRDefault="00813D56" w:rsidP="00813D56">
      <w:pPr>
        <w:keepNext/>
        <w:jc w:val="center"/>
      </w:pPr>
    </w:p>
    <w:p w14:paraId="03A2C0FE" w14:textId="77777777" w:rsidR="00813D56" w:rsidRDefault="00813D56" w:rsidP="00813D56">
      <w:pPr>
        <w:keepNext/>
        <w:jc w:val="center"/>
      </w:pPr>
      <w:r>
        <w:rPr>
          <w:noProof/>
          <w:lang w:eastAsia="en-US"/>
        </w:rPr>
        <w:drawing>
          <wp:inline distT="0" distB="0" distL="0" distR="0" wp14:anchorId="592036A0" wp14:editId="70172502">
            <wp:extent cx="5943600" cy="2322195"/>
            <wp:effectExtent l="0" t="0" r="0" b="1905"/>
            <wp:docPr id="6079" name="Picture 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943600" cy="2322195"/>
                    </a:xfrm>
                    <a:prstGeom prst="rect">
                      <a:avLst/>
                    </a:prstGeom>
                  </pic:spPr>
                </pic:pic>
              </a:graphicData>
            </a:graphic>
          </wp:inline>
        </w:drawing>
      </w:r>
    </w:p>
    <w:p w14:paraId="15D287F3" w14:textId="15677CF7" w:rsidR="00A3441E" w:rsidRPr="00A3441E" w:rsidRDefault="00813D56" w:rsidP="00F635AC">
      <w:pPr>
        <w:pStyle w:val="Caption"/>
      </w:pPr>
      <w:bookmarkStart w:id="352" w:name="_Ref356226670"/>
      <w:bookmarkStart w:id="353" w:name="_Toc75782629"/>
      <w:r>
        <w:t xml:space="preserve">Figure </w:t>
      </w:r>
      <w:r w:rsidR="00C74EF9">
        <w:fldChar w:fldCharType="begin"/>
      </w:r>
      <w:r w:rsidR="002B71F0">
        <w:instrText xml:space="preserve"> SEQ Figure \* ARABIC </w:instrText>
      </w:r>
      <w:r w:rsidR="00C74EF9">
        <w:fldChar w:fldCharType="separate"/>
      </w:r>
      <w:r w:rsidR="00BA1137">
        <w:rPr>
          <w:noProof/>
        </w:rPr>
        <w:t>13</w:t>
      </w:r>
      <w:r w:rsidR="00C74EF9">
        <w:rPr>
          <w:noProof/>
        </w:rPr>
        <w:fldChar w:fldCharType="end"/>
      </w:r>
      <w:bookmarkEnd w:id="352"/>
      <w:r>
        <w:t xml:space="preserve">. </w:t>
      </w:r>
      <w:r w:rsidRPr="00365C5B">
        <w:t xml:space="preserve">Fuse </w:t>
      </w:r>
      <w:r w:rsidR="00EF0389">
        <w:t>B</w:t>
      </w:r>
      <w:r w:rsidRPr="00365C5B">
        <w:t xml:space="preserve">ox and the </w:t>
      </w:r>
      <w:r w:rsidR="00EF0389">
        <w:t>R</w:t>
      </w:r>
      <w:r w:rsidRPr="00365C5B">
        <w:t xml:space="preserve">epair </w:t>
      </w:r>
      <w:r w:rsidR="00EF0389">
        <w:t>M</w:t>
      </w:r>
      <w:r w:rsidRPr="00365C5B">
        <w:t>echanism</w:t>
      </w:r>
      <w:bookmarkEnd w:id="353"/>
    </w:p>
    <w:p w14:paraId="48B6272E" w14:textId="77777777" w:rsidR="00813D56" w:rsidRPr="007E427E" w:rsidRDefault="00813D56" w:rsidP="00813D56">
      <w:pPr>
        <w:tabs>
          <w:tab w:val="left" w:pos="176"/>
          <w:tab w:val="left" w:pos="6511"/>
        </w:tabs>
        <w:rPr>
          <w:color w:val="0759FA"/>
          <w:szCs w:val="22"/>
        </w:rPr>
      </w:pPr>
      <w:r w:rsidRPr="007E427E">
        <w:rPr>
          <w:b/>
          <w:bCs/>
          <w:color w:val="0759FA"/>
          <w:szCs w:val="22"/>
        </w:rPr>
        <w:lastRenderedPageBreak/>
        <w:t>Fuse Box</w:t>
      </w:r>
    </w:p>
    <w:p w14:paraId="0F09E881" w14:textId="77777777" w:rsidR="00813D56" w:rsidRPr="00365C5B" w:rsidRDefault="00813D56" w:rsidP="00813D56">
      <w:pPr>
        <w:pStyle w:val="Header"/>
        <w:tabs>
          <w:tab w:val="clear" w:pos="1134"/>
          <w:tab w:val="clear" w:pos="4320"/>
          <w:tab w:val="clear" w:pos="8640"/>
          <w:tab w:val="left" w:pos="176"/>
          <w:tab w:val="left" w:pos="1119"/>
          <w:tab w:val="left" w:pos="10250"/>
        </w:tabs>
        <w:rPr>
          <w:szCs w:val="22"/>
        </w:rPr>
      </w:pPr>
      <w:r w:rsidRPr="00365C5B">
        <w:rPr>
          <w:szCs w:val="22"/>
        </w:rPr>
        <w:t>8 fuses for repair of 1 quartet</w:t>
      </w:r>
    </w:p>
    <w:p w14:paraId="0A2959B5" w14:textId="77777777" w:rsidR="00813D56" w:rsidRPr="00AE06D7" w:rsidRDefault="00813D56" w:rsidP="00AE06D7">
      <w:pPr>
        <w:tabs>
          <w:tab w:val="clear" w:pos="1134"/>
          <w:tab w:val="left" w:pos="176"/>
          <w:tab w:val="left" w:pos="1119"/>
          <w:tab w:val="left" w:pos="2160"/>
          <w:tab w:val="left" w:pos="6511"/>
        </w:tabs>
        <w:ind w:left="491"/>
        <w:rPr>
          <w:szCs w:val="22"/>
        </w:rPr>
      </w:pPr>
      <w:r w:rsidRPr="00AE06D7">
        <w:rPr>
          <w:szCs w:val="22"/>
        </w:rPr>
        <w:t xml:space="preserve">RENF-enable for row 0 </w:t>
      </w:r>
    </w:p>
    <w:p w14:paraId="6F633B1C" w14:textId="77777777" w:rsidR="00813D56" w:rsidRPr="00AE06D7" w:rsidRDefault="00813D56" w:rsidP="00AE06D7">
      <w:pPr>
        <w:tabs>
          <w:tab w:val="clear" w:pos="1134"/>
          <w:tab w:val="left" w:pos="176"/>
          <w:tab w:val="left" w:pos="1119"/>
          <w:tab w:val="left" w:pos="2160"/>
          <w:tab w:val="left" w:pos="10250"/>
        </w:tabs>
        <w:ind w:left="491"/>
        <w:rPr>
          <w:szCs w:val="22"/>
        </w:rPr>
      </w:pPr>
      <w:r w:rsidRPr="00AE06D7">
        <w:rPr>
          <w:szCs w:val="22"/>
        </w:rPr>
        <w:t xml:space="preserve">RRAF [6:0] = Redundant row address 1 without LSB </w:t>
      </w:r>
    </w:p>
    <w:p w14:paraId="4CDF9084" w14:textId="77777777" w:rsidR="00813D56" w:rsidRPr="00AE06D7" w:rsidRDefault="00813D56" w:rsidP="00AE06D7">
      <w:pPr>
        <w:tabs>
          <w:tab w:val="clear" w:pos="1134"/>
          <w:tab w:val="left" w:pos="176"/>
          <w:tab w:val="left" w:pos="1119"/>
          <w:tab w:val="left" w:pos="2160"/>
          <w:tab w:val="left" w:pos="6511"/>
        </w:tabs>
        <w:ind w:left="491"/>
        <w:rPr>
          <w:szCs w:val="22"/>
        </w:rPr>
      </w:pPr>
      <w:r w:rsidRPr="00AE06D7">
        <w:rPr>
          <w:szCs w:val="22"/>
        </w:rPr>
        <w:t>RENS-enable for row 1</w:t>
      </w:r>
    </w:p>
    <w:p w14:paraId="37B7EECC" w14:textId="77777777" w:rsidR="00813D56" w:rsidRPr="00AE06D7" w:rsidRDefault="00813D56" w:rsidP="00AE06D7">
      <w:pPr>
        <w:tabs>
          <w:tab w:val="clear" w:pos="1134"/>
          <w:tab w:val="left" w:pos="176"/>
          <w:tab w:val="left" w:pos="1119"/>
          <w:tab w:val="left" w:pos="2160"/>
          <w:tab w:val="left" w:pos="10250"/>
        </w:tabs>
        <w:ind w:left="491"/>
        <w:rPr>
          <w:szCs w:val="22"/>
        </w:rPr>
      </w:pPr>
      <w:r w:rsidRPr="00AE06D7">
        <w:rPr>
          <w:szCs w:val="22"/>
        </w:rPr>
        <w:t>RRAS [6:0] = Redundant row address 2 without LSB</w:t>
      </w:r>
    </w:p>
    <w:p w14:paraId="2650CF98" w14:textId="77777777" w:rsidR="00813D56" w:rsidRPr="00365C5B" w:rsidRDefault="00813D56" w:rsidP="00813D56">
      <w:pPr>
        <w:tabs>
          <w:tab w:val="clear" w:pos="1134"/>
          <w:tab w:val="left" w:pos="176"/>
          <w:tab w:val="left" w:pos="1119"/>
          <w:tab w:val="left" w:pos="2160"/>
          <w:tab w:val="left" w:pos="10250"/>
        </w:tabs>
        <w:rPr>
          <w:szCs w:val="22"/>
        </w:rPr>
      </w:pPr>
      <w:r w:rsidRPr="00365C5B">
        <w:rPr>
          <w:szCs w:val="22"/>
        </w:rPr>
        <w:t>5 fuses for repair of 1 column</w:t>
      </w:r>
    </w:p>
    <w:p w14:paraId="0538B8A3" w14:textId="77777777" w:rsidR="00813D56" w:rsidRPr="00AE06D7" w:rsidRDefault="00813D56" w:rsidP="00AE06D7">
      <w:pPr>
        <w:tabs>
          <w:tab w:val="clear" w:pos="1134"/>
          <w:tab w:val="left" w:pos="176"/>
          <w:tab w:val="left" w:pos="1119"/>
          <w:tab w:val="left" w:pos="2160"/>
          <w:tab w:val="left" w:pos="10250"/>
        </w:tabs>
        <w:ind w:left="491"/>
        <w:rPr>
          <w:szCs w:val="22"/>
        </w:rPr>
      </w:pPr>
      <w:r w:rsidRPr="00AE06D7">
        <w:rPr>
          <w:szCs w:val="22"/>
        </w:rPr>
        <w:t>CRAL [4:0] = Redundant column Left side</w:t>
      </w:r>
    </w:p>
    <w:p w14:paraId="6C100474" w14:textId="77777777" w:rsidR="00813D56" w:rsidRPr="00AE06D7" w:rsidRDefault="00813D56" w:rsidP="00AE06D7">
      <w:pPr>
        <w:tabs>
          <w:tab w:val="clear" w:pos="1134"/>
          <w:tab w:val="left" w:pos="176"/>
          <w:tab w:val="left" w:pos="1119"/>
          <w:tab w:val="left" w:pos="2160"/>
          <w:tab w:val="left" w:pos="10250"/>
        </w:tabs>
        <w:ind w:left="491"/>
        <w:rPr>
          <w:szCs w:val="22"/>
        </w:rPr>
      </w:pPr>
      <w:r w:rsidRPr="00AE06D7">
        <w:rPr>
          <w:szCs w:val="22"/>
        </w:rPr>
        <w:t>CRAR [4:0] = Redundant column Right side</w:t>
      </w:r>
    </w:p>
    <w:p w14:paraId="3D87BBAB" w14:textId="77777777" w:rsidR="00813D56" w:rsidRPr="00365C5B" w:rsidRDefault="00813D56" w:rsidP="00813D56">
      <w:pPr>
        <w:tabs>
          <w:tab w:val="clear" w:pos="1134"/>
          <w:tab w:val="left" w:pos="176"/>
          <w:tab w:val="left" w:pos="1119"/>
          <w:tab w:val="left" w:pos="5297"/>
          <w:tab w:val="left" w:pos="6511"/>
        </w:tabs>
        <w:rPr>
          <w:szCs w:val="22"/>
        </w:rPr>
      </w:pPr>
      <w:r w:rsidRPr="00365C5B">
        <w:rPr>
          <w:szCs w:val="22"/>
        </w:rPr>
        <w:t>2 quartets redundancy and two-column redundancy.</w:t>
      </w:r>
    </w:p>
    <w:p w14:paraId="1B376DC2" w14:textId="77777777" w:rsidR="00813D56" w:rsidRDefault="00813D56" w:rsidP="00813D56">
      <w:pPr>
        <w:tabs>
          <w:tab w:val="clear" w:pos="1134"/>
          <w:tab w:val="left" w:pos="176"/>
          <w:tab w:val="left" w:pos="1119"/>
          <w:tab w:val="left" w:pos="4120"/>
          <w:tab w:val="left" w:pos="5297"/>
          <w:tab w:val="left" w:pos="6511"/>
        </w:tabs>
        <w:rPr>
          <w:szCs w:val="22"/>
        </w:rPr>
      </w:pPr>
      <w:r w:rsidRPr="00365C5B">
        <w:rPr>
          <w:szCs w:val="22"/>
        </w:rPr>
        <w:t>Total of 26 fuses for each block of 8K x 32.</w:t>
      </w:r>
    </w:p>
    <w:p w14:paraId="387A6EC3" w14:textId="77777777" w:rsidR="00813D56" w:rsidRDefault="00813D56" w:rsidP="00813D56">
      <w:pPr>
        <w:pStyle w:val="Note"/>
      </w:pPr>
      <w:r w:rsidRPr="00BF276A">
        <w:t>NOTE: Dolphin recommends placing a buffer every 1-2mm of fuse wire.</w:t>
      </w:r>
    </w:p>
    <w:p w14:paraId="4BF80D06" w14:textId="77777777" w:rsidR="00813D56" w:rsidRDefault="00813D5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06188563" w14:textId="77777777" w:rsidR="00813D56" w:rsidRDefault="00813D56" w:rsidP="00813D56">
      <w:pPr>
        <w:pStyle w:val="Heading1"/>
      </w:pPr>
      <w:bookmarkStart w:id="354" w:name="_Toc219868953"/>
      <w:bookmarkStart w:id="355" w:name="_Toc332991869"/>
      <w:bookmarkStart w:id="356" w:name="_Toc332992135"/>
      <w:bookmarkStart w:id="357" w:name="_Toc339555334"/>
      <w:bookmarkStart w:id="358" w:name="_Toc75782608"/>
      <w:r w:rsidRPr="00813D56">
        <w:lastRenderedPageBreak/>
        <w:t>Dolphin</w:t>
      </w:r>
      <w:r w:rsidRPr="00365C5B">
        <w:t xml:space="preserve"> Technology Fuse Architecture</w:t>
      </w:r>
      <w:bookmarkEnd w:id="354"/>
      <w:bookmarkEnd w:id="355"/>
      <w:bookmarkEnd w:id="356"/>
      <w:bookmarkEnd w:id="357"/>
      <w:bookmarkEnd w:id="358"/>
    </w:p>
    <w:p w14:paraId="75C1D126" w14:textId="77777777" w:rsidR="00813D56" w:rsidRPr="00813D56" w:rsidRDefault="00813D56" w:rsidP="00813D56">
      <w:r w:rsidRPr="00365C5B">
        <w:rPr>
          <w:szCs w:val="22"/>
        </w:rPr>
        <w:t>SOFT_HARD =</w:t>
      </w:r>
      <w:r w:rsidR="007E427E">
        <w:rPr>
          <w:szCs w:val="22"/>
        </w:rPr>
        <w:t xml:space="preserve"> </w:t>
      </w:r>
      <w:r w:rsidRPr="00365C5B">
        <w:rPr>
          <w:szCs w:val="22"/>
        </w:rPr>
        <w:t>0 is soft repair</w:t>
      </w:r>
    </w:p>
    <w:p w14:paraId="278182C3" w14:textId="77777777" w:rsidR="00F8793C" w:rsidRDefault="00813D56" w:rsidP="00813D56">
      <w:pPr>
        <w:jc w:val="center"/>
      </w:pPr>
      <w:r>
        <w:rPr>
          <w:noProof/>
          <w:lang w:eastAsia="en-US"/>
        </w:rPr>
        <w:drawing>
          <wp:inline distT="0" distB="0" distL="0" distR="0" wp14:anchorId="7B352097" wp14:editId="42F3B59D">
            <wp:extent cx="5760000" cy="4971600"/>
            <wp:effectExtent l="0" t="0" r="0" b="635"/>
            <wp:docPr id="6081" name="Picture 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srcRect l="15866" t="25758" r="20834" b="32015"/>
                    <a:stretch/>
                  </pic:blipFill>
                  <pic:spPr bwMode="auto">
                    <a:xfrm>
                      <a:off x="0" y="0"/>
                      <a:ext cx="5760000" cy="4971600"/>
                    </a:xfrm>
                    <a:prstGeom prst="rect">
                      <a:avLst/>
                    </a:prstGeom>
                    <a:ln>
                      <a:noFill/>
                    </a:ln>
                    <a:extLst>
                      <a:ext uri="{53640926-AAD7-44D8-BBD7-CCE9431645EC}">
                        <a14:shadowObscured xmlns:a14="http://schemas.microsoft.com/office/drawing/2010/main"/>
                      </a:ext>
                    </a:extLst>
                  </pic:spPr>
                </pic:pic>
              </a:graphicData>
            </a:graphic>
          </wp:inline>
        </w:drawing>
      </w:r>
    </w:p>
    <w:p w14:paraId="2E82324E" w14:textId="4643FA44" w:rsidR="00813D56" w:rsidRDefault="00813D56" w:rsidP="00F635AC">
      <w:pPr>
        <w:pStyle w:val="Caption"/>
      </w:pPr>
      <w:bookmarkStart w:id="359" w:name="_Ref356226660"/>
      <w:bookmarkStart w:id="360" w:name="_Toc332992141"/>
      <w:bookmarkStart w:id="361" w:name="_Toc75782630"/>
      <w:r w:rsidRPr="00365C5B">
        <w:t xml:space="preserve">Figure </w:t>
      </w:r>
      <w:r w:rsidR="00C74EF9">
        <w:fldChar w:fldCharType="begin"/>
      </w:r>
      <w:r w:rsidR="002B71F0">
        <w:instrText xml:space="preserve"> SEQ Figure \* ARABIC </w:instrText>
      </w:r>
      <w:r w:rsidR="00C74EF9">
        <w:fldChar w:fldCharType="separate"/>
      </w:r>
      <w:r w:rsidR="00BA1137">
        <w:rPr>
          <w:noProof/>
        </w:rPr>
        <w:t>14</w:t>
      </w:r>
      <w:r w:rsidR="00C74EF9">
        <w:rPr>
          <w:noProof/>
        </w:rPr>
        <w:fldChar w:fldCharType="end"/>
      </w:r>
      <w:bookmarkEnd w:id="359"/>
      <w:r>
        <w:t>.</w:t>
      </w:r>
      <w:r w:rsidRPr="00365C5B">
        <w:t xml:space="preserve"> </w:t>
      </w:r>
      <w:r w:rsidR="00EF0389">
        <w:t>F</w:t>
      </w:r>
      <w:r w:rsidRPr="00365C5B">
        <w:t xml:space="preserve">use </w:t>
      </w:r>
      <w:r w:rsidR="00EF0389">
        <w:t>B</w:t>
      </w:r>
      <w:r w:rsidRPr="00365C5B">
        <w:t>ox for the Redundant Row.</w:t>
      </w:r>
      <w:bookmarkEnd w:id="360"/>
      <w:bookmarkEnd w:id="361"/>
    </w:p>
    <w:p w14:paraId="53D0AE68" w14:textId="77777777" w:rsidR="00813D56" w:rsidRDefault="00813D56" w:rsidP="00813D56">
      <w:pPr>
        <w:pStyle w:val="Heading1"/>
      </w:pPr>
      <w:bookmarkStart w:id="362" w:name="_Toc219868954"/>
      <w:bookmarkStart w:id="363" w:name="_Toc332991870"/>
      <w:bookmarkStart w:id="364" w:name="_Toc332992136"/>
      <w:bookmarkStart w:id="365" w:name="_Toc339555335"/>
      <w:bookmarkStart w:id="366" w:name="_Toc75782609"/>
      <w:r w:rsidRPr="00365C5B">
        <w:t>Dolphin Technology</w:t>
      </w:r>
      <w:r>
        <w:t xml:space="preserve"> Fault Verilog Modeling</w:t>
      </w:r>
      <w:bookmarkEnd w:id="362"/>
      <w:bookmarkEnd w:id="363"/>
      <w:bookmarkEnd w:id="364"/>
      <w:bookmarkEnd w:id="365"/>
      <w:bookmarkEnd w:id="366"/>
    </w:p>
    <w:p w14:paraId="07BF9DFB" w14:textId="77777777" w:rsidR="00813D56" w:rsidRPr="00945945" w:rsidRDefault="00813D56" w:rsidP="00813D56">
      <w:pPr>
        <w:rPr>
          <w:szCs w:val="22"/>
        </w:rPr>
      </w:pPr>
      <w:r w:rsidRPr="00945945">
        <w:rPr>
          <w:szCs w:val="22"/>
        </w:rPr>
        <w:t xml:space="preserve">The memory compiler generates a fault </w:t>
      </w:r>
      <w:proofErr w:type="spellStart"/>
      <w:r w:rsidRPr="00945945">
        <w:rPr>
          <w:szCs w:val="22"/>
        </w:rPr>
        <w:t>verilog</w:t>
      </w:r>
      <w:proofErr w:type="spellEnd"/>
      <w:r w:rsidRPr="00945945">
        <w:rPr>
          <w:szCs w:val="22"/>
        </w:rPr>
        <w:t xml:space="preserve"> model if redundancy option is selected. </w:t>
      </w:r>
    </w:p>
    <w:p w14:paraId="5D1C63A0" w14:textId="1B0413EC" w:rsidR="00813D56" w:rsidRDefault="00813D56" w:rsidP="00813D56">
      <w:pPr>
        <w:rPr>
          <w:szCs w:val="22"/>
        </w:rPr>
      </w:pPr>
      <w:r w:rsidRPr="00945945">
        <w:rPr>
          <w:szCs w:val="22"/>
        </w:rPr>
        <w:t xml:space="preserve">The fault injection </w:t>
      </w:r>
      <w:proofErr w:type="spellStart"/>
      <w:r w:rsidRPr="00945945">
        <w:rPr>
          <w:szCs w:val="22"/>
        </w:rPr>
        <w:t>verilog</w:t>
      </w:r>
      <w:proofErr w:type="spellEnd"/>
      <w:r w:rsidRPr="00945945">
        <w:rPr>
          <w:szCs w:val="22"/>
        </w:rPr>
        <w:t xml:space="preserve"> model reads a file called "</w:t>
      </w:r>
      <w:proofErr w:type="spellStart"/>
      <w:r w:rsidRPr="00945945">
        <w:rPr>
          <w:szCs w:val="22"/>
        </w:rPr>
        <w:t>cell.data</w:t>
      </w:r>
      <w:proofErr w:type="spellEnd"/>
      <w:r w:rsidRPr="00945945">
        <w:rPr>
          <w:szCs w:val="22"/>
        </w:rPr>
        <w:t xml:space="preserve">" which contains the description about the fault </w:t>
      </w:r>
      <w:proofErr w:type="spellStart"/>
      <w:r w:rsidRPr="00945945">
        <w:rPr>
          <w:szCs w:val="22"/>
        </w:rPr>
        <w:t>verilog</w:t>
      </w:r>
      <w:proofErr w:type="spellEnd"/>
      <w:r w:rsidRPr="00945945">
        <w:rPr>
          <w:szCs w:val="22"/>
        </w:rPr>
        <w:t>.</w:t>
      </w:r>
      <w:r>
        <w:rPr>
          <w:szCs w:val="22"/>
        </w:rPr>
        <w:t xml:space="preserve"> </w:t>
      </w:r>
      <w:r w:rsidRPr="00945945">
        <w:rPr>
          <w:szCs w:val="22"/>
        </w:rPr>
        <w:t>This file consists of m</w:t>
      </w:r>
      <w:r w:rsidR="008D5336">
        <w:rPr>
          <w:szCs w:val="22"/>
        </w:rPr>
        <w:t>ultiple entries with two fields:</w:t>
      </w:r>
      <w:r w:rsidR="00EC4B6E">
        <w:rPr>
          <w:szCs w:val="22"/>
        </w:rPr>
        <w:t xml:space="preserve"> </w:t>
      </w:r>
      <w:r w:rsidRPr="00945945">
        <w:rPr>
          <w:szCs w:val="22"/>
        </w:rPr>
        <w:t>address (in bold)</w:t>
      </w:r>
      <w:r w:rsidR="008D5336">
        <w:rPr>
          <w:szCs w:val="22"/>
        </w:rPr>
        <w:t>,</w:t>
      </w:r>
      <w:r w:rsidRPr="00945945">
        <w:rPr>
          <w:szCs w:val="22"/>
        </w:rPr>
        <w:t xml:space="preserve"> data (see </w:t>
      </w:r>
      <w:r w:rsidR="00C74EF9">
        <w:rPr>
          <w:szCs w:val="22"/>
          <w:highlight w:val="yellow"/>
        </w:rPr>
        <w:fldChar w:fldCharType="begin"/>
      </w:r>
      <w:r w:rsidR="006A0A2D">
        <w:rPr>
          <w:szCs w:val="22"/>
        </w:rPr>
        <w:instrText xml:space="preserve"> REF _Ref356227129 \h </w:instrText>
      </w:r>
      <w:r w:rsidR="00C74EF9">
        <w:rPr>
          <w:szCs w:val="22"/>
          <w:highlight w:val="yellow"/>
        </w:rPr>
      </w:r>
      <w:r w:rsidR="00C74EF9">
        <w:rPr>
          <w:szCs w:val="22"/>
          <w:highlight w:val="yellow"/>
        </w:rPr>
        <w:fldChar w:fldCharType="separate"/>
      </w:r>
      <w:r w:rsidR="00BA1137">
        <w:t xml:space="preserve">Figure </w:t>
      </w:r>
      <w:r w:rsidR="00BA1137">
        <w:rPr>
          <w:noProof/>
        </w:rPr>
        <w:t>15</w:t>
      </w:r>
      <w:r w:rsidR="00C74EF9">
        <w:rPr>
          <w:szCs w:val="22"/>
          <w:highlight w:val="yellow"/>
        </w:rPr>
        <w:fldChar w:fldCharType="end"/>
      </w:r>
      <w:r w:rsidRPr="00945945">
        <w:rPr>
          <w:szCs w:val="22"/>
        </w:rPr>
        <w:t xml:space="preserve">). Fault </w:t>
      </w:r>
      <w:proofErr w:type="spellStart"/>
      <w:r w:rsidRPr="00945945">
        <w:rPr>
          <w:szCs w:val="22"/>
        </w:rPr>
        <w:t>verilog</w:t>
      </w:r>
      <w:proofErr w:type="spellEnd"/>
      <w:r w:rsidRPr="00945945">
        <w:rPr>
          <w:szCs w:val="22"/>
        </w:rPr>
        <w:t xml:space="preserve"> reads this file using “</w:t>
      </w:r>
      <w:proofErr w:type="spellStart"/>
      <w:r w:rsidRPr="00945945">
        <w:rPr>
          <w:szCs w:val="22"/>
        </w:rPr>
        <w:t>readmemh</w:t>
      </w:r>
      <w:proofErr w:type="spellEnd"/>
      <w:r w:rsidRPr="00945945">
        <w:rPr>
          <w:szCs w:val="22"/>
        </w:rPr>
        <w:t>” function</w:t>
      </w:r>
      <w:r w:rsidR="00EC4B6E">
        <w:rPr>
          <w:szCs w:val="22"/>
        </w:rPr>
        <w:t>,</w:t>
      </w:r>
      <w:r w:rsidRPr="00945945">
        <w:rPr>
          <w:szCs w:val="22"/>
        </w:rPr>
        <w:t xml:space="preserve"> hence use hexadecimal representation to specify contents of this file.</w:t>
      </w:r>
    </w:p>
    <w:p w14:paraId="2526C8DE" w14:textId="77777777" w:rsidR="00813D56" w:rsidRDefault="00813D56" w:rsidP="00813D56">
      <w:pPr>
        <w:autoSpaceDE w:val="0"/>
        <w:autoSpaceDN w:val="0"/>
        <w:adjustRightInd w:val="0"/>
        <w:rPr>
          <w:szCs w:val="22"/>
        </w:rPr>
      </w:pPr>
      <w:r w:rsidRPr="00945945">
        <w:rPr>
          <w:szCs w:val="22"/>
        </w:rPr>
        <w:lastRenderedPageBreak/>
        <w:t xml:space="preserve">The user can inject faults and repair the faulty rows or columns using the column and row redundancy features. (The </w:t>
      </w:r>
      <w:proofErr w:type="spellStart"/>
      <w:r w:rsidRPr="00945945">
        <w:rPr>
          <w:szCs w:val="22"/>
        </w:rPr>
        <w:t>verilog</w:t>
      </w:r>
      <w:proofErr w:type="spellEnd"/>
      <w:r w:rsidRPr="00945945">
        <w:rPr>
          <w:szCs w:val="22"/>
        </w:rPr>
        <w:t xml:space="preserve"> models that </w:t>
      </w:r>
      <w:r w:rsidR="00AE7868">
        <w:rPr>
          <w:szCs w:val="22"/>
        </w:rPr>
        <w:t xml:space="preserve">we </w:t>
      </w:r>
      <w:r w:rsidRPr="00945945">
        <w:rPr>
          <w:szCs w:val="22"/>
        </w:rPr>
        <w:t>ha</w:t>
      </w:r>
      <w:r w:rsidR="00AE7868">
        <w:rPr>
          <w:szCs w:val="22"/>
        </w:rPr>
        <w:t>ve</w:t>
      </w:r>
      <w:r w:rsidR="00EC4B6E">
        <w:rPr>
          <w:szCs w:val="22"/>
        </w:rPr>
        <w:t xml:space="preserve"> </w:t>
      </w:r>
      <w:r w:rsidRPr="00945945">
        <w:rPr>
          <w:szCs w:val="22"/>
        </w:rPr>
        <w:t>developed introduces a stuck-at-1 if the bit position is odd</w:t>
      </w:r>
      <w:r w:rsidR="00DE0B85">
        <w:rPr>
          <w:szCs w:val="22"/>
        </w:rPr>
        <w:t>,</w:t>
      </w:r>
      <w:r w:rsidRPr="00945945">
        <w:rPr>
          <w:szCs w:val="22"/>
        </w:rPr>
        <w:t xml:space="preserve"> else a stuck-at-0).</w:t>
      </w:r>
    </w:p>
    <w:p w14:paraId="5BF4BB06" w14:textId="77777777" w:rsidR="00813D56" w:rsidRPr="00945945" w:rsidRDefault="00813D56" w:rsidP="00813D56">
      <w:pPr>
        <w:rPr>
          <w:szCs w:val="22"/>
        </w:rPr>
      </w:pPr>
      <w:r w:rsidRPr="00945945">
        <w:rPr>
          <w:szCs w:val="22"/>
        </w:rPr>
        <w:t>Here is an example of such a file:</w:t>
      </w:r>
    </w:p>
    <w:p w14:paraId="56B7AEDE" w14:textId="39759483" w:rsidR="00813D56" w:rsidRDefault="00813D56" w:rsidP="00813D56">
      <w:pPr>
        <w:rPr>
          <w:szCs w:val="22"/>
        </w:rPr>
      </w:pPr>
      <w:r w:rsidRPr="00945945">
        <w:rPr>
          <w:szCs w:val="22"/>
        </w:rPr>
        <w:t>If fault Verilog configuration has 8 data bits and 8 address bits.</w:t>
      </w:r>
      <w:r>
        <w:rPr>
          <w:szCs w:val="22"/>
        </w:rPr>
        <w:t xml:space="preserve"> </w:t>
      </w:r>
      <w:r w:rsidRPr="00945945">
        <w:rPr>
          <w:szCs w:val="22"/>
        </w:rPr>
        <w:t xml:space="preserve">Any bit position that is “1” in the data field indicates a fault (stuck-at-1 or a stuck-at-0) for that particular address, see </w:t>
      </w:r>
      <w:r w:rsidR="00C74EF9">
        <w:rPr>
          <w:szCs w:val="22"/>
          <w:highlight w:val="yellow"/>
        </w:rPr>
        <w:fldChar w:fldCharType="begin"/>
      </w:r>
      <w:r w:rsidR="006A0A2D">
        <w:rPr>
          <w:szCs w:val="22"/>
        </w:rPr>
        <w:instrText xml:space="preserve"> REF _Ref356227266 \h </w:instrText>
      </w:r>
      <w:r w:rsidR="00C74EF9">
        <w:rPr>
          <w:szCs w:val="22"/>
          <w:highlight w:val="yellow"/>
        </w:rPr>
      </w:r>
      <w:r w:rsidR="00C74EF9">
        <w:rPr>
          <w:szCs w:val="22"/>
          <w:highlight w:val="yellow"/>
        </w:rPr>
        <w:fldChar w:fldCharType="separate"/>
      </w:r>
      <w:r w:rsidR="00BA1137" w:rsidRPr="00EF0389">
        <w:t xml:space="preserve">Figure </w:t>
      </w:r>
      <w:r w:rsidR="00BA1137">
        <w:rPr>
          <w:noProof/>
        </w:rPr>
        <w:t>16</w:t>
      </w:r>
      <w:r w:rsidR="00C74EF9">
        <w:rPr>
          <w:szCs w:val="22"/>
          <w:highlight w:val="yellow"/>
        </w:rPr>
        <w:fldChar w:fldCharType="end"/>
      </w:r>
      <w:r w:rsidR="006A0A2D">
        <w:rPr>
          <w:szCs w:val="22"/>
        </w:rPr>
        <w:t>.</w:t>
      </w:r>
    </w:p>
    <w:p w14:paraId="5FBC64BF" w14:textId="77777777" w:rsidR="00813D56" w:rsidRPr="00945945" w:rsidRDefault="00813D56" w:rsidP="00813D56">
      <w:pPr>
        <w:rPr>
          <w:szCs w:val="22"/>
        </w:rPr>
      </w:pPr>
      <w:r w:rsidRPr="00945945">
        <w:rPr>
          <w:szCs w:val="22"/>
        </w:rPr>
        <w:t xml:space="preserve">D0, D2, D4, D6 </w:t>
      </w:r>
      <w:r w:rsidR="00BC23D6">
        <w:rPr>
          <w:szCs w:val="22"/>
        </w:rPr>
        <w:t>m</w:t>
      </w:r>
      <w:r w:rsidRPr="00945945">
        <w:rPr>
          <w:szCs w:val="22"/>
        </w:rPr>
        <w:t>odel stuck at 0 fault and D1, D3, D5, D7 Model stuck at 1 fault for “00” address . “</w:t>
      </w:r>
      <w:proofErr w:type="spellStart"/>
      <w:r w:rsidRPr="00945945">
        <w:rPr>
          <w:szCs w:val="22"/>
        </w:rPr>
        <w:t>cell.data</w:t>
      </w:r>
      <w:proofErr w:type="spellEnd"/>
      <w:r w:rsidRPr="00945945">
        <w:rPr>
          <w:szCs w:val="22"/>
        </w:rPr>
        <w:t>” file needs to be created by the user</w:t>
      </w:r>
      <w:r w:rsidR="00BC23D6">
        <w:rPr>
          <w:szCs w:val="22"/>
        </w:rPr>
        <w:t>.</w:t>
      </w:r>
    </w:p>
    <w:p w14:paraId="5971D504" w14:textId="77777777" w:rsidR="006A0A2D" w:rsidRDefault="00813D56" w:rsidP="006A0A2D">
      <w:pPr>
        <w:keepNext/>
        <w:jc w:val="center"/>
      </w:pPr>
      <w:r>
        <w:rPr>
          <w:noProof/>
          <w:lang w:eastAsia="en-US"/>
        </w:rPr>
        <w:drawing>
          <wp:inline distT="0" distB="0" distL="0" distR="0" wp14:anchorId="1345D057" wp14:editId="1A8B137E">
            <wp:extent cx="3114675" cy="1702621"/>
            <wp:effectExtent l="0" t="0" r="0" b="0"/>
            <wp:docPr id="6083" name="Picture 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114675" cy="1702621"/>
                    </a:xfrm>
                    <a:prstGeom prst="rect">
                      <a:avLst/>
                    </a:prstGeom>
                  </pic:spPr>
                </pic:pic>
              </a:graphicData>
            </a:graphic>
          </wp:inline>
        </w:drawing>
      </w:r>
    </w:p>
    <w:p w14:paraId="7F05EE4A" w14:textId="16428C30" w:rsidR="00813D56" w:rsidRDefault="006A0A2D" w:rsidP="00F635AC">
      <w:pPr>
        <w:pStyle w:val="Caption"/>
      </w:pPr>
      <w:bookmarkStart w:id="367" w:name="_Ref356227129"/>
      <w:bookmarkStart w:id="368" w:name="_Toc75782631"/>
      <w:r>
        <w:t xml:space="preserve">Figure </w:t>
      </w:r>
      <w:r w:rsidR="00C74EF9">
        <w:fldChar w:fldCharType="begin"/>
      </w:r>
      <w:r w:rsidR="002B71F0">
        <w:instrText xml:space="preserve"> SEQ Figure \* ARABIC </w:instrText>
      </w:r>
      <w:r w:rsidR="00C74EF9">
        <w:fldChar w:fldCharType="separate"/>
      </w:r>
      <w:r w:rsidR="00BA1137">
        <w:rPr>
          <w:noProof/>
        </w:rPr>
        <w:t>15</w:t>
      </w:r>
      <w:r w:rsidR="00C74EF9">
        <w:rPr>
          <w:noProof/>
        </w:rPr>
        <w:fldChar w:fldCharType="end"/>
      </w:r>
      <w:bookmarkEnd w:id="367"/>
      <w:r>
        <w:t xml:space="preserve">. </w:t>
      </w:r>
      <w:r w:rsidRPr="006A0A2D">
        <w:t xml:space="preserve">Visual Representation of </w:t>
      </w:r>
      <w:r w:rsidR="00EF0389">
        <w:t>D</w:t>
      </w:r>
      <w:r w:rsidRPr="006A0A2D">
        <w:t xml:space="preserve">ata </w:t>
      </w:r>
      <w:r w:rsidR="00EF0389">
        <w:t>F</w:t>
      </w:r>
      <w:r w:rsidRPr="006A0A2D">
        <w:t xml:space="preserve">ile </w:t>
      </w:r>
      <w:r w:rsidR="00EF0389">
        <w:t>G</w:t>
      </w:r>
      <w:r w:rsidRPr="006A0A2D">
        <w:t xml:space="preserve">iven to </w:t>
      </w:r>
      <w:r w:rsidR="00EF0389">
        <w:t>F</w:t>
      </w:r>
      <w:r w:rsidRPr="006A0A2D">
        <w:t xml:space="preserve">ault </w:t>
      </w:r>
      <w:r>
        <w:t>Verilog</w:t>
      </w:r>
      <w:bookmarkEnd w:id="368"/>
    </w:p>
    <w:tbl>
      <w:tblPr>
        <w:tblW w:w="107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672"/>
        <w:gridCol w:w="672"/>
        <w:gridCol w:w="673"/>
        <w:gridCol w:w="673"/>
        <w:gridCol w:w="673"/>
        <w:gridCol w:w="673"/>
        <w:gridCol w:w="673"/>
        <w:gridCol w:w="674"/>
        <w:gridCol w:w="674"/>
        <w:gridCol w:w="674"/>
        <w:gridCol w:w="674"/>
        <w:gridCol w:w="674"/>
        <w:gridCol w:w="674"/>
        <w:gridCol w:w="674"/>
        <w:gridCol w:w="674"/>
      </w:tblGrid>
      <w:tr w:rsidR="006A0A2D" w:rsidRPr="004B1DFA" w14:paraId="66A1644F" w14:textId="77777777" w:rsidTr="006A0A2D">
        <w:trPr>
          <w:trHeight w:val="284"/>
          <w:jc w:val="center"/>
        </w:trPr>
        <w:tc>
          <w:tcPr>
            <w:tcW w:w="553" w:type="dxa"/>
            <w:vAlign w:val="center"/>
          </w:tcPr>
          <w:p w14:paraId="2193860B" w14:textId="77777777" w:rsidR="006A0A2D" w:rsidRPr="004B1DFA" w:rsidRDefault="006A0A2D" w:rsidP="006A0A2D">
            <w:pPr>
              <w:pStyle w:val="Table"/>
            </w:pPr>
            <w:r w:rsidRPr="004B1DFA">
              <w:t>0</w:t>
            </w:r>
          </w:p>
        </w:tc>
        <w:tc>
          <w:tcPr>
            <w:tcW w:w="553" w:type="dxa"/>
            <w:vAlign w:val="center"/>
          </w:tcPr>
          <w:p w14:paraId="338A22E6" w14:textId="77777777" w:rsidR="006A0A2D" w:rsidRPr="004B1DFA" w:rsidRDefault="006A0A2D" w:rsidP="006A0A2D">
            <w:pPr>
              <w:pStyle w:val="Table"/>
            </w:pPr>
            <w:r w:rsidRPr="004B1DFA">
              <w:t>0</w:t>
            </w:r>
          </w:p>
        </w:tc>
        <w:tc>
          <w:tcPr>
            <w:tcW w:w="553" w:type="dxa"/>
            <w:vAlign w:val="center"/>
          </w:tcPr>
          <w:p w14:paraId="55698F4B" w14:textId="77777777" w:rsidR="006A0A2D" w:rsidRPr="004B1DFA" w:rsidRDefault="006A0A2D" w:rsidP="006A0A2D">
            <w:pPr>
              <w:pStyle w:val="Table"/>
            </w:pPr>
            <w:r w:rsidRPr="004B1DFA">
              <w:t>0</w:t>
            </w:r>
          </w:p>
        </w:tc>
        <w:tc>
          <w:tcPr>
            <w:tcW w:w="553" w:type="dxa"/>
            <w:vAlign w:val="center"/>
          </w:tcPr>
          <w:p w14:paraId="4DAB23DC" w14:textId="77777777" w:rsidR="006A0A2D" w:rsidRPr="004B1DFA" w:rsidRDefault="006A0A2D" w:rsidP="006A0A2D">
            <w:pPr>
              <w:pStyle w:val="Table"/>
            </w:pPr>
            <w:r w:rsidRPr="004B1DFA">
              <w:t>0</w:t>
            </w:r>
          </w:p>
        </w:tc>
        <w:tc>
          <w:tcPr>
            <w:tcW w:w="553" w:type="dxa"/>
            <w:vAlign w:val="center"/>
          </w:tcPr>
          <w:p w14:paraId="398B932D" w14:textId="77777777" w:rsidR="006A0A2D" w:rsidRPr="004B1DFA" w:rsidRDefault="006A0A2D" w:rsidP="006A0A2D">
            <w:pPr>
              <w:pStyle w:val="Table"/>
            </w:pPr>
            <w:r w:rsidRPr="004B1DFA">
              <w:t>0</w:t>
            </w:r>
          </w:p>
        </w:tc>
        <w:tc>
          <w:tcPr>
            <w:tcW w:w="553" w:type="dxa"/>
            <w:vAlign w:val="center"/>
          </w:tcPr>
          <w:p w14:paraId="3A9A0089" w14:textId="77777777" w:rsidR="006A0A2D" w:rsidRPr="004B1DFA" w:rsidRDefault="006A0A2D" w:rsidP="006A0A2D">
            <w:pPr>
              <w:pStyle w:val="Table"/>
            </w:pPr>
            <w:r w:rsidRPr="004B1DFA">
              <w:t>0</w:t>
            </w:r>
          </w:p>
        </w:tc>
        <w:tc>
          <w:tcPr>
            <w:tcW w:w="553" w:type="dxa"/>
            <w:vAlign w:val="center"/>
          </w:tcPr>
          <w:p w14:paraId="411363C8" w14:textId="77777777" w:rsidR="006A0A2D" w:rsidRPr="004B1DFA" w:rsidRDefault="006A0A2D" w:rsidP="006A0A2D">
            <w:pPr>
              <w:pStyle w:val="Table"/>
            </w:pPr>
            <w:r w:rsidRPr="004B1DFA">
              <w:t>0</w:t>
            </w:r>
          </w:p>
        </w:tc>
        <w:tc>
          <w:tcPr>
            <w:tcW w:w="553" w:type="dxa"/>
            <w:vAlign w:val="center"/>
          </w:tcPr>
          <w:p w14:paraId="1FE7CB98" w14:textId="77777777" w:rsidR="006A0A2D" w:rsidRPr="004B1DFA" w:rsidRDefault="006A0A2D" w:rsidP="006A0A2D">
            <w:pPr>
              <w:pStyle w:val="Table"/>
            </w:pPr>
            <w:r w:rsidRPr="004B1DFA">
              <w:t>0</w:t>
            </w:r>
          </w:p>
        </w:tc>
        <w:tc>
          <w:tcPr>
            <w:tcW w:w="554" w:type="dxa"/>
            <w:vAlign w:val="center"/>
          </w:tcPr>
          <w:p w14:paraId="1A7A5B31" w14:textId="77777777" w:rsidR="006A0A2D" w:rsidRPr="004B1DFA" w:rsidRDefault="006A0A2D" w:rsidP="006A0A2D">
            <w:pPr>
              <w:pStyle w:val="Table"/>
            </w:pPr>
            <w:r w:rsidRPr="004B1DFA">
              <w:t>1</w:t>
            </w:r>
          </w:p>
        </w:tc>
        <w:tc>
          <w:tcPr>
            <w:tcW w:w="554" w:type="dxa"/>
            <w:vAlign w:val="center"/>
          </w:tcPr>
          <w:p w14:paraId="63091987" w14:textId="77777777" w:rsidR="006A0A2D" w:rsidRPr="004B1DFA" w:rsidRDefault="006A0A2D" w:rsidP="006A0A2D">
            <w:pPr>
              <w:pStyle w:val="Table"/>
            </w:pPr>
            <w:r w:rsidRPr="004B1DFA">
              <w:t>1</w:t>
            </w:r>
          </w:p>
        </w:tc>
        <w:tc>
          <w:tcPr>
            <w:tcW w:w="554" w:type="dxa"/>
            <w:vAlign w:val="center"/>
          </w:tcPr>
          <w:p w14:paraId="6F2528C1" w14:textId="77777777" w:rsidR="006A0A2D" w:rsidRPr="004B1DFA" w:rsidRDefault="006A0A2D" w:rsidP="006A0A2D">
            <w:pPr>
              <w:pStyle w:val="Table"/>
            </w:pPr>
            <w:r w:rsidRPr="004B1DFA">
              <w:t>1</w:t>
            </w:r>
          </w:p>
        </w:tc>
        <w:tc>
          <w:tcPr>
            <w:tcW w:w="554" w:type="dxa"/>
            <w:vAlign w:val="center"/>
          </w:tcPr>
          <w:p w14:paraId="7F9976B6" w14:textId="77777777" w:rsidR="006A0A2D" w:rsidRPr="004B1DFA" w:rsidRDefault="006A0A2D" w:rsidP="006A0A2D">
            <w:pPr>
              <w:pStyle w:val="Table"/>
            </w:pPr>
            <w:r w:rsidRPr="004B1DFA">
              <w:t>1</w:t>
            </w:r>
          </w:p>
        </w:tc>
        <w:tc>
          <w:tcPr>
            <w:tcW w:w="554" w:type="dxa"/>
            <w:vAlign w:val="center"/>
          </w:tcPr>
          <w:p w14:paraId="3D6C1509" w14:textId="77777777" w:rsidR="006A0A2D" w:rsidRPr="004B1DFA" w:rsidRDefault="006A0A2D" w:rsidP="006A0A2D">
            <w:pPr>
              <w:pStyle w:val="Table"/>
            </w:pPr>
            <w:r w:rsidRPr="004B1DFA">
              <w:t>1</w:t>
            </w:r>
          </w:p>
        </w:tc>
        <w:tc>
          <w:tcPr>
            <w:tcW w:w="554" w:type="dxa"/>
            <w:vAlign w:val="center"/>
          </w:tcPr>
          <w:p w14:paraId="766FC9EA" w14:textId="77777777" w:rsidR="006A0A2D" w:rsidRPr="004B1DFA" w:rsidRDefault="006A0A2D" w:rsidP="006A0A2D">
            <w:pPr>
              <w:pStyle w:val="Table"/>
            </w:pPr>
            <w:r w:rsidRPr="004B1DFA">
              <w:t>1</w:t>
            </w:r>
          </w:p>
        </w:tc>
        <w:tc>
          <w:tcPr>
            <w:tcW w:w="554" w:type="dxa"/>
            <w:vAlign w:val="center"/>
          </w:tcPr>
          <w:p w14:paraId="39A2196F" w14:textId="77777777" w:rsidR="006A0A2D" w:rsidRPr="004B1DFA" w:rsidRDefault="006A0A2D" w:rsidP="006A0A2D">
            <w:pPr>
              <w:pStyle w:val="Table"/>
            </w:pPr>
            <w:r w:rsidRPr="004B1DFA">
              <w:t>1</w:t>
            </w:r>
          </w:p>
        </w:tc>
        <w:tc>
          <w:tcPr>
            <w:tcW w:w="554" w:type="dxa"/>
            <w:vAlign w:val="center"/>
          </w:tcPr>
          <w:p w14:paraId="1AB681E1" w14:textId="77777777" w:rsidR="006A0A2D" w:rsidRPr="004B1DFA" w:rsidRDefault="006A0A2D" w:rsidP="006A0A2D">
            <w:pPr>
              <w:pStyle w:val="Table"/>
            </w:pPr>
            <w:r w:rsidRPr="004B1DFA">
              <w:t>1</w:t>
            </w:r>
          </w:p>
        </w:tc>
      </w:tr>
      <w:tr w:rsidR="006A0A2D" w:rsidRPr="004B1DFA" w14:paraId="5BD8B125" w14:textId="77777777" w:rsidTr="006A0A2D">
        <w:trPr>
          <w:trHeight w:val="284"/>
          <w:jc w:val="center"/>
        </w:trPr>
        <w:tc>
          <w:tcPr>
            <w:tcW w:w="553" w:type="dxa"/>
            <w:vAlign w:val="center"/>
          </w:tcPr>
          <w:p w14:paraId="58922727" w14:textId="77777777" w:rsidR="006A0A2D" w:rsidRPr="004B1DFA" w:rsidRDefault="006A0A2D" w:rsidP="006A0A2D">
            <w:pPr>
              <w:pStyle w:val="Table"/>
            </w:pPr>
            <w:r w:rsidRPr="004B1DFA">
              <w:t>A7</w:t>
            </w:r>
          </w:p>
        </w:tc>
        <w:tc>
          <w:tcPr>
            <w:tcW w:w="553" w:type="dxa"/>
            <w:vAlign w:val="center"/>
          </w:tcPr>
          <w:p w14:paraId="79F4F80E" w14:textId="77777777" w:rsidR="006A0A2D" w:rsidRPr="004B1DFA" w:rsidRDefault="006A0A2D" w:rsidP="006A0A2D">
            <w:pPr>
              <w:pStyle w:val="Table"/>
            </w:pPr>
            <w:r w:rsidRPr="004B1DFA">
              <w:t>A6</w:t>
            </w:r>
          </w:p>
        </w:tc>
        <w:tc>
          <w:tcPr>
            <w:tcW w:w="553" w:type="dxa"/>
            <w:vAlign w:val="center"/>
          </w:tcPr>
          <w:p w14:paraId="45DD18B6" w14:textId="77777777" w:rsidR="006A0A2D" w:rsidRPr="004B1DFA" w:rsidRDefault="006A0A2D" w:rsidP="006A0A2D">
            <w:pPr>
              <w:pStyle w:val="Table"/>
            </w:pPr>
            <w:r w:rsidRPr="004B1DFA">
              <w:t>A5</w:t>
            </w:r>
          </w:p>
        </w:tc>
        <w:tc>
          <w:tcPr>
            <w:tcW w:w="553" w:type="dxa"/>
            <w:vAlign w:val="center"/>
          </w:tcPr>
          <w:p w14:paraId="4E09E00C" w14:textId="77777777" w:rsidR="006A0A2D" w:rsidRPr="004B1DFA" w:rsidRDefault="006A0A2D" w:rsidP="006A0A2D">
            <w:pPr>
              <w:pStyle w:val="Table"/>
            </w:pPr>
            <w:r w:rsidRPr="004B1DFA">
              <w:t>A4</w:t>
            </w:r>
          </w:p>
        </w:tc>
        <w:tc>
          <w:tcPr>
            <w:tcW w:w="553" w:type="dxa"/>
            <w:vAlign w:val="center"/>
          </w:tcPr>
          <w:p w14:paraId="6BE515B5" w14:textId="77777777" w:rsidR="006A0A2D" w:rsidRPr="004B1DFA" w:rsidRDefault="006A0A2D" w:rsidP="006A0A2D">
            <w:pPr>
              <w:pStyle w:val="Table"/>
            </w:pPr>
            <w:r w:rsidRPr="004B1DFA">
              <w:t>A3</w:t>
            </w:r>
          </w:p>
        </w:tc>
        <w:tc>
          <w:tcPr>
            <w:tcW w:w="553" w:type="dxa"/>
            <w:vAlign w:val="center"/>
          </w:tcPr>
          <w:p w14:paraId="4E7EA96E" w14:textId="77777777" w:rsidR="006A0A2D" w:rsidRPr="004B1DFA" w:rsidRDefault="006A0A2D" w:rsidP="006A0A2D">
            <w:pPr>
              <w:pStyle w:val="Table"/>
            </w:pPr>
            <w:r w:rsidRPr="004B1DFA">
              <w:t>A2</w:t>
            </w:r>
          </w:p>
        </w:tc>
        <w:tc>
          <w:tcPr>
            <w:tcW w:w="553" w:type="dxa"/>
            <w:vAlign w:val="center"/>
          </w:tcPr>
          <w:p w14:paraId="6C36B15B" w14:textId="77777777" w:rsidR="006A0A2D" w:rsidRPr="004B1DFA" w:rsidRDefault="006A0A2D" w:rsidP="006A0A2D">
            <w:pPr>
              <w:pStyle w:val="Table"/>
            </w:pPr>
            <w:r w:rsidRPr="004B1DFA">
              <w:t>A1</w:t>
            </w:r>
          </w:p>
        </w:tc>
        <w:tc>
          <w:tcPr>
            <w:tcW w:w="553" w:type="dxa"/>
            <w:vAlign w:val="center"/>
          </w:tcPr>
          <w:p w14:paraId="093EEC71" w14:textId="77777777" w:rsidR="006A0A2D" w:rsidRPr="004B1DFA" w:rsidRDefault="006A0A2D" w:rsidP="006A0A2D">
            <w:pPr>
              <w:pStyle w:val="Table"/>
            </w:pPr>
            <w:r w:rsidRPr="004B1DFA">
              <w:t>A0</w:t>
            </w:r>
          </w:p>
        </w:tc>
        <w:tc>
          <w:tcPr>
            <w:tcW w:w="554" w:type="dxa"/>
            <w:vAlign w:val="center"/>
          </w:tcPr>
          <w:p w14:paraId="4E01729B" w14:textId="77777777" w:rsidR="006A0A2D" w:rsidRPr="004B1DFA" w:rsidRDefault="006A0A2D" w:rsidP="006A0A2D">
            <w:pPr>
              <w:pStyle w:val="Table"/>
            </w:pPr>
            <w:r w:rsidRPr="004B1DFA">
              <w:t>D7</w:t>
            </w:r>
          </w:p>
        </w:tc>
        <w:tc>
          <w:tcPr>
            <w:tcW w:w="554" w:type="dxa"/>
            <w:vAlign w:val="center"/>
          </w:tcPr>
          <w:p w14:paraId="2896900F" w14:textId="77777777" w:rsidR="006A0A2D" w:rsidRPr="004B1DFA" w:rsidRDefault="006A0A2D" w:rsidP="006A0A2D">
            <w:pPr>
              <w:pStyle w:val="Table"/>
            </w:pPr>
            <w:r w:rsidRPr="004B1DFA">
              <w:t>D6</w:t>
            </w:r>
          </w:p>
        </w:tc>
        <w:tc>
          <w:tcPr>
            <w:tcW w:w="554" w:type="dxa"/>
            <w:vAlign w:val="center"/>
          </w:tcPr>
          <w:p w14:paraId="33214A92" w14:textId="77777777" w:rsidR="006A0A2D" w:rsidRPr="004B1DFA" w:rsidRDefault="006A0A2D" w:rsidP="006A0A2D">
            <w:pPr>
              <w:pStyle w:val="Table"/>
            </w:pPr>
            <w:r w:rsidRPr="004B1DFA">
              <w:t>D5</w:t>
            </w:r>
          </w:p>
        </w:tc>
        <w:tc>
          <w:tcPr>
            <w:tcW w:w="554" w:type="dxa"/>
            <w:vAlign w:val="center"/>
          </w:tcPr>
          <w:p w14:paraId="1F368295" w14:textId="77777777" w:rsidR="006A0A2D" w:rsidRPr="004B1DFA" w:rsidRDefault="006A0A2D" w:rsidP="006A0A2D">
            <w:pPr>
              <w:pStyle w:val="Table"/>
            </w:pPr>
            <w:r w:rsidRPr="004B1DFA">
              <w:t>D4</w:t>
            </w:r>
          </w:p>
        </w:tc>
        <w:tc>
          <w:tcPr>
            <w:tcW w:w="554" w:type="dxa"/>
            <w:vAlign w:val="center"/>
          </w:tcPr>
          <w:p w14:paraId="093C42CF" w14:textId="77777777" w:rsidR="006A0A2D" w:rsidRPr="004B1DFA" w:rsidRDefault="006A0A2D" w:rsidP="006A0A2D">
            <w:pPr>
              <w:pStyle w:val="Table"/>
            </w:pPr>
            <w:r w:rsidRPr="004B1DFA">
              <w:t>D3</w:t>
            </w:r>
          </w:p>
        </w:tc>
        <w:tc>
          <w:tcPr>
            <w:tcW w:w="554" w:type="dxa"/>
            <w:vAlign w:val="center"/>
          </w:tcPr>
          <w:p w14:paraId="67DBA6E9" w14:textId="77777777" w:rsidR="006A0A2D" w:rsidRPr="004B1DFA" w:rsidRDefault="006A0A2D" w:rsidP="006A0A2D">
            <w:pPr>
              <w:pStyle w:val="Table"/>
            </w:pPr>
            <w:r w:rsidRPr="004B1DFA">
              <w:t>D2</w:t>
            </w:r>
          </w:p>
        </w:tc>
        <w:tc>
          <w:tcPr>
            <w:tcW w:w="554" w:type="dxa"/>
            <w:vAlign w:val="center"/>
          </w:tcPr>
          <w:p w14:paraId="709F1CD2" w14:textId="77777777" w:rsidR="006A0A2D" w:rsidRPr="004B1DFA" w:rsidRDefault="006A0A2D" w:rsidP="006A0A2D">
            <w:pPr>
              <w:pStyle w:val="Table"/>
            </w:pPr>
            <w:r w:rsidRPr="004B1DFA">
              <w:t>D1</w:t>
            </w:r>
          </w:p>
        </w:tc>
        <w:tc>
          <w:tcPr>
            <w:tcW w:w="554" w:type="dxa"/>
            <w:vAlign w:val="center"/>
          </w:tcPr>
          <w:p w14:paraId="23219EE0" w14:textId="77777777" w:rsidR="006A0A2D" w:rsidRPr="004B1DFA" w:rsidRDefault="006A0A2D" w:rsidP="006A0A2D">
            <w:pPr>
              <w:pStyle w:val="Table"/>
            </w:pPr>
            <w:r w:rsidRPr="004B1DFA">
              <w:t>D0</w:t>
            </w:r>
          </w:p>
        </w:tc>
      </w:tr>
    </w:tbl>
    <w:p w14:paraId="2310B402" w14:textId="405FA382" w:rsidR="006A0A2D" w:rsidRPr="00EF0389" w:rsidRDefault="006A0A2D" w:rsidP="00F635AC">
      <w:pPr>
        <w:pStyle w:val="Caption"/>
      </w:pPr>
      <w:bookmarkStart w:id="369" w:name="_Ref356227266"/>
      <w:bookmarkStart w:id="370" w:name="_Toc332992143"/>
      <w:bookmarkStart w:id="371" w:name="_Toc75782632"/>
      <w:r w:rsidRPr="00EF0389">
        <w:t xml:space="preserve">Figure </w:t>
      </w:r>
      <w:r w:rsidR="00C74EF9">
        <w:fldChar w:fldCharType="begin"/>
      </w:r>
      <w:r w:rsidR="002B71F0">
        <w:instrText xml:space="preserve"> SEQ Figure \* ARABIC </w:instrText>
      </w:r>
      <w:r w:rsidR="00C74EF9">
        <w:fldChar w:fldCharType="separate"/>
      </w:r>
      <w:r w:rsidR="00BA1137">
        <w:rPr>
          <w:noProof/>
        </w:rPr>
        <w:t>16</w:t>
      </w:r>
      <w:r w:rsidR="00C74EF9">
        <w:rPr>
          <w:noProof/>
        </w:rPr>
        <w:fldChar w:fldCharType="end"/>
      </w:r>
      <w:bookmarkEnd w:id="369"/>
      <w:r w:rsidRPr="00EF0389">
        <w:t xml:space="preserve">. 00ff </w:t>
      </w:r>
      <w:r w:rsidR="00EF0389" w:rsidRPr="00EF0389">
        <w:t>M</w:t>
      </w:r>
      <w:r w:rsidRPr="00EF0389">
        <w:t xml:space="preserve">aps to 8 </w:t>
      </w:r>
      <w:r w:rsidR="00EF0389" w:rsidRPr="00EF0389">
        <w:t>A</w:t>
      </w:r>
      <w:r w:rsidRPr="00EF0389">
        <w:t>ddress and 8</w:t>
      </w:r>
      <w:r w:rsidR="00EF0389" w:rsidRPr="00EF0389">
        <w:t xml:space="preserve"> D</w:t>
      </w:r>
      <w:r w:rsidRPr="00EF0389">
        <w:t xml:space="preserve">ata </w:t>
      </w:r>
      <w:r w:rsidR="00EF0389" w:rsidRPr="00EF0389">
        <w:t>B</w:t>
      </w:r>
      <w:r w:rsidRPr="00EF0389">
        <w:t xml:space="preserve">its as </w:t>
      </w:r>
      <w:r w:rsidR="00EF0389" w:rsidRPr="00EF0389">
        <w:t>S</w:t>
      </w:r>
      <w:r w:rsidRPr="00EF0389">
        <w:t>hown</w:t>
      </w:r>
      <w:bookmarkEnd w:id="370"/>
      <w:bookmarkEnd w:id="371"/>
    </w:p>
    <w:p w14:paraId="52D662DA" w14:textId="77777777" w:rsidR="006A0A2D" w:rsidRPr="006A0A2D" w:rsidRDefault="006A0A2D" w:rsidP="006A0A2D">
      <w:pPr>
        <w:pStyle w:val="Note"/>
        <w:rPr>
          <w:u w:val="single"/>
        </w:rPr>
      </w:pPr>
      <w:r w:rsidRPr="00945945">
        <w:rPr>
          <w:b/>
        </w:rPr>
        <w:t xml:space="preserve">NOTE: </w:t>
      </w:r>
      <w:r>
        <w:t>S</w:t>
      </w:r>
      <w:r w:rsidRPr="00945945">
        <w:t>ince hexadecimal representation is used</w:t>
      </w:r>
      <w:r>
        <w:t>,</w:t>
      </w:r>
      <w:r w:rsidRPr="00945945">
        <w:t xml:space="preserve"> </w:t>
      </w:r>
      <w:r>
        <w:t>when the Data bits are not a</w:t>
      </w:r>
      <w:r w:rsidRPr="00945945">
        <w:t xml:space="preserve"> multiple of 4, Data bits and Address bits will overlap. </w:t>
      </w:r>
      <w:r>
        <w:t>It is left to the u</w:t>
      </w:r>
      <w:r w:rsidRPr="00945945">
        <w:t xml:space="preserve">ser </w:t>
      </w:r>
      <w:r w:rsidR="00BC23D6">
        <w:t xml:space="preserve">has </w:t>
      </w:r>
      <w:r w:rsidRPr="00945945">
        <w:t>to specify inputs accordingly.</w:t>
      </w:r>
    </w:p>
    <w:p w14:paraId="059B32E5" w14:textId="0A1442C7" w:rsidR="006A0A2D" w:rsidRPr="00945945" w:rsidRDefault="006A0A2D" w:rsidP="006A0A2D">
      <w:pPr>
        <w:autoSpaceDE w:val="0"/>
        <w:autoSpaceDN w:val="0"/>
        <w:adjustRightInd w:val="0"/>
        <w:rPr>
          <w:szCs w:val="22"/>
        </w:rPr>
      </w:pPr>
      <w:r w:rsidRPr="00945945">
        <w:rPr>
          <w:szCs w:val="22"/>
        </w:rPr>
        <w:t>If fault Verilog has 10 data bits and 6 address bits</w:t>
      </w:r>
      <w:r>
        <w:rPr>
          <w:szCs w:val="22"/>
        </w:rPr>
        <w:t xml:space="preserve"> </w:t>
      </w:r>
      <w:r w:rsidRPr="00945945">
        <w:rPr>
          <w:szCs w:val="22"/>
        </w:rPr>
        <w:t>(</w:t>
      </w:r>
      <w:r w:rsidR="00C74EF9">
        <w:rPr>
          <w:szCs w:val="22"/>
          <w:highlight w:val="yellow"/>
        </w:rPr>
        <w:fldChar w:fldCharType="begin"/>
      </w:r>
      <w:r>
        <w:rPr>
          <w:szCs w:val="22"/>
        </w:rPr>
        <w:instrText xml:space="preserve"> REF _Ref356227250 \h </w:instrText>
      </w:r>
      <w:r w:rsidR="00C74EF9">
        <w:rPr>
          <w:szCs w:val="22"/>
          <w:highlight w:val="yellow"/>
        </w:rPr>
      </w:r>
      <w:r w:rsidR="00C74EF9">
        <w:rPr>
          <w:szCs w:val="22"/>
          <w:highlight w:val="yellow"/>
        </w:rPr>
        <w:fldChar w:fldCharType="separate"/>
      </w:r>
      <w:r w:rsidR="00BA1137" w:rsidRPr="004B428C">
        <w:t xml:space="preserve">Figure </w:t>
      </w:r>
      <w:r w:rsidR="00BA1137">
        <w:rPr>
          <w:noProof/>
        </w:rPr>
        <w:t>17</w:t>
      </w:r>
      <w:r w:rsidR="00C74EF9">
        <w:rPr>
          <w:szCs w:val="22"/>
          <w:highlight w:val="yellow"/>
        </w:rPr>
        <w:fldChar w:fldCharType="end"/>
      </w:r>
      <w:r w:rsidRPr="00945945">
        <w:rPr>
          <w:szCs w:val="22"/>
        </w:rPr>
        <w:t>).</w:t>
      </w:r>
    </w:p>
    <w:tbl>
      <w:tblPr>
        <w:tblW w:w="107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672"/>
        <w:gridCol w:w="672"/>
        <w:gridCol w:w="673"/>
        <w:gridCol w:w="673"/>
        <w:gridCol w:w="673"/>
        <w:gridCol w:w="673"/>
        <w:gridCol w:w="673"/>
        <w:gridCol w:w="674"/>
        <w:gridCol w:w="674"/>
        <w:gridCol w:w="674"/>
        <w:gridCol w:w="674"/>
        <w:gridCol w:w="674"/>
        <w:gridCol w:w="674"/>
        <w:gridCol w:w="674"/>
        <w:gridCol w:w="674"/>
      </w:tblGrid>
      <w:tr w:rsidR="006A0A2D" w:rsidRPr="004B1DFA" w14:paraId="4AD91C9D" w14:textId="77777777" w:rsidTr="006A0A2D">
        <w:trPr>
          <w:trHeight w:val="284"/>
          <w:jc w:val="center"/>
        </w:trPr>
        <w:tc>
          <w:tcPr>
            <w:tcW w:w="553" w:type="dxa"/>
            <w:vAlign w:val="center"/>
          </w:tcPr>
          <w:p w14:paraId="2DFC2BAC" w14:textId="77777777" w:rsidR="006A0A2D" w:rsidRPr="004B1DFA" w:rsidRDefault="006A0A2D" w:rsidP="006A0A2D">
            <w:pPr>
              <w:pStyle w:val="Table"/>
            </w:pPr>
            <w:r w:rsidRPr="004B1DFA">
              <w:t>0</w:t>
            </w:r>
          </w:p>
        </w:tc>
        <w:tc>
          <w:tcPr>
            <w:tcW w:w="553" w:type="dxa"/>
            <w:vAlign w:val="center"/>
          </w:tcPr>
          <w:p w14:paraId="3E242CF7" w14:textId="77777777" w:rsidR="006A0A2D" w:rsidRPr="004B1DFA" w:rsidRDefault="006A0A2D" w:rsidP="006A0A2D">
            <w:pPr>
              <w:pStyle w:val="Table"/>
            </w:pPr>
            <w:r w:rsidRPr="004B1DFA">
              <w:t>0</w:t>
            </w:r>
          </w:p>
        </w:tc>
        <w:tc>
          <w:tcPr>
            <w:tcW w:w="553" w:type="dxa"/>
            <w:vAlign w:val="center"/>
          </w:tcPr>
          <w:p w14:paraId="0CDDE483" w14:textId="77777777" w:rsidR="006A0A2D" w:rsidRPr="004B1DFA" w:rsidRDefault="006A0A2D" w:rsidP="006A0A2D">
            <w:pPr>
              <w:pStyle w:val="Table"/>
            </w:pPr>
            <w:r w:rsidRPr="004B1DFA">
              <w:t>0</w:t>
            </w:r>
          </w:p>
        </w:tc>
        <w:tc>
          <w:tcPr>
            <w:tcW w:w="553" w:type="dxa"/>
            <w:vAlign w:val="center"/>
          </w:tcPr>
          <w:p w14:paraId="379434D5" w14:textId="77777777" w:rsidR="006A0A2D" w:rsidRPr="004B1DFA" w:rsidRDefault="006A0A2D" w:rsidP="006A0A2D">
            <w:pPr>
              <w:pStyle w:val="Table"/>
            </w:pPr>
            <w:r w:rsidRPr="004B1DFA">
              <w:t>0</w:t>
            </w:r>
          </w:p>
        </w:tc>
        <w:tc>
          <w:tcPr>
            <w:tcW w:w="553" w:type="dxa"/>
            <w:vAlign w:val="center"/>
          </w:tcPr>
          <w:p w14:paraId="4BBB8E8B" w14:textId="77777777" w:rsidR="006A0A2D" w:rsidRPr="004B1DFA" w:rsidRDefault="006A0A2D" w:rsidP="006A0A2D">
            <w:pPr>
              <w:pStyle w:val="Table"/>
              <w:rPr>
                <w:b/>
              </w:rPr>
            </w:pPr>
            <w:r w:rsidRPr="004B1DFA">
              <w:rPr>
                <w:b/>
              </w:rPr>
              <w:t>0</w:t>
            </w:r>
          </w:p>
        </w:tc>
        <w:tc>
          <w:tcPr>
            <w:tcW w:w="553" w:type="dxa"/>
            <w:vAlign w:val="center"/>
          </w:tcPr>
          <w:p w14:paraId="7558490D" w14:textId="77777777" w:rsidR="006A0A2D" w:rsidRPr="004B1DFA" w:rsidRDefault="006A0A2D" w:rsidP="006A0A2D">
            <w:pPr>
              <w:pStyle w:val="Table"/>
              <w:rPr>
                <w:b/>
              </w:rPr>
            </w:pPr>
            <w:r w:rsidRPr="004B1DFA">
              <w:rPr>
                <w:b/>
              </w:rPr>
              <w:t>0</w:t>
            </w:r>
          </w:p>
        </w:tc>
        <w:tc>
          <w:tcPr>
            <w:tcW w:w="553" w:type="dxa"/>
            <w:vAlign w:val="center"/>
          </w:tcPr>
          <w:p w14:paraId="56F780C4" w14:textId="77777777" w:rsidR="006A0A2D" w:rsidRPr="004B1DFA" w:rsidRDefault="006A0A2D" w:rsidP="006A0A2D">
            <w:pPr>
              <w:pStyle w:val="Table"/>
              <w:rPr>
                <w:b/>
              </w:rPr>
            </w:pPr>
            <w:r w:rsidRPr="004B1DFA">
              <w:rPr>
                <w:b/>
              </w:rPr>
              <w:t>0</w:t>
            </w:r>
          </w:p>
        </w:tc>
        <w:tc>
          <w:tcPr>
            <w:tcW w:w="553" w:type="dxa"/>
            <w:vAlign w:val="center"/>
          </w:tcPr>
          <w:p w14:paraId="7013C195" w14:textId="77777777" w:rsidR="006A0A2D" w:rsidRPr="004B1DFA" w:rsidRDefault="006A0A2D" w:rsidP="006A0A2D">
            <w:pPr>
              <w:pStyle w:val="Table"/>
              <w:rPr>
                <w:b/>
              </w:rPr>
            </w:pPr>
            <w:r w:rsidRPr="004B1DFA">
              <w:rPr>
                <w:b/>
              </w:rPr>
              <w:t>0</w:t>
            </w:r>
          </w:p>
        </w:tc>
        <w:tc>
          <w:tcPr>
            <w:tcW w:w="554" w:type="dxa"/>
            <w:vAlign w:val="center"/>
          </w:tcPr>
          <w:p w14:paraId="40F65DED" w14:textId="77777777" w:rsidR="006A0A2D" w:rsidRPr="004B1DFA" w:rsidRDefault="006A0A2D" w:rsidP="006A0A2D">
            <w:pPr>
              <w:pStyle w:val="Table"/>
            </w:pPr>
            <w:r w:rsidRPr="004B1DFA">
              <w:t>1</w:t>
            </w:r>
          </w:p>
        </w:tc>
        <w:tc>
          <w:tcPr>
            <w:tcW w:w="554" w:type="dxa"/>
            <w:vAlign w:val="center"/>
          </w:tcPr>
          <w:p w14:paraId="467E1D0C" w14:textId="77777777" w:rsidR="006A0A2D" w:rsidRPr="004B1DFA" w:rsidRDefault="006A0A2D" w:rsidP="006A0A2D">
            <w:pPr>
              <w:pStyle w:val="Table"/>
            </w:pPr>
            <w:r w:rsidRPr="004B1DFA">
              <w:t>1</w:t>
            </w:r>
          </w:p>
        </w:tc>
        <w:tc>
          <w:tcPr>
            <w:tcW w:w="554" w:type="dxa"/>
            <w:vAlign w:val="center"/>
          </w:tcPr>
          <w:p w14:paraId="6F2D27EE" w14:textId="77777777" w:rsidR="006A0A2D" w:rsidRPr="004B1DFA" w:rsidRDefault="006A0A2D" w:rsidP="006A0A2D">
            <w:pPr>
              <w:pStyle w:val="Table"/>
            </w:pPr>
            <w:r w:rsidRPr="004B1DFA">
              <w:t>1</w:t>
            </w:r>
          </w:p>
        </w:tc>
        <w:tc>
          <w:tcPr>
            <w:tcW w:w="554" w:type="dxa"/>
            <w:vAlign w:val="center"/>
          </w:tcPr>
          <w:p w14:paraId="3261B5BF" w14:textId="77777777" w:rsidR="006A0A2D" w:rsidRPr="004B1DFA" w:rsidRDefault="006A0A2D" w:rsidP="006A0A2D">
            <w:pPr>
              <w:pStyle w:val="Table"/>
            </w:pPr>
            <w:r w:rsidRPr="004B1DFA">
              <w:t>1</w:t>
            </w:r>
          </w:p>
        </w:tc>
        <w:tc>
          <w:tcPr>
            <w:tcW w:w="554" w:type="dxa"/>
            <w:vAlign w:val="center"/>
          </w:tcPr>
          <w:p w14:paraId="69862398" w14:textId="77777777" w:rsidR="006A0A2D" w:rsidRPr="004B1DFA" w:rsidRDefault="006A0A2D" w:rsidP="006A0A2D">
            <w:pPr>
              <w:pStyle w:val="Table"/>
            </w:pPr>
            <w:r w:rsidRPr="004B1DFA">
              <w:t>1</w:t>
            </w:r>
          </w:p>
        </w:tc>
        <w:tc>
          <w:tcPr>
            <w:tcW w:w="554" w:type="dxa"/>
            <w:vAlign w:val="center"/>
          </w:tcPr>
          <w:p w14:paraId="5A107BCC" w14:textId="77777777" w:rsidR="006A0A2D" w:rsidRPr="004B1DFA" w:rsidRDefault="006A0A2D" w:rsidP="006A0A2D">
            <w:pPr>
              <w:pStyle w:val="Table"/>
            </w:pPr>
            <w:r w:rsidRPr="004B1DFA">
              <w:t>1</w:t>
            </w:r>
          </w:p>
        </w:tc>
        <w:tc>
          <w:tcPr>
            <w:tcW w:w="554" w:type="dxa"/>
            <w:vAlign w:val="center"/>
          </w:tcPr>
          <w:p w14:paraId="456A2B6F" w14:textId="77777777" w:rsidR="006A0A2D" w:rsidRPr="004B1DFA" w:rsidRDefault="006A0A2D" w:rsidP="006A0A2D">
            <w:pPr>
              <w:pStyle w:val="Table"/>
            </w:pPr>
            <w:r w:rsidRPr="004B1DFA">
              <w:t>1</w:t>
            </w:r>
          </w:p>
        </w:tc>
        <w:tc>
          <w:tcPr>
            <w:tcW w:w="554" w:type="dxa"/>
            <w:vAlign w:val="center"/>
          </w:tcPr>
          <w:p w14:paraId="15111180" w14:textId="77777777" w:rsidR="006A0A2D" w:rsidRPr="004B1DFA" w:rsidRDefault="006A0A2D" w:rsidP="006A0A2D">
            <w:pPr>
              <w:pStyle w:val="Table"/>
            </w:pPr>
            <w:r w:rsidRPr="004B1DFA">
              <w:t>1</w:t>
            </w:r>
          </w:p>
        </w:tc>
      </w:tr>
      <w:tr w:rsidR="006A0A2D" w:rsidRPr="004B1DFA" w14:paraId="49089685" w14:textId="77777777" w:rsidTr="006A0A2D">
        <w:trPr>
          <w:trHeight w:val="284"/>
          <w:jc w:val="center"/>
        </w:trPr>
        <w:tc>
          <w:tcPr>
            <w:tcW w:w="553" w:type="dxa"/>
            <w:vAlign w:val="center"/>
          </w:tcPr>
          <w:p w14:paraId="062B86F5" w14:textId="77777777" w:rsidR="006A0A2D" w:rsidRPr="004B1DFA" w:rsidRDefault="006A0A2D" w:rsidP="006A0A2D">
            <w:pPr>
              <w:pStyle w:val="Table"/>
            </w:pPr>
            <w:r w:rsidRPr="004B1DFA">
              <w:t>A5</w:t>
            </w:r>
          </w:p>
        </w:tc>
        <w:tc>
          <w:tcPr>
            <w:tcW w:w="553" w:type="dxa"/>
            <w:vAlign w:val="center"/>
          </w:tcPr>
          <w:p w14:paraId="4EE52943" w14:textId="77777777" w:rsidR="006A0A2D" w:rsidRPr="004B1DFA" w:rsidRDefault="006A0A2D" w:rsidP="006A0A2D">
            <w:pPr>
              <w:pStyle w:val="Table"/>
            </w:pPr>
            <w:r w:rsidRPr="004B1DFA">
              <w:t>A4</w:t>
            </w:r>
          </w:p>
        </w:tc>
        <w:tc>
          <w:tcPr>
            <w:tcW w:w="553" w:type="dxa"/>
            <w:vAlign w:val="center"/>
          </w:tcPr>
          <w:p w14:paraId="486CDB63" w14:textId="77777777" w:rsidR="006A0A2D" w:rsidRPr="004B1DFA" w:rsidRDefault="006A0A2D" w:rsidP="006A0A2D">
            <w:pPr>
              <w:pStyle w:val="Table"/>
            </w:pPr>
            <w:r w:rsidRPr="004B1DFA">
              <w:t>A3</w:t>
            </w:r>
          </w:p>
        </w:tc>
        <w:tc>
          <w:tcPr>
            <w:tcW w:w="553" w:type="dxa"/>
            <w:vAlign w:val="center"/>
          </w:tcPr>
          <w:p w14:paraId="13293BF6" w14:textId="77777777" w:rsidR="006A0A2D" w:rsidRPr="004B1DFA" w:rsidRDefault="006A0A2D" w:rsidP="006A0A2D">
            <w:pPr>
              <w:pStyle w:val="Table"/>
            </w:pPr>
            <w:r w:rsidRPr="004B1DFA">
              <w:t>A2</w:t>
            </w:r>
          </w:p>
        </w:tc>
        <w:tc>
          <w:tcPr>
            <w:tcW w:w="553" w:type="dxa"/>
            <w:vAlign w:val="center"/>
          </w:tcPr>
          <w:p w14:paraId="2FEDFB6C" w14:textId="77777777" w:rsidR="006A0A2D" w:rsidRPr="004B1DFA" w:rsidRDefault="006A0A2D" w:rsidP="006A0A2D">
            <w:pPr>
              <w:pStyle w:val="Table"/>
              <w:rPr>
                <w:b/>
              </w:rPr>
            </w:pPr>
            <w:r w:rsidRPr="004B1DFA">
              <w:rPr>
                <w:b/>
              </w:rPr>
              <w:t>A1</w:t>
            </w:r>
          </w:p>
        </w:tc>
        <w:tc>
          <w:tcPr>
            <w:tcW w:w="553" w:type="dxa"/>
            <w:vAlign w:val="center"/>
          </w:tcPr>
          <w:p w14:paraId="57D33AC5" w14:textId="77777777" w:rsidR="006A0A2D" w:rsidRPr="004B1DFA" w:rsidRDefault="006A0A2D" w:rsidP="006A0A2D">
            <w:pPr>
              <w:pStyle w:val="Table"/>
              <w:rPr>
                <w:b/>
              </w:rPr>
            </w:pPr>
            <w:r w:rsidRPr="004B1DFA">
              <w:rPr>
                <w:b/>
              </w:rPr>
              <w:t>A0</w:t>
            </w:r>
          </w:p>
        </w:tc>
        <w:tc>
          <w:tcPr>
            <w:tcW w:w="553" w:type="dxa"/>
            <w:vAlign w:val="center"/>
          </w:tcPr>
          <w:p w14:paraId="5D827DEB" w14:textId="77777777" w:rsidR="006A0A2D" w:rsidRPr="004B1DFA" w:rsidRDefault="006A0A2D" w:rsidP="006A0A2D">
            <w:pPr>
              <w:pStyle w:val="Table"/>
              <w:rPr>
                <w:b/>
              </w:rPr>
            </w:pPr>
            <w:r w:rsidRPr="004B1DFA">
              <w:rPr>
                <w:b/>
              </w:rPr>
              <w:t>D9</w:t>
            </w:r>
          </w:p>
        </w:tc>
        <w:tc>
          <w:tcPr>
            <w:tcW w:w="553" w:type="dxa"/>
            <w:vAlign w:val="center"/>
          </w:tcPr>
          <w:p w14:paraId="72257EDA" w14:textId="77777777" w:rsidR="006A0A2D" w:rsidRPr="004B1DFA" w:rsidRDefault="006A0A2D" w:rsidP="006A0A2D">
            <w:pPr>
              <w:pStyle w:val="Table"/>
              <w:rPr>
                <w:b/>
              </w:rPr>
            </w:pPr>
            <w:r w:rsidRPr="004B1DFA">
              <w:rPr>
                <w:b/>
              </w:rPr>
              <w:t>D8</w:t>
            </w:r>
          </w:p>
        </w:tc>
        <w:tc>
          <w:tcPr>
            <w:tcW w:w="554" w:type="dxa"/>
            <w:vAlign w:val="center"/>
          </w:tcPr>
          <w:p w14:paraId="23807346" w14:textId="77777777" w:rsidR="006A0A2D" w:rsidRPr="004B1DFA" w:rsidRDefault="006A0A2D" w:rsidP="006A0A2D">
            <w:pPr>
              <w:pStyle w:val="Table"/>
            </w:pPr>
            <w:r w:rsidRPr="004B1DFA">
              <w:t>D7</w:t>
            </w:r>
          </w:p>
        </w:tc>
        <w:tc>
          <w:tcPr>
            <w:tcW w:w="554" w:type="dxa"/>
            <w:vAlign w:val="center"/>
          </w:tcPr>
          <w:p w14:paraId="11D3047F" w14:textId="77777777" w:rsidR="006A0A2D" w:rsidRPr="004B1DFA" w:rsidRDefault="006A0A2D" w:rsidP="006A0A2D">
            <w:pPr>
              <w:pStyle w:val="Table"/>
            </w:pPr>
            <w:r w:rsidRPr="004B1DFA">
              <w:t>D6</w:t>
            </w:r>
          </w:p>
        </w:tc>
        <w:tc>
          <w:tcPr>
            <w:tcW w:w="554" w:type="dxa"/>
            <w:vAlign w:val="center"/>
          </w:tcPr>
          <w:p w14:paraId="67603B39" w14:textId="77777777" w:rsidR="006A0A2D" w:rsidRPr="004B1DFA" w:rsidRDefault="006A0A2D" w:rsidP="006A0A2D">
            <w:pPr>
              <w:pStyle w:val="Table"/>
            </w:pPr>
            <w:r w:rsidRPr="004B1DFA">
              <w:t>D5</w:t>
            </w:r>
          </w:p>
        </w:tc>
        <w:tc>
          <w:tcPr>
            <w:tcW w:w="554" w:type="dxa"/>
            <w:vAlign w:val="center"/>
          </w:tcPr>
          <w:p w14:paraId="71CCF7A9" w14:textId="77777777" w:rsidR="006A0A2D" w:rsidRPr="004B1DFA" w:rsidRDefault="006A0A2D" w:rsidP="006A0A2D">
            <w:pPr>
              <w:pStyle w:val="Table"/>
            </w:pPr>
            <w:r w:rsidRPr="004B1DFA">
              <w:t>D4</w:t>
            </w:r>
          </w:p>
        </w:tc>
        <w:tc>
          <w:tcPr>
            <w:tcW w:w="554" w:type="dxa"/>
            <w:vAlign w:val="center"/>
          </w:tcPr>
          <w:p w14:paraId="5F45F532" w14:textId="77777777" w:rsidR="006A0A2D" w:rsidRPr="004B1DFA" w:rsidRDefault="006A0A2D" w:rsidP="006A0A2D">
            <w:pPr>
              <w:pStyle w:val="Table"/>
            </w:pPr>
            <w:r w:rsidRPr="004B1DFA">
              <w:t>D3</w:t>
            </w:r>
          </w:p>
        </w:tc>
        <w:tc>
          <w:tcPr>
            <w:tcW w:w="554" w:type="dxa"/>
            <w:vAlign w:val="center"/>
          </w:tcPr>
          <w:p w14:paraId="19DC6119" w14:textId="77777777" w:rsidR="006A0A2D" w:rsidRPr="004B1DFA" w:rsidRDefault="006A0A2D" w:rsidP="006A0A2D">
            <w:pPr>
              <w:pStyle w:val="Table"/>
            </w:pPr>
            <w:r w:rsidRPr="004B1DFA">
              <w:t>D2</w:t>
            </w:r>
          </w:p>
        </w:tc>
        <w:tc>
          <w:tcPr>
            <w:tcW w:w="554" w:type="dxa"/>
            <w:vAlign w:val="center"/>
          </w:tcPr>
          <w:p w14:paraId="3685BF12" w14:textId="77777777" w:rsidR="006A0A2D" w:rsidRPr="004B1DFA" w:rsidRDefault="006A0A2D" w:rsidP="006A0A2D">
            <w:pPr>
              <w:pStyle w:val="Table"/>
            </w:pPr>
            <w:r w:rsidRPr="004B1DFA">
              <w:t>D1</w:t>
            </w:r>
          </w:p>
        </w:tc>
        <w:tc>
          <w:tcPr>
            <w:tcW w:w="554" w:type="dxa"/>
            <w:vAlign w:val="center"/>
          </w:tcPr>
          <w:p w14:paraId="43FFD7DA" w14:textId="77777777" w:rsidR="006A0A2D" w:rsidRPr="004B1DFA" w:rsidRDefault="006A0A2D" w:rsidP="006A0A2D">
            <w:pPr>
              <w:pStyle w:val="Table"/>
            </w:pPr>
            <w:r w:rsidRPr="004B1DFA">
              <w:t>D0</w:t>
            </w:r>
          </w:p>
        </w:tc>
      </w:tr>
    </w:tbl>
    <w:p w14:paraId="69833B5D" w14:textId="1E492264" w:rsidR="006A0A2D" w:rsidRPr="004B428C" w:rsidRDefault="006A0A2D" w:rsidP="00F635AC">
      <w:pPr>
        <w:pStyle w:val="Caption"/>
      </w:pPr>
      <w:bookmarkStart w:id="372" w:name="_Ref356227250"/>
      <w:bookmarkStart w:id="373" w:name="_Toc332992144"/>
      <w:bookmarkStart w:id="374" w:name="_Toc75782633"/>
      <w:r w:rsidRPr="004B428C">
        <w:t xml:space="preserve">Figure </w:t>
      </w:r>
      <w:r w:rsidR="00C74EF9">
        <w:fldChar w:fldCharType="begin"/>
      </w:r>
      <w:r w:rsidR="002B71F0">
        <w:instrText xml:space="preserve"> SEQ Figure \* ARABIC </w:instrText>
      </w:r>
      <w:r w:rsidR="00C74EF9">
        <w:fldChar w:fldCharType="separate"/>
      </w:r>
      <w:r w:rsidR="00BA1137">
        <w:rPr>
          <w:noProof/>
        </w:rPr>
        <w:t>17</w:t>
      </w:r>
      <w:r w:rsidR="00C74EF9">
        <w:rPr>
          <w:noProof/>
        </w:rPr>
        <w:fldChar w:fldCharType="end"/>
      </w:r>
      <w:bookmarkEnd w:id="372"/>
      <w:r>
        <w:t>.</w:t>
      </w:r>
      <w:r w:rsidRPr="004B428C">
        <w:t xml:space="preserve"> 00ff </w:t>
      </w:r>
      <w:r w:rsidR="00EF0389">
        <w:t>M</w:t>
      </w:r>
      <w:r w:rsidRPr="004B428C">
        <w:t xml:space="preserve">aps to 6 </w:t>
      </w:r>
      <w:r w:rsidR="00EF0389">
        <w:t>A</w:t>
      </w:r>
      <w:r w:rsidRPr="004B428C">
        <w:t xml:space="preserve">ddress </w:t>
      </w:r>
      <w:r>
        <w:t xml:space="preserve">and 10 </w:t>
      </w:r>
      <w:r w:rsidR="00EF0389">
        <w:t>D</w:t>
      </w:r>
      <w:r>
        <w:t xml:space="preserve">ata </w:t>
      </w:r>
      <w:r w:rsidR="00EF0389">
        <w:t>B</w:t>
      </w:r>
      <w:r>
        <w:t xml:space="preserve">its </w:t>
      </w:r>
      <w:r w:rsidR="00EF0389">
        <w:t>W</w:t>
      </w:r>
      <w:r>
        <w:t>hen</w:t>
      </w:r>
      <w:r w:rsidRPr="004B428C">
        <w:t xml:space="preserve"> Data </w:t>
      </w:r>
      <w:r w:rsidR="00EF0389">
        <w:t>B</w:t>
      </w:r>
      <w:r w:rsidRPr="004B428C">
        <w:t xml:space="preserve">its </w:t>
      </w:r>
      <w:r w:rsidR="00EF0389">
        <w:t>N</w:t>
      </w:r>
      <w:r w:rsidRPr="004B428C">
        <w:t xml:space="preserve">ot a </w:t>
      </w:r>
      <w:r w:rsidR="00EF0389">
        <w:t>M</w:t>
      </w:r>
      <w:r w:rsidRPr="004B428C">
        <w:t>ultiple of 4</w:t>
      </w:r>
      <w:bookmarkEnd w:id="373"/>
      <w:bookmarkEnd w:id="374"/>
    </w:p>
    <w:p w14:paraId="6A8950D3" w14:textId="77777777" w:rsidR="006A0A2D" w:rsidRPr="00945945" w:rsidRDefault="006A0A2D" w:rsidP="006A0A2D">
      <w:pPr>
        <w:autoSpaceDE w:val="0"/>
        <w:autoSpaceDN w:val="0"/>
        <w:adjustRightInd w:val="0"/>
        <w:rPr>
          <w:szCs w:val="22"/>
        </w:rPr>
      </w:pPr>
      <w:r w:rsidRPr="00945945">
        <w:rPr>
          <w:szCs w:val="22"/>
        </w:rPr>
        <w:t xml:space="preserve">Overlap between data and address bits (shown in bold) has to be taken care in this configuration and specified in the </w:t>
      </w:r>
      <w:proofErr w:type="spellStart"/>
      <w:r w:rsidRPr="00945945">
        <w:rPr>
          <w:szCs w:val="22"/>
        </w:rPr>
        <w:t>cell.data</w:t>
      </w:r>
      <w:proofErr w:type="spellEnd"/>
      <w:r w:rsidRPr="00945945">
        <w:rPr>
          <w:szCs w:val="22"/>
        </w:rPr>
        <w:t xml:space="preserve"> file as hexadecimal representation is used. </w:t>
      </w:r>
    </w:p>
    <w:p w14:paraId="30EE9A07" w14:textId="77777777" w:rsidR="006A0A2D" w:rsidRPr="00945945" w:rsidRDefault="006A0A2D" w:rsidP="006A0A2D">
      <w:pPr>
        <w:pStyle w:val="Note"/>
      </w:pPr>
      <w:r>
        <w:rPr>
          <w:b/>
        </w:rPr>
        <w:t xml:space="preserve">NOTE: </w:t>
      </w:r>
      <w:r>
        <w:rPr>
          <w:b/>
        </w:rPr>
        <w:tab/>
      </w:r>
      <w:r w:rsidRPr="00945945">
        <w:t xml:space="preserve">When </w:t>
      </w:r>
      <w:r>
        <w:t>Sum of Data and Address bits are</w:t>
      </w:r>
      <w:r w:rsidRPr="00945945">
        <w:t xml:space="preserve"> not a multiple of 4.</w:t>
      </w:r>
    </w:p>
    <w:p w14:paraId="4C97BD2F" w14:textId="77777777" w:rsidR="006A0A2D" w:rsidRDefault="0004574F" w:rsidP="006A0A2D">
      <w:pPr>
        <w:pStyle w:val="Note"/>
        <w:spacing w:before="0"/>
      </w:pPr>
      <w:r>
        <w:tab/>
      </w:r>
      <w:r>
        <w:tab/>
      </w:r>
      <w:r w:rsidR="006A0A2D" w:rsidRPr="00945945">
        <w:t xml:space="preserve">If fault Verilog </w:t>
      </w:r>
      <w:r w:rsidR="006A0A2D">
        <w:t>10 data bits and 4 address bits</w:t>
      </w:r>
    </w:p>
    <w:p w14:paraId="74418837" w14:textId="77777777" w:rsidR="006A0A2D" w:rsidRDefault="006A0A2D">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1113A583" w14:textId="303E68B0" w:rsidR="006A0A2D" w:rsidRPr="00B7102F" w:rsidRDefault="006A0A2D" w:rsidP="00D063C3">
      <w:pPr>
        <w:pStyle w:val="Note"/>
        <w:spacing w:before="0"/>
        <w:rPr>
          <w:sz w:val="22"/>
          <w:szCs w:val="22"/>
        </w:rPr>
      </w:pPr>
      <w:r w:rsidRPr="00945945">
        <w:rPr>
          <w:sz w:val="22"/>
          <w:szCs w:val="22"/>
        </w:rPr>
        <w:lastRenderedPageBreak/>
        <w:t>In this Example</w:t>
      </w:r>
      <w:r w:rsidR="00B7102F">
        <w:rPr>
          <w:sz w:val="22"/>
          <w:szCs w:val="22"/>
        </w:rPr>
        <w:t>,</w:t>
      </w:r>
      <w:r w:rsidRPr="00945945">
        <w:rPr>
          <w:sz w:val="22"/>
          <w:szCs w:val="22"/>
        </w:rPr>
        <w:t xml:space="preserve"> D0</w:t>
      </w:r>
      <w:r>
        <w:rPr>
          <w:sz w:val="22"/>
          <w:szCs w:val="22"/>
        </w:rPr>
        <w:t xml:space="preserve"> m</w:t>
      </w:r>
      <w:r w:rsidRPr="00945945">
        <w:rPr>
          <w:sz w:val="22"/>
          <w:szCs w:val="22"/>
        </w:rPr>
        <w:t xml:space="preserve">odels </w:t>
      </w:r>
      <w:r>
        <w:rPr>
          <w:sz w:val="22"/>
          <w:szCs w:val="22"/>
        </w:rPr>
        <w:t xml:space="preserve">a </w:t>
      </w:r>
      <w:r w:rsidRPr="00945945">
        <w:rPr>
          <w:sz w:val="22"/>
          <w:szCs w:val="22"/>
        </w:rPr>
        <w:t xml:space="preserve">stuck at 0 and rest of data bits don’t model </w:t>
      </w:r>
      <w:r>
        <w:rPr>
          <w:sz w:val="22"/>
          <w:szCs w:val="22"/>
        </w:rPr>
        <w:t xml:space="preserve">a </w:t>
      </w:r>
      <w:r w:rsidRPr="00945945">
        <w:rPr>
          <w:sz w:val="22"/>
          <w:szCs w:val="22"/>
        </w:rPr>
        <w:t>fault for “0101” addre</w:t>
      </w:r>
      <w:r>
        <w:rPr>
          <w:sz w:val="22"/>
          <w:szCs w:val="22"/>
        </w:rPr>
        <w:t>ss</w:t>
      </w:r>
      <w:r w:rsidR="00B7102F">
        <w:rPr>
          <w:sz w:val="22"/>
          <w:szCs w:val="22"/>
        </w:rPr>
        <w:t xml:space="preserve"> </w:t>
      </w:r>
      <w:r>
        <w:rPr>
          <w:sz w:val="22"/>
          <w:szCs w:val="22"/>
        </w:rPr>
        <w:t>(</w:t>
      </w:r>
      <w:r w:rsidR="00C74EF9">
        <w:rPr>
          <w:sz w:val="22"/>
          <w:szCs w:val="22"/>
        </w:rPr>
        <w:fldChar w:fldCharType="begin"/>
      </w:r>
      <w:r>
        <w:rPr>
          <w:sz w:val="22"/>
          <w:szCs w:val="22"/>
        </w:rPr>
        <w:instrText xml:space="preserve"> REF _Ref356227334 \h </w:instrText>
      </w:r>
      <w:r w:rsidR="00C74EF9">
        <w:rPr>
          <w:sz w:val="22"/>
          <w:szCs w:val="22"/>
        </w:rPr>
      </w:r>
      <w:r w:rsidR="00C74EF9">
        <w:rPr>
          <w:sz w:val="22"/>
          <w:szCs w:val="22"/>
        </w:rPr>
        <w:fldChar w:fldCharType="separate"/>
      </w:r>
      <w:r w:rsidR="00BA1137" w:rsidRPr="00EF0389">
        <w:t xml:space="preserve">Figure </w:t>
      </w:r>
      <w:r w:rsidR="00BA1137">
        <w:rPr>
          <w:noProof/>
        </w:rPr>
        <w:t>18</w:t>
      </w:r>
      <w:r w:rsidR="00C74EF9">
        <w:rPr>
          <w:sz w:val="22"/>
          <w:szCs w:val="22"/>
        </w:rPr>
        <w:fldChar w:fldCharType="end"/>
      </w:r>
      <w:r>
        <w:rPr>
          <w:sz w:val="22"/>
          <w:szCs w:val="22"/>
        </w:rPr>
        <w:t>)</w:t>
      </w:r>
      <w:r w:rsidRPr="00945945">
        <w:rPr>
          <w:sz w:val="22"/>
          <w:szCs w:val="22"/>
        </w:rPr>
        <w:t xml:space="preserve"> </w:t>
      </w:r>
    </w:p>
    <w:tbl>
      <w:tblPr>
        <w:tblW w:w="107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561"/>
        <w:gridCol w:w="689"/>
        <w:gridCol w:w="689"/>
        <w:gridCol w:w="689"/>
        <w:gridCol w:w="689"/>
        <w:gridCol w:w="689"/>
        <w:gridCol w:w="689"/>
        <w:gridCol w:w="690"/>
        <w:gridCol w:w="690"/>
        <w:gridCol w:w="690"/>
        <w:gridCol w:w="690"/>
        <w:gridCol w:w="690"/>
        <w:gridCol w:w="690"/>
        <w:gridCol w:w="690"/>
        <w:gridCol w:w="690"/>
      </w:tblGrid>
      <w:tr w:rsidR="006A0A2D" w:rsidRPr="004B1DFA" w14:paraId="22FED8C7" w14:textId="77777777" w:rsidTr="006A0A2D">
        <w:trPr>
          <w:trHeight w:val="284"/>
          <w:jc w:val="center"/>
        </w:trPr>
        <w:tc>
          <w:tcPr>
            <w:tcW w:w="436" w:type="dxa"/>
            <w:vAlign w:val="center"/>
          </w:tcPr>
          <w:p w14:paraId="39C14C10" w14:textId="77777777" w:rsidR="006A0A2D" w:rsidRPr="004B1DFA" w:rsidRDefault="006A0A2D" w:rsidP="006A0A2D">
            <w:pPr>
              <w:pStyle w:val="Table"/>
            </w:pPr>
            <w:r w:rsidRPr="004B1DFA">
              <w:t>0</w:t>
            </w:r>
          </w:p>
        </w:tc>
        <w:tc>
          <w:tcPr>
            <w:tcW w:w="437" w:type="dxa"/>
            <w:vAlign w:val="center"/>
          </w:tcPr>
          <w:p w14:paraId="478FC180" w14:textId="77777777" w:rsidR="006A0A2D" w:rsidRPr="004B1DFA" w:rsidRDefault="006A0A2D" w:rsidP="006A0A2D">
            <w:pPr>
              <w:pStyle w:val="Table"/>
            </w:pPr>
            <w:r w:rsidRPr="004B1DFA">
              <w:t>0</w:t>
            </w:r>
          </w:p>
        </w:tc>
        <w:tc>
          <w:tcPr>
            <w:tcW w:w="537" w:type="dxa"/>
            <w:vAlign w:val="center"/>
          </w:tcPr>
          <w:p w14:paraId="70FF3479" w14:textId="77777777" w:rsidR="006A0A2D" w:rsidRPr="004B1DFA" w:rsidRDefault="006A0A2D" w:rsidP="006A0A2D">
            <w:pPr>
              <w:pStyle w:val="Table"/>
            </w:pPr>
            <w:r w:rsidRPr="004B1DFA">
              <w:t>0</w:t>
            </w:r>
          </w:p>
        </w:tc>
        <w:tc>
          <w:tcPr>
            <w:tcW w:w="537" w:type="dxa"/>
            <w:vAlign w:val="center"/>
          </w:tcPr>
          <w:p w14:paraId="098CF228" w14:textId="77777777" w:rsidR="006A0A2D" w:rsidRPr="004B1DFA" w:rsidRDefault="006A0A2D" w:rsidP="006A0A2D">
            <w:pPr>
              <w:pStyle w:val="Table"/>
            </w:pPr>
            <w:r w:rsidRPr="004B1DFA">
              <w:t>1</w:t>
            </w:r>
          </w:p>
        </w:tc>
        <w:tc>
          <w:tcPr>
            <w:tcW w:w="537" w:type="dxa"/>
            <w:vAlign w:val="center"/>
          </w:tcPr>
          <w:p w14:paraId="7F32A718" w14:textId="77777777" w:rsidR="006A0A2D" w:rsidRPr="004B1DFA" w:rsidRDefault="006A0A2D" w:rsidP="006A0A2D">
            <w:pPr>
              <w:pStyle w:val="Table"/>
            </w:pPr>
            <w:r w:rsidRPr="004B1DFA">
              <w:t>0</w:t>
            </w:r>
          </w:p>
        </w:tc>
        <w:tc>
          <w:tcPr>
            <w:tcW w:w="537" w:type="dxa"/>
            <w:vAlign w:val="center"/>
          </w:tcPr>
          <w:p w14:paraId="55413742" w14:textId="77777777" w:rsidR="006A0A2D" w:rsidRPr="004B1DFA" w:rsidRDefault="006A0A2D" w:rsidP="006A0A2D">
            <w:pPr>
              <w:pStyle w:val="Table"/>
            </w:pPr>
            <w:r w:rsidRPr="004B1DFA">
              <w:t>1</w:t>
            </w:r>
          </w:p>
        </w:tc>
        <w:tc>
          <w:tcPr>
            <w:tcW w:w="537" w:type="dxa"/>
            <w:vAlign w:val="center"/>
          </w:tcPr>
          <w:p w14:paraId="41F1BC6A" w14:textId="77777777" w:rsidR="006A0A2D" w:rsidRPr="004B1DFA" w:rsidRDefault="006A0A2D" w:rsidP="006A0A2D">
            <w:pPr>
              <w:pStyle w:val="Table"/>
            </w:pPr>
            <w:r w:rsidRPr="004B1DFA">
              <w:t>0</w:t>
            </w:r>
          </w:p>
        </w:tc>
        <w:tc>
          <w:tcPr>
            <w:tcW w:w="537" w:type="dxa"/>
            <w:vAlign w:val="center"/>
          </w:tcPr>
          <w:p w14:paraId="71D5F563" w14:textId="77777777" w:rsidR="006A0A2D" w:rsidRPr="004B1DFA" w:rsidRDefault="006A0A2D" w:rsidP="006A0A2D">
            <w:pPr>
              <w:pStyle w:val="Table"/>
            </w:pPr>
            <w:r w:rsidRPr="004B1DFA">
              <w:t>0</w:t>
            </w:r>
          </w:p>
        </w:tc>
        <w:tc>
          <w:tcPr>
            <w:tcW w:w="538" w:type="dxa"/>
            <w:vAlign w:val="center"/>
          </w:tcPr>
          <w:p w14:paraId="3833D0B9" w14:textId="77777777" w:rsidR="006A0A2D" w:rsidRPr="004B1DFA" w:rsidRDefault="006A0A2D" w:rsidP="006A0A2D">
            <w:pPr>
              <w:pStyle w:val="Table"/>
            </w:pPr>
            <w:r w:rsidRPr="004B1DFA">
              <w:t>0</w:t>
            </w:r>
          </w:p>
        </w:tc>
        <w:tc>
          <w:tcPr>
            <w:tcW w:w="538" w:type="dxa"/>
            <w:vAlign w:val="center"/>
          </w:tcPr>
          <w:p w14:paraId="36DB297E" w14:textId="77777777" w:rsidR="006A0A2D" w:rsidRPr="004B1DFA" w:rsidRDefault="006A0A2D" w:rsidP="006A0A2D">
            <w:pPr>
              <w:pStyle w:val="Table"/>
            </w:pPr>
            <w:r w:rsidRPr="004B1DFA">
              <w:t>0</w:t>
            </w:r>
          </w:p>
        </w:tc>
        <w:tc>
          <w:tcPr>
            <w:tcW w:w="538" w:type="dxa"/>
            <w:vAlign w:val="center"/>
          </w:tcPr>
          <w:p w14:paraId="10D389EA" w14:textId="77777777" w:rsidR="006A0A2D" w:rsidRPr="004B1DFA" w:rsidRDefault="006A0A2D" w:rsidP="006A0A2D">
            <w:pPr>
              <w:pStyle w:val="Table"/>
            </w:pPr>
            <w:r w:rsidRPr="004B1DFA">
              <w:t>0</w:t>
            </w:r>
          </w:p>
        </w:tc>
        <w:tc>
          <w:tcPr>
            <w:tcW w:w="538" w:type="dxa"/>
            <w:vAlign w:val="center"/>
          </w:tcPr>
          <w:p w14:paraId="1E5E7FE5" w14:textId="77777777" w:rsidR="006A0A2D" w:rsidRPr="004B1DFA" w:rsidRDefault="006A0A2D" w:rsidP="006A0A2D">
            <w:pPr>
              <w:pStyle w:val="Table"/>
            </w:pPr>
            <w:r w:rsidRPr="004B1DFA">
              <w:t>0</w:t>
            </w:r>
          </w:p>
        </w:tc>
        <w:tc>
          <w:tcPr>
            <w:tcW w:w="538" w:type="dxa"/>
            <w:vAlign w:val="center"/>
          </w:tcPr>
          <w:p w14:paraId="2A5D3C46" w14:textId="77777777" w:rsidR="006A0A2D" w:rsidRPr="004B1DFA" w:rsidRDefault="006A0A2D" w:rsidP="006A0A2D">
            <w:pPr>
              <w:pStyle w:val="Table"/>
            </w:pPr>
            <w:r w:rsidRPr="004B1DFA">
              <w:t>0</w:t>
            </w:r>
          </w:p>
        </w:tc>
        <w:tc>
          <w:tcPr>
            <w:tcW w:w="538" w:type="dxa"/>
            <w:vAlign w:val="center"/>
          </w:tcPr>
          <w:p w14:paraId="55DE193A" w14:textId="77777777" w:rsidR="006A0A2D" w:rsidRPr="004B1DFA" w:rsidRDefault="006A0A2D" w:rsidP="006A0A2D">
            <w:pPr>
              <w:pStyle w:val="Table"/>
            </w:pPr>
            <w:r w:rsidRPr="004B1DFA">
              <w:t>0</w:t>
            </w:r>
          </w:p>
        </w:tc>
        <w:tc>
          <w:tcPr>
            <w:tcW w:w="538" w:type="dxa"/>
            <w:vAlign w:val="center"/>
          </w:tcPr>
          <w:p w14:paraId="447AB111" w14:textId="77777777" w:rsidR="006A0A2D" w:rsidRPr="004B1DFA" w:rsidRDefault="006A0A2D" w:rsidP="006A0A2D">
            <w:pPr>
              <w:pStyle w:val="Table"/>
            </w:pPr>
            <w:r w:rsidRPr="004B1DFA">
              <w:t>0</w:t>
            </w:r>
          </w:p>
        </w:tc>
        <w:tc>
          <w:tcPr>
            <w:tcW w:w="538" w:type="dxa"/>
            <w:vAlign w:val="center"/>
          </w:tcPr>
          <w:p w14:paraId="31E7C1B4" w14:textId="77777777" w:rsidR="006A0A2D" w:rsidRPr="004B1DFA" w:rsidRDefault="006A0A2D" w:rsidP="006A0A2D">
            <w:pPr>
              <w:pStyle w:val="Table"/>
            </w:pPr>
            <w:r w:rsidRPr="004B1DFA">
              <w:t>1</w:t>
            </w:r>
          </w:p>
        </w:tc>
      </w:tr>
      <w:tr w:rsidR="006A0A2D" w:rsidRPr="004B1DFA" w14:paraId="453C82DE" w14:textId="77777777" w:rsidTr="006A0A2D">
        <w:trPr>
          <w:trHeight w:val="284"/>
          <w:jc w:val="center"/>
        </w:trPr>
        <w:tc>
          <w:tcPr>
            <w:tcW w:w="436" w:type="dxa"/>
            <w:vAlign w:val="center"/>
          </w:tcPr>
          <w:p w14:paraId="25CF2196" w14:textId="77777777" w:rsidR="006A0A2D" w:rsidRPr="004B1DFA" w:rsidRDefault="006A0A2D" w:rsidP="006A0A2D">
            <w:pPr>
              <w:pStyle w:val="Table"/>
            </w:pPr>
          </w:p>
        </w:tc>
        <w:tc>
          <w:tcPr>
            <w:tcW w:w="437" w:type="dxa"/>
            <w:vAlign w:val="center"/>
          </w:tcPr>
          <w:p w14:paraId="1648426C" w14:textId="77777777" w:rsidR="006A0A2D" w:rsidRPr="004B1DFA" w:rsidRDefault="006A0A2D" w:rsidP="006A0A2D">
            <w:pPr>
              <w:pStyle w:val="Table"/>
            </w:pPr>
          </w:p>
        </w:tc>
        <w:tc>
          <w:tcPr>
            <w:tcW w:w="537" w:type="dxa"/>
            <w:vAlign w:val="center"/>
          </w:tcPr>
          <w:p w14:paraId="6D28F549" w14:textId="77777777" w:rsidR="006A0A2D" w:rsidRPr="004B1DFA" w:rsidRDefault="006A0A2D" w:rsidP="006A0A2D">
            <w:pPr>
              <w:pStyle w:val="Table"/>
            </w:pPr>
            <w:r w:rsidRPr="004B1DFA">
              <w:t>A3</w:t>
            </w:r>
          </w:p>
        </w:tc>
        <w:tc>
          <w:tcPr>
            <w:tcW w:w="537" w:type="dxa"/>
            <w:vAlign w:val="center"/>
          </w:tcPr>
          <w:p w14:paraId="5756D95E" w14:textId="77777777" w:rsidR="006A0A2D" w:rsidRPr="004B1DFA" w:rsidRDefault="006A0A2D" w:rsidP="006A0A2D">
            <w:pPr>
              <w:pStyle w:val="Table"/>
            </w:pPr>
            <w:r w:rsidRPr="004B1DFA">
              <w:t>A2</w:t>
            </w:r>
          </w:p>
        </w:tc>
        <w:tc>
          <w:tcPr>
            <w:tcW w:w="537" w:type="dxa"/>
            <w:vAlign w:val="center"/>
          </w:tcPr>
          <w:p w14:paraId="39DDE20F" w14:textId="77777777" w:rsidR="006A0A2D" w:rsidRPr="004B1DFA" w:rsidRDefault="006A0A2D" w:rsidP="006A0A2D">
            <w:pPr>
              <w:pStyle w:val="Table"/>
            </w:pPr>
            <w:r w:rsidRPr="004B1DFA">
              <w:t>A1</w:t>
            </w:r>
          </w:p>
        </w:tc>
        <w:tc>
          <w:tcPr>
            <w:tcW w:w="537" w:type="dxa"/>
            <w:vAlign w:val="center"/>
          </w:tcPr>
          <w:p w14:paraId="10363D68" w14:textId="77777777" w:rsidR="006A0A2D" w:rsidRPr="004B1DFA" w:rsidRDefault="006A0A2D" w:rsidP="006A0A2D">
            <w:pPr>
              <w:pStyle w:val="Table"/>
            </w:pPr>
            <w:r w:rsidRPr="004B1DFA">
              <w:t>A0</w:t>
            </w:r>
          </w:p>
        </w:tc>
        <w:tc>
          <w:tcPr>
            <w:tcW w:w="537" w:type="dxa"/>
            <w:vAlign w:val="center"/>
          </w:tcPr>
          <w:p w14:paraId="0BDE7E19" w14:textId="77777777" w:rsidR="006A0A2D" w:rsidRPr="004B1DFA" w:rsidRDefault="006A0A2D" w:rsidP="006A0A2D">
            <w:pPr>
              <w:pStyle w:val="Table"/>
            </w:pPr>
            <w:r w:rsidRPr="004B1DFA">
              <w:t>D9</w:t>
            </w:r>
          </w:p>
        </w:tc>
        <w:tc>
          <w:tcPr>
            <w:tcW w:w="537" w:type="dxa"/>
            <w:vAlign w:val="center"/>
          </w:tcPr>
          <w:p w14:paraId="71984B36" w14:textId="77777777" w:rsidR="006A0A2D" w:rsidRPr="004B1DFA" w:rsidRDefault="006A0A2D" w:rsidP="006A0A2D">
            <w:pPr>
              <w:pStyle w:val="Table"/>
            </w:pPr>
            <w:r w:rsidRPr="004B1DFA">
              <w:t>D8</w:t>
            </w:r>
          </w:p>
        </w:tc>
        <w:tc>
          <w:tcPr>
            <w:tcW w:w="538" w:type="dxa"/>
            <w:vAlign w:val="center"/>
          </w:tcPr>
          <w:p w14:paraId="7A8A576A" w14:textId="77777777" w:rsidR="006A0A2D" w:rsidRPr="004B1DFA" w:rsidRDefault="006A0A2D" w:rsidP="006A0A2D">
            <w:pPr>
              <w:pStyle w:val="Table"/>
            </w:pPr>
            <w:r w:rsidRPr="004B1DFA">
              <w:t>D7</w:t>
            </w:r>
          </w:p>
        </w:tc>
        <w:tc>
          <w:tcPr>
            <w:tcW w:w="538" w:type="dxa"/>
            <w:vAlign w:val="center"/>
          </w:tcPr>
          <w:p w14:paraId="28488701" w14:textId="77777777" w:rsidR="006A0A2D" w:rsidRPr="004B1DFA" w:rsidRDefault="006A0A2D" w:rsidP="006A0A2D">
            <w:pPr>
              <w:pStyle w:val="Table"/>
            </w:pPr>
            <w:r w:rsidRPr="004B1DFA">
              <w:t>D6</w:t>
            </w:r>
          </w:p>
        </w:tc>
        <w:tc>
          <w:tcPr>
            <w:tcW w:w="538" w:type="dxa"/>
            <w:vAlign w:val="center"/>
          </w:tcPr>
          <w:p w14:paraId="016FF0D5" w14:textId="77777777" w:rsidR="006A0A2D" w:rsidRPr="004B1DFA" w:rsidRDefault="006A0A2D" w:rsidP="006A0A2D">
            <w:pPr>
              <w:pStyle w:val="Table"/>
            </w:pPr>
            <w:r w:rsidRPr="004B1DFA">
              <w:t>D5</w:t>
            </w:r>
          </w:p>
        </w:tc>
        <w:tc>
          <w:tcPr>
            <w:tcW w:w="538" w:type="dxa"/>
            <w:vAlign w:val="center"/>
          </w:tcPr>
          <w:p w14:paraId="3E76C916" w14:textId="77777777" w:rsidR="006A0A2D" w:rsidRPr="004B1DFA" w:rsidRDefault="006A0A2D" w:rsidP="006A0A2D">
            <w:pPr>
              <w:pStyle w:val="Table"/>
            </w:pPr>
            <w:r w:rsidRPr="004B1DFA">
              <w:t>D4</w:t>
            </w:r>
          </w:p>
        </w:tc>
        <w:tc>
          <w:tcPr>
            <w:tcW w:w="538" w:type="dxa"/>
            <w:vAlign w:val="center"/>
          </w:tcPr>
          <w:p w14:paraId="6E0D2330" w14:textId="77777777" w:rsidR="006A0A2D" w:rsidRPr="004B1DFA" w:rsidRDefault="006A0A2D" w:rsidP="006A0A2D">
            <w:pPr>
              <w:pStyle w:val="Table"/>
            </w:pPr>
            <w:r w:rsidRPr="004B1DFA">
              <w:t>D3</w:t>
            </w:r>
          </w:p>
        </w:tc>
        <w:tc>
          <w:tcPr>
            <w:tcW w:w="538" w:type="dxa"/>
            <w:vAlign w:val="center"/>
          </w:tcPr>
          <w:p w14:paraId="090BD7B6" w14:textId="77777777" w:rsidR="006A0A2D" w:rsidRPr="004B1DFA" w:rsidRDefault="006A0A2D" w:rsidP="006A0A2D">
            <w:pPr>
              <w:pStyle w:val="Table"/>
            </w:pPr>
            <w:r w:rsidRPr="004B1DFA">
              <w:t>D2</w:t>
            </w:r>
          </w:p>
        </w:tc>
        <w:tc>
          <w:tcPr>
            <w:tcW w:w="538" w:type="dxa"/>
            <w:vAlign w:val="center"/>
          </w:tcPr>
          <w:p w14:paraId="265F0A8E" w14:textId="77777777" w:rsidR="006A0A2D" w:rsidRPr="004B1DFA" w:rsidRDefault="006A0A2D" w:rsidP="006A0A2D">
            <w:pPr>
              <w:pStyle w:val="Table"/>
            </w:pPr>
            <w:r w:rsidRPr="004B1DFA">
              <w:t>D1</w:t>
            </w:r>
          </w:p>
        </w:tc>
        <w:tc>
          <w:tcPr>
            <w:tcW w:w="538" w:type="dxa"/>
            <w:vAlign w:val="center"/>
          </w:tcPr>
          <w:p w14:paraId="2724AE39" w14:textId="77777777" w:rsidR="006A0A2D" w:rsidRPr="004B1DFA" w:rsidRDefault="006A0A2D" w:rsidP="006A0A2D">
            <w:pPr>
              <w:pStyle w:val="Table"/>
            </w:pPr>
            <w:r w:rsidRPr="004B1DFA">
              <w:t>D0</w:t>
            </w:r>
          </w:p>
        </w:tc>
      </w:tr>
    </w:tbl>
    <w:p w14:paraId="3D756766" w14:textId="463E817B" w:rsidR="006A0A2D" w:rsidRPr="00EF0389" w:rsidRDefault="006A0A2D" w:rsidP="00F635AC">
      <w:pPr>
        <w:pStyle w:val="Caption"/>
      </w:pPr>
      <w:bookmarkStart w:id="375" w:name="_Ref356227334"/>
      <w:bookmarkStart w:id="376" w:name="_Toc332992145"/>
      <w:bookmarkStart w:id="377" w:name="_Toc75782634"/>
      <w:r w:rsidRPr="00EF0389">
        <w:t xml:space="preserve">Figure </w:t>
      </w:r>
      <w:r w:rsidR="00C74EF9">
        <w:fldChar w:fldCharType="begin"/>
      </w:r>
      <w:r w:rsidR="002B71F0">
        <w:instrText xml:space="preserve"> SEQ Figure \* ARABIC </w:instrText>
      </w:r>
      <w:r w:rsidR="00C74EF9">
        <w:fldChar w:fldCharType="separate"/>
      </w:r>
      <w:r w:rsidR="00BA1137">
        <w:rPr>
          <w:noProof/>
        </w:rPr>
        <w:t>18</w:t>
      </w:r>
      <w:r w:rsidR="00C74EF9">
        <w:rPr>
          <w:noProof/>
        </w:rPr>
        <w:fldChar w:fldCharType="end"/>
      </w:r>
      <w:bookmarkEnd w:id="375"/>
      <w:r w:rsidRPr="00EF0389">
        <w:t xml:space="preserve">. 2401 </w:t>
      </w:r>
      <w:r w:rsidR="00EF0389" w:rsidRPr="00EF0389">
        <w:t>M</w:t>
      </w:r>
      <w:r w:rsidRPr="00EF0389">
        <w:t xml:space="preserve">apping to 10 </w:t>
      </w:r>
      <w:r w:rsidR="00EF0389" w:rsidRPr="00EF0389">
        <w:t>A</w:t>
      </w:r>
      <w:r w:rsidRPr="00EF0389">
        <w:t xml:space="preserve">ddress and 4 </w:t>
      </w:r>
      <w:r w:rsidR="00EF0389" w:rsidRPr="00EF0389">
        <w:t>D</w:t>
      </w:r>
      <w:r w:rsidRPr="00EF0389">
        <w:t xml:space="preserve">ata </w:t>
      </w:r>
      <w:r w:rsidR="00EF0389" w:rsidRPr="00EF0389">
        <w:t>B</w:t>
      </w:r>
      <w:r w:rsidRPr="00EF0389">
        <w:t>its</w:t>
      </w:r>
      <w:bookmarkEnd w:id="376"/>
      <w:bookmarkEnd w:id="377"/>
    </w:p>
    <w:p w14:paraId="5C0C8B58" w14:textId="77777777" w:rsidR="006A0A2D" w:rsidRDefault="006A0A2D" w:rsidP="008F547F">
      <w:pPr>
        <w:pStyle w:val="Heading1"/>
        <w:spacing w:before="0"/>
      </w:pPr>
      <w:bookmarkStart w:id="378" w:name="_Toc219868955"/>
      <w:bookmarkStart w:id="379" w:name="_Toc332991871"/>
      <w:bookmarkStart w:id="380" w:name="_Toc332992137"/>
      <w:bookmarkStart w:id="381" w:name="_Toc339555336"/>
      <w:bookmarkStart w:id="382" w:name="_Toc75782610"/>
      <w:r>
        <w:t>Error Correction Codes (ECC)</w:t>
      </w:r>
      <w:bookmarkEnd w:id="378"/>
      <w:bookmarkEnd w:id="379"/>
      <w:bookmarkEnd w:id="380"/>
      <w:bookmarkEnd w:id="381"/>
      <w:bookmarkEnd w:id="382"/>
    </w:p>
    <w:p w14:paraId="684AA042" w14:textId="77777777" w:rsidR="006A0A2D" w:rsidRDefault="006A0A2D" w:rsidP="006A0A2D">
      <w:r>
        <w:t>Error Correction Codes (ECC)</w:t>
      </w:r>
    </w:p>
    <w:p w14:paraId="11F2F665" w14:textId="77777777" w:rsidR="006A0A2D" w:rsidRDefault="006A0A2D" w:rsidP="00FC462A">
      <w:pPr>
        <w:pStyle w:val="BodyText"/>
        <w:jc w:val="both"/>
        <w:rPr>
          <w:szCs w:val="22"/>
        </w:rPr>
      </w:pPr>
      <w:r w:rsidRPr="00365C5B">
        <w:rPr>
          <w:szCs w:val="22"/>
        </w:rPr>
        <w:t xml:space="preserve">The </w:t>
      </w:r>
      <w:r>
        <w:rPr>
          <w:szCs w:val="22"/>
        </w:rPr>
        <w:t>compiler provides the user with 4 options for Error Correction:</w:t>
      </w:r>
    </w:p>
    <w:p w14:paraId="30E3422E" w14:textId="77777777" w:rsidR="00FC462A" w:rsidRDefault="006A0A2D" w:rsidP="003C540C">
      <w:pPr>
        <w:pStyle w:val="BodyText"/>
        <w:numPr>
          <w:ilvl w:val="0"/>
          <w:numId w:val="7"/>
        </w:numPr>
        <w:tabs>
          <w:tab w:val="clear" w:pos="567"/>
          <w:tab w:val="clear" w:pos="1134"/>
          <w:tab w:val="clear" w:pos="1701"/>
          <w:tab w:val="clear" w:pos="2268"/>
          <w:tab w:val="clear" w:pos="2835"/>
          <w:tab w:val="clear" w:pos="3402"/>
          <w:tab w:val="clear" w:pos="3969"/>
          <w:tab w:val="clear" w:pos="4536"/>
        </w:tabs>
        <w:spacing w:before="0" w:after="0"/>
        <w:jc w:val="both"/>
        <w:rPr>
          <w:szCs w:val="22"/>
        </w:rPr>
      </w:pPr>
      <w:r>
        <w:rPr>
          <w:szCs w:val="22"/>
        </w:rPr>
        <w:t xml:space="preserve">SECDED </w:t>
      </w:r>
      <w:r>
        <w:rPr>
          <w:szCs w:val="22"/>
        </w:rPr>
        <w:tab/>
      </w:r>
      <w:r w:rsidR="00FC462A">
        <w:rPr>
          <w:szCs w:val="22"/>
        </w:rPr>
        <w:tab/>
      </w:r>
      <w:r>
        <w:rPr>
          <w:szCs w:val="22"/>
        </w:rPr>
        <w:t>: Single Error Correct Double Error Detect</w:t>
      </w:r>
    </w:p>
    <w:p w14:paraId="196EAF1D" w14:textId="77777777" w:rsidR="00FC462A" w:rsidRDefault="006A0A2D" w:rsidP="003C540C">
      <w:pPr>
        <w:pStyle w:val="BodyText"/>
        <w:numPr>
          <w:ilvl w:val="0"/>
          <w:numId w:val="7"/>
        </w:numPr>
        <w:tabs>
          <w:tab w:val="clear" w:pos="567"/>
          <w:tab w:val="clear" w:pos="1134"/>
          <w:tab w:val="clear" w:pos="1701"/>
          <w:tab w:val="clear" w:pos="2268"/>
          <w:tab w:val="clear" w:pos="2835"/>
          <w:tab w:val="clear" w:pos="3402"/>
          <w:tab w:val="clear" w:pos="3969"/>
          <w:tab w:val="clear" w:pos="4536"/>
        </w:tabs>
        <w:spacing w:before="0" w:after="0"/>
        <w:jc w:val="both"/>
        <w:rPr>
          <w:szCs w:val="22"/>
        </w:rPr>
      </w:pPr>
      <w:r w:rsidRPr="00FC462A">
        <w:rPr>
          <w:szCs w:val="22"/>
        </w:rPr>
        <w:t xml:space="preserve">SEC </w:t>
      </w:r>
      <w:r w:rsidRPr="00FC462A">
        <w:rPr>
          <w:szCs w:val="22"/>
        </w:rPr>
        <w:tab/>
      </w:r>
      <w:r w:rsidRPr="00FC462A">
        <w:rPr>
          <w:szCs w:val="22"/>
        </w:rPr>
        <w:tab/>
      </w:r>
      <w:r w:rsidR="00FC462A">
        <w:rPr>
          <w:szCs w:val="22"/>
        </w:rPr>
        <w:tab/>
      </w:r>
      <w:r w:rsidRPr="00FC462A">
        <w:rPr>
          <w:szCs w:val="22"/>
        </w:rPr>
        <w:t>: Single Error Correct</w:t>
      </w:r>
    </w:p>
    <w:p w14:paraId="46409B31" w14:textId="77777777" w:rsidR="00FC462A" w:rsidRDefault="006A0A2D" w:rsidP="003C540C">
      <w:pPr>
        <w:pStyle w:val="BodyText"/>
        <w:numPr>
          <w:ilvl w:val="0"/>
          <w:numId w:val="7"/>
        </w:numPr>
        <w:tabs>
          <w:tab w:val="clear" w:pos="567"/>
          <w:tab w:val="clear" w:pos="1134"/>
          <w:tab w:val="clear" w:pos="1701"/>
          <w:tab w:val="clear" w:pos="2268"/>
          <w:tab w:val="clear" w:pos="2835"/>
          <w:tab w:val="clear" w:pos="3402"/>
          <w:tab w:val="clear" w:pos="3969"/>
          <w:tab w:val="clear" w:pos="4536"/>
        </w:tabs>
        <w:spacing w:before="0" w:after="0"/>
        <w:jc w:val="both"/>
        <w:rPr>
          <w:szCs w:val="22"/>
        </w:rPr>
      </w:pPr>
      <w:r w:rsidRPr="00FC462A">
        <w:rPr>
          <w:szCs w:val="22"/>
        </w:rPr>
        <w:t>ODDPARITY</w:t>
      </w:r>
      <w:r w:rsidR="00FC462A">
        <w:rPr>
          <w:szCs w:val="22"/>
        </w:rPr>
        <w:tab/>
      </w:r>
      <w:r w:rsidRPr="00FC462A">
        <w:rPr>
          <w:szCs w:val="22"/>
        </w:rPr>
        <w:tab/>
        <w:t>: Parity bit is stored for Odd parity</w:t>
      </w:r>
    </w:p>
    <w:p w14:paraId="378E6E5C" w14:textId="77777777" w:rsidR="006A0A2D" w:rsidRPr="00FC462A" w:rsidRDefault="006A0A2D" w:rsidP="003C540C">
      <w:pPr>
        <w:pStyle w:val="BodyText"/>
        <w:numPr>
          <w:ilvl w:val="0"/>
          <w:numId w:val="7"/>
        </w:numPr>
        <w:tabs>
          <w:tab w:val="clear" w:pos="567"/>
          <w:tab w:val="clear" w:pos="1134"/>
          <w:tab w:val="clear" w:pos="1701"/>
          <w:tab w:val="clear" w:pos="2268"/>
          <w:tab w:val="clear" w:pos="2835"/>
          <w:tab w:val="clear" w:pos="3402"/>
          <w:tab w:val="clear" w:pos="3969"/>
          <w:tab w:val="clear" w:pos="4536"/>
        </w:tabs>
        <w:spacing w:before="0" w:after="0"/>
        <w:jc w:val="both"/>
        <w:rPr>
          <w:szCs w:val="22"/>
        </w:rPr>
      </w:pPr>
      <w:r w:rsidRPr="00FC462A">
        <w:rPr>
          <w:szCs w:val="22"/>
        </w:rPr>
        <w:t>EVENPARITY</w:t>
      </w:r>
      <w:r w:rsidRPr="00FC462A">
        <w:rPr>
          <w:szCs w:val="22"/>
        </w:rPr>
        <w:tab/>
      </w:r>
      <w:r w:rsidR="00B7102F">
        <w:rPr>
          <w:szCs w:val="22"/>
        </w:rPr>
        <w:tab/>
      </w:r>
      <w:r w:rsidRPr="00FC462A">
        <w:rPr>
          <w:szCs w:val="22"/>
        </w:rPr>
        <w:t>: Parity bit is stored for Even Parity</w:t>
      </w:r>
    </w:p>
    <w:p w14:paraId="6E2C84CE" w14:textId="77777777" w:rsidR="006A0A2D" w:rsidRDefault="006A0A2D" w:rsidP="00FC462A">
      <w:pPr>
        <w:pStyle w:val="BodyText"/>
        <w:jc w:val="both"/>
        <w:rPr>
          <w:szCs w:val="22"/>
        </w:rPr>
      </w:pPr>
      <w:r>
        <w:rPr>
          <w:szCs w:val="22"/>
        </w:rPr>
        <w:t>The diagram below represents the mapping between the ECC block and memory</w:t>
      </w:r>
    </w:p>
    <w:p w14:paraId="3CEFB451" w14:textId="77777777" w:rsidR="006A0A2D" w:rsidRDefault="00FC462A" w:rsidP="00FC462A">
      <w:pPr>
        <w:jc w:val="center"/>
      </w:pPr>
      <w:r>
        <w:rPr>
          <w:noProof/>
          <w:lang w:eastAsia="en-US"/>
        </w:rPr>
        <w:drawing>
          <wp:inline distT="0" distB="0" distL="0" distR="0" wp14:anchorId="24E2ED41" wp14:editId="647778E0">
            <wp:extent cx="4147363" cy="1902647"/>
            <wp:effectExtent l="0" t="0" r="5715" b="2540"/>
            <wp:docPr id="6084" name="Picture 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4151230" cy="1904421"/>
                    </a:xfrm>
                    <a:prstGeom prst="rect">
                      <a:avLst/>
                    </a:prstGeom>
                  </pic:spPr>
                </pic:pic>
              </a:graphicData>
            </a:graphic>
          </wp:inline>
        </w:drawing>
      </w:r>
    </w:p>
    <w:p w14:paraId="52E56D67" w14:textId="77777777" w:rsidR="00FC462A" w:rsidRDefault="00FC462A" w:rsidP="00F635AC">
      <w:pPr>
        <w:pStyle w:val="Caption"/>
      </w:pPr>
      <w:r>
        <w:t>Figure 9.</w:t>
      </w:r>
      <w:r w:rsidRPr="00FC462A">
        <w:t xml:space="preserve"> Memory Interface </w:t>
      </w:r>
      <w:r w:rsidR="00EF0389">
        <w:t>W</w:t>
      </w:r>
      <w:r w:rsidRPr="00FC462A">
        <w:t>ith ECC Compiler for Global Write</w:t>
      </w:r>
    </w:p>
    <w:p w14:paraId="46A2EA6D" w14:textId="77777777" w:rsidR="00FC462A" w:rsidRPr="005952E1" w:rsidRDefault="00FC462A" w:rsidP="00FC462A">
      <w:r w:rsidRPr="005952E1">
        <w:t>Additionally, the ECC block gene</w:t>
      </w:r>
      <w:r>
        <w:t xml:space="preserve">rates </w:t>
      </w:r>
      <w:r w:rsidRPr="005952E1">
        <w:t xml:space="preserve">certain signals based on the ECC option selected by the user. They are as follows: </w:t>
      </w:r>
    </w:p>
    <w:p w14:paraId="7308218D" w14:textId="77777777" w:rsidR="00FC462A" w:rsidRPr="00FC462A" w:rsidRDefault="00FC462A" w:rsidP="00FC462A">
      <w:pPr>
        <w:rPr>
          <w:b/>
        </w:rPr>
      </w:pPr>
      <w:r w:rsidRPr="007E427E">
        <w:rPr>
          <w:b/>
          <w:color w:val="0759FA"/>
        </w:rPr>
        <w:t>SECDED</w:t>
      </w:r>
    </w:p>
    <w:p w14:paraId="19FC02C7" w14:textId="77777777" w:rsidR="00FC462A" w:rsidRDefault="00FC462A" w:rsidP="00FC462A">
      <w:r>
        <w:t>Using this option, the user can correct single bit errors and detect errors in up to 2 bits.</w:t>
      </w:r>
    </w:p>
    <w:p w14:paraId="74035D23" w14:textId="77777777" w:rsidR="00FC462A" w:rsidRPr="00FC462A" w:rsidRDefault="00FC462A" w:rsidP="00FC462A">
      <w:r>
        <w:rPr>
          <w:szCs w:val="22"/>
        </w:rPr>
        <w:t>The “ECC” block generates an error detection flag ERR_OUT[1:0] based on the syndrome and overall parity created from the data in the memory. The ERR_OUT flag is decoded as follows:</w:t>
      </w:r>
    </w:p>
    <w:tbl>
      <w:tblPr>
        <w:tblStyle w:val="Dolphin"/>
        <w:tblW w:w="0" w:type="auto"/>
        <w:tblLook w:val="01E0" w:firstRow="1" w:lastRow="1" w:firstColumn="1" w:lastColumn="1" w:noHBand="0" w:noVBand="0"/>
      </w:tblPr>
      <w:tblGrid>
        <w:gridCol w:w="1908"/>
        <w:gridCol w:w="4537"/>
      </w:tblGrid>
      <w:tr w:rsidR="00FC462A" w:rsidRPr="00FC462A" w14:paraId="7C4EF1AC" w14:textId="77777777" w:rsidTr="008F547F">
        <w:trPr>
          <w:cnfStyle w:val="100000000000" w:firstRow="1" w:lastRow="0" w:firstColumn="0" w:lastColumn="0" w:oddVBand="0" w:evenVBand="0" w:oddHBand="0" w:evenHBand="0" w:firstRowFirstColumn="0" w:firstRowLastColumn="0" w:lastRowFirstColumn="0" w:lastRowLastColumn="0"/>
          <w:trHeight w:val="284"/>
        </w:trPr>
        <w:tc>
          <w:tcPr>
            <w:tcW w:w="1908" w:type="dxa"/>
          </w:tcPr>
          <w:p w14:paraId="4019078B" w14:textId="77777777" w:rsidR="00FC462A" w:rsidRPr="00FC462A" w:rsidRDefault="00FC462A" w:rsidP="00FC462A">
            <w:pPr>
              <w:pStyle w:val="Table"/>
            </w:pPr>
            <w:r w:rsidRPr="00FC462A">
              <w:t>ERR_OUT[1:0]</w:t>
            </w:r>
          </w:p>
        </w:tc>
        <w:tc>
          <w:tcPr>
            <w:tcW w:w="4537" w:type="dxa"/>
          </w:tcPr>
          <w:p w14:paraId="1B4334D8" w14:textId="77777777" w:rsidR="00FC462A" w:rsidRPr="00FC462A" w:rsidRDefault="00FC462A" w:rsidP="00FC462A">
            <w:pPr>
              <w:pStyle w:val="Table"/>
            </w:pPr>
            <w:r w:rsidRPr="00FC462A">
              <w:t>Description</w:t>
            </w:r>
          </w:p>
        </w:tc>
      </w:tr>
      <w:tr w:rsidR="00FC462A" w14:paraId="46581DB7" w14:textId="77777777" w:rsidTr="008F547F">
        <w:trPr>
          <w:trHeight w:val="284"/>
        </w:trPr>
        <w:tc>
          <w:tcPr>
            <w:tcW w:w="1908" w:type="dxa"/>
          </w:tcPr>
          <w:p w14:paraId="7B9A3DF4" w14:textId="77777777" w:rsidR="00FC462A" w:rsidRPr="004B1DFA" w:rsidRDefault="00FC462A" w:rsidP="00FC462A">
            <w:pPr>
              <w:pStyle w:val="Table"/>
            </w:pPr>
            <w:r w:rsidRPr="004B1DFA">
              <w:t>00</w:t>
            </w:r>
          </w:p>
        </w:tc>
        <w:tc>
          <w:tcPr>
            <w:tcW w:w="4537" w:type="dxa"/>
          </w:tcPr>
          <w:p w14:paraId="6747BE30" w14:textId="77777777" w:rsidR="00FC462A" w:rsidRPr="004B1DFA" w:rsidRDefault="00FC462A" w:rsidP="003F3F13">
            <w:pPr>
              <w:pStyle w:val="Table"/>
              <w:jc w:val="left"/>
            </w:pPr>
            <w:r w:rsidRPr="004B1DFA">
              <w:t>No error has occurred</w:t>
            </w:r>
          </w:p>
        </w:tc>
      </w:tr>
      <w:tr w:rsidR="00FC462A" w14:paraId="38660BA6" w14:textId="77777777" w:rsidTr="008F547F">
        <w:trPr>
          <w:trHeight w:val="284"/>
        </w:trPr>
        <w:tc>
          <w:tcPr>
            <w:tcW w:w="1908" w:type="dxa"/>
          </w:tcPr>
          <w:p w14:paraId="3D78CCFF" w14:textId="77777777" w:rsidR="00FC462A" w:rsidRPr="004B1DFA" w:rsidRDefault="00FC462A" w:rsidP="00FC462A">
            <w:pPr>
              <w:pStyle w:val="Table"/>
            </w:pPr>
            <w:r w:rsidRPr="004B1DFA">
              <w:t>01</w:t>
            </w:r>
          </w:p>
        </w:tc>
        <w:tc>
          <w:tcPr>
            <w:tcW w:w="4537" w:type="dxa"/>
          </w:tcPr>
          <w:p w14:paraId="5E5D3278" w14:textId="77777777" w:rsidR="00FC462A" w:rsidRPr="004B1DFA" w:rsidRDefault="00FC462A" w:rsidP="003F3F13">
            <w:pPr>
              <w:pStyle w:val="Table"/>
              <w:jc w:val="left"/>
            </w:pPr>
            <w:r w:rsidRPr="004B1DFA">
              <w:t>Double error has been detected. Not correctable.</w:t>
            </w:r>
          </w:p>
        </w:tc>
      </w:tr>
      <w:tr w:rsidR="00FC462A" w14:paraId="75CE01D1" w14:textId="77777777" w:rsidTr="008F547F">
        <w:trPr>
          <w:trHeight w:val="284"/>
        </w:trPr>
        <w:tc>
          <w:tcPr>
            <w:tcW w:w="1908" w:type="dxa"/>
          </w:tcPr>
          <w:p w14:paraId="3DD9A1EB" w14:textId="77777777" w:rsidR="00FC462A" w:rsidRPr="004B1DFA" w:rsidRDefault="00FC462A" w:rsidP="00FC462A">
            <w:pPr>
              <w:pStyle w:val="Table"/>
            </w:pPr>
            <w:r w:rsidRPr="004B1DFA">
              <w:t>10</w:t>
            </w:r>
          </w:p>
        </w:tc>
        <w:tc>
          <w:tcPr>
            <w:tcW w:w="4537" w:type="dxa"/>
          </w:tcPr>
          <w:p w14:paraId="61257A34" w14:textId="77777777" w:rsidR="00FC462A" w:rsidRPr="004B1DFA" w:rsidRDefault="00FC462A" w:rsidP="003F3F13">
            <w:pPr>
              <w:pStyle w:val="Table"/>
              <w:jc w:val="left"/>
            </w:pPr>
            <w:r w:rsidRPr="004B1DFA">
              <w:t>Parity error has occurred. Correctable.</w:t>
            </w:r>
          </w:p>
        </w:tc>
      </w:tr>
      <w:tr w:rsidR="00FC462A" w:rsidRPr="004B1DFA" w14:paraId="143A4315" w14:textId="77777777" w:rsidTr="008F547F">
        <w:trPr>
          <w:trHeight w:val="284"/>
        </w:trPr>
        <w:tc>
          <w:tcPr>
            <w:tcW w:w="1908" w:type="dxa"/>
          </w:tcPr>
          <w:p w14:paraId="7B28A276" w14:textId="77777777" w:rsidR="00FC462A" w:rsidRPr="004B1DFA" w:rsidRDefault="00FC462A" w:rsidP="00FC462A">
            <w:pPr>
              <w:pStyle w:val="Table"/>
            </w:pPr>
            <w:r w:rsidRPr="004B1DFA">
              <w:t>11</w:t>
            </w:r>
          </w:p>
        </w:tc>
        <w:tc>
          <w:tcPr>
            <w:tcW w:w="4537" w:type="dxa"/>
          </w:tcPr>
          <w:p w14:paraId="60ED8CAA" w14:textId="77777777" w:rsidR="00FC462A" w:rsidRPr="004B1DFA" w:rsidRDefault="00FC462A" w:rsidP="003F3F13">
            <w:pPr>
              <w:pStyle w:val="Table"/>
              <w:jc w:val="left"/>
            </w:pPr>
            <w:r w:rsidRPr="004B1DFA">
              <w:t>Single error has been detected and corrected</w:t>
            </w:r>
          </w:p>
        </w:tc>
      </w:tr>
    </w:tbl>
    <w:p w14:paraId="1A2C30A2" w14:textId="77777777" w:rsidR="003F3F13" w:rsidRDefault="003F3F13">
      <w:pPr>
        <w:tabs>
          <w:tab w:val="clear" w:pos="567"/>
          <w:tab w:val="clear" w:pos="1134"/>
          <w:tab w:val="clear" w:pos="1701"/>
          <w:tab w:val="clear" w:pos="2268"/>
          <w:tab w:val="clear" w:pos="2835"/>
          <w:tab w:val="clear" w:pos="3402"/>
          <w:tab w:val="clear" w:pos="3969"/>
          <w:tab w:val="clear" w:pos="4536"/>
        </w:tabs>
        <w:spacing w:before="0" w:after="0" w:line="240" w:lineRule="auto"/>
        <w:jc w:val="left"/>
        <w:rPr>
          <w:b/>
          <w:color w:val="0759FA"/>
        </w:rPr>
      </w:pPr>
      <w:r>
        <w:rPr>
          <w:b/>
          <w:color w:val="0759FA"/>
        </w:rPr>
        <w:br w:type="page"/>
      </w:r>
    </w:p>
    <w:p w14:paraId="2C526C94" w14:textId="77777777" w:rsidR="00FC462A" w:rsidRPr="00FC462A" w:rsidRDefault="00FC462A" w:rsidP="00FC462A">
      <w:pPr>
        <w:rPr>
          <w:b/>
        </w:rPr>
      </w:pPr>
      <w:r w:rsidRPr="007E427E">
        <w:rPr>
          <w:b/>
          <w:color w:val="0759FA"/>
        </w:rPr>
        <w:lastRenderedPageBreak/>
        <w:t>SEC</w:t>
      </w:r>
    </w:p>
    <w:p w14:paraId="711C264E" w14:textId="77777777" w:rsidR="00FC462A" w:rsidRDefault="00FC462A" w:rsidP="00FC462A">
      <w:r>
        <w:t>An overall flag named ERR_OUT is generated which is equal to 1 if an error is detected.</w:t>
      </w:r>
    </w:p>
    <w:p w14:paraId="5FF6758C" w14:textId="77777777" w:rsidR="00FC462A" w:rsidRPr="00FC462A" w:rsidRDefault="00FC462A" w:rsidP="00FC462A">
      <w:pPr>
        <w:rPr>
          <w:b/>
        </w:rPr>
      </w:pPr>
      <w:r w:rsidRPr="007E427E">
        <w:rPr>
          <w:b/>
          <w:color w:val="0759FA"/>
        </w:rPr>
        <w:t>ODDPARITY</w:t>
      </w:r>
    </w:p>
    <w:p w14:paraId="0D085567" w14:textId="77777777" w:rsidR="00FC462A" w:rsidRDefault="00FC462A" w:rsidP="00FC462A">
      <w:r>
        <w:t>An overall flag named ODDPARITY_ERROR is generated which is equal to 1 if a single bit error is detected.</w:t>
      </w:r>
    </w:p>
    <w:p w14:paraId="13C10638" w14:textId="77777777" w:rsidR="00FC462A" w:rsidRPr="00FC462A" w:rsidRDefault="00FC462A" w:rsidP="00FC462A">
      <w:pPr>
        <w:rPr>
          <w:b/>
        </w:rPr>
      </w:pPr>
      <w:r w:rsidRPr="007E427E">
        <w:rPr>
          <w:b/>
          <w:color w:val="0759FA"/>
        </w:rPr>
        <w:t>EVENPARITY</w:t>
      </w:r>
    </w:p>
    <w:p w14:paraId="6F1855DA" w14:textId="77777777" w:rsidR="00FC462A" w:rsidRDefault="00FC462A" w:rsidP="00FC462A">
      <w:r>
        <w:t>An overall flag named EVENPARITY_ERROR is generated which is equal to 1 if a single bit error is detected.</w:t>
      </w:r>
    </w:p>
    <w:p w14:paraId="13A27F4A" w14:textId="77777777" w:rsidR="00FC462A" w:rsidRPr="00FC462A" w:rsidRDefault="00FC462A" w:rsidP="00FC462A">
      <w:pPr>
        <w:rPr>
          <w:b/>
        </w:rPr>
      </w:pPr>
      <w:r w:rsidRPr="007E427E">
        <w:rPr>
          <w:b/>
          <w:color w:val="0759FA"/>
        </w:rPr>
        <w:t>BIT /BYTE WRITE SCHEME</w:t>
      </w:r>
      <w:r w:rsidRPr="00FC462A">
        <w:rPr>
          <w:b/>
        </w:rPr>
        <w:t xml:space="preserve"> </w:t>
      </w:r>
    </w:p>
    <w:p w14:paraId="5BF9ED5B" w14:textId="77777777" w:rsidR="00FC462A" w:rsidRDefault="00FC462A" w:rsidP="00FC462A">
      <w:r w:rsidRPr="001836E1">
        <w:t>The following section provides information pertaining to using the compiler with the ECC option in Bit</w:t>
      </w:r>
      <w:r>
        <w:t>/Byte</w:t>
      </w:r>
      <w:r w:rsidRPr="001836E1">
        <w:t xml:space="preserve"> Write mode. The steps listed in this section must be followed and are NOT optional</w:t>
      </w:r>
      <w:r>
        <w:t>.</w:t>
      </w:r>
    </w:p>
    <w:p w14:paraId="1E13B419" w14:textId="77777777" w:rsidR="00FC462A" w:rsidRDefault="00FC462A" w:rsidP="00FC462A">
      <w:pPr>
        <w:pStyle w:val="BodyText"/>
        <w:jc w:val="both"/>
        <w:rPr>
          <w:szCs w:val="22"/>
        </w:rPr>
      </w:pPr>
      <w:r>
        <w:rPr>
          <w:szCs w:val="22"/>
        </w:rPr>
        <w:t xml:space="preserve">In Bit/Byte Write Mode, additional Bit/Byte write enable “BWE_N_ECC / BYWE_N_ECC” pins are made available to the user through the ECC block. </w:t>
      </w:r>
    </w:p>
    <w:p w14:paraId="74F0D61B" w14:textId="77777777" w:rsidR="00FC462A" w:rsidRDefault="00FC462A" w:rsidP="00FC462A">
      <w:pPr>
        <w:jc w:val="center"/>
      </w:pPr>
      <w:r>
        <w:rPr>
          <w:noProof/>
          <w:lang w:eastAsia="en-US"/>
        </w:rPr>
        <w:drawing>
          <wp:inline distT="0" distB="0" distL="0" distR="0" wp14:anchorId="1E2FEBD5" wp14:editId="56651ABE">
            <wp:extent cx="4704715" cy="2143762"/>
            <wp:effectExtent l="0" t="0" r="635" b="8890"/>
            <wp:docPr id="6109" name="Picture 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4713272" cy="2147661"/>
                    </a:xfrm>
                    <a:prstGeom prst="rect">
                      <a:avLst/>
                    </a:prstGeom>
                  </pic:spPr>
                </pic:pic>
              </a:graphicData>
            </a:graphic>
          </wp:inline>
        </w:drawing>
      </w:r>
    </w:p>
    <w:p w14:paraId="5652BE65" w14:textId="77777777" w:rsidR="00FC462A" w:rsidRPr="00FC462A" w:rsidRDefault="00FC462A" w:rsidP="00F635AC">
      <w:pPr>
        <w:pStyle w:val="Caption"/>
      </w:pPr>
      <w:r>
        <w:t>Figure 10.</w:t>
      </w:r>
      <w:r w:rsidRPr="00FC462A">
        <w:t xml:space="preserve"> Memory </w:t>
      </w:r>
      <w:r w:rsidR="00EF0389">
        <w:t>I</w:t>
      </w:r>
      <w:r w:rsidRPr="00FC462A">
        <w:t xml:space="preserve">nterface </w:t>
      </w:r>
      <w:r w:rsidR="00EF0389">
        <w:t>W</w:t>
      </w:r>
      <w:r w:rsidRPr="00FC462A">
        <w:t xml:space="preserve">ith ECC Compiler for Bit/Byte Write </w:t>
      </w:r>
      <w:r w:rsidR="00335C3A">
        <w:rPr>
          <w:noProof/>
          <w:lang w:eastAsia="en-US"/>
        </w:rPr>
        <mc:AlternateContent>
          <mc:Choice Requires="wpg">
            <w:drawing>
              <wp:anchor distT="0" distB="0" distL="114300" distR="114300" simplePos="0" relativeHeight="251619840" behindDoc="0" locked="0" layoutInCell="1" allowOverlap="1" wp14:anchorId="06AFE14C" wp14:editId="7FBFBE0A">
                <wp:simplePos x="0" y="0"/>
                <wp:positionH relativeFrom="column">
                  <wp:posOffset>1419225</wp:posOffset>
                </wp:positionH>
                <wp:positionV relativeFrom="paragraph">
                  <wp:posOffset>5495925</wp:posOffset>
                </wp:positionV>
                <wp:extent cx="4999990" cy="2162175"/>
                <wp:effectExtent l="0" t="9525" r="635" b="9525"/>
                <wp:wrapNone/>
                <wp:docPr id="21" name="Group 6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9990" cy="2162175"/>
                          <a:chOff x="2625" y="5186"/>
                          <a:chExt cx="7874" cy="3405"/>
                        </a:xfrm>
                      </wpg:grpSpPr>
                      <wpg:grpSp>
                        <wpg:cNvPr id="54" name="Group 249"/>
                        <wpg:cNvGrpSpPr>
                          <a:grpSpLocks/>
                        </wpg:cNvGrpSpPr>
                        <wpg:grpSpPr bwMode="auto">
                          <a:xfrm>
                            <a:off x="6339" y="5186"/>
                            <a:ext cx="4160" cy="3405"/>
                            <a:chOff x="6339" y="5692"/>
                            <a:chExt cx="4160" cy="3405"/>
                          </a:xfrm>
                        </wpg:grpSpPr>
                        <wpg:grpSp>
                          <wpg:cNvPr id="55" name="Group 250"/>
                          <wpg:cNvGrpSpPr>
                            <a:grpSpLocks/>
                          </wpg:cNvGrpSpPr>
                          <wpg:grpSpPr bwMode="auto">
                            <a:xfrm>
                              <a:off x="8219" y="5692"/>
                              <a:ext cx="2280" cy="3405"/>
                              <a:chOff x="8429" y="5587"/>
                              <a:chExt cx="2280" cy="3405"/>
                            </a:xfrm>
                          </wpg:grpSpPr>
                          <wps:wsp>
                            <wps:cNvPr id="56" name="Rectangle 251"/>
                            <wps:cNvSpPr>
                              <a:spLocks noChangeArrowheads="1"/>
                            </wps:cNvSpPr>
                            <wps:spPr bwMode="auto">
                              <a:xfrm>
                                <a:off x="8519" y="5587"/>
                                <a:ext cx="1845" cy="3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Text Box 252"/>
                            <wps:cNvSpPr txBox="1">
                              <a:spLocks noChangeArrowheads="1"/>
                            </wps:cNvSpPr>
                            <wps:spPr bwMode="auto">
                              <a:xfrm>
                                <a:off x="8879" y="6892"/>
                                <a:ext cx="123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DF399" w14:textId="77777777" w:rsidR="002109BB" w:rsidRPr="00585C22" w:rsidRDefault="002109BB" w:rsidP="00FC462A">
                                  <w:pPr>
                                    <w:rPr>
                                      <w:b/>
                                    </w:rPr>
                                  </w:pPr>
                                  <w:r w:rsidRPr="00585C22">
                                    <w:rPr>
                                      <w:b/>
                                    </w:rPr>
                                    <w:t>Memory</w:t>
                                  </w:r>
                                </w:p>
                              </w:txbxContent>
                            </wps:txbx>
                            <wps:bodyPr rot="0" vert="horz" wrap="square" lIns="91440" tIns="45720" rIns="91440" bIns="45720" anchor="t" anchorCtr="0" upright="1">
                              <a:noAutofit/>
                            </wps:bodyPr>
                          </wps:wsp>
                          <wps:wsp>
                            <wps:cNvPr id="58" name="Line 253"/>
                            <wps:cNvCnPr/>
                            <wps:spPr bwMode="auto">
                              <a:xfrm>
                                <a:off x="8505" y="6103"/>
                                <a:ext cx="1845" cy="0"/>
                              </a:xfrm>
                              <a:prstGeom prst="line">
                                <a:avLst/>
                              </a:prstGeom>
                              <a:noFill/>
                              <a:ln w="9525" cap="rnd">
                                <a:solidFill>
                                  <a:srgbClr val="000000"/>
                                </a:solidFill>
                                <a:prstDash val="sysDot"/>
                                <a:round/>
                                <a:headEnd type="triangle" w="med" len="med"/>
                                <a:tailEnd type="triangle" w="med" len="med"/>
                              </a:ln>
                              <a:extLst>
                                <a:ext uri="{909E8E84-426E-40DD-AFC4-6F175D3DCCD1}">
                                  <a14:hiddenFill xmlns:a14="http://schemas.microsoft.com/office/drawing/2010/main">
                                    <a:noFill/>
                                  </a14:hiddenFill>
                                </a:ext>
                              </a:extLst>
                            </wps:spPr>
                            <wps:bodyPr/>
                          </wps:wsp>
                          <wps:wsp>
                            <wps:cNvPr id="59" name="Text Box 254"/>
                            <wps:cNvSpPr txBox="1">
                              <a:spLocks noChangeArrowheads="1"/>
                            </wps:cNvSpPr>
                            <wps:spPr bwMode="auto">
                              <a:xfrm>
                                <a:off x="8429" y="5728"/>
                                <a:ext cx="22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87BC" w14:textId="77777777" w:rsidR="002109BB" w:rsidRPr="00585C22" w:rsidRDefault="002109BB" w:rsidP="00FC462A">
                                  <w:pPr>
                                    <w:rPr>
                                      <w:sz w:val="20"/>
                                    </w:rPr>
                                  </w:pPr>
                                  <w:r w:rsidRPr="00585C22">
                                    <w:rPr>
                                      <w:sz w:val="20"/>
                                    </w:rPr>
                                    <w:t>N bits + K parity bits</w:t>
                                  </w:r>
                                </w:p>
                              </w:txbxContent>
                            </wps:txbx>
                            <wps:bodyPr rot="0" vert="horz" wrap="square" lIns="91440" tIns="45720" rIns="91440" bIns="45720" anchor="t" anchorCtr="0" upright="1">
                              <a:noAutofit/>
                            </wps:bodyPr>
                          </wps:wsp>
                        </wpg:grpSp>
                        <wpg:grpSp>
                          <wpg:cNvPr id="60" name="Group 255"/>
                          <wpg:cNvGrpSpPr>
                            <a:grpSpLocks/>
                          </wpg:cNvGrpSpPr>
                          <wpg:grpSpPr bwMode="auto">
                            <a:xfrm>
                              <a:off x="6339" y="6840"/>
                              <a:ext cx="2960" cy="1977"/>
                              <a:chOff x="6339" y="6840"/>
                              <a:chExt cx="2960" cy="1977"/>
                            </a:xfrm>
                          </wpg:grpSpPr>
                          <wps:wsp>
                            <wps:cNvPr id="63" name="AutoShape 256"/>
                            <wps:cNvSpPr>
                              <a:spLocks noChangeArrowheads="1"/>
                            </wps:cNvSpPr>
                            <wps:spPr bwMode="auto">
                              <a:xfrm>
                                <a:off x="6359" y="7582"/>
                                <a:ext cx="1950" cy="285"/>
                              </a:xfrm>
                              <a:prstGeom prst="rightArrow">
                                <a:avLst>
                                  <a:gd name="adj1" fmla="val 50000"/>
                                  <a:gd name="adj2" fmla="val 1710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Text Box 257"/>
                            <wps:cNvSpPr txBox="1">
                              <a:spLocks noChangeArrowheads="1"/>
                            </wps:cNvSpPr>
                            <wps:spPr bwMode="auto">
                              <a:xfrm>
                                <a:off x="8190" y="7528"/>
                                <a:ext cx="630"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914FB" w14:textId="77777777" w:rsidR="002109BB" w:rsidRPr="00585C22" w:rsidRDefault="002109BB" w:rsidP="00FC462A">
                                  <w:pPr>
                                    <w:rPr>
                                      <w:sz w:val="20"/>
                                    </w:rPr>
                                  </w:pPr>
                                  <w:r w:rsidRPr="00585C22">
                                    <w:rPr>
                                      <w:sz w:val="20"/>
                                    </w:rPr>
                                    <w:t>DO</w:t>
                                  </w:r>
                                </w:p>
                              </w:txbxContent>
                            </wps:txbx>
                            <wps:bodyPr rot="0" vert="horz" wrap="square" lIns="91440" tIns="45720" rIns="91440" bIns="45720" anchor="t" anchorCtr="0" upright="1">
                              <a:noAutofit/>
                            </wps:bodyPr>
                          </wps:wsp>
                          <wps:wsp>
                            <wps:cNvPr id="66" name="Text Box 258"/>
                            <wps:cNvSpPr txBox="1">
                              <a:spLocks noChangeArrowheads="1"/>
                            </wps:cNvSpPr>
                            <wps:spPr bwMode="auto">
                              <a:xfrm>
                                <a:off x="8174" y="8352"/>
                                <a:ext cx="1125"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A4677" w14:textId="77777777" w:rsidR="002109BB" w:rsidRPr="00585C22" w:rsidRDefault="002109BB" w:rsidP="00FC462A">
                                  <w:pPr>
                                    <w:rPr>
                                      <w:sz w:val="20"/>
                                    </w:rPr>
                                  </w:pPr>
                                  <w:r w:rsidRPr="00585C22">
                                    <w:rPr>
                                      <w:sz w:val="20"/>
                                    </w:rPr>
                                    <w:t>BWE_N</w:t>
                                  </w:r>
                                </w:p>
                              </w:txbxContent>
                            </wps:txbx>
                            <wps:bodyPr rot="0" vert="horz" wrap="square" lIns="91440" tIns="45720" rIns="91440" bIns="45720" anchor="t" anchorCtr="0" upright="1">
                              <a:noAutofit/>
                            </wps:bodyPr>
                          </wps:wsp>
                          <wps:wsp>
                            <wps:cNvPr id="67" name="AutoShape 259"/>
                            <wps:cNvSpPr>
                              <a:spLocks noChangeArrowheads="1"/>
                            </wps:cNvSpPr>
                            <wps:spPr bwMode="auto">
                              <a:xfrm>
                                <a:off x="6339" y="8398"/>
                                <a:ext cx="1950" cy="285"/>
                              </a:xfrm>
                              <a:prstGeom prst="rightArrow">
                                <a:avLst>
                                  <a:gd name="adj1" fmla="val 50000"/>
                                  <a:gd name="adj2" fmla="val 1710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8" name="AutoShape 260"/>
                            <wps:cNvSpPr>
                              <a:spLocks noChangeArrowheads="1"/>
                            </wps:cNvSpPr>
                            <wps:spPr bwMode="auto">
                              <a:xfrm>
                                <a:off x="6353" y="6889"/>
                                <a:ext cx="1950" cy="285"/>
                              </a:xfrm>
                              <a:prstGeom prst="rightArrow">
                                <a:avLst>
                                  <a:gd name="adj1" fmla="val 50000"/>
                                  <a:gd name="adj2" fmla="val 17105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 name="Text Box 261"/>
                            <wps:cNvSpPr txBox="1">
                              <a:spLocks noChangeArrowheads="1"/>
                            </wps:cNvSpPr>
                            <wps:spPr bwMode="auto">
                              <a:xfrm>
                                <a:off x="8175" y="6840"/>
                                <a:ext cx="9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28353" w14:textId="77777777" w:rsidR="002109BB" w:rsidRPr="00585C22" w:rsidRDefault="002109BB" w:rsidP="00FC462A">
                                  <w:pPr>
                                    <w:rPr>
                                      <w:sz w:val="18"/>
                                      <w:szCs w:val="18"/>
                                    </w:rPr>
                                  </w:pPr>
                                  <w:r w:rsidRPr="00585C22">
                                    <w:rPr>
                                      <w:sz w:val="18"/>
                                      <w:szCs w:val="18"/>
                                    </w:rPr>
                                    <w:t>DI</w:t>
                                  </w:r>
                                </w:p>
                              </w:txbxContent>
                            </wps:txbx>
                            <wps:bodyPr rot="0" vert="horz" wrap="square" lIns="91440" tIns="45720" rIns="91440" bIns="45720" anchor="t" anchorCtr="0" upright="1">
                              <a:noAutofit/>
                            </wps:bodyPr>
                          </wps:wsp>
                        </wpg:grpSp>
                      </wpg:grpSp>
                      <wpg:grpSp>
                        <wpg:cNvPr id="70" name="Group 262"/>
                        <wpg:cNvGrpSpPr>
                          <a:grpSpLocks/>
                        </wpg:cNvGrpSpPr>
                        <wpg:grpSpPr bwMode="auto">
                          <a:xfrm>
                            <a:off x="2625" y="6626"/>
                            <a:ext cx="2429" cy="1926"/>
                            <a:chOff x="2625" y="6626"/>
                            <a:chExt cx="2429" cy="1926"/>
                          </a:xfrm>
                        </wpg:grpSpPr>
                        <wps:wsp>
                          <wps:cNvPr id="71" name="AutoShape 263"/>
                          <wps:cNvSpPr>
                            <a:spLocks noChangeArrowheads="1"/>
                          </wps:cNvSpPr>
                          <wps:spPr bwMode="auto">
                            <a:xfrm>
                              <a:off x="4079" y="6686"/>
                              <a:ext cx="945" cy="240"/>
                            </a:xfrm>
                            <a:prstGeom prst="rightArrow">
                              <a:avLst>
                                <a:gd name="adj1" fmla="val 50000"/>
                                <a:gd name="adj2" fmla="val 9843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2" name="Text Box 264"/>
                          <wps:cNvSpPr txBox="1">
                            <a:spLocks noChangeArrowheads="1"/>
                          </wps:cNvSpPr>
                          <wps:spPr bwMode="auto">
                            <a:xfrm>
                              <a:off x="2654" y="6626"/>
                              <a:ext cx="105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64A48" w14:textId="77777777" w:rsidR="002109BB" w:rsidRPr="00585C22" w:rsidRDefault="002109BB" w:rsidP="00FC462A">
                                <w:pPr>
                                  <w:rPr>
                                    <w:sz w:val="20"/>
                                  </w:rPr>
                                </w:pPr>
                                <w:r w:rsidRPr="00585C22">
                                  <w:rPr>
                                    <w:sz w:val="20"/>
                                  </w:rPr>
                                  <w:t>DI_ECC</w:t>
                                </w:r>
                              </w:p>
                            </w:txbxContent>
                          </wps:txbx>
                          <wps:bodyPr rot="0" vert="horz" wrap="square" lIns="91440" tIns="45720" rIns="91440" bIns="45720" anchor="t" anchorCtr="0" upright="1">
                            <a:noAutofit/>
                          </wps:bodyPr>
                        </wps:wsp>
                        <wps:wsp>
                          <wps:cNvPr id="73" name="AutoShape 265"/>
                          <wps:cNvSpPr>
                            <a:spLocks noChangeArrowheads="1"/>
                          </wps:cNvSpPr>
                          <wps:spPr bwMode="auto">
                            <a:xfrm>
                              <a:off x="4064" y="7285"/>
                              <a:ext cx="990" cy="255"/>
                            </a:xfrm>
                            <a:prstGeom prst="leftArrow">
                              <a:avLst>
                                <a:gd name="adj1" fmla="val 50000"/>
                                <a:gd name="adj2" fmla="val 97059"/>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Text Box 266"/>
                          <wps:cNvSpPr txBox="1">
                            <a:spLocks noChangeArrowheads="1"/>
                          </wps:cNvSpPr>
                          <wps:spPr bwMode="auto">
                            <a:xfrm>
                              <a:off x="2638" y="7269"/>
                              <a:ext cx="120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365AC" w14:textId="77777777" w:rsidR="002109BB" w:rsidRPr="00585C22" w:rsidRDefault="002109BB" w:rsidP="00FC462A">
                                <w:pPr>
                                  <w:rPr>
                                    <w:sz w:val="20"/>
                                  </w:rPr>
                                </w:pPr>
                                <w:r w:rsidRPr="00585C22">
                                  <w:rPr>
                                    <w:sz w:val="20"/>
                                  </w:rPr>
                                  <w:t>DO_ECC</w:t>
                                </w:r>
                              </w:p>
                            </w:txbxContent>
                          </wps:txbx>
                          <wps:bodyPr rot="0" vert="horz" wrap="square" lIns="91440" tIns="45720" rIns="91440" bIns="45720" anchor="t" anchorCtr="0" upright="1">
                            <a:noAutofit/>
                          </wps:bodyPr>
                        </wps:wsp>
                        <wps:wsp>
                          <wps:cNvPr id="76" name="AutoShape 267"/>
                          <wps:cNvSpPr>
                            <a:spLocks noChangeArrowheads="1"/>
                          </wps:cNvSpPr>
                          <wps:spPr bwMode="auto">
                            <a:xfrm>
                              <a:off x="4065" y="7952"/>
                              <a:ext cx="960" cy="210"/>
                            </a:xfrm>
                            <a:prstGeom prst="rightArrow">
                              <a:avLst>
                                <a:gd name="adj1" fmla="val 50000"/>
                                <a:gd name="adj2" fmla="val 11428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7" name="Text Box 268"/>
                          <wps:cNvSpPr txBox="1">
                            <a:spLocks noChangeArrowheads="1"/>
                          </wps:cNvSpPr>
                          <wps:spPr bwMode="auto">
                            <a:xfrm>
                              <a:off x="2625" y="7892"/>
                              <a:ext cx="1635"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89C07" w14:textId="77777777" w:rsidR="002109BB" w:rsidRPr="00585C22" w:rsidRDefault="002109BB" w:rsidP="00FC462A">
                                <w:pPr>
                                  <w:rPr>
                                    <w:sz w:val="20"/>
                                  </w:rPr>
                                </w:pPr>
                                <w:r w:rsidRPr="00585C22">
                                  <w:rPr>
                                    <w:sz w:val="20"/>
                                  </w:rPr>
                                  <w:t>BWE_N_ECC/</w:t>
                                </w:r>
                              </w:p>
                              <w:p w14:paraId="19B6BD52" w14:textId="77777777" w:rsidR="002109BB" w:rsidRPr="00585C22" w:rsidRDefault="002109BB" w:rsidP="00FC462A">
                                <w:pPr>
                                  <w:rPr>
                                    <w:sz w:val="20"/>
                                  </w:rPr>
                                </w:pPr>
                                <w:r w:rsidRPr="00585C22">
                                  <w:rPr>
                                    <w:sz w:val="20"/>
                                  </w:rPr>
                                  <w:t>BYWE_N_ECC</w:t>
                                </w:r>
                              </w:p>
                              <w:p w14:paraId="1289A12C" w14:textId="77777777" w:rsidR="002109BB" w:rsidRPr="00320492" w:rsidRDefault="002109BB" w:rsidP="00FC462A">
                                <w:pPr>
                                  <w:rPr>
                                    <w:b/>
                                    <w:sz w:val="20"/>
                                  </w:rPr>
                                </w:pPr>
                              </w:p>
                            </w:txbxContent>
                          </wps:txbx>
                          <wps:bodyPr rot="0" vert="horz" wrap="square" lIns="91440" tIns="45720" rIns="91440" bIns="45720" anchor="t" anchorCtr="0" upright="1">
                            <a:noAutofit/>
                          </wps:bodyPr>
                        </wps:wsp>
                      </wpg:grpSp>
                      <wpg:grpSp>
                        <wpg:cNvPr id="78" name="Group 269"/>
                        <wpg:cNvGrpSpPr>
                          <a:grpSpLocks/>
                        </wpg:cNvGrpSpPr>
                        <wpg:grpSpPr bwMode="auto">
                          <a:xfrm>
                            <a:off x="5054" y="6266"/>
                            <a:ext cx="1290" cy="2190"/>
                            <a:chOff x="5534" y="6757"/>
                            <a:chExt cx="1290" cy="2190"/>
                          </a:xfrm>
                        </wpg:grpSpPr>
                        <wps:wsp>
                          <wps:cNvPr id="79" name="Rectangle 270"/>
                          <wps:cNvSpPr>
                            <a:spLocks noChangeArrowheads="1"/>
                          </wps:cNvSpPr>
                          <wps:spPr bwMode="auto">
                            <a:xfrm>
                              <a:off x="5534" y="6757"/>
                              <a:ext cx="1290" cy="21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0" name="Text Box 271"/>
                          <wps:cNvSpPr txBox="1">
                            <a:spLocks noChangeArrowheads="1"/>
                          </wps:cNvSpPr>
                          <wps:spPr bwMode="auto">
                            <a:xfrm>
                              <a:off x="5759" y="7537"/>
                              <a:ext cx="825"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02BB4" w14:textId="77777777" w:rsidR="002109BB" w:rsidRPr="00585C22" w:rsidRDefault="002109BB" w:rsidP="00FC462A">
                                <w:pPr>
                                  <w:rPr>
                                    <w:b/>
                                  </w:rPr>
                                </w:pPr>
                                <w:r w:rsidRPr="00585C22">
                                  <w:rPr>
                                    <w:b/>
                                  </w:rPr>
                                  <w:t>ECC</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6AFE14C" id="Group 6085" o:spid="_x0000_s1086" style="position:absolute;left:0;text-align:left;margin-left:111.75pt;margin-top:432.75pt;width:393.7pt;height:170.25pt;z-index:251619840;mso-position-horizontal-relative:text;mso-position-vertical-relative:text" coordorigin="2625,5186" coordsize="7874,3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">
                <v:group id="Group 249" o:spid="_x0000_s1087" style="position:absolute;left:6339;top:5186;width:4160;height:3405" coordorigin="6339,5692" coordsize="4160,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250" o:spid="_x0000_s1088" style="position:absolute;left:8219;top:5692;width:2280;height:3405" coordorigin="8429,5587" coordsize="2280,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251" o:spid="_x0000_s1089" style="position:absolute;left:8519;top:5587;width:1845;height:3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shape id="Text Box 252" o:spid="_x0000_s1090" type="#_x0000_t202" style="position:absolute;left:8879;top:6892;width:123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077DF399" w14:textId="77777777" w:rsidR="002109BB" w:rsidRPr="00585C22" w:rsidRDefault="002109BB" w:rsidP="00FC462A">
                            <w:pPr>
                              <w:rPr>
                                <w:b/>
                              </w:rPr>
                            </w:pPr>
                            <w:r w:rsidRPr="00585C22">
                              <w:rPr>
                                <w:b/>
                              </w:rPr>
                              <w:t>Memory</w:t>
                            </w:r>
                          </w:p>
                        </w:txbxContent>
                      </v:textbox>
                    </v:shape>
                    <v:line id="Line 253" o:spid="_x0000_s1091" style="position:absolute;visibility:visible;mso-wrap-style:square" from="8505,6103" to="10350,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">
                      <v:stroke dashstyle="1 1" startarrow="block" endarrow="block" endcap="round"/>
                    </v:line>
                    <v:shape id="Text Box 254" o:spid="_x0000_s1092" type="#_x0000_t202" style="position:absolute;left:8429;top:5728;width:22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6AEC87BC" w14:textId="77777777" w:rsidR="002109BB" w:rsidRPr="00585C22" w:rsidRDefault="002109BB" w:rsidP="00FC462A">
                            <w:pPr>
                              <w:rPr>
                                <w:sz w:val="20"/>
                              </w:rPr>
                            </w:pPr>
                            <w:r w:rsidRPr="00585C22">
                              <w:rPr>
                                <w:sz w:val="20"/>
                              </w:rPr>
                              <w:t>N bits + K parity bits</w:t>
                            </w:r>
                          </w:p>
                        </w:txbxContent>
                      </v:textbox>
                    </v:shape>
                  </v:group>
                  <v:group id="Group 255" o:spid="_x0000_s1093" style="position:absolute;left:6339;top:6840;width:2960;height:1977" coordorigin="6339,6840" coordsize="2960,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6" o:spid="_x0000_s1094" type="#_x0000_t13" style="position:absolute;left:6359;top:7582;width:195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"/>
                    <v:shape id="Text Box 257" o:spid="_x0000_s1095" type="#_x0000_t202" style="position:absolute;left:8190;top:7528;width:63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5CF914FB" w14:textId="77777777" w:rsidR="002109BB" w:rsidRPr="00585C22" w:rsidRDefault="002109BB" w:rsidP="00FC462A">
                            <w:pPr>
                              <w:rPr>
                                <w:sz w:val="20"/>
                              </w:rPr>
                            </w:pPr>
                            <w:r w:rsidRPr="00585C22">
                              <w:rPr>
                                <w:sz w:val="20"/>
                              </w:rPr>
                              <w:t>DO</w:t>
                            </w:r>
                          </w:p>
                        </w:txbxContent>
                      </v:textbox>
                    </v:shape>
                    <v:shape id="Text Box 258" o:spid="_x0000_s1096" type="#_x0000_t202" style="position:absolute;left:8174;top:8352;width:112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96A4677" w14:textId="77777777" w:rsidR="002109BB" w:rsidRPr="00585C22" w:rsidRDefault="002109BB" w:rsidP="00FC462A">
                            <w:pPr>
                              <w:rPr>
                                <w:sz w:val="20"/>
                              </w:rPr>
                            </w:pPr>
                            <w:r w:rsidRPr="00585C22">
                              <w:rPr>
                                <w:sz w:val="20"/>
                              </w:rPr>
                              <w:t>BWE_N</w:t>
                            </w:r>
                          </w:p>
                        </w:txbxContent>
                      </v:textbox>
                    </v:shape>
                    <v:shape id="AutoShape 259" o:spid="_x0000_s1097" type="#_x0000_t13" style="position:absolute;left:6339;top:8398;width:195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"/>
                    <v:shape id="AutoShape 260" o:spid="_x0000_s1098" type="#_x0000_t13" style="position:absolute;left:6353;top:6889;width:195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"/>
                    <v:shape id="Text Box 261" o:spid="_x0000_s1099" type="#_x0000_t202" style="position:absolute;left:8175;top:6840;width:96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55628353" w14:textId="77777777" w:rsidR="002109BB" w:rsidRPr="00585C22" w:rsidRDefault="002109BB" w:rsidP="00FC462A">
                            <w:pPr>
                              <w:rPr>
                                <w:sz w:val="18"/>
                                <w:szCs w:val="18"/>
                              </w:rPr>
                            </w:pPr>
                            <w:r w:rsidRPr="00585C22">
                              <w:rPr>
                                <w:sz w:val="18"/>
                                <w:szCs w:val="18"/>
                              </w:rPr>
                              <w:t>DI</w:t>
                            </w:r>
                          </w:p>
                        </w:txbxContent>
                      </v:textbox>
                    </v:shape>
                  </v:group>
                </v:group>
                <v:group id="Group 262" o:spid="_x0000_s1100" style="position:absolute;left:2625;top:6626;width:2429;height:1926" coordorigin="2625,6626" coordsize="2429,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AutoShape 263" o:spid="_x0000_s1101" type="#_x0000_t13" style="position:absolute;left:4079;top:6686;width:94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"/>
                  <v:shape id="Text Box 264" o:spid="_x0000_s1102" type="#_x0000_t202" style="position:absolute;left:2654;top:6626;width:10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38564A48" w14:textId="77777777" w:rsidR="002109BB" w:rsidRPr="00585C22" w:rsidRDefault="002109BB" w:rsidP="00FC462A">
                          <w:pPr>
                            <w:rPr>
                              <w:sz w:val="20"/>
                            </w:rPr>
                          </w:pPr>
                          <w:r w:rsidRPr="00585C22">
                            <w:rPr>
                              <w:sz w:val="20"/>
                            </w:rPr>
                            <w:t>DI_ECC</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65" o:spid="_x0000_s1103" type="#_x0000_t66" style="position:absolute;left:4064;top:7285;width:99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" filled="f"/>
                  <v:shape id="Text Box 266" o:spid="_x0000_s1104" type="#_x0000_t202" style="position:absolute;left:2638;top:7269;width:120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178365AC" w14:textId="77777777" w:rsidR="002109BB" w:rsidRPr="00585C22" w:rsidRDefault="002109BB" w:rsidP="00FC462A">
                          <w:pPr>
                            <w:rPr>
                              <w:sz w:val="20"/>
                            </w:rPr>
                          </w:pPr>
                          <w:r w:rsidRPr="00585C22">
                            <w:rPr>
                              <w:sz w:val="20"/>
                            </w:rPr>
                            <w:t>DO_ECC</w:t>
                          </w:r>
                        </w:p>
                      </w:txbxContent>
                    </v:textbox>
                  </v:shape>
                  <v:shape id="AutoShape 267" o:spid="_x0000_s1105" type="#_x0000_t13" style="position:absolute;left:4065;top:7952;width:96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"/>
                  <v:shape id="Text Box 268" o:spid="_x0000_s1106" type="#_x0000_t202" style="position:absolute;left:2625;top:7892;width:1635;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E89C07" w14:textId="77777777" w:rsidR="002109BB" w:rsidRPr="00585C22" w:rsidRDefault="002109BB" w:rsidP="00FC462A">
                          <w:pPr>
                            <w:rPr>
                              <w:sz w:val="20"/>
                            </w:rPr>
                          </w:pPr>
                          <w:r w:rsidRPr="00585C22">
                            <w:rPr>
                              <w:sz w:val="20"/>
                            </w:rPr>
                            <w:t>BWE_N_ECC/</w:t>
                          </w:r>
                        </w:p>
                        <w:p w14:paraId="19B6BD52" w14:textId="77777777" w:rsidR="002109BB" w:rsidRPr="00585C22" w:rsidRDefault="002109BB" w:rsidP="00FC462A">
                          <w:pPr>
                            <w:rPr>
                              <w:sz w:val="20"/>
                            </w:rPr>
                          </w:pPr>
                          <w:r w:rsidRPr="00585C22">
                            <w:rPr>
                              <w:sz w:val="20"/>
                            </w:rPr>
                            <w:t>BYWE_N_ECC</w:t>
                          </w:r>
                        </w:p>
                        <w:p w14:paraId="1289A12C" w14:textId="77777777" w:rsidR="002109BB" w:rsidRPr="00320492" w:rsidRDefault="002109BB" w:rsidP="00FC462A">
                          <w:pPr>
                            <w:rPr>
                              <w:b/>
                              <w:sz w:val="20"/>
                            </w:rPr>
                          </w:pPr>
                        </w:p>
                      </w:txbxContent>
                    </v:textbox>
                  </v:shape>
                </v:group>
                <v:group id="Group 269" o:spid="_x0000_s1107" style="position:absolute;left:5054;top:6266;width:1290;height:2190" coordorigin="5534,6757" coordsize="1290,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270" o:spid="_x0000_s1108" style="position:absolute;left:5534;top:6757;width:129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shape id="Text Box 271" o:spid="_x0000_s1109" type="#_x0000_t202" style="position:absolute;left:5759;top:7537;width:82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9B02BB4" w14:textId="77777777" w:rsidR="002109BB" w:rsidRPr="00585C22" w:rsidRDefault="002109BB" w:rsidP="00FC462A">
                          <w:pPr>
                            <w:rPr>
                              <w:b/>
                            </w:rPr>
                          </w:pPr>
                          <w:r w:rsidRPr="00585C22">
                            <w:rPr>
                              <w:b/>
                            </w:rPr>
                            <w:t>ECC</w:t>
                          </w:r>
                        </w:p>
                      </w:txbxContent>
                    </v:textbox>
                  </v:shape>
                </v:group>
              </v:group>
            </w:pict>
          </mc:Fallback>
        </mc:AlternateContent>
      </w:r>
    </w:p>
    <w:p w14:paraId="3F5F1ACF" w14:textId="77777777" w:rsidR="00FC462A" w:rsidRDefault="00FC462A" w:rsidP="00F22D80">
      <w:pPr>
        <w:tabs>
          <w:tab w:val="left" w:pos="415"/>
        </w:tabs>
      </w:pPr>
      <w:r>
        <w:t xml:space="preserve">If the user wishes to avail the bit write option, he/she must </w:t>
      </w:r>
      <w:r w:rsidR="008D5336">
        <w:t>do so in</w:t>
      </w:r>
      <w:r>
        <w:t xml:space="preserve"> 2 steps</w:t>
      </w:r>
      <w:r w:rsidR="000F1A83">
        <w:t xml:space="preserve"> below</w:t>
      </w:r>
      <w:r>
        <w:t>.</w:t>
      </w:r>
    </w:p>
    <w:p w14:paraId="3E94432D" w14:textId="77777777" w:rsidR="00FC462A" w:rsidRDefault="00FC462A" w:rsidP="00F22D80">
      <w:r>
        <w:t xml:space="preserve">Step 1: The user must read the contents of the address location the user wishes to perform a bit/byte write into. </w:t>
      </w:r>
    </w:p>
    <w:p w14:paraId="58E1F63B" w14:textId="77777777" w:rsidR="00FC462A" w:rsidRDefault="00FC462A" w:rsidP="00F22D80">
      <w:r>
        <w:t>Step 2: The user may now perform a bit/byte write to the memory. However, the bits that won’t be written to must be replaced with the contents of the corresponding bit locations from Step 1 and fed to the ECC to compute the correct parity bit values. i.e. DI_ECC must be modified to have a combination of the new bits to be written and the old bits from the read cycle in Step 1.</w:t>
      </w:r>
    </w:p>
    <w:p w14:paraId="6FB009F3" w14:textId="77777777" w:rsidR="00FC462A" w:rsidRDefault="00FC462A">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4F7AAB48" w14:textId="09D3F180" w:rsidR="009908B3" w:rsidRDefault="009908B3" w:rsidP="009908B3">
      <w:pPr>
        <w:pStyle w:val="Heading1"/>
        <w:numPr>
          <w:ilvl w:val="0"/>
          <w:numId w:val="0"/>
        </w:numPr>
        <w:ind w:left="567" w:hanging="567"/>
        <w:jc w:val="center"/>
      </w:pPr>
      <w:bookmarkStart w:id="383" w:name="_Toc48339273"/>
      <w:bookmarkStart w:id="384" w:name="_Toc107043830"/>
      <w:bookmarkStart w:id="385" w:name="_Toc107044721"/>
      <w:bookmarkStart w:id="386" w:name="_Toc75782611"/>
      <w:r w:rsidRPr="00365C5B">
        <w:lastRenderedPageBreak/>
        <w:t xml:space="preserve">Appendix </w:t>
      </w:r>
      <w:r w:rsidRPr="00365C5B">
        <w:fldChar w:fldCharType="begin"/>
      </w:r>
      <w:r w:rsidRPr="00365C5B">
        <w:instrText xml:space="preserve"> SEQ Appendix \* ALPHABETIC </w:instrText>
      </w:r>
      <w:r w:rsidRPr="00365C5B">
        <w:fldChar w:fldCharType="separate"/>
      </w:r>
      <w:r w:rsidR="00BA1137">
        <w:rPr>
          <w:noProof/>
        </w:rPr>
        <w:t>A</w:t>
      </w:r>
      <w:r w:rsidRPr="00365C5B">
        <w:fldChar w:fldCharType="end"/>
      </w:r>
      <w:r>
        <w:t>:</w:t>
      </w:r>
      <w:r w:rsidRPr="00365C5B">
        <w:t xml:space="preserve"> </w:t>
      </w:r>
      <w:r>
        <w:t>Datasheet description</w:t>
      </w:r>
      <w:bookmarkEnd w:id="383"/>
      <w:bookmarkEnd w:id="386"/>
    </w:p>
    <w:p w14:paraId="3009DAAD" w14:textId="77777777" w:rsidR="009908B3" w:rsidRDefault="009908B3" w:rsidP="009908B3">
      <w:r>
        <w:t>The figure below is showing the datasheet generate from compiler. It shows Power-Performance-Area, setup/hold and input cap of the instance.</w:t>
      </w:r>
    </w:p>
    <w:p w14:paraId="0516D972" w14:textId="77777777" w:rsidR="009908B3" w:rsidRDefault="009908B3" w:rsidP="009908B3">
      <w:pPr>
        <w:pStyle w:val="ListParagraph"/>
        <w:numPr>
          <w:ilvl w:val="0"/>
          <w:numId w:val="32"/>
        </w:numPr>
      </w:pPr>
      <w:r>
        <w:t>Area</w:t>
      </w:r>
    </w:p>
    <w:p w14:paraId="58A09F89" w14:textId="77777777" w:rsidR="009908B3" w:rsidRDefault="009908B3" w:rsidP="009908B3">
      <w:r>
        <w:rPr>
          <w:noProof/>
          <w:lang w:eastAsia="en-US"/>
        </w:rPr>
        <w:drawing>
          <wp:inline distT="0" distB="0" distL="0" distR="0" wp14:anchorId="004C4C33" wp14:editId="79EA8FB9">
            <wp:extent cx="6858000" cy="6467475"/>
            <wp:effectExtent l="0" t="0" r="0" b="0"/>
            <wp:docPr id="6038" name="Picture 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6467475"/>
                    </a:xfrm>
                    <a:prstGeom prst="rect">
                      <a:avLst/>
                    </a:prstGeom>
                    <a:noFill/>
                    <a:ln>
                      <a:noFill/>
                    </a:ln>
                  </pic:spPr>
                </pic:pic>
              </a:graphicData>
            </a:graphic>
          </wp:inline>
        </w:drawing>
      </w:r>
    </w:p>
    <w:p w14:paraId="251542A8" w14:textId="77777777" w:rsidR="009908B3" w:rsidRDefault="009908B3" w:rsidP="009908B3"/>
    <w:p w14:paraId="3BAAF27C" w14:textId="77777777" w:rsidR="009908B3" w:rsidRDefault="009908B3" w:rsidP="009908B3">
      <w:pPr>
        <w:pStyle w:val="ListParagraph"/>
        <w:numPr>
          <w:ilvl w:val="0"/>
          <w:numId w:val="32"/>
        </w:numPr>
      </w:pPr>
      <w:r>
        <w:lastRenderedPageBreak/>
        <w:t>Cycle/Access Time</w:t>
      </w:r>
    </w:p>
    <w:p w14:paraId="28255584" w14:textId="77777777" w:rsidR="009908B3" w:rsidRDefault="009908B3" w:rsidP="009908B3">
      <w:r>
        <w:rPr>
          <w:noProof/>
          <w:lang w:eastAsia="en-US"/>
        </w:rPr>
        <w:drawing>
          <wp:inline distT="0" distB="0" distL="0" distR="0" wp14:anchorId="3B6A91B1" wp14:editId="3698A36B">
            <wp:extent cx="6848475" cy="7181850"/>
            <wp:effectExtent l="0" t="0" r="0" b="0"/>
            <wp:docPr id="6039" name="Picture 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8475" cy="7181850"/>
                    </a:xfrm>
                    <a:prstGeom prst="rect">
                      <a:avLst/>
                    </a:prstGeom>
                    <a:noFill/>
                    <a:ln>
                      <a:noFill/>
                    </a:ln>
                  </pic:spPr>
                </pic:pic>
              </a:graphicData>
            </a:graphic>
          </wp:inline>
        </w:drawing>
      </w:r>
    </w:p>
    <w:p w14:paraId="3B4E73F5" w14:textId="77777777" w:rsidR="009908B3" w:rsidRDefault="009908B3" w:rsidP="009908B3"/>
    <w:p w14:paraId="4BC35106" w14:textId="77777777" w:rsidR="009908B3" w:rsidRDefault="009908B3" w:rsidP="009908B3">
      <w:pPr>
        <w:pStyle w:val="ListParagraph"/>
        <w:numPr>
          <w:ilvl w:val="0"/>
          <w:numId w:val="32"/>
        </w:numPr>
      </w:pPr>
      <w:r>
        <w:lastRenderedPageBreak/>
        <w:t>Dynamic and leakage power</w:t>
      </w:r>
    </w:p>
    <w:p w14:paraId="1F0836E9" w14:textId="77777777" w:rsidR="009908B3" w:rsidRDefault="009908B3" w:rsidP="009908B3">
      <w:r>
        <w:rPr>
          <w:noProof/>
          <w:lang w:eastAsia="en-US"/>
        </w:rPr>
        <w:drawing>
          <wp:inline distT="0" distB="0" distL="0" distR="0" wp14:anchorId="520562FF" wp14:editId="18C2196A">
            <wp:extent cx="6858000" cy="7162800"/>
            <wp:effectExtent l="0" t="0" r="0" b="0"/>
            <wp:docPr id="6040" name="Picture 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7162800"/>
                    </a:xfrm>
                    <a:prstGeom prst="rect">
                      <a:avLst/>
                    </a:prstGeom>
                    <a:noFill/>
                    <a:ln>
                      <a:noFill/>
                    </a:ln>
                  </pic:spPr>
                </pic:pic>
              </a:graphicData>
            </a:graphic>
          </wp:inline>
        </w:drawing>
      </w:r>
    </w:p>
    <w:p w14:paraId="192F596C" w14:textId="77777777" w:rsidR="009908B3" w:rsidRDefault="009908B3" w:rsidP="009908B3"/>
    <w:p w14:paraId="4886305E" w14:textId="77777777" w:rsidR="009908B3" w:rsidRDefault="009908B3" w:rsidP="009908B3">
      <w:pPr>
        <w:pStyle w:val="ListParagraph"/>
        <w:numPr>
          <w:ilvl w:val="0"/>
          <w:numId w:val="31"/>
        </w:numPr>
      </w:pPr>
      <w:r>
        <w:lastRenderedPageBreak/>
        <w:t>The figure below is showing dynamic and leakage power for each power mode.</w:t>
      </w:r>
    </w:p>
    <w:p w14:paraId="5EFA5F76" w14:textId="77777777" w:rsidR="009908B3" w:rsidRDefault="009908B3" w:rsidP="009908B3">
      <w:r>
        <w:rPr>
          <w:noProof/>
          <w:lang w:eastAsia="en-US"/>
        </w:rPr>
        <w:drawing>
          <wp:inline distT="0" distB="0" distL="0" distR="0" wp14:anchorId="1220CAA6" wp14:editId="6955AD4E">
            <wp:extent cx="6848475" cy="3562350"/>
            <wp:effectExtent l="0" t="0" r="0" b="0"/>
            <wp:docPr id="6041" name="Picture 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48475" cy="3562350"/>
                    </a:xfrm>
                    <a:prstGeom prst="rect">
                      <a:avLst/>
                    </a:prstGeom>
                    <a:noFill/>
                    <a:ln>
                      <a:noFill/>
                    </a:ln>
                  </pic:spPr>
                </pic:pic>
              </a:graphicData>
            </a:graphic>
          </wp:inline>
        </w:drawing>
      </w:r>
    </w:p>
    <w:p w14:paraId="462D1F7D" w14:textId="77777777" w:rsidR="009908B3" w:rsidRDefault="009908B3" w:rsidP="009908B3">
      <w:pPr>
        <w:pStyle w:val="ListParagraph"/>
        <w:numPr>
          <w:ilvl w:val="0"/>
          <w:numId w:val="31"/>
        </w:numPr>
      </w:pPr>
      <w:r>
        <w:t>Setup/Hold</w:t>
      </w:r>
    </w:p>
    <w:p w14:paraId="4C1DCE49" w14:textId="77777777" w:rsidR="009908B3" w:rsidRDefault="009908B3" w:rsidP="009908B3">
      <w:r>
        <w:rPr>
          <w:noProof/>
          <w:lang w:eastAsia="en-US"/>
        </w:rPr>
        <w:drawing>
          <wp:inline distT="0" distB="0" distL="0" distR="0" wp14:anchorId="33DF9BAE" wp14:editId="16E67336">
            <wp:extent cx="5943600" cy="2036445"/>
            <wp:effectExtent l="0" t="0" r="0" b="1905"/>
            <wp:docPr id="6042" name="Picture 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036445"/>
                    </a:xfrm>
                    <a:prstGeom prst="rect">
                      <a:avLst/>
                    </a:prstGeom>
                  </pic:spPr>
                </pic:pic>
              </a:graphicData>
            </a:graphic>
          </wp:inline>
        </w:drawing>
      </w:r>
    </w:p>
    <w:p w14:paraId="2E7F9220" w14:textId="77777777" w:rsidR="009908B3" w:rsidRDefault="009908B3" w:rsidP="009908B3"/>
    <w:p w14:paraId="6F1593AA" w14:textId="77777777" w:rsidR="009908B3" w:rsidRDefault="009908B3" w:rsidP="009908B3"/>
    <w:p w14:paraId="29CEC9E2" w14:textId="77777777" w:rsidR="009908B3" w:rsidRDefault="009908B3" w:rsidP="009908B3"/>
    <w:p w14:paraId="7D23B6F1" w14:textId="77777777" w:rsidR="009908B3" w:rsidRDefault="009908B3" w:rsidP="009908B3"/>
    <w:p w14:paraId="5E2E4591" w14:textId="77777777" w:rsidR="00972048" w:rsidRDefault="00972048" w:rsidP="009908B3"/>
    <w:p w14:paraId="302FBBFF" w14:textId="77777777" w:rsidR="009908B3" w:rsidRDefault="009908B3" w:rsidP="009908B3"/>
    <w:p w14:paraId="324BE3D4" w14:textId="77777777" w:rsidR="009908B3" w:rsidRDefault="009908B3" w:rsidP="009908B3">
      <w:pPr>
        <w:pStyle w:val="ListParagraph"/>
        <w:numPr>
          <w:ilvl w:val="0"/>
          <w:numId w:val="31"/>
        </w:numPr>
      </w:pPr>
      <w:r>
        <w:lastRenderedPageBreak/>
        <w:t>Input capacitance</w:t>
      </w:r>
    </w:p>
    <w:p w14:paraId="24700CB7" w14:textId="77777777" w:rsidR="00E26093" w:rsidRDefault="009908B3" w:rsidP="00C65FA7">
      <w:r>
        <w:rPr>
          <w:noProof/>
          <w:lang w:eastAsia="en-US"/>
        </w:rPr>
        <w:drawing>
          <wp:inline distT="0" distB="0" distL="0" distR="0" wp14:anchorId="3452310B" wp14:editId="21DEAB59">
            <wp:extent cx="6762748" cy="1866900"/>
            <wp:effectExtent l="0" t="0" r="635" b="0"/>
            <wp:docPr id="6043" name="Picture 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774410" cy="1870119"/>
                    </a:xfrm>
                    <a:prstGeom prst="rect">
                      <a:avLst/>
                    </a:prstGeom>
                  </pic:spPr>
                </pic:pic>
              </a:graphicData>
            </a:graphic>
          </wp:inline>
        </w:drawing>
      </w:r>
    </w:p>
    <w:p w14:paraId="79A49401" w14:textId="77777777" w:rsidR="00E26093" w:rsidRPr="00E26093" w:rsidRDefault="00E26093" w:rsidP="00E26093"/>
    <w:p w14:paraId="39CEEE2A" w14:textId="260C85E5" w:rsidR="006A0A2D" w:rsidRPr="006A0A2D" w:rsidRDefault="00FC462A" w:rsidP="00FC462A">
      <w:pPr>
        <w:pStyle w:val="Heading1"/>
        <w:numPr>
          <w:ilvl w:val="0"/>
          <w:numId w:val="0"/>
        </w:numPr>
        <w:ind w:left="567" w:hanging="567"/>
        <w:jc w:val="center"/>
      </w:pPr>
      <w:bookmarkStart w:id="387" w:name="_Toc75782612"/>
      <w:r w:rsidRPr="00365C5B">
        <w:lastRenderedPageBreak/>
        <w:t xml:space="preserve">Appendix </w:t>
      </w:r>
      <w:r w:rsidR="00C74EF9" w:rsidRPr="00365C5B">
        <w:fldChar w:fldCharType="begin"/>
      </w:r>
      <w:r w:rsidRPr="00365C5B">
        <w:instrText xml:space="preserve"> SEQ Appendix \* ALPHABETIC </w:instrText>
      </w:r>
      <w:r w:rsidR="00C74EF9" w:rsidRPr="00365C5B">
        <w:fldChar w:fldCharType="separate"/>
      </w:r>
      <w:r w:rsidR="00BA1137">
        <w:rPr>
          <w:noProof/>
        </w:rPr>
        <w:t>B</w:t>
      </w:r>
      <w:r w:rsidR="00C74EF9" w:rsidRPr="00365C5B">
        <w:fldChar w:fldCharType="end"/>
      </w:r>
      <w:r w:rsidR="00EF0389">
        <w:t>:</w:t>
      </w:r>
      <w:r w:rsidRPr="00365C5B">
        <w:t xml:space="preserve"> Optimizing for AREA</w:t>
      </w:r>
      <w:bookmarkEnd w:id="384"/>
      <w:bookmarkEnd w:id="385"/>
      <w:bookmarkEnd w:id="387"/>
    </w:p>
    <w:p w14:paraId="52938837" w14:textId="77777777" w:rsidR="00CE3796" w:rsidRDefault="00335C3A" w:rsidP="00CE3796">
      <w:pPr>
        <w:jc w:val="center"/>
        <w:rPr>
          <w:szCs w:val="22"/>
        </w:rPr>
      </w:pPr>
      <w:r>
        <w:rPr>
          <w:noProof/>
          <w:szCs w:val="22"/>
          <w:lang w:eastAsia="en-US"/>
        </w:rPr>
        <mc:AlternateContent>
          <mc:Choice Requires="wpg">
            <w:drawing>
              <wp:anchor distT="0" distB="0" distL="114300" distR="114300" simplePos="0" relativeHeight="251624960" behindDoc="0" locked="0" layoutInCell="1" allowOverlap="1" wp14:anchorId="6545FED7" wp14:editId="766028CE">
                <wp:simplePos x="0" y="0"/>
                <wp:positionH relativeFrom="column">
                  <wp:posOffset>142875</wp:posOffset>
                </wp:positionH>
                <wp:positionV relativeFrom="paragraph">
                  <wp:posOffset>2534920</wp:posOffset>
                </wp:positionV>
                <wp:extent cx="2066925" cy="342900"/>
                <wp:effectExtent l="0" t="0" r="28575" b="19050"/>
                <wp:wrapNone/>
                <wp:docPr id="6113" name="Group 6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6925" cy="342900"/>
                          <a:chOff x="0" y="0"/>
                          <a:chExt cx="2066925" cy="342900"/>
                        </a:xfrm>
                      </wpg:grpSpPr>
                      <wps:wsp>
                        <wps:cNvPr id="6111" name="Oval 6111"/>
                        <wps:cNvSpPr>
                          <a:spLocks noChangeArrowheads="1"/>
                        </wps:cNvSpPr>
                        <wps:spPr bwMode="auto">
                          <a:xfrm>
                            <a:off x="600075" y="0"/>
                            <a:ext cx="1466850" cy="342900"/>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12" name="Right Arrow 6112"/>
                        <wps:cNvSpPr>
                          <a:spLocks noChangeArrowheads="1"/>
                        </wps:cNvSpPr>
                        <wps:spPr bwMode="auto">
                          <a:xfrm>
                            <a:off x="0" y="47625"/>
                            <a:ext cx="577850" cy="234950"/>
                          </a:xfrm>
                          <a:prstGeom prst="rightArrow">
                            <a:avLst>
                              <a:gd name="adj1" fmla="val 55556"/>
                              <a:gd name="adj2" fmla="val 61486"/>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F66D73" id="Group 6113" o:spid="_x0000_s1026" style="position:absolute;margin-left:11.25pt;margin-top:199.6pt;width:162.75pt;height:27pt;z-index:251624960" coordsize="20669,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">
                <v:oval id="Oval 6111" o:spid="_x0000_s1027" style="position:absolute;left:6000;width:146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" filled="f" strokeweight="1.5pt"/>
                <v:shape id="Right Arrow 6112" o:spid="_x0000_s1028" type="#_x0000_t13" style="position:absolute;top:476;width:5778;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" adj=",4800" filled="f" strokecolor="red" strokeweight="1.5pt"/>
              </v:group>
            </w:pict>
          </mc:Fallback>
        </mc:AlternateContent>
      </w:r>
      <w:r w:rsidR="00CE3796">
        <w:rPr>
          <w:noProof/>
          <w:szCs w:val="22"/>
          <w:lang w:eastAsia="en-US"/>
        </w:rPr>
        <w:drawing>
          <wp:inline distT="0" distB="0" distL="0" distR="0" wp14:anchorId="5E17CA82" wp14:editId="620A5EDF">
            <wp:extent cx="5476875" cy="5438775"/>
            <wp:effectExtent l="0" t="0" r="9525" b="9525"/>
            <wp:docPr id="6110" name="Picture 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76875" cy="5438775"/>
                    </a:xfrm>
                    <a:prstGeom prst="rect">
                      <a:avLst/>
                    </a:prstGeom>
                    <a:noFill/>
                    <a:ln>
                      <a:noFill/>
                    </a:ln>
                  </pic:spPr>
                </pic:pic>
              </a:graphicData>
            </a:graphic>
          </wp:inline>
        </w:drawing>
      </w:r>
    </w:p>
    <w:p w14:paraId="00DD8059" w14:textId="77777777" w:rsidR="00CE3796" w:rsidRPr="00365C5B" w:rsidRDefault="00CE3796" w:rsidP="00CE3796">
      <w:pPr>
        <w:pStyle w:val="NormalAfterTable"/>
      </w:pPr>
      <w:r w:rsidRPr="00365C5B">
        <w:t xml:space="preserve">The above </w:t>
      </w:r>
      <w:r w:rsidR="000F1A83">
        <w:t>figure</w:t>
      </w:r>
      <w:r w:rsidRPr="00365C5B">
        <w:t xml:space="preserve"> shows the datasheet generated from the compiler for 1kx8 configuration with column mux 4. The area of the macro is 117.960*223.935 = 26415.372.This configuration seems short and fat.</w:t>
      </w:r>
    </w:p>
    <w:p w14:paraId="4C918C0E"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06B6D7FF" w14:textId="77777777" w:rsidR="00CE3796" w:rsidRPr="00365C5B" w:rsidRDefault="00335C3A" w:rsidP="00CE3796">
      <w:pPr>
        <w:jc w:val="center"/>
        <w:rPr>
          <w:szCs w:val="22"/>
        </w:rPr>
      </w:pPr>
      <w:r>
        <w:rPr>
          <w:noProof/>
          <w:szCs w:val="22"/>
          <w:lang w:eastAsia="en-US"/>
        </w:rPr>
        <w:lastRenderedPageBreak/>
        <mc:AlternateContent>
          <mc:Choice Requires="wpg">
            <w:drawing>
              <wp:anchor distT="0" distB="0" distL="114300" distR="114300" simplePos="0" relativeHeight="251630080" behindDoc="0" locked="0" layoutInCell="1" allowOverlap="1" wp14:anchorId="68E2BCDB" wp14:editId="42E66A8D">
                <wp:simplePos x="0" y="0"/>
                <wp:positionH relativeFrom="column">
                  <wp:posOffset>66675</wp:posOffset>
                </wp:positionH>
                <wp:positionV relativeFrom="paragraph">
                  <wp:posOffset>2524760</wp:posOffset>
                </wp:positionV>
                <wp:extent cx="2121535" cy="342900"/>
                <wp:effectExtent l="0" t="0" r="12065" b="19050"/>
                <wp:wrapNone/>
                <wp:docPr id="6117" name="Group 6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1535" cy="342900"/>
                          <a:chOff x="0" y="0"/>
                          <a:chExt cx="2121535" cy="342900"/>
                        </a:xfrm>
                      </wpg:grpSpPr>
                      <wps:wsp>
                        <wps:cNvPr id="6115" name="Oval 6115"/>
                        <wps:cNvSpPr>
                          <a:spLocks noChangeArrowheads="1"/>
                        </wps:cNvSpPr>
                        <wps:spPr bwMode="auto">
                          <a:xfrm>
                            <a:off x="685800" y="0"/>
                            <a:ext cx="1435735" cy="342900"/>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16" name="Right Arrow 6116"/>
                        <wps:cNvSpPr>
                          <a:spLocks noChangeArrowheads="1"/>
                        </wps:cNvSpPr>
                        <wps:spPr bwMode="auto">
                          <a:xfrm>
                            <a:off x="0" y="38100"/>
                            <a:ext cx="685800" cy="276225"/>
                          </a:xfrm>
                          <a:prstGeom prst="rightArrow">
                            <a:avLst>
                              <a:gd name="adj1" fmla="val 55556"/>
                              <a:gd name="adj2" fmla="val 62069"/>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83578" id="Group 6117" o:spid="_x0000_s1026" style="position:absolute;margin-left:5.25pt;margin-top:198.8pt;width:167.05pt;height:27pt;z-index:251630080" coordsize="21215,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">
                <v:oval id="Oval 6115" o:spid="_x0000_s1027" style="position:absolute;left:6858;width:143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" filled="f" strokeweight="1.5pt"/>
                <v:shape id="Right Arrow 6116" o:spid="_x0000_s1028" type="#_x0000_t13" style="position:absolute;top:381;width:685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" adj=",4800" filled="f" strokecolor="red" strokeweight="1.5pt"/>
              </v:group>
            </w:pict>
          </mc:Fallback>
        </mc:AlternateContent>
      </w:r>
      <w:r w:rsidR="00CE3796">
        <w:rPr>
          <w:noProof/>
          <w:szCs w:val="22"/>
          <w:lang w:eastAsia="en-US"/>
        </w:rPr>
        <w:drawing>
          <wp:inline distT="0" distB="0" distL="0" distR="0" wp14:anchorId="46BB60A5" wp14:editId="1C927F63">
            <wp:extent cx="5476875" cy="5438775"/>
            <wp:effectExtent l="0" t="0" r="9525" b="9525"/>
            <wp:docPr id="6114" name="Picture 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76875" cy="5438775"/>
                    </a:xfrm>
                    <a:prstGeom prst="rect">
                      <a:avLst/>
                    </a:prstGeom>
                    <a:noFill/>
                    <a:ln>
                      <a:noFill/>
                    </a:ln>
                  </pic:spPr>
                </pic:pic>
              </a:graphicData>
            </a:graphic>
          </wp:inline>
        </w:drawing>
      </w:r>
    </w:p>
    <w:p w14:paraId="2F890796" w14:textId="77777777" w:rsidR="00F8793C" w:rsidRDefault="00CE3796" w:rsidP="00CE3796">
      <w:pPr>
        <w:pStyle w:val="NormalAfterTable"/>
      </w:pPr>
      <w:r w:rsidRPr="00CE3796">
        <w:t xml:space="preserve">The </w:t>
      </w:r>
      <w:r w:rsidR="00302374">
        <w:t xml:space="preserve">figure </w:t>
      </w:r>
      <w:r w:rsidR="00276D3E">
        <w:t>above</w:t>
      </w:r>
      <w:r w:rsidRPr="00CE3796">
        <w:t xml:space="preserve"> shows the datasheet generated from the compiler for 1kx8 configuration with column mux 8. The area of the macro is 165.320*142.405= 23542.394.</w:t>
      </w:r>
      <w:r w:rsidR="00077875">
        <w:t xml:space="preserve"> </w:t>
      </w:r>
      <w:r w:rsidR="008D5336">
        <w:t>As is evident</w:t>
      </w:r>
      <w:r w:rsidRPr="00CE3796">
        <w:t>, this configuration is better in AREA than the same configuration with column mux 4. Also, this leads to a squarer configuration than the column mux 4 case.</w:t>
      </w:r>
    </w:p>
    <w:p w14:paraId="36F4D6F1"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69E6A008" w14:textId="77777777" w:rsidR="00CE3796" w:rsidRDefault="00335C3A" w:rsidP="00CE3796">
      <w:pPr>
        <w:jc w:val="center"/>
        <w:rPr>
          <w:szCs w:val="22"/>
        </w:rPr>
      </w:pPr>
      <w:r>
        <w:rPr>
          <w:noProof/>
          <w:szCs w:val="22"/>
          <w:lang w:eastAsia="en-US"/>
        </w:rPr>
        <w:lastRenderedPageBreak/>
        <mc:AlternateContent>
          <mc:Choice Requires="wpg">
            <w:drawing>
              <wp:anchor distT="0" distB="0" distL="114300" distR="114300" simplePos="0" relativeHeight="251635200" behindDoc="0" locked="0" layoutInCell="1" allowOverlap="1" wp14:anchorId="0D61D1A6" wp14:editId="3B2DBC7A">
                <wp:simplePos x="0" y="0"/>
                <wp:positionH relativeFrom="column">
                  <wp:posOffset>28575</wp:posOffset>
                </wp:positionH>
                <wp:positionV relativeFrom="paragraph">
                  <wp:posOffset>2534920</wp:posOffset>
                </wp:positionV>
                <wp:extent cx="2181225" cy="342900"/>
                <wp:effectExtent l="0" t="0" r="28575" b="19050"/>
                <wp:wrapNone/>
                <wp:docPr id="6121" name="Group 6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1225" cy="342900"/>
                          <a:chOff x="0" y="0"/>
                          <a:chExt cx="2181225" cy="342900"/>
                        </a:xfrm>
                      </wpg:grpSpPr>
                      <wps:wsp>
                        <wps:cNvPr id="6119" name="Oval 6119"/>
                        <wps:cNvSpPr>
                          <a:spLocks noChangeArrowheads="1"/>
                        </wps:cNvSpPr>
                        <wps:spPr bwMode="auto">
                          <a:xfrm>
                            <a:off x="695325" y="0"/>
                            <a:ext cx="1485900" cy="342900"/>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20" name="Right Arrow 6120"/>
                        <wps:cNvSpPr>
                          <a:spLocks noChangeArrowheads="1"/>
                        </wps:cNvSpPr>
                        <wps:spPr bwMode="auto">
                          <a:xfrm>
                            <a:off x="0" y="47625"/>
                            <a:ext cx="685800" cy="243205"/>
                          </a:xfrm>
                          <a:prstGeom prst="rightArrow">
                            <a:avLst>
                              <a:gd name="adj1" fmla="val 55556"/>
                              <a:gd name="adj2" fmla="val 70496"/>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DA3C1" id="Group 6121" o:spid="_x0000_s1026" style="position:absolute;margin-left:2.25pt;margin-top:199.6pt;width:171.75pt;height:27pt;z-index:251635200" coordsize="21812,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">
                <v:oval id="Oval 6119" o:spid="_x0000_s1027" style="position:absolute;left:6953;width:1485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" filled="f" strokeweight="1.5pt"/>
                <v:shape id="Right Arrow 6120" o:spid="_x0000_s1028" type="#_x0000_t13" style="position:absolute;top:476;width:685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" adj=",4800" filled="f" strokecolor="red" strokeweight="1.5pt"/>
              </v:group>
            </w:pict>
          </mc:Fallback>
        </mc:AlternateContent>
      </w:r>
      <w:r w:rsidR="00CE3796">
        <w:rPr>
          <w:noProof/>
          <w:szCs w:val="22"/>
          <w:lang w:eastAsia="en-US"/>
        </w:rPr>
        <w:drawing>
          <wp:inline distT="0" distB="0" distL="0" distR="0" wp14:anchorId="31D7802F" wp14:editId="64A4610C">
            <wp:extent cx="5476875" cy="5438775"/>
            <wp:effectExtent l="0" t="0" r="9525" b="9525"/>
            <wp:docPr id="6118" name="Picture 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76875" cy="5438775"/>
                    </a:xfrm>
                    <a:prstGeom prst="rect">
                      <a:avLst/>
                    </a:prstGeom>
                    <a:noFill/>
                    <a:ln>
                      <a:noFill/>
                    </a:ln>
                  </pic:spPr>
                </pic:pic>
              </a:graphicData>
            </a:graphic>
          </wp:inline>
        </w:drawing>
      </w:r>
    </w:p>
    <w:p w14:paraId="4F9653DB" w14:textId="77777777" w:rsidR="00CE3796" w:rsidRDefault="00CE3796" w:rsidP="00CE3796">
      <w:pPr>
        <w:pStyle w:val="NormalAfterTable"/>
      </w:pPr>
      <w:r>
        <w:t xml:space="preserve">The </w:t>
      </w:r>
      <w:r w:rsidR="00302374">
        <w:t xml:space="preserve">figure </w:t>
      </w:r>
      <w:r>
        <w:t>above shows the datasheet generated from the compiler for 1kx8 configuration with column mux 16. The area of the macro is 260.040*99.205 = 25797.268.</w:t>
      </w:r>
      <w:r w:rsidR="00302374">
        <w:t xml:space="preserve"> </w:t>
      </w:r>
      <w:r w:rsidR="00FC1CF8">
        <w:t>As is evident</w:t>
      </w:r>
      <w:r>
        <w:t xml:space="preserve">, this configuration is greater in AREA than the same configuration with column mux 8. This configuration seems to be tall and skinny. </w:t>
      </w:r>
    </w:p>
    <w:p w14:paraId="551BE98D" w14:textId="77777777" w:rsidR="00CE3796" w:rsidRDefault="00FC1CF8" w:rsidP="00CE3796">
      <w:r>
        <w:t xml:space="preserve">So, </w:t>
      </w:r>
      <w:r w:rsidR="00F43BBE">
        <w:t>I</w:t>
      </w:r>
      <w:r w:rsidR="00CE3796">
        <w:t>n conclusion, to optimize for AREA, the best option usually would be to select the column mux which makes the memory squarer.</w:t>
      </w:r>
    </w:p>
    <w:p w14:paraId="2ADB9CC4"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4619DD2D" w14:textId="2B5010E9" w:rsidR="00CE3796" w:rsidRDefault="00CE3796" w:rsidP="00CE3796">
      <w:pPr>
        <w:pStyle w:val="Heading1"/>
        <w:numPr>
          <w:ilvl w:val="0"/>
          <w:numId w:val="0"/>
        </w:numPr>
        <w:ind w:left="567" w:hanging="567"/>
        <w:jc w:val="center"/>
      </w:pPr>
      <w:bookmarkStart w:id="388" w:name="_Toc107043831"/>
      <w:bookmarkStart w:id="389" w:name="_Toc107044722"/>
      <w:bookmarkStart w:id="390" w:name="_Toc219868983"/>
      <w:bookmarkStart w:id="391" w:name="_Toc75782613"/>
      <w:r w:rsidRPr="00365C5B">
        <w:lastRenderedPageBreak/>
        <w:t xml:space="preserve">Appendix </w:t>
      </w:r>
      <w:r w:rsidR="00C74EF9" w:rsidRPr="00365C5B">
        <w:fldChar w:fldCharType="begin"/>
      </w:r>
      <w:r w:rsidRPr="00365C5B">
        <w:instrText xml:space="preserve"> SEQ Appendix \* ALPHABETIC </w:instrText>
      </w:r>
      <w:r w:rsidR="00C74EF9" w:rsidRPr="00365C5B">
        <w:fldChar w:fldCharType="separate"/>
      </w:r>
      <w:r w:rsidR="00BA1137">
        <w:rPr>
          <w:noProof/>
        </w:rPr>
        <w:t>C</w:t>
      </w:r>
      <w:r w:rsidR="00C74EF9" w:rsidRPr="00365C5B">
        <w:fldChar w:fldCharType="end"/>
      </w:r>
      <w:r w:rsidR="00EF0389">
        <w:t>:</w:t>
      </w:r>
      <w:r w:rsidRPr="00365C5B">
        <w:t xml:space="preserve"> Optimizing for Timing</w:t>
      </w:r>
      <w:bookmarkEnd w:id="388"/>
      <w:bookmarkEnd w:id="389"/>
      <w:bookmarkEnd w:id="390"/>
      <w:bookmarkEnd w:id="391"/>
    </w:p>
    <w:p w14:paraId="6946D63F" w14:textId="77777777" w:rsidR="00CE3796" w:rsidRPr="00365C5B" w:rsidRDefault="00335C3A" w:rsidP="00CE3796">
      <w:pPr>
        <w:jc w:val="center"/>
        <w:rPr>
          <w:szCs w:val="22"/>
        </w:rPr>
      </w:pPr>
      <w:r>
        <w:rPr>
          <w:noProof/>
          <w:szCs w:val="22"/>
          <w:lang w:eastAsia="en-US"/>
        </w:rPr>
        <mc:AlternateContent>
          <mc:Choice Requires="wpg">
            <w:drawing>
              <wp:anchor distT="0" distB="0" distL="114300" distR="114300" simplePos="0" relativeHeight="251640320" behindDoc="0" locked="0" layoutInCell="1" allowOverlap="1" wp14:anchorId="21C9ED1D" wp14:editId="112BE334">
                <wp:simplePos x="0" y="0"/>
                <wp:positionH relativeFrom="column">
                  <wp:posOffset>1409700</wp:posOffset>
                </wp:positionH>
                <wp:positionV relativeFrom="paragraph">
                  <wp:posOffset>4039870</wp:posOffset>
                </wp:positionV>
                <wp:extent cx="1143000" cy="457200"/>
                <wp:effectExtent l="0" t="0" r="19050" b="19050"/>
                <wp:wrapNone/>
                <wp:docPr id="6125" name="Group 6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457200"/>
                          <a:chOff x="0" y="0"/>
                          <a:chExt cx="1143000" cy="457200"/>
                        </a:xfrm>
                      </wpg:grpSpPr>
                      <wps:wsp>
                        <wps:cNvPr id="6123" name="Oval 6123"/>
                        <wps:cNvSpPr>
                          <a:spLocks noChangeArrowheads="1"/>
                        </wps:cNvSpPr>
                        <wps:spPr bwMode="auto">
                          <a:xfrm>
                            <a:off x="685800" y="0"/>
                            <a:ext cx="457200" cy="457200"/>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24" name="Right Arrow 6124"/>
                        <wps:cNvSpPr>
                          <a:spLocks noChangeArrowheads="1"/>
                        </wps:cNvSpPr>
                        <wps:spPr bwMode="auto">
                          <a:xfrm>
                            <a:off x="0" y="38100"/>
                            <a:ext cx="685800" cy="342900"/>
                          </a:xfrm>
                          <a:prstGeom prst="rightArrow">
                            <a:avLst>
                              <a:gd name="adj1" fmla="val 55556"/>
                              <a:gd name="adj2" fmla="val 50000"/>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B6EC82" id="Group 6125" o:spid="_x0000_s1026" style="position:absolute;margin-left:111pt;margin-top:318.1pt;width:90pt;height:36pt;z-index:251640320" coordsize="1143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">
                <v:oval id="Oval 6123" o:spid="_x0000_s1027" style="position:absolute;left:6858;width:45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" filled="f" strokeweight="1.5pt"/>
                <v:shape id="Right Arrow 6124" o:spid="_x0000_s1028" type="#_x0000_t13" style="position:absolute;top:381;width:68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" adj=",4800" filled="f" strokecolor="red" strokeweight="1.5pt"/>
              </v:group>
            </w:pict>
          </mc:Fallback>
        </mc:AlternateContent>
      </w:r>
      <w:r w:rsidR="00CE3796">
        <w:rPr>
          <w:noProof/>
          <w:szCs w:val="22"/>
          <w:lang w:eastAsia="en-US"/>
        </w:rPr>
        <w:drawing>
          <wp:inline distT="0" distB="0" distL="0" distR="0" wp14:anchorId="66C4332C" wp14:editId="5BB7ED33">
            <wp:extent cx="5476875" cy="5438775"/>
            <wp:effectExtent l="0" t="0" r="9525" b="9525"/>
            <wp:docPr id="6122" name="Picture 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76875" cy="5438775"/>
                    </a:xfrm>
                    <a:prstGeom prst="rect">
                      <a:avLst/>
                    </a:prstGeom>
                    <a:noFill/>
                    <a:ln>
                      <a:noFill/>
                    </a:ln>
                  </pic:spPr>
                </pic:pic>
              </a:graphicData>
            </a:graphic>
          </wp:inline>
        </w:drawing>
      </w:r>
    </w:p>
    <w:p w14:paraId="5D9612FD" w14:textId="77777777" w:rsidR="00CE3796" w:rsidRDefault="00CE3796" w:rsidP="00CE3796">
      <w:pPr>
        <w:pStyle w:val="NormalAfterTable"/>
      </w:pPr>
      <w:r w:rsidRPr="00365C5B">
        <w:t>The worst case timing for the ram shown above in the datasheet is 1.1254ns. A 1kx8 macro with column mux 4 has been used. The number of physical rows is 256.</w:t>
      </w:r>
    </w:p>
    <w:p w14:paraId="61636786"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3D8763EF" w14:textId="77777777" w:rsidR="00CE3796" w:rsidRPr="00365C5B" w:rsidRDefault="00335C3A" w:rsidP="00CE3796">
      <w:pPr>
        <w:jc w:val="center"/>
        <w:rPr>
          <w:szCs w:val="22"/>
        </w:rPr>
      </w:pPr>
      <w:r>
        <w:rPr>
          <w:noProof/>
          <w:szCs w:val="22"/>
          <w:lang w:eastAsia="en-US"/>
        </w:rPr>
        <w:lastRenderedPageBreak/>
        <mc:AlternateContent>
          <mc:Choice Requires="wpg">
            <w:drawing>
              <wp:anchor distT="0" distB="0" distL="114300" distR="114300" simplePos="0" relativeHeight="251645440" behindDoc="0" locked="0" layoutInCell="1" allowOverlap="1" wp14:anchorId="6F8990B6" wp14:editId="3A1396EB">
                <wp:simplePos x="0" y="0"/>
                <wp:positionH relativeFrom="column">
                  <wp:posOffset>1390650</wp:posOffset>
                </wp:positionH>
                <wp:positionV relativeFrom="paragraph">
                  <wp:posOffset>4001770</wp:posOffset>
                </wp:positionV>
                <wp:extent cx="1162050" cy="457200"/>
                <wp:effectExtent l="0" t="0" r="19050" b="19050"/>
                <wp:wrapNone/>
                <wp:docPr id="6134" name="Group 6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2050" cy="457200"/>
                          <a:chOff x="0" y="0"/>
                          <a:chExt cx="1162050" cy="457200"/>
                        </a:xfrm>
                      </wpg:grpSpPr>
                      <wps:wsp>
                        <wps:cNvPr id="6132" name="Oval 6132"/>
                        <wps:cNvSpPr>
                          <a:spLocks noChangeArrowheads="1"/>
                        </wps:cNvSpPr>
                        <wps:spPr bwMode="auto">
                          <a:xfrm>
                            <a:off x="704850" y="0"/>
                            <a:ext cx="457200" cy="457200"/>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33" name="Right Arrow 6133"/>
                        <wps:cNvSpPr>
                          <a:spLocks noChangeArrowheads="1"/>
                        </wps:cNvSpPr>
                        <wps:spPr bwMode="auto">
                          <a:xfrm>
                            <a:off x="0" y="57150"/>
                            <a:ext cx="685800" cy="342900"/>
                          </a:xfrm>
                          <a:prstGeom prst="rightArrow">
                            <a:avLst>
                              <a:gd name="adj1" fmla="val 55556"/>
                              <a:gd name="adj2" fmla="val 50000"/>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BEF873" id="Group 6134" o:spid="_x0000_s1026" style="position:absolute;margin-left:109.5pt;margin-top:315.1pt;width:91.5pt;height:36pt;z-index:251645440" coordsize="1162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">
                <v:oval id="Oval 6132" o:spid="_x0000_s1027" style="position:absolute;left:7048;width:45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" filled="f" strokeweight="1.5pt"/>
                <v:shape id="Right Arrow 6133" o:spid="_x0000_s1028" type="#_x0000_t13" style="position:absolute;top:571;width:68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" adj=",4800" filled="f" strokecolor="red" strokeweight="1.5pt"/>
              </v:group>
            </w:pict>
          </mc:Fallback>
        </mc:AlternateContent>
      </w:r>
      <w:r w:rsidR="00CE3796">
        <w:rPr>
          <w:noProof/>
          <w:szCs w:val="22"/>
          <w:lang w:eastAsia="en-US"/>
        </w:rPr>
        <w:drawing>
          <wp:inline distT="0" distB="0" distL="0" distR="0" wp14:anchorId="0445A6FD" wp14:editId="1C918399">
            <wp:extent cx="5476875" cy="5438775"/>
            <wp:effectExtent l="0" t="0" r="9525" b="9525"/>
            <wp:docPr id="6129" name="Picture 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76875" cy="5438775"/>
                    </a:xfrm>
                    <a:prstGeom prst="rect">
                      <a:avLst/>
                    </a:prstGeom>
                    <a:noFill/>
                    <a:ln>
                      <a:noFill/>
                    </a:ln>
                  </pic:spPr>
                </pic:pic>
              </a:graphicData>
            </a:graphic>
          </wp:inline>
        </w:drawing>
      </w:r>
    </w:p>
    <w:p w14:paraId="0E11A304" w14:textId="77777777" w:rsidR="00CE3796" w:rsidRPr="00365C5B" w:rsidRDefault="00CE3796" w:rsidP="00CE3796">
      <w:pPr>
        <w:rPr>
          <w:szCs w:val="22"/>
        </w:rPr>
      </w:pPr>
      <w:r w:rsidRPr="00365C5B">
        <w:rPr>
          <w:szCs w:val="22"/>
        </w:rPr>
        <w:t xml:space="preserve">The worst case timing for the ram shown above in the datasheet is 0.9526ns, which is a huge improvement from the above case. The same 1kx8 macro has been used as before, but the column mux option has been changed to 8. As a result, even though the number of physical columns are doubled, the number of physical rows are halved to 128 thus speeding up the </w:t>
      </w:r>
      <w:proofErr w:type="spellStart"/>
      <w:r w:rsidRPr="00365C5B">
        <w:rPr>
          <w:szCs w:val="22"/>
        </w:rPr>
        <w:t>bitlines</w:t>
      </w:r>
      <w:proofErr w:type="spellEnd"/>
      <w:r w:rsidRPr="00365C5B">
        <w:rPr>
          <w:szCs w:val="22"/>
        </w:rPr>
        <w:t xml:space="preserve"> and the read and write operations of the memory.</w:t>
      </w:r>
    </w:p>
    <w:p w14:paraId="55A7861A" w14:textId="77777777" w:rsidR="00CE3796" w:rsidRPr="00365C5B" w:rsidRDefault="00CE3796" w:rsidP="00CE3796">
      <w:pPr>
        <w:pStyle w:val="BodyText"/>
        <w:rPr>
          <w:szCs w:val="22"/>
        </w:rPr>
      </w:pPr>
      <w:r w:rsidRPr="00365C5B">
        <w:rPr>
          <w:szCs w:val="22"/>
        </w:rPr>
        <w:br w:type="page"/>
      </w:r>
      <w:r>
        <w:rPr>
          <w:noProof/>
          <w:szCs w:val="22"/>
          <w:lang w:eastAsia="en-US"/>
        </w:rPr>
        <w:lastRenderedPageBreak/>
        <w:drawing>
          <wp:inline distT="0" distB="0" distL="0" distR="0" wp14:anchorId="22011002" wp14:editId="15725056">
            <wp:extent cx="5476875" cy="4981575"/>
            <wp:effectExtent l="0" t="0" r="9525" b="9525"/>
            <wp:docPr id="6128" name="Picture 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76875" cy="4981575"/>
                    </a:xfrm>
                    <a:prstGeom prst="rect">
                      <a:avLst/>
                    </a:prstGeom>
                    <a:noFill/>
                    <a:ln>
                      <a:noFill/>
                    </a:ln>
                  </pic:spPr>
                </pic:pic>
              </a:graphicData>
            </a:graphic>
          </wp:inline>
        </w:drawing>
      </w:r>
    </w:p>
    <w:p w14:paraId="16D06F63" w14:textId="77777777" w:rsidR="00CE3796" w:rsidRPr="00365C5B" w:rsidRDefault="00335C3A" w:rsidP="00F22D80">
      <w:pPr>
        <w:pStyle w:val="NormalAfterTable"/>
      </w:pPr>
      <w:r>
        <w:rPr>
          <w:noProof/>
          <w:lang w:eastAsia="en-US"/>
        </w:rPr>
        <mc:AlternateContent>
          <mc:Choice Requires="wps">
            <w:drawing>
              <wp:anchor distT="0" distB="0" distL="114300" distR="114300" simplePos="0" relativeHeight="251655680" behindDoc="0" locked="0" layoutInCell="1" allowOverlap="1" wp14:anchorId="498CDFE3" wp14:editId="5D80BF38">
                <wp:simplePos x="0" y="0"/>
                <wp:positionH relativeFrom="column">
                  <wp:posOffset>1376680</wp:posOffset>
                </wp:positionH>
                <wp:positionV relativeFrom="paragraph">
                  <wp:posOffset>-1357630</wp:posOffset>
                </wp:positionV>
                <wp:extent cx="685800" cy="342900"/>
                <wp:effectExtent l="0" t="19050" r="38100" b="38100"/>
                <wp:wrapNone/>
                <wp:docPr id="6131" name="Right Arrow 6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42900"/>
                        </a:xfrm>
                        <a:prstGeom prst="rightArrow">
                          <a:avLst>
                            <a:gd name="adj1" fmla="val 55556"/>
                            <a:gd name="adj2" fmla="val 50000"/>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96A10" id="Right Arrow 6131" o:spid="_x0000_s1026" type="#_x0000_t13" style="position:absolute;margin-left:108.4pt;margin-top:-106.9pt;width:54pt;height: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" adj=",4800" filled="f" strokecolor="red" strokeweight="1.5pt"/>
            </w:pict>
          </mc:Fallback>
        </mc:AlternateContent>
      </w:r>
      <w:r>
        <w:rPr>
          <w:noProof/>
          <w:lang w:eastAsia="en-US"/>
        </w:rPr>
        <mc:AlternateContent>
          <mc:Choice Requires="wps">
            <w:drawing>
              <wp:anchor distT="0" distB="0" distL="114300" distR="114300" simplePos="0" relativeHeight="251650560" behindDoc="0" locked="0" layoutInCell="1" allowOverlap="1" wp14:anchorId="13F7A07D" wp14:editId="2F34A83A">
                <wp:simplePos x="0" y="0"/>
                <wp:positionH relativeFrom="column">
                  <wp:posOffset>2066925</wp:posOffset>
                </wp:positionH>
                <wp:positionV relativeFrom="paragraph">
                  <wp:posOffset>-1426845</wp:posOffset>
                </wp:positionV>
                <wp:extent cx="457200" cy="457200"/>
                <wp:effectExtent l="0" t="0" r="19050" b="19050"/>
                <wp:wrapNone/>
                <wp:docPr id="6130" name="Oval 6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noFill/>
                        <a:ln w="1905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6775F" id="Oval 6130" o:spid="_x0000_s1026" style="position:absolute;margin-left:162.75pt;margin-top:-112.35pt;width:36pt;height:3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" filled="f" strokeweight="1.5pt"/>
            </w:pict>
          </mc:Fallback>
        </mc:AlternateContent>
      </w:r>
      <w:r w:rsidR="00CE3796" w:rsidRPr="00365C5B">
        <w:t xml:space="preserve">The worst case timing for the ram shown above in the datasheet is 0.9051ns, which is a further improvement from the above case for column mux 8. The same 1kx8 macro has been used as before, but the column mux option has been changed to 16. As a result, even though the number of physical columns are doubled again, the number of physical rows have now halved to 64 thus speeding up the </w:t>
      </w:r>
      <w:proofErr w:type="spellStart"/>
      <w:r w:rsidR="00CE3796" w:rsidRPr="00365C5B">
        <w:t>bitlines</w:t>
      </w:r>
      <w:proofErr w:type="spellEnd"/>
      <w:r w:rsidR="00CE3796" w:rsidRPr="00365C5B">
        <w:t xml:space="preserve"> and the read and write operations of the memory.</w:t>
      </w:r>
    </w:p>
    <w:p w14:paraId="554DD792" w14:textId="77777777" w:rsidR="00CE3796" w:rsidRDefault="00CE3796" w:rsidP="00CE3796">
      <w:pPr>
        <w:rPr>
          <w:szCs w:val="22"/>
        </w:rPr>
      </w:pPr>
      <w:r w:rsidRPr="00365C5B">
        <w:rPr>
          <w:szCs w:val="22"/>
        </w:rPr>
        <w:t xml:space="preserve">There is a trade-off between using a higher mux option to shorten the </w:t>
      </w:r>
      <w:proofErr w:type="spellStart"/>
      <w:r w:rsidRPr="00365C5B">
        <w:rPr>
          <w:szCs w:val="22"/>
        </w:rPr>
        <w:t>bitlines</w:t>
      </w:r>
      <w:proofErr w:type="spellEnd"/>
      <w:r w:rsidRPr="00365C5B">
        <w:rPr>
          <w:szCs w:val="22"/>
        </w:rPr>
        <w:t xml:space="preserve"> and introducing higher RC due to presence of more IO’s. One might require having to go through multiple mux options to come up with an optimum configuration. </w:t>
      </w:r>
      <w:bookmarkStart w:id="392" w:name="_Toc107043832"/>
      <w:bookmarkStart w:id="393" w:name="_Toc107044723"/>
      <w:bookmarkStart w:id="394" w:name="_Toc107140702"/>
      <w:bookmarkStart w:id="395" w:name="_Toc219868984"/>
    </w:p>
    <w:p w14:paraId="2653D521"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79242BB3" w14:textId="5B4F27AC" w:rsidR="00CE3796" w:rsidRPr="00CE3796" w:rsidRDefault="00CE3796" w:rsidP="00CE3796">
      <w:pPr>
        <w:pStyle w:val="Heading1"/>
        <w:numPr>
          <w:ilvl w:val="0"/>
          <w:numId w:val="0"/>
        </w:numPr>
        <w:ind w:left="567" w:hanging="567"/>
        <w:jc w:val="center"/>
        <w:rPr>
          <w:szCs w:val="22"/>
        </w:rPr>
      </w:pPr>
      <w:bookmarkStart w:id="396" w:name="_Toc75782614"/>
      <w:r w:rsidRPr="00365C5B">
        <w:lastRenderedPageBreak/>
        <w:t xml:space="preserve">Appendix </w:t>
      </w:r>
      <w:r w:rsidR="00C74EF9" w:rsidRPr="00365C5B">
        <w:fldChar w:fldCharType="begin"/>
      </w:r>
      <w:r w:rsidRPr="00365C5B">
        <w:instrText xml:space="preserve"> SEQ Appendix \* ALPHABETIC </w:instrText>
      </w:r>
      <w:r w:rsidR="00C74EF9" w:rsidRPr="00365C5B">
        <w:fldChar w:fldCharType="separate"/>
      </w:r>
      <w:r w:rsidR="00BA1137">
        <w:rPr>
          <w:noProof/>
        </w:rPr>
        <w:t>D</w:t>
      </w:r>
      <w:r w:rsidR="00C74EF9" w:rsidRPr="00365C5B">
        <w:fldChar w:fldCharType="end"/>
      </w:r>
      <w:r w:rsidR="00EF0389">
        <w:t>:</w:t>
      </w:r>
      <w:r w:rsidRPr="00365C5B">
        <w:t xml:space="preserve"> </w:t>
      </w:r>
      <w:proofErr w:type="spellStart"/>
      <w:r w:rsidRPr="00365C5B">
        <w:t>LefGraphic</w:t>
      </w:r>
      <w:bookmarkEnd w:id="392"/>
      <w:bookmarkEnd w:id="393"/>
      <w:bookmarkEnd w:id="394"/>
      <w:bookmarkEnd w:id="395"/>
      <w:bookmarkEnd w:id="396"/>
      <w:proofErr w:type="spellEnd"/>
    </w:p>
    <w:p w14:paraId="7BAD74A0" w14:textId="77777777" w:rsidR="00CE3796" w:rsidRPr="00365C5B" w:rsidRDefault="00CE3796" w:rsidP="00CE3796">
      <w:r w:rsidRPr="00365C5B">
        <w:t xml:space="preserve">The sample </w:t>
      </w:r>
      <w:proofErr w:type="spellStart"/>
      <w:r w:rsidRPr="00365C5B">
        <w:t>LefGraphic</w:t>
      </w:r>
      <w:proofErr w:type="spellEnd"/>
      <w:r w:rsidRPr="00365C5B">
        <w:t xml:space="preserve"> is shown in the figure below. There is an option in the compiler where the user can view the </w:t>
      </w:r>
      <w:proofErr w:type="spellStart"/>
      <w:r w:rsidRPr="00365C5B">
        <w:t>lef</w:t>
      </w:r>
      <w:proofErr w:type="spellEnd"/>
      <w:r w:rsidRPr="00365C5B">
        <w:t xml:space="preserve"> for the macro in the graphic format to look at the pins and the blockages.</w:t>
      </w:r>
    </w:p>
    <w:p w14:paraId="48600F0B" w14:textId="77777777" w:rsidR="00CE3796" w:rsidRPr="00365C5B" w:rsidRDefault="00CE3796" w:rsidP="00CE3796">
      <w:pPr>
        <w:jc w:val="center"/>
        <w:rPr>
          <w:szCs w:val="22"/>
        </w:rPr>
      </w:pPr>
      <w:r>
        <w:rPr>
          <w:noProof/>
          <w:szCs w:val="22"/>
          <w:lang w:eastAsia="en-US"/>
        </w:rPr>
        <w:drawing>
          <wp:inline distT="0" distB="0" distL="0" distR="0" wp14:anchorId="022381FB" wp14:editId="12268D98">
            <wp:extent cx="5476875" cy="4038600"/>
            <wp:effectExtent l="0" t="0" r="9525" b="0"/>
            <wp:docPr id="6127" name="Picture 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76875" cy="4038600"/>
                    </a:xfrm>
                    <a:prstGeom prst="rect">
                      <a:avLst/>
                    </a:prstGeom>
                    <a:noFill/>
                    <a:ln>
                      <a:noFill/>
                    </a:ln>
                  </pic:spPr>
                </pic:pic>
              </a:graphicData>
            </a:graphic>
          </wp:inline>
        </w:drawing>
      </w:r>
    </w:p>
    <w:p w14:paraId="282DE8A6" w14:textId="77777777" w:rsidR="00CE3796" w:rsidRPr="000D51F7" w:rsidRDefault="00CE3796" w:rsidP="00CE3796">
      <w:pPr>
        <w:rPr>
          <w:szCs w:val="22"/>
        </w:rPr>
      </w:pPr>
      <w:r w:rsidRPr="00365C5B">
        <w:rPr>
          <w:szCs w:val="22"/>
        </w:rPr>
        <w:t>The graphic viewer is very flexible. The user can fit the macro to the window, zoom in and zoom out using the buttons. The user also has option of selecting the metals to be viewed along with the blockages. The next picture shows the pins when zoomed in. The best way to zoom in is to right click and drag the mouse in the desired area. This way</w:t>
      </w:r>
      <w:r w:rsidR="000D51F7">
        <w:rPr>
          <w:szCs w:val="22"/>
        </w:rPr>
        <w:t>,</w:t>
      </w:r>
      <w:r w:rsidRPr="00365C5B">
        <w:rPr>
          <w:szCs w:val="22"/>
        </w:rPr>
        <w:t xml:space="preserve"> the user can zoom into any particular location.</w:t>
      </w:r>
    </w:p>
    <w:p w14:paraId="0442DF02"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1471F3C5" w14:textId="77777777" w:rsidR="00CE3796" w:rsidRPr="00365C5B" w:rsidRDefault="00CE3796" w:rsidP="00F635AC">
      <w:pPr>
        <w:pStyle w:val="Caption"/>
      </w:pPr>
      <w:r>
        <w:rPr>
          <w:noProof/>
          <w:lang w:eastAsia="en-US"/>
        </w:rPr>
        <w:lastRenderedPageBreak/>
        <w:drawing>
          <wp:inline distT="0" distB="0" distL="0" distR="0" wp14:anchorId="173C8024" wp14:editId="6C12AF7F">
            <wp:extent cx="5476875" cy="4038600"/>
            <wp:effectExtent l="0" t="0" r="9525" b="0"/>
            <wp:docPr id="6126" name="Picture 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6875" cy="4038600"/>
                    </a:xfrm>
                    <a:prstGeom prst="rect">
                      <a:avLst/>
                    </a:prstGeom>
                    <a:noFill/>
                    <a:ln>
                      <a:noFill/>
                    </a:ln>
                  </pic:spPr>
                </pic:pic>
              </a:graphicData>
            </a:graphic>
          </wp:inline>
        </w:drawing>
      </w:r>
    </w:p>
    <w:p w14:paraId="72A18E33" w14:textId="77777777" w:rsidR="00CE3796" w:rsidRDefault="00CE3796">
      <w:pPr>
        <w:tabs>
          <w:tab w:val="clear" w:pos="567"/>
          <w:tab w:val="clear" w:pos="1134"/>
          <w:tab w:val="clear" w:pos="1701"/>
          <w:tab w:val="clear" w:pos="2268"/>
          <w:tab w:val="clear" w:pos="2835"/>
          <w:tab w:val="clear" w:pos="3402"/>
          <w:tab w:val="clear" w:pos="3969"/>
          <w:tab w:val="clear" w:pos="4536"/>
        </w:tabs>
        <w:spacing w:before="0" w:after="0" w:line="240" w:lineRule="auto"/>
        <w:jc w:val="left"/>
        <w:rPr>
          <w:szCs w:val="22"/>
        </w:rPr>
      </w:pPr>
      <w:r>
        <w:rPr>
          <w:szCs w:val="22"/>
        </w:rPr>
        <w:br w:type="page"/>
      </w:r>
    </w:p>
    <w:p w14:paraId="3AD93F3A" w14:textId="4DC57707" w:rsidR="00CE3796" w:rsidRPr="00365C5B" w:rsidRDefault="00CE3796" w:rsidP="00CE3796">
      <w:pPr>
        <w:pStyle w:val="Heading1"/>
        <w:numPr>
          <w:ilvl w:val="0"/>
          <w:numId w:val="0"/>
        </w:numPr>
        <w:ind w:left="567" w:hanging="567"/>
        <w:jc w:val="center"/>
      </w:pPr>
      <w:bookmarkStart w:id="397" w:name="_Toc219868985"/>
      <w:bookmarkStart w:id="398" w:name="_Toc75782615"/>
      <w:r w:rsidRPr="00365C5B">
        <w:lastRenderedPageBreak/>
        <w:t xml:space="preserve">Appendix </w:t>
      </w:r>
      <w:r w:rsidR="00C74EF9" w:rsidRPr="00365C5B">
        <w:fldChar w:fldCharType="begin"/>
      </w:r>
      <w:r w:rsidRPr="00365C5B">
        <w:instrText xml:space="preserve"> SEQ Appendix \* ALPHABETIC </w:instrText>
      </w:r>
      <w:r w:rsidR="00C74EF9" w:rsidRPr="00365C5B">
        <w:fldChar w:fldCharType="separate"/>
      </w:r>
      <w:r w:rsidR="00BA1137">
        <w:rPr>
          <w:noProof/>
        </w:rPr>
        <w:t>E</w:t>
      </w:r>
      <w:r w:rsidR="00C74EF9" w:rsidRPr="00365C5B">
        <w:fldChar w:fldCharType="end"/>
      </w:r>
      <w:r w:rsidR="00EF0389">
        <w:t>:</w:t>
      </w:r>
      <w:r w:rsidRPr="00365C5B">
        <w:t xml:space="preserve"> Read Write Margin Settings</w:t>
      </w:r>
      <w:bookmarkEnd w:id="397"/>
      <w:bookmarkEnd w:id="398"/>
    </w:p>
    <w:p w14:paraId="3B5B61EC" w14:textId="77777777" w:rsidR="00CE3796" w:rsidRPr="00365C5B" w:rsidRDefault="00335C3A" w:rsidP="00BF2253">
      <w:pPr>
        <w:jc w:val="center"/>
        <w:rPr>
          <w:szCs w:val="22"/>
        </w:rPr>
      </w:pPr>
      <w:r>
        <w:rPr>
          <w:noProof/>
          <w:lang w:eastAsia="en-US"/>
        </w:rPr>
        <mc:AlternateContent>
          <mc:Choice Requires="wps">
            <w:drawing>
              <wp:anchor distT="0" distB="0" distL="114300" distR="114300" simplePos="0" relativeHeight="251660800" behindDoc="0" locked="0" layoutInCell="1" allowOverlap="1" wp14:anchorId="0B089CF5" wp14:editId="23E38C95">
                <wp:simplePos x="0" y="0"/>
                <wp:positionH relativeFrom="column">
                  <wp:posOffset>2039620</wp:posOffset>
                </wp:positionH>
                <wp:positionV relativeFrom="paragraph">
                  <wp:posOffset>5076190</wp:posOffset>
                </wp:positionV>
                <wp:extent cx="357505" cy="299085"/>
                <wp:effectExtent l="0" t="0" r="23495" b="24765"/>
                <wp:wrapNone/>
                <wp:docPr id="6143" name="Oval 6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299085"/>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3728F" id="Oval 6143" o:spid="_x0000_s1026" style="position:absolute;margin-left:160.6pt;margin-top:399.7pt;width:28.15pt;height:23.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" filled="f" strokecolor="red" strokeweight="1.5pt"/>
            </w:pict>
          </mc:Fallback>
        </mc:AlternateContent>
      </w:r>
      <w:r>
        <w:rPr>
          <w:noProof/>
          <w:lang w:eastAsia="en-US"/>
        </w:rPr>
        <mc:AlternateContent>
          <mc:Choice Requires="wps">
            <w:drawing>
              <wp:anchor distT="0" distB="0" distL="114300" distR="114300" simplePos="0" relativeHeight="251676160" behindDoc="0" locked="0" layoutInCell="1" allowOverlap="1" wp14:anchorId="3B725635" wp14:editId="6B94E3E7">
                <wp:simplePos x="0" y="0"/>
                <wp:positionH relativeFrom="column">
                  <wp:posOffset>2047240</wp:posOffset>
                </wp:positionH>
                <wp:positionV relativeFrom="paragraph">
                  <wp:posOffset>3852545</wp:posOffset>
                </wp:positionV>
                <wp:extent cx="357505" cy="299085"/>
                <wp:effectExtent l="0" t="0" r="23495" b="24765"/>
                <wp:wrapNone/>
                <wp:docPr id="6142" name="Oval 6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299085"/>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4E3160" id="Oval 6142" o:spid="_x0000_s1026" style="position:absolute;margin-left:161.2pt;margin-top:303.35pt;width:28.15pt;height:23.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" filled="f" strokecolor="red" strokeweight="1.5pt"/>
            </w:pict>
          </mc:Fallback>
        </mc:AlternateContent>
      </w:r>
      <w:r>
        <w:rPr>
          <w:noProof/>
          <w:lang w:eastAsia="en-US"/>
        </w:rPr>
        <mc:AlternateContent>
          <mc:Choice Requires="wps">
            <w:drawing>
              <wp:anchor distT="0" distB="0" distL="114300" distR="114300" simplePos="0" relativeHeight="251671040" behindDoc="0" locked="0" layoutInCell="1" allowOverlap="1" wp14:anchorId="494880C7" wp14:editId="49F80276">
                <wp:simplePos x="0" y="0"/>
                <wp:positionH relativeFrom="column">
                  <wp:posOffset>2029460</wp:posOffset>
                </wp:positionH>
                <wp:positionV relativeFrom="paragraph">
                  <wp:posOffset>2538730</wp:posOffset>
                </wp:positionV>
                <wp:extent cx="357505" cy="299085"/>
                <wp:effectExtent l="0" t="0" r="23495" b="24765"/>
                <wp:wrapNone/>
                <wp:docPr id="6141" name="Oval 6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299085"/>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957B2" id="Oval 6141" o:spid="_x0000_s1026" style="position:absolute;margin-left:159.8pt;margin-top:199.9pt;width:28.15pt;height:23.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" filled="f" strokecolor="red" strokeweight="1.5pt"/>
            </w:pict>
          </mc:Fallback>
        </mc:AlternateContent>
      </w:r>
      <w:r>
        <w:rPr>
          <w:noProof/>
          <w:lang w:eastAsia="en-US"/>
        </w:rPr>
        <mc:AlternateContent>
          <mc:Choice Requires="wps">
            <w:drawing>
              <wp:anchor distT="0" distB="0" distL="114300" distR="114300" simplePos="0" relativeHeight="251665920" behindDoc="0" locked="0" layoutInCell="1" allowOverlap="1" wp14:anchorId="5EA98FFB" wp14:editId="4A835849">
                <wp:simplePos x="0" y="0"/>
                <wp:positionH relativeFrom="column">
                  <wp:posOffset>2037715</wp:posOffset>
                </wp:positionH>
                <wp:positionV relativeFrom="paragraph">
                  <wp:posOffset>1339850</wp:posOffset>
                </wp:positionV>
                <wp:extent cx="357505" cy="299085"/>
                <wp:effectExtent l="0" t="0" r="23495" b="24765"/>
                <wp:wrapNone/>
                <wp:docPr id="6140" name="Oval 6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299085"/>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99BBA" id="Oval 6140" o:spid="_x0000_s1026" style="position:absolute;margin-left:160.45pt;margin-top:105.5pt;width:28.15pt;height:23.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" filled="f" strokecolor="red" strokeweight="1.5pt"/>
            </w:pict>
          </mc:Fallback>
        </mc:AlternateContent>
      </w:r>
      <w:r>
        <w:rPr>
          <w:noProof/>
          <w:lang w:eastAsia="en-US"/>
        </w:rPr>
        <mc:AlternateContent>
          <mc:Choice Requires="wps">
            <w:drawing>
              <wp:anchor distT="0" distB="0" distL="114300" distR="114300" simplePos="0" relativeHeight="251686400" behindDoc="0" locked="0" layoutInCell="1" allowOverlap="1" wp14:anchorId="2E426886" wp14:editId="2BDEC62E">
                <wp:simplePos x="0" y="0"/>
                <wp:positionH relativeFrom="column">
                  <wp:posOffset>604520</wp:posOffset>
                </wp:positionH>
                <wp:positionV relativeFrom="paragraph">
                  <wp:posOffset>702310</wp:posOffset>
                </wp:positionV>
                <wp:extent cx="839470" cy="173990"/>
                <wp:effectExtent l="0" t="0" r="17780" b="16510"/>
                <wp:wrapNone/>
                <wp:docPr id="6139" name="Oval 6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173990"/>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F74DC" id="Oval 6139" o:spid="_x0000_s1026" style="position:absolute;margin-left:47.6pt;margin-top:55.3pt;width:66.1pt;height:1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" filled="f" strokecolor="red" strokeweight="1.5pt"/>
            </w:pict>
          </mc:Fallback>
        </mc:AlternateContent>
      </w:r>
      <w:r>
        <w:rPr>
          <w:noProof/>
          <w:lang w:eastAsia="en-US"/>
        </w:rPr>
        <mc:AlternateContent>
          <mc:Choice Requires="wps">
            <w:drawing>
              <wp:anchor distT="0" distB="0" distL="114300" distR="114300" simplePos="0" relativeHeight="251691520" behindDoc="0" locked="0" layoutInCell="1" allowOverlap="1" wp14:anchorId="4800F8E3" wp14:editId="1C65AE80">
                <wp:simplePos x="0" y="0"/>
                <wp:positionH relativeFrom="column">
                  <wp:posOffset>594995</wp:posOffset>
                </wp:positionH>
                <wp:positionV relativeFrom="paragraph">
                  <wp:posOffset>1921510</wp:posOffset>
                </wp:positionV>
                <wp:extent cx="839470" cy="173990"/>
                <wp:effectExtent l="0" t="0" r="17780" b="16510"/>
                <wp:wrapNone/>
                <wp:docPr id="6138" name="Oval 6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173990"/>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419F49" id="Oval 6138" o:spid="_x0000_s1026" style="position:absolute;margin-left:46.85pt;margin-top:151.3pt;width:66.1pt;height:13.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" filled="f" strokecolor="red" strokeweight="1.5pt"/>
            </w:pict>
          </mc:Fallback>
        </mc:AlternateContent>
      </w:r>
      <w:r>
        <w:rPr>
          <w:noProof/>
          <w:lang w:eastAsia="en-US"/>
        </w:rPr>
        <mc:AlternateContent>
          <mc:Choice Requires="wps">
            <w:drawing>
              <wp:anchor distT="0" distB="0" distL="114300" distR="114300" simplePos="0" relativeHeight="251696640" behindDoc="0" locked="0" layoutInCell="1" allowOverlap="1" wp14:anchorId="39D68A06" wp14:editId="03E42B89">
                <wp:simplePos x="0" y="0"/>
                <wp:positionH relativeFrom="column">
                  <wp:posOffset>598170</wp:posOffset>
                </wp:positionH>
                <wp:positionV relativeFrom="paragraph">
                  <wp:posOffset>3214370</wp:posOffset>
                </wp:positionV>
                <wp:extent cx="839470" cy="173990"/>
                <wp:effectExtent l="0" t="0" r="17780" b="16510"/>
                <wp:wrapNone/>
                <wp:docPr id="6137" name="Oval 6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173990"/>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82D14" id="Oval 6137" o:spid="_x0000_s1026" style="position:absolute;margin-left:47.1pt;margin-top:253.1pt;width:66.1pt;height:13.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" filled="f" strokecolor="red" strokeweight="1.5pt"/>
            </w:pict>
          </mc:Fallback>
        </mc:AlternateContent>
      </w:r>
      <w:r>
        <w:rPr>
          <w:noProof/>
          <w:lang w:eastAsia="en-US"/>
        </w:rPr>
        <mc:AlternateContent>
          <mc:Choice Requires="wps">
            <w:drawing>
              <wp:anchor distT="0" distB="0" distL="114300" distR="114300" simplePos="0" relativeHeight="251681280" behindDoc="0" locked="0" layoutInCell="1" allowOverlap="1" wp14:anchorId="3B4E3D98" wp14:editId="6366E1BC">
                <wp:simplePos x="0" y="0"/>
                <wp:positionH relativeFrom="column">
                  <wp:posOffset>615315</wp:posOffset>
                </wp:positionH>
                <wp:positionV relativeFrom="paragraph">
                  <wp:posOffset>4448810</wp:posOffset>
                </wp:positionV>
                <wp:extent cx="839470" cy="173990"/>
                <wp:effectExtent l="0" t="0" r="17780" b="16510"/>
                <wp:wrapNone/>
                <wp:docPr id="6136" name="Oval 6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173990"/>
                        </a:xfrm>
                        <a:prstGeom prst="ellipse">
                          <a:avLst/>
                        </a:prstGeom>
                        <a:noFill/>
                        <a:ln w="1905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F08015" id="Oval 6136" o:spid="_x0000_s1026" style="position:absolute;margin-left:48.45pt;margin-top:350.3pt;width:66.1pt;height:13.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" filled="f" strokecolor="red" strokeweight="1.5pt"/>
            </w:pict>
          </mc:Fallback>
        </mc:AlternateContent>
      </w:r>
      <w:r w:rsidR="00CE3796">
        <w:rPr>
          <w:noProof/>
          <w:lang w:eastAsia="en-US"/>
        </w:rPr>
        <w:drawing>
          <wp:inline distT="0" distB="0" distL="0" distR="0" wp14:anchorId="178B710E" wp14:editId="7CEEE79F">
            <wp:extent cx="5486400" cy="5572125"/>
            <wp:effectExtent l="0" t="0" r="0" b="9525"/>
            <wp:docPr id="6135" name="Picture 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5572125"/>
                    </a:xfrm>
                    <a:prstGeom prst="rect">
                      <a:avLst/>
                    </a:prstGeom>
                    <a:noFill/>
                    <a:ln>
                      <a:noFill/>
                    </a:ln>
                  </pic:spPr>
                </pic:pic>
              </a:graphicData>
            </a:graphic>
          </wp:inline>
        </w:drawing>
      </w:r>
    </w:p>
    <w:p w14:paraId="3BC86A02" w14:textId="77777777" w:rsidR="00BF2253" w:rsidRDefault="00CE3796" w:rsidP="00BF2253">
      <w:pPr>
        <w:pStyle w:val="NormalAfterTable"/>
      </w:pPr>
      <w:r w:rsidRPr="00365C5B">
        <w:t>The user has the option to generate the timing for different settings for the Read/Write Margin. Default setting for these pins are “011”. By decreasing this value towards “000”, it is possible to speed up the read and write operations of the memory</w:t>
      </w:r>
      <w:r>
        <w:t>. As can be seen, at T_RWM = 001</w:t>
      </w:r>
      <w:r w:rsidRPr="00365C5B">
        <w:t>, worst case timing is 0.</w:t>
      </w:r>
      <w:r>
        <w:t>8116</w:t>
      </w:r>
      <w:r w:rsidRPr="00365C5B">
        <w:t>ns which when com</w:t>
      </w:r>
      <w:r>
        <w:t>pared to 1.0196ns at T_RWM = 100 is a 25.6</w:t>
      </w:r>
      <w:r w:rsidRPr="00365C5B">
        <w:t>% improvement.</w:t>
      </w:r>
    </w:p>
    <w:p w14:paraId="1297AF50" w14:textId="77777777" w:rsidR="00BF2253" w:rsidRDefault="00BF2253">
      <w:pPr>
        <w:tabs>
          <w:tab w:val="clear" w:pos="567"/>
          <w:tab w:val="clear" w:pos="1134"/>
          <w:tab w:val="clear" w:pos="1701"/>
          <w:tab w:val="clear" w:pos="2268"/>
          <w:tab w:val="clear" w:pos="2835"/>
          <w:tab w:val="clear" w:pos="3402"/>
          <w:tab w:val="clear" w:pos="3969"/>
          <w:tab w:val="clear" w:pos="4536"/>
        </w:tabs>
        <w:spacing w:before="0" w:after="0" w:line="240" w:lineRule="auto"/>
        <w:jc w:val="left"/>
      </w:pPr>
      <w:bookmarkStart w:id="399" w:name="_Toc107043833"/>
      <w:bookmarkStart w:id="400" w:name="_Toc107044724"/>
      <w:bookmarkStart w:id="401" w:name="_Toc219868986"/>
      <w:r>
        <w:br w:type="page"/>
      </w:r>
    </w:p>
    <w:p w14:paraId="602D48B5" w14:textId="34B7F347" w:rsidR="00CE3796" w:rsidRPr="00365C5B" w:rsidRDefault="00CE3796" w:rsidP="00BF2253">
      <w:pPr>
        <w:pStyle w:val="Heading1"/>
        <w:numPr>
          <w:ilvl w:val="0"/>
          <w:numId w:val="0"/>
        </w:numPr>
        <w:ind w:left="567" w:hanging="567"/>
        <w:jc w:val="center"/>
      </w:pPr>
      <w:bookmarkStart w:id="402" w:name="_Toc75782616"/>
      <w:r w:rsidRPr="00365C5B">
        <w:lastRenderedPageBreak/>
        <w:t xml:space="preserve">Appendix </w:t>
      </w:r>
      <w:r w:rsidR="00C74EF9" w:rsidRPr="00365C5B">
        <w:fldChar w:fldCharType="begin"/>
      </w:r>
      <w:r w:rsidRPr="00365C5B">
        <w:instrText xml:space="preserve"> SEQ Appendix \* ALPHABETIC </w:instrText>
      </w:r>
      <w:r w:rsidR="00C74EF9" w:rsidRPr="00365C5B">
        <w:fldChar w:fldCharType="separate"/>
      </w:r>
      <w:r w:rsidR="00BA1137">
        <w:rPr>
          <w:noProof/>
        </w:rPr>
        <w:t>F</w:t>
      </w:r>
      <w:r w:rsidR="00C74EF9" w:rsidRPr="00365C5B">
        <w:fldChar w:fldCharType="end"/>
      </w:r>
      <w:r w:rsidR="00EF0389">
        <w:t>:</w:t>
      </w:r>
      <w:r w:rsidRPr="00365C5B">
        <w:t xml:space="preserve"> Dolphin Technology Power Architecture</w:t>
      </w:r>
      <w:bookmarkEnd w:id="399"/>
      <w:bookmarkEnd w:id="400"/>
      <w:bookmarkEnd w:id="401"/>
      <w:bookmarkEnd w:id="402"/>
    </w:p>
    <w:p w14:paraId="444B2DE2" w14:textId="77777777" w:rsidR="00CE3796" w:rsidRPr="004E4F6D" w:rsidRDefault="00CE3796" w:rsidP="00CE3796">
      <w:pPr>
        <w:tabs>
          <w:tab w:val="left" w:pos="720"/>
          <w:tab w:val="left" w:leader="dot" w:pos="7200"/>
        </w:tabs>
        <w:rPr>
          <w:strike/>
          <w:szCs w:val="22"/>
        </w:rPr>
      </w:pPr>
      <w:r w:rsidRPr="004E4F6D">
        <w:rPr>
          <w:szCs w:val="22"/>
        </w:rPr>
        <w:t xml:space="preserve">Dolphin Technology offers compilers with and without redundancy option </w:t>
      </w:r>
      <w:proofErr w:type="spellStart"/>
      <w:r w:rsidRPr="004E4F6D">
        <w:rPr>
          <w:szCs w:val="22"/>
        </w:rPr>
        <w:t>RAMpiler</w:t>
      </w:r>
      <w:proofErr w:type="spellEnd"/>
      <w:r w:rsidRPr="004E4F6D">
        <w:rPr>
          <w:szCs w:val="22"/>
        </w:rPr>
        <w:t xml:space="preserve">++.  The </w:t>
      </w:r>
      <w:proofErr w:type="spellStart"/>
      <w:r w:rsidRPr="004E4F6D">
        <w:rPr>
          <w:szCs w:val="22"/>
        </w:rPr>
        <w:t>RAMpiler</w:t>
      </w:r>
      <w:proofErr w:type="spellEnd"/>
      <w:r w:rsidRPr="004E4F6D">
        <w:rPr>
          <w:szCs w:val="22"/>
        </w:rPr>
        <w:t>++ enables the user to generate memories with built</w:t>
      </w:r>
      <w:r w:rsidR="008F36D7">
        <w:rPr>
          <w:szCs w:val="22"/>
        </w:rPr>
        <w:t>-</w:t>
      </w:r>
      <w:r w:rsidRPr="004E4F6D">
        <w:rPr>
          <w:szCs w:val="22"/>
        </w:rPr>
        <w:t>in combinations of Row, Column, and Row/Column redundancies as well as no redundant blocks without area and speed penalty.  The purpose of this document is to provide guidelines for proper power hook</w:t>
      </w:r>
      <w:r w:rsidR="008F36D7">
        <w:rPr>
          <w:szCs w:val="22"/>
        </w:rPr>
        <w:t>-</w:t>
      </w:r>
      <w:r w:rsidRPr="004E4F6D">
        <w:rPr>
          <w:szCs w:val="22"/>
        </w:rPr>
        <w:t>up to these memories.</w:t>
      </w:r>
    </w:p>
    <w:p w14:paraId="132C00AF" w14:textId="77777777" w:rsidR="00CE3796" w:rsidRPr="00E061B0" w:rsidRDefault="00CE3796" w:rsidP="00CE3796">
      <w:pPr>
        <w:rPr>
          <w:b/>
          <w:szCs w:val="22"/>
        </w:rPr>
      </w:pPr>
      <w:r w:rsidRPr="000E3390">
        <w:rPr>
          <w:b/>
          <w:color w:val="0759FA"/>
          <w:szCs w:val="22"/>
        </w:rPr>
        <w:t>Dolphin Technology Power Architecture</w:t>
      </w:r>
    </w:p>
    <w:p w14:paraId="1A22FB4A" w14:textId="77777777" w:rsidR="00CE3796" w:rsidRPr="00BF2253" w:rsidRDefault="00CE3796" w:rsidP="00BF2253">
      <w:r w:rsidRPr="00BF2253">
        <w:t xml:space="preserve">Dolphin Technology’s </w:t>
      </w:r>
      <w:proofErr w:type="spellStart"/>
      <w:r w:rsidRPr="00BF2253">
        <w:t>RAMpiler</w:t>
      </w:r>
      <w:proofErr w:type="spellEnd"/>
      <w:r w:rsidRPr="00BF2253">
        <w:t xml:space="preserve"> family provides two power hook</w:t>
      </w:r>
      <w:r w:rsidR="008F36D7">
        <w:t>-</w:t>
      </w:r>
      <w:r w:rsidRPr="00BF2253">
        <w:t xml:space="preserve">up options.  The user can define whether the power to the macro is through power ring or it is through M4 hookup from the top by simply selecting the power ring option on the compiler.  </w:t>
      </w:r>
      <w:r w:rsidR="00BC23D6">
        <w:t>We</w:t>
      </w:r>
      <w:r w:rsidRPr="00BF2253">
        <w:t xml:space="preserve"> recommend connect</w:t>
      </w:r>
      <w:r w:rsidR="00BC23D6">
        <w:t xml:space="preserve">ing </w:t>
      </w:r>
      <w:r w:rsidRPr="00BF2253">
        <w:t xml:space="preserve">the power from the top rather than the power ring option.  In case of the power ring selection, the user can select which metal line (M1, M2, M3, M4) runs horizontal and which ones vertical as well as which is VDD and which layer is VSS.  If not checked, power pins (VDD/VSS) will be available on M4 which is already arrayed on top of the macro and can be used to provide sufficient power to different parts of the memory as required.  Following is the </w:t>
      </w:r>
      <w:proofErr w:type="spellStart"/>
      <w:r w:rsidRPr="00BF2253">
        <w:t>RAMpiler</w:t>
      </w:r>
      <w:proofErr w:type="spellEnd"/>
      <w:r w:rsidRPr="00BF2253">
        <w:t xml:space="preserve"> options related to power hook</w:t>
      </w:r>
      <w:r w:rsidR="00816174">
        <w:t>-</w:t>
      </w:r>
      <w:r w:rsidRPr="00BF2253">
        <w:t>up.</w:t>
      </w:r>
    </w:p>
    <w:p w14:paraId="4B0F04D2" w14:textId="77777777" w:rsidR="00CE3796" w:rsidRPr="004E4F6D"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Frequency: </w:t>
      </w:r>
      <w:r w:rsidR="00CE3796" w:rsidRPr="004E4F6D">
        <w:rPr>
          <w:szCs w:val="22"/>
        </w:rPr>
        <w:t>The user can specify the frequency of operation. It determines the width of the power ring. The power values reported in the data sheet are also dependent on the frequency of operation.</w:t>
      </w:r>
    </w:p>
    <w:p w14:paraId="1A38DC4F" w14:textId="77777777" w:rsidR="00CE3796" w:rsidRPr="004E4F6D" w:rsidRDefault="00695078"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Power Ring</w:t>
      </w:r>
      <w:r w:rsidR="00CE3796" w:rsidRPr="004E4F6D">
        <w:rPr>
          <w:szCs w:val="22"/>
        </w:rPr>
        <w:t>:  The user can select the power ring option.</w:t>
      </w:r>
    </w:p>
    <w:p w14:paraId="12688B62" w14:textId="77777777" w:rsidR="00CE3796" w:rsidRPr="004E4F6D" w:rsidRDefault="00695078"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Power Ring Overlap</w:t>
      </w:r>
      <w:r w:rsidR="00BF2253">
        <w:rPr>
          <w:szCs w:val="22"/>
        </w:rPr>
        <w:t xml:space="preserve">: </w:t>
      </w:r>
      <w:r w:rsidR="00CE3796" w:rsidRPr="004E4F6D">
        <w:rPr>
          <w:szCs w:val="22"/>
        </w:rPr>
        <w:t>The user can select whether he wants a power ring with overlapped metal lines for VDD and VSS or non-overlapped metal line for VDD and VSS.</w:t>
      </w:r>
    </w:p>
    <w:p w14:paraId="4FB7E96B" w14:textId="77777777" w:rsidR="00CE3796" w:rsidRPr="004E4F6D"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H-VDD: </w:t>
      </w:r>
      <w:r w:rsidR="00CE3796" w:rsidRPr="004E4F6D">
        <w:rPr>
          <w:szCs w:val="22"/>
        </w:rPr>
        <w:t>The user can select the metal</w:t>
      </w:r>
      <w:r w:rsidR="00203859">
        <w:rPr>
          <w:szCs w:val="22"/>
        </w:rPr>
        <w:t xml:space="preserve"> </w:t>
      </w:r>
      <w:r w:rsidR="00CE3796" w:rsidRPr="004E4F6D">
        <w:rPr>
          <w:szCs w:val="22"/>
        </w:rPr>
        <w:t>(</w:t>
      </w:r>
      <w:r w:rsidR="008A0280">
        <w:rPr>
          <w:szCs w:val="22"/>
        </w:rPr>
        <w:t>METAL1, METAL2, METAL3,</w:t>
      </w:r>
      <w:r w:rsidR="00203859">
        <w:rPr>
          <w:szCs w:val="22"/>
        </w:rPr>
        <w:t xml:space="preserve"> METAL4)</w:t>
      </w:r>
      <w:r w:rsidR="00CE3796" w:rsidRPr="004E4F6D">
        <w:rPr>
          <w:szCs w:val="22"/>
        </w:rPr>
        <w:t xml:space="preserve"> for top and bottom VDD when the power ring option is selected.</w:t>
      </w:r>
    </w:p>
    <w:p w14:paraId="5D829E43" w14:textId="77777777" w:rsidR="00CE3796" w:rsidRPr="004E4F6D"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H-VSS: </w:t>
      </w:r>
      <w:r w:rsidR="00CE3796" w:rsidRPr="004E4F6D">
        <w:rPr>
          <w:szCs w:val="22"/>
        </w:rPr>
        <w:t>The user can select the metal</w:t>
      </w:r>
      <w:r w:rsidR="00203859">
        <w:rPr>
          <w:szCs w:val="22"/>
        </w:rPr>
        <w:t xml:space="preserve"> </w:t>
      </w:r>
      <w:r w:rsidR="00CE3796" w:rsidRPr="004E4F6D">
        <w:rPr>
          <w:szCs w:val="22"/>
        </w:rPr>
        <w:t>(</w:t>
      </w:r>
      <w:r w:rsidR="00DE6E35">
        <w:rPr>
          <w:szCs w:val="22"/>
        </w:rPr>
        <w:t>METAL1, METAL2, METAL3</w:t>
      </w:r>
      <w:r w:rsidR="008A0280">
        <w:rPr>
          <w:szCs w:val="22"/>
        </w:rPr>
        <w:t>,</w:t>
      </w:r>
      <w:r w:rsidR="006D523B">
        <w:rPr>
          <w:szCs w:val="22"/>
        </w:rPr>
        <w:t xml:space="preserve"> </w:t>
      </w:r>
      <w:r w:rsidR="00203859">
        <w:rPr>
          <w:szCs w:val="22"/>
        </w:rPr>
        <w:t>METAL4)</w:t>
      </w:r>
      <w:r w:rsidR="00CE3796" w:rsidRPr="004E4F6D">
        <w:rPr>
          <w:szCs w:val="22"/>
        </w:rPr>
        <w:t xml:space="preserve"> for top and bottom VDD when the power ring option is selected.</w:t>
      </w:r>
    </w:p>
    <w:p w14:paraId="76FE5BDC" w14:textId="77777777" w:rsidR="00CE3796" w:rsidRPr="004E4F6D"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V-VDD: </w:t>
      </w:r>
      <w:r w:rsidR="00CE3796" w:rsidRPr="004E4F6D">
        <w:rPr>
          <w:szCs w:val="22"/>
        </w:rPr>
        <w:t xml:space="preserve">The user can select the </w:t>
      </w:r>
      <w:r w:rsidR="00203859" w:rsidRPr="004E4F6D">
        <w:rPr>
          <w:szCs w:val="22"/>
        </w:rPr>
        <w:t>metal (</w:t>
      </w:r>
      <w:r w:rsidR="00DE6E35">
        <w:rPr>
          <w:szCs w:val="22"/>
        </w:rPr>
        <w:t>METAL1, METAL2, METAL3</w:t>
      </w:r>
      <w:r w:rsidR="008A0280">
        <w:rPr>
          <w:szCs w:val="22"/>
        </w:rPr>
        <w:t>,</w:t>
      </w:r>
      <w:r w:rsidR="006D523B">
        <w:rPr>
          <w:szCs w:val="22"/>
        </w:rPr>
        <w:t xml:space="preserve"> </w:t>
      </w:r>
      <w:r w:rsidR="00203859">
        <w:rPr>
          <w:szCs w:val="22"/>
        </w:rPr>
        <w:t>METAL4)</w:t>
      </w:r>
      <w:r w:rsidR="00CE3796" w:rsidRPr="004E4F6D">
        <w:rPr>
          <w:szCs w:val="22"/>
        </w:rPr>
        <w:t xml:space="preserve"> for left and right VDD when the power ring option is selected. </w:t>
      </w:r>
    </w:p>
    <w:p w14:paraId="1716F9DD" w14:textId="77777777" w:rsidR="00CE3796" w:rsidRPr="004E4F6D"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 V-VSS: </w:t>
      </w:r>
      <w:r w:rsidR="00CE3796" w:rsidRPr="004E4F6D">
        <w:rPr>
          <w:szCs w:val="22"/>
        </w:rPr>
        <w:t xml:space="preserve">The user can select the </w:t>
      </w:r>
      <w:r w:rsidR="00203859" w:rsidRPr="004E4F6D">
        <w:rPr>
          <w:szCs w:val="22"/>
        </w:rPr>
        <w:t>metal (</w:t>
      </w:r>
      <w:r w:rsidR="00CE3796" w:rsidRPr="004E4F6D">
        <w:rPr>
          <w:szCs w:val="22"/>
        </w:rPr>
        <w:t>M</w:t>
      </w:r>
      <w:r w:rsidR="00DE6E35">
        <w:rPr>
          <w:szCs w:val="22"/>
        </w:rPr>
        <w:t>ETAL1, METAL2, METAL3</w:t>
      </w:r>
      <w:r w:rsidR="008A0280">
        <w:rPr>
          <w:szCs w:val="22"/>
        </w:rPr>
        <w:t>,</w:t>
      </w:r>
      <w:r w:rsidR="006D523B">
        <w:rPr>
          <w:szCs w:val="22"/>
        </w:rPr>
        <w:t xml:space="preserve"> </w:t>
      </w:r>
      <w:r w:rsidR="00203859">
        <w:rPr>
          <w:szCs w:val="22"/>
        </w:rPr>
        <w:t xml:space="preserve">METAL4) </w:t>
      </w:r>
      <w:r w:rsidR="00CE3796" w:rsidRPr="004E4F6D">
        <w:rPr>
          <w:szCs w:val="22"/>
        </w:rPr>
        <w:t>for left and right VDD when the power ring option is selected.</w:t>
      </w:r>
    </w:p>
    <w:p w14:paraId="677C5F56" w14:textId="77777777" w:rsidR="00CE3796" w:rsidRPr="004E4F6D"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 Pins: </w:t>
      </w:r>
      <w:r w:rsidR="00CE3796" w:rsidRPr="004E4F6D">
        <w:rPr>
          <w:szCs w:val="22"/>
        </w:rPr>
        <w:t>The user can select the metal</w:t>
      </w:r>
      <w:r w:rsidR="00203859">
        <w:rPr>
          <w:szCs w:val="22"/>
        </w:rPr>
        <w:t xml:space="preserve"> </w:t>
      </w:r>
      <w:r w:rsidR="00CE3796" w:rsidRPr="004E4F6D">
        <w:rPr>
          <w:szCs w:val="22"/>
        </w:rPr>
        <w:t>(METAL1, METAL2</w:t>
      </w:r>
      <w:r w:rsidR="008A0280">
        <w:rPr>
          <w:szCs w:val="22"/>
        </w:rPr>
        <w:t>,</w:t>
      </w:r>
      <w:r w:rsidR="00203859">
        <w:rPr>
          <w:szCs w:val="22"/>
        </w:rPr>
        <w:t xml:space="preserve"> METAL3) for the input /output</w:t>
      </w:r>
      <w:r w:rsidR="00CE3796" w:rsidRPr="004E4F6D">
        <w:rPr>
          <w:szCs w:val="22"/>
        </w:rPr>
        <w:t xml:space="preserve"> pins.  </w:t>
      </w:r>
      <w:r w:rsidR="00203859">
        <w:rPr>
          <w:szCs w:val="22"/>
        </w:rPr>
        <w:t xml:space="preserve"> </w:t>
      </w:r>
    </w:p>
    <w:p w14:paraId="29624E18" w14:textId="77777777" w:rsidR="00CE3796" w:rsidRDefault="00BF2253" w:rsidP="003C540C">
      <w:pPr>
        <w:numPr>
          <w:ilvl w:val="0"/>
          <w:numId w:val="8"/>
        </w:numPr>
        <w:tabs>
          <w:tab w:val="clear" w:pos="567"/>
          <w:tab w:val="clear" w:pos="1134"/>
          <w:tab w:val="clear" w:pos="1701"/>
          <w:tab w:val="clear" w:pos="2268"/>
          <w:tab w:val="clear" w:pos="2835"/>
          <w:tab w:val="clear" w:pos="3402"/>
          <w:tab w:val="clear" w:pos="3969"/>
          <w:tab w:val="clear" w:pos="4536"/>
        </w:tabs>
        <w:spacing w:before="0" w:after="0"/>
        <w:rPr>
          <w:szCs w:val="22"/>
        </w:rPr>
      </w:pPr>
      <w:r>
        <w:rPr>
          <w:szCs w:val="22"/>
        </w:rPr>
        <w:t xml:space="preserve"> </w:t>
      </w:r>
      <w:r w:rsidR="00695078">
        <w:rPr>
          <w:szCs w:val="22"/>
        </w:rPr>
        <w:t>Stretch Pins</w:t>
      </w:r>
      <w:r>
        <w:rPr>
          <w:szCs w:val="22"/>
        </w:rPr>
        <w:t xml:space="preserve">: </w:t>
      </w:r>
      <w:r w:rsidR="00CE3796" w:rsidRPr="004E4F6D">
        <w:rPr>
          <w:szCs w:val="22"/>
        </w:rPr>
        <w:t>The user can select if he/she wants to stretch the pins to the edge of the power ring. This option can be selected only if there is power ring.</w:t>
      </w:r>
    </w:p>
    <w:p w14:paraId="3B5ABF1E" w14:textId="6D84B0D9" w:rsidR="00CE3796" w:rsidRPr="005703DE" w:rsidRDefault="00CE3796" w:rsidP="00BF2253">
      <w:r w:rsidRPr="004E4F6D">
        <w:t>The SRAM block can be viewed as four separate parts:  I/O, Control, X decoder and SRAM cell</w:t>
      </w:r>
      <w:r w:rsidR="00BF2253">
        <w:t xml:space="preserve"> section as outlined in </w:t>
      </w:r>
      <w:r w:rsidR="00C74EF9">
        <w:fldChar w:fldCharType="begin"/>
      </w:r>
      <w:r w:rsidR="00BF2253">
        <w:instrText xml:space="preserve"> REF _Ref356229278 \h </w:instrText>
      </w:r>
      <w:r w:rsidR="00C74EF9">
        <w:fldChar w:fldCharType="separate"/>
      </w:r>
      <w:r w:rsidR="00BA1137" w:rsidRPr="004E4F6D">
        <w:t xml:space="preserve">Figure </w:t>
      </w:r>
      <w:r w:rsidR="00BA1137">
        <w:rPr>
          <w:noProof/>
        </w:rPr>
        <w:t>19</w:t>
      </w:r>
      <w:r w:rsidR="00C74EF9">
        <w:fldChar w:fldCharType="end"/>
      </w:r>
      <w:r w:rsidRPr="004E4F6D">
        <w:t>.</w:t>
      </w:r>
    </w:p>
    <w:p w14:paraId="2362B7EB" w14:textId="77777777" w:rsidR="00F8793C" w:rsidRDefault="00F95326" w:rsidP="00BF2253">
      <w:pPr>
        <w:jc w:val="center"/>
        <w:rPr>
          <w:szCs w:val="22"/>
        </w:rPr>
      </w:pPr>
      <w:r>
        <w:object w:dxaOrig="12781" w:dyaOrig="5940" w14:anchorId="613FE923">
          <v:shape id="_x0000_i1044" type="#_x0000_t75" style="width:438pt;height:204pt" o:ole="">
            <v:imagedata r:id="rId119" o:title=""/>
          </v:shape>
          <o:OLEObject Type="Embed" ProgID="Visio.Drawing.15" ShapeID="_x0000_i1044" DrawAspect="Content" ObjectID="_1686401486" r:id="rId120"/>
        </w:object>
      </w:r>
    </w:p>
    <w:p w14:paraId="1D3679EE" w14:textId="6F824FE7" w:rsidR="00BF2253" w:rsidRDefault="00BF2253" w:rsidP="00F635AC">
      <w:pPr>
        <w:pStyle w:val="Caption"/>
      </w:pPr>
      <w:bookmarkStart w:id="403" w:name="_Ref356229278"/>
      <w:bookmarkStart w:id="404" w:name="_Toc332992148"/>
      <w:bookmarkStart w:id="405" w:name="_Toc75782635"/>
      <w:r w:rsidRPr="004E4F6D">
        <w:t xml:space="preserve">Figure </w:t>
      </w:r>
      <w:r w:rsidR="00C74EF9">
        <w:fldChar w:fldCharType="begin"/>
      </w:r>
      <w:r w:rsidR="002B71F0">
        <w:instrText xml:space="preserve"> SEQ Figure \* ARABIC </w:instrText>
      </w:r>
      <w:r w:rsidR="00C74EF9">
        <w:fldChar w:fldCharType="separate"/>
      </w:r>
      <w:r w:rsidR="00BA1137">
        <w:rPr>
          <w:noProof/>
        </w:rPr>
        <w:t>19</w:t>
      </w:r>
      <w:r w:rsidR="00C74EF9">
        <w:rPr>
          <w:noProof/>
        </w:rPr>
        <w:fldChar w:fldCharType="end"/>
      </w:r>
      <w:bookmarkEnd w:id="403"/>
      <w:r>
        <w:t>.</w:t>
      </w:r>
      <w:r w:rsidRPr="004E4F6D">
        <w:t xml:space="preserve"> Dolphin Technology Memory Block Structure</w:t>
      </w:r>
      <w:bookmarkEnd w:id="404"/>
      <w:bookmarkEnd w:id="405"/>
    </w:p>
    <w:p w14:paraId="4DF064D8" w14:textId="789DF0C6" w:rsidR="00BF2253" w:rsidRDefault="00BF2253" w:rsidP="00E2799B">
      <w:r w:rsidRPr="00BF2253">
        <w:t>Considering the diagram of</w:t>
      </w:r>
      <w:r>
        <w:t xml:space="preserve"> </w:t>
      </w:r>
      <w:r w:rsidR="00C74EF9">
        <w:fldChar w:fldCharType="begin"/>
      </w:r>
      <w:r>
        <w:instrText xml:space="preserve"> REF _Ref356229278 \h </w:instrText>
      </w:r>
      <w:r w:rsidR="00C74EF9">
        <w:fldChar w:fldCharType="separate"/>
      </w:r>
      <w:r w:rsidR="00BA1137" w:rsidRPr="004E4F6D">
        <w:t xml:space="preserve">Figure </w:t>
      </w:r>
      <w:r w:rsidR="00BA1137">
        <w:rPr>
          <w:noProof/>
        </w:rPr>
        <w:t>19</w:t>
      </w:r>
      <w:r w:rsidR="00C74EF9">
        <w:fldChar w:fldCharType="end"/>
      </w:r>
      <w:r w:rsidRPr="00BF2253">
        <w:t xml:space="preserve">, any given structure will have either power ring surrounding the block or pins provided for power connection to the macro from the top.  Since the power ring power connection is simply connecting to the metal ring, this document will mainly outline the proper power connection to the macro from the top to M4 as outlined in </w:t>
      </w:r>
      <w:r w:rsidR="00C74EF9">
        <w:rPr>
          <w:highlight w:val="yellow"/>
        </w:rPr>
        <w:fldChar w:fldCharType="begin"/>
      </w:r>
      <w:r w:rsidR="009F7A4A">
        <w:instrText xml:space="preserve"> REF _Ref356285554 \h </w:instrText>
      </w:r>
      <w:r w:rsidR="00C74EF9">
        <w:rPr>
          <w:highlight w:val="yellow"/>
        </w:rPr>
      </w:r>
      <w:r w:rsidR="00C74EF9">
        <w:rPr>
          <w:highlight w:val="yellow"/>
        </w:rPr>
        <w:fldChar w:fldCharType="separate"/>
      </w:r>
      <w:r w:rsidR="00BA1137">
        <w:t xml:space="preserve">Figure </w:t>
      </w:r>
      <w:r w:rsidR="00BA1137">
        <w:rPr>
          <w:noProof/>
        </w:rPr>
        <w:t>20</w:t>
      </w:r>
      <w:r w:rsidR="00C74EF9">
        <w:rPr>
          <w:highlight w:val="yellow"/>
        </w:rPr>
        <w:fldChar w:fldCharType="end"/>
      </w:r>
      <w:r w:rsidR="009F7A4A">
        <w:t xml:space="preserve">. </w:t>
      </w:r>
      <w:r w:rsidRPr="00BF2253">
        <w:t>Please note that all dimensions are exaggerated and the VDD/VSS M4 positions can be different for each compiler</w:t>
      </w:r>
      <w:r w:rsidR="009F7A4A">
        <w:t xml:space="preserve">. </w:t>
      </w:r>
      <w:r w:rsidRPr="00BF2253">
        <w:t>The purpose of the figure is to provide a basic visual scenario.</w:t>
      </w:r>
    </w:p>
    <w:p w14:paraId="1A5993F4" w14:textId="77777777" w:rsidR="00BF2253" w:rsidRDefault="00E2799B" w:rsidP="00BF2253">
      <w:pPr>
        <w:keepNext/>
        <w:jc w:val="center"/>
      </w:pPr>
      <w:r>
        <w:object w:dxaOrig="15466" w:dyaOrig="8431" w14:anchorId="6BDFC3D8">
          <v:shape id="_x0000_i1045" type="#_x0000_t75" style="width:540pt;height:256.5pt" o:ole="">
            <v:imagedata r:id="rId121" o:title=""/>
          </v:shape>
          <o:OLEObject Type="Embed" ProgID="Visio.Drawing.15" ShapeID="_x0000_i1045" DrawAspect="Content" ObjectID="_1686401487" r:id="rId122"/>
        </w:object>
      </w:r>
    </w:p>
    <w:p w14:paraId="798DB72D" w14:textId="588811E5" w:rsidR="00BF2253" w:rsidRDefault="00BF2253" w:rsidP="00F635AC">
      <w:pPr>
        <w:pStyle w:val="Caption"/>
      </w:pPr>
      <w:bookmarkStart w:id="406" w:name="_Ref356285554"/>
      <w:bookmarkStart w:id="407" w:name="_Toc75782636"/>
      <w:r>
        <w:t xml:space="preserve">Figure </w:t>
      </w:r>
      <w:r w:rsidR="00C74EF9">
        <w:fldChar w:fldCharType="begin"/>
      </w:r>
      <w:r w:rsidR="002B71F0">
        <w:instrText xml:space="preserve"> SEQ Figure \* ARABIC </w:instrText>
      </w:r>
      <w:r w:rsidR="00C74EF9">
        <w:fldChar w:fldCharType="separate"/>
      </w:r>
      <w:r w:rsidR="00BA1137">
        <w:rPr>
          <w:noProof/>
        </w:rPr>
        <w:t>20</w:t>
      </w:r>
      <w:r w:rsidR="00C74EF9">
        <w:rPr>
          <w:noProof/>
        </w:rPr>
        <w:fldChar w:fldCharType="end"/>
      </w:r>
      <w:bookmarkEnd w:id="406"/>
      <w:r>
        <w:t xml:space="preserve">. </w:t>
      </w:r>
      <w:r w:rsidRPr="004178BA">
        <w:t xml:space="preserve">Dolphin Technology’s Power </w:t>
      </w:r>
      <w:r w:rsidR="00EF0389">
        <w:t>S</w:t>
      </w:r>
      <w:r w:rsidRPr="004178BA">
        <w:t xml:space="preserve">trap </w:t>
      </w:r>
      <w:r w:rsidR="00EF0389">
        <w:t>S</w:t>
      </w:r>
      <w:r w:rsidRPr="004178BA">
        <w:t>cheme</w:t>
      </w:r>
      <w:bookmarkEnd w:id="407"/>
    </w:p>
    <w:p w14:paraId="4CB93AC0" w14:textId="77777777" w:rsidR="00BF2253" w:rsidRPr="00BF2253" w:rsidRDefault="00BF2253" w:rsidP="00BF2253">
      <w:r w:rsidRPr="00BF2253">
        <w:lastRenderedPageBreak/>
        <w:t>When the power ring option is off, the M4 VDD/VSS will have pins that can be picked up by M5.  T</w:t>
      </w:r>
      <w:r w:rsidR="007C0414">
        <w:t>he height of the I/O is about 20</w:t>
      </w:r>
      <w:r w:rsidRPr="00BF2253">
        <w:t>um depending on the memory block and needs the most power pick</w:t>
      </w:r>
      <w:r w:rsidR="004B72DC">
        <w:t>-</w:t>
      </w:r>
      <w:r w:rsidRPr="00BF2253">
        <w:t xml:space="preserve">up from the top.  </w:t>
      </w:r>
      <w:r w:rsidR="00161928">
        <w:t>We</w:t>
      </w:r>
      <w:r w:rsidRPr="00BF2253">
        <w:t xml:space="preserve"> recommend at least two pick</w:t>
      </w:r>
      <w:r w:rsidR="00161928">
        <w:t xml:space="preserve"> </w:t>
      </w:r>
      <w:r w:rsidRPr="00BF2253">
        <w:t>up per line in this region. The control section is the second most important region as far as proper power connection is concerned and need to have multiple connections of VDD/VSS.  In the SRAM area, some power connection will be sufficient since the memory cells receive their power from t</w:t>
      </w:r>
      <w:r w:rsidR="00695078">
        <w:t xml:space="preserve">he bottom and control section. </w:t>
      </w:r>
      <w:r w:rsidRPr="00BF2253">
        <w:t>In order to satisfy bound</w:t>
      </w:r>
      <w:r w:rsidR="00695078">
        <w:t>a</w:t>
      </w:r>
      <w:r w:rsidRPr="00BF2253">
        <w:t>ry condition, complete VSS ring is provided on the top, botto</w:t>
      </w:r>
      <w:r w:rsidR="00695078">
        <w:t xml:space="preserve">m, and sides of the SRAM area. </w:t>
      </w:r>
      <w:r w:rsidRPr="00BF2253">
        <w:t xml:space="preserve">Following is the </w:t>
      </w:r>
      <w:proofErr w:type="spellStart"/>
      <w:r w:rsidRPr="00BF2253">
        <w:t>break</w:t>
      </w:r>
      <w:r w:rsidR="00161928">
        <w:t xml:space="preserve"> </w:t>
      </w:r>
      <w:r w:rsidRPr="00BF2253">
        <w:t>down</w:t>
      </w:r>
      <w:proofErr w:type="spellEnd"/>
      <w:r w:rsidRPr="00BF2253">
        <w:t xml:space="preserve"> of the % power consumed for different regions for the two M5 and M6 connection options.</w:t>
      </w:r>
    </w:p>
    <w:p w14:paraId="790FA5E6" w14:textId="77777777" w:rsidR="00BF2253" w:rsidRDefault="00BF2253" w:rsidP="00BF2253">
      <w:pPr>
        <w:rPr>
          <w:szCs w:val="22"/>
        </w:rPr>
      </w:pPr>
      <w:r>
        <w:rPr>
          <w:szCs w:val="22"/>
        </w:rPr>
        <w:t>P</w:t>
      </w:r>
      <w:r w:rsidRPr="004178BA">
        <w:rPr>
          <w:szCs w:val="22"/>
        </w:rPr>
        <w:t>ower connection is made based on the following diagram.</w:t>
      </w:r>
      <w:r w:rsidR="008B1797" w:rsidRPr="008B1797">
        <w:rPr>
          <w:szCs w:val="22"/>
        </w:rPr>
        <w:t xml:space="preserve"> </w:t>
      </w:r>
      <w:r w:rsidR="008B1797" w:rsidRPr="004178BA">
        <w:rPr>
          <w:szCs w:val="22"/>
        </w:rPr>
        <w:t>Use a layer of horizontal metal to tap to our top level metal 4 first.</w:t>
      </w:r>
    </w:p>
    <w:p w14:paraId="685C53B3" w14:textId="77777777" w:rsidR="00BF2253" w:rsidRDefault="00E2799B" w:rsidP="00BF2253">
      <w:pPr>
        <w:jc w:val="center"/>
      </w:pPr>
      <w:r>
        <w:object w:dxaOrig="13831" w:dyaOrig="5940" w14:anchorId="02693766">
          <v:shape id="_x0000_i1046" type="#_x0000_t75" style="width:539.25pt;height:208.5pt" o:ole="">
            <v:imagedata r:id="rId123" o:title=""/>
          </v:shape>
          <o:OLEObject Type="Embed" ProgID="Visio.Drawing.15" ShapeID="_x0000_i1046" DrawAspect="Content" ObjectID="_1686401488" r:id="rId124"/>
        </w:object>
      </w:r>
    </w:p>
    <w:p w14:paraId="3903F0A4" w14:textId="77777777" w:rsidR="00BF2253" w:rsidRPr="004178BA" w:rsidRDefault="00BF2253" w:rsidP="00BF2253">
      <w:pPr>
        <w:rPr>
          <w:szCs w:val="22"/>
        </w:rPr>
      </w:pPr>
      <w:r w:rsidRPr="004178BA">
        <w:rPr>
          <w:szCs w:val="22"/>
        </w:rPr>
        <w:t>Then use a vertical layer to tap to the horizontal metal.</w:t>
      </w:r>
    </w:p>
    <w:p w14:paraId="67338BA8" w14:textId="77777777" w:rsidR="005C07FC" w:rsidRDefault="00E2799B" w:rsidP="003E2119">
      <w:pPr>
        <w:jc w:val="center"/>
      </w:pPr>
      <w:r>
        <w:object w:dxaOrig="12961" w:dyaOrig="6511" w14:anchorId="197EF656">
          <v:shape id="_x0000_i1047" type="#_x0000_t75" style="width:540pt;height:233.25pt" o:ole="">
            <v:imagedata r:id="rId125" o:title=""/>
          </v:shape>
          <o:OLEObject Type="Embed" ProgID="Visio.Drawing.15" ShapeID="_x0000_i1047" DrawAspect="Content" ObjectID="_1686401489" r:id="rId126"/>
        </w:object>
      </w:r>
    </w:p>
    <w:p w14:paraId="3F81A232" w14:textId="77777777" w:rsidR="00BF2253" w:rsidRPr="008E251A" w:rsidRDefault="00BF2253" w:rsidP="008E251A">
      <w:pPr>
        <w:pStyle w:val="NormalAfterTable"/>
        <w:rPr>
          <w:b/>
        </w:rPr>
      </w:pPr>
      <w:r w:rsidRPr="000E3390">
        <w:rPr>
          <w:b/>
          <w:color w:val="0759FA"/>
        </w:rPr>
        <w:lastRenderedPageBreak/>
        <w:t>Multiple Block Placement Methodology (Tiling)</w:t>
      </w:r>
    </w:p>
    <w:p w14:paraId="6B381CCC" w14:textId="2A7DCAD0" w:rsidR="00BF2253" w:rsidRPr="00492F11" w:rsidRDefault="00BF2253" w:rsidP="008E251A">
      <w:r w:rsidRPr="00492F11">
        <w:t xml:space="preserve">In case the design requires larger blocks than the maximum allowed by the compiler, smaller configurations are used to create the desired block.  By tiling the memories, one can either benefit in speed or achieve the density requirement.  </w:t>
      </w:r>
      <w:r w:rsidR="00C74EF9">
        <w:fldChar w:fldCharType="begin"/>
      </w:r>
      <w:r w:rsidR="00AD1220">
        <w:instrText xml:space="preserve"> REF _Ref356226660 \h </w:instrText>
      </w:r>
      <w:r w:rsidR="00C74EF9">
        <w:fldChar w:fldCharType="separate"/>
      </w:r>
      <w:r w:rsidR="00BA1137" w:rsidRPr="00365C5B">
        <w:t xml:space="preserve">Figure </w:t>
      </w:r>
      <w:r w:rsidR="00BA1137">
        <w:rPr>
          <w:noProof/>
        </w:rPr>
        <w:t>14</w:t>
      </w:r>
      <w:r w:rsidR="00C74EF9">
        <w:fldChar w:fldCharType="end"/>
      </w:r>
      <w:r w:rsidR="00AD1220">
        <w:t xml:space="preserve"> </w:t>
      </w:r>
      <w:r w:rsidRPr="00492F11">
        <w:t>outlines a couple of sample block placement for tiling memory blocks.</w:t>
      </w:r>
    </w:p>
    <w:p w14:paraId="62B5A6A2" w14:textId="77777777" w:rsidR="00BF2253" w:rsidRPr="000D0084" w:rsidRDefault="00BF2253" w:rsidP="00BF2253">
      <w:pPr>
        <w:rPr>
          <w:b/>
          <w:szCs w:val="22"/>
        </w:rPr>
      </w:pPr>
      <w:r w:rsidRPr="000E3390">
        <w:rPr>
          <w:b/>
          <w:color w:val="0759FA"/>
          <w:szCs w:val="22"/>
        </w:rPr>
        <w:t>Optimizing for Area</w:t>
      </w:r>
    </w:p>
    <w:p w14:paraId="6DC67DAC" w14:textId="77777777" w:rsidR="00BF2253" w:rsidRPr="000D0084" w:rsidRDefault="00BF2253" w:rsidP="00BF2253">
      <w:pPr>
        <w:rPr>
          <w:szCs w:val="22"/>
        </w:rPr>
      </w:pPr>
      <w:r w:rsidRPr="000D0084">
        <w:rPr>
          <w:szCs w:val="22"/>
        </w:rPr>
        <w:t>Optimizing for area is achieved by making any of the tile elements as large as possible to reduce the total number of instances. The total amount of area used by peripheral circuitry is reduced hence achieving smaller overall size of the block. Also, the total overhead for redundancy is reduced as well.</w:t>
      </w:r>
    </w:p>
    <w:p w14:paraId="72D0341B" w14:textId="77777777" w:rsidR="00BF2253" w:rsidRPr="000D0084" w:rsidRDefault="00BF2253" w:rsidP="00BF2253">
      <w:pPr>
        <w:rPr>
          <w:b/>
          <w:szCs w:val="22"/>
        </w:rPr>
      </w:pPr>
      <w:r w:rsidRPr="000E3390">
        <w:rPr>
          <w:b/>
          <w:color w:val="0759FA"/>
          <w:szCs w:val="22"/>
        </w:rPr>
        <w:t xml:space="preserve">Optimizing for </w:t>
      </w:r>
      <w:r w:rsidR="00EF0389">
        <w:rPr>
          <w:b/>
          <w:color w:val="0759FA"/>
          <w:szCs w:val="22"/>
        </w:rPr>
        <w:t>P</w:t>
      </w:r>
      <w:r w:rsidRPr="000E3390">
        <w:rPr>
          <w:b/>
          <w:color w:val="0759FA"/>
          <w:szCs w:val="22"/>
        </w:rPr>
        <w:t xml:space="preserve">ower and </w:t>
      </w:r>
      <w:r w:rsidR="00EF0389">
        <w:rPr>
          <w:b/>
          <w:color w:val="0759FA"/>
          <w:szCs w:val="22"/>
        </w:rPr>
        <w:t>P</w:t>
      </w:r>
      <w:r w:rsidRPr="000E3390">
        <w:rPr>
          <w:b/>
          <w:color w:val="0759FA"/>
          <w:szCs w:val="22"/>
        </w:rPr>
        <w:t>erformance</w:t>
      </w:r>
    </w:p>
    <w:p w14:paraId="386BDD21" w14:textId="77777777" w:rsidR="00BF2253" w:rsidRPr="000D0084" w:rsidRDefault="00BF2253" w:rsidP="00BF2253">
      <w:pPr>
        <w:rPr>
          <w:szCs w:val="22"/>
        </w:rPr>
      </w:pPr>
      <w:r w:rsidRPr="000D0084">
        <w:rPr>
          <w:szCs w:val="22"/>
        </w:rPr>
        <w:t xml:space="preserve">Optimizing for speed is done by using shorter or shallower memory blocks for the tiles. This will add to the total number of instances and makes the overall block size higher at the expense of area. One positive side effect of this is that the total dynamic power for the block is also reduced. Optimizing for power is simply achieved by using more tiles and only turning one on at a time. The most optimized tiles are always the </w:t>
      </w:r>
      <w:r w:rsidR="00161928">
        <w:rPr>
          <w:szCs w:val="22"/>
        </w:rPr>
        <w:t xml:space="preserve">most </w:t>
      </w:r>
      <w:r w:rsidRPr="000D0084">
        <w:rPr>
          <w:szCs w:val="22"/>
        </w:rPr>
        <w:t>squar</w:t>
      </w:r>
      <w:r w:rsidR="00161928">
        <w:rPr>
          <w:szCs w:val="22"/>
        </w:rPr>
        <w:t>e</w:t>
      </w:r>
      <w:r w:rsidRPr="000D0084">
        <w:rPr>
          <w:szCs w:val="22"/>
        </w:rPr>
        <w:t xml:space="preserve"> ones if they meet the performance requirements.</w:t>
      </w:r>
    </w:p>
    <w:p w14:paraId="1D0F156E" w14:textId="77777777" w:rsidR="009F7A4A" w:rsidRDefault="009F7A4A">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66B5D9A7" w14:textId="77777777" w:rsidR="00BF2253" w:rsidRDefault="00335C3A" w:rsidP="009F7A4A">
      <w:pPr>
        <w:jc w:val="center"/>
      </w:pPr>
      <w:r>
        <w:rPr>
          <w:noProof/>
          <w:lang w:eastAsia="en-US"/>
        </w:rPr>
        <w:lastRenderedPageBreak/>
        <mc:AlternateContent>
          <mc:Choice Requires="wps">
            <w:drawing>
              <wp:anchor distT="0" distB="0" distL="114300" distR="114300" simplePos="0" relativeHeight="251699712" behindDoc="0" locked="0" layoutInCell="1" allowOverlap="1" wp14:anchorId="36BCF027" wp14:editId="7438C867">
                <wp:simplePos x="0" y="0"/>
                <wp:positionH relativeFrom="column">
                  <wp:posOffset>3990975</wp:posOffset>
                </wp:positionH>
                <wp:positionV relativeFrom="paragraph">
                  <wp:posOffset>4144645</wp:posOffset>
                </wp:positionV>
                <wp:extent cx="2771775" cy="2886075"/>
                <wp:effectExtent l="0" t="0" r="9525" b="9525"/>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2886075"/>
                        </a:xfrm>
                        <a:prstGeom prst="rect">
                          <a:avLst/>
                        </a:prstGeom>
                        <a:solidFill>
                          <a:srgbClr val="FFFFFF"/>
                        </a:solidFill>
                        <a:ln w="9525">
                          <a:noFill/>
                          <a:miter lim="800000"/>
                          <a:headEnd/>
                          <a:tailEnd/>
                        </a:ln>
                      </wps:spPr>
                      <wps:txbx>
                        <w:txbxContent>
                          <w:p w14:paraId="2C613320" w14:textId="77777777" w:rsidR="002109BB" w:rsidRDefault="002109BB" w:rsidP="008640FC">
                            <w:r>
                              <w:t xml:space="preserve">DO and DI’s of the opposite memories are connected in M5 (Blue) (wire-OR) and connected to the other blocks using M6 (Red). The Do’s can be logically </w:t>
                            </w:r>
                            <w:proofErr w:type="spellStart"/>
                            <w:r>
                              <w:t>Muxed</w:t>
                            </w:r>
                            <w:proofErr w:type="spellEnd"/>
                            <w:r>
                              <w:t xml:space="preserve"> using the OE signal of the memory. The DI’s, Addresses and Controls are simply tied together except for the MSB address bits that are used to control the Chip selects.</w:t>
                            </w:r>
                          </w:p>
                          <w:p w14:paraId="27F30C52" w14:textId="77777777" w:rsidR="002109BB" w:rsidRDefault="002109BB" w:rsidP="008640FC">
                            <w:r>
                              <w:t>Buffering for the group of 4 can be placed between section of the memories but all the top level routing will be in M5 and M6 allowing the memories to practically abut together.</w:t>
                            </w:r>
                          </w:p>
                          <w:p w14:paraId="322C7A62" w14:textId="77777777" w:rsidR="002109BB" w:rsidRDefault="00210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CF027" id="_x0000_s1110" type="#_x0000_t202" style="position:absolute;left:0;text-align:left;margin-left:314.25pt;margin-top:326.35pt;width:218.25pt;height:227.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" stroked="f">
                <v:textbox>
                  <w:txbxContent>
                    <w:p w14:paraId="2C613320" w14:textId="77777777" w:rsidR="002109BB" w:rsidRDefault="002109BB" w:rsidP="008640FC">
                      <w:r>
                        <w:t xml:space="preserve">DO and DI’s of the opposite memories are connected in M5 (Blue) (wire-OR) and connected to the other blocks using M6 (Red). The Do’s can be logically </w:t>
                      </w:r>
                      <w:proofErr w:type="spellStart"/>
                      <w:r>
                        <w:t>Muxed</w:t>
                      </w:r>
                      <w:proofErr w:type="spellEnd"/>
                      <w:r>
                        <w:t xml:space="preserve"> using the OE signal of the memory. The DI’s, Addresses and Controls are simply tied together except for the MSB address bits that are used to control the Chip selects.</w:t>
                      </w:r>
                    </w:p>
                    <w:p w14:paraId="27F30C52" w14:textId="77777777" w:rsidR="002109BB" w:rsidRDefault="002109BB" w:rsidP="008640FC">
                      <w:r>
                        <w:t>Buffering for the group of 4 can be placed between section of the memories but all the top level routing will be in M5 and M6 allowing the memories to practically abut together.</w:t>
                      </w:r>
                    </w:p>
                    <w:p w14:paraId="322C7A62" w14:textId="77777777" w:rsidR="002109BB" w:rsidRDefault="002109BB"/>
                  </w:txbxContent>
                </v:textbox>
              </v:shape>
            </w:pict>
          </mc:Fallback>
        </mc:AlternateContent>
      </w:r>
      <w:r w:rsidR="009F7A4A">
        <w:rPr>
          <w:noProof/>
          <w:lang w:eastAsia="en-US"/>
        </w:rPr>
        <w:drawing>
          <wp:inline distT="0" distB="0" distL="0" distR="0" wp14:anchorId="3ACFC64F" wp14:editId="416D0B2F">
            <wp:extent cx="4320000" cy="71136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639" t="13319" r="32639" b="16971"/>
                    <a:stretch/>
                  </pic:blipFill>
                  <pic:spPr bwMode="auto">
                    <a:xfrm>
                      <a:off x="0" y="0"/>
                      <a:ext cx="4320000" cy="7113600"/>
                    </a:xfrm>
                    <a:prstGeom prst="rect">
                      <a:avLst/>
                    </a:prstGeom>
                    <a:noFill/>
                    <a:ln>
                      <a:noFill/>
                    </a:ln>
                    <a:extLst>
                      <a:ext uri="{53640926-AAD7-44D8-BBD7-CCE9431645EC}">
                        <a14:shadowObscured xmlns:a14="http://schemas.microsoft.com/office/drawing/2010/main"/>
                      </a:ext>
                    </a:extLst>
                  </pic:spPr>
                </pic:pic>
              </a:graphicData>
            </a:graphic>
          </wp:inline>
        </w:drawing>
      </w:r>
    </w:p>
    <w:p w14:paraId="696BBA73" w14:textId="4962DC4D" w:rsidR="008640FC" w:rsidRPr="000D0084" w:rsidRDefault="008640FC" w:rsidP="00F635AC">
      <w:pPr>
        <w:pStyle w:val="Caption"/>
      </w:pPr>
      <w:bookmarkStart w:id="408" w:name="_Toc332992150"/>
      <w:bookmarkStart w:id="409" w:name="_Toc75782637"/>
      <w:r w:rsidRPr="000D0084">
        <w:t xml:space="preserve">Figure </w:t>
      </w:r>
      <w:r w:rsidR="00C74EF9">
        <w:fldChar w:fldCharType="begin"/>
      </w:r>
      <w:r w:rsidR="002B71F0">
        <w:instrText xml:space="preserve"> SEQ Figure \* ARABIC </w:instrText>
      </w:r>
      <w:r w:rsidR="00C74EF9">
        <w:fldChar w:fldCharType="separate"/>
      </w:r>
      <w:r w:rsidR="00BA1137">
        <w:rPr>
          <w:noProof/>
        </w:rPr>
        <w:t>21</w:t>
      </w:r>
      <w:r w:rsidR="00C74EF9">
        <w:rPr>
          <w:noProof/>
        </w:rPr>
        <w:fldChar w:fldCharType="end"/>
      </w:r>
      <w:r>
        <w:t>.</w:t>
      </w:r>
      <w:r w:rsidRPr="000D0084">
        <w:t xml:space="preserve"> Tiling Memory Blocks</w:t>
      </w:r>
      <w:bookmarkEnd w:id="408"/>
      <w:bookmarkEnd w:id="409"/>
    </w:p>
    <w:p w14:paraId="64DCC55C" w14:textId="77777777" w:rsidR="008640FC" w:rsidRDefault="008640F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048C56BB" w14:textId="77777777" w:rsidR="008640FC" w:rsidRDefault="008640FC" w:rsidP="008640FC">
      <w:pPr>
        <w:rPr>
          <w:b/>
          <w:color w:val="0759FA"/>
          <w:szCs w:val="22"/>
        </w:rPr>
      </w:pPr>
      <w:r w:rsidRPr="00457AF4">
        <w:rPr>
          <w:b/>
          <w:color w:val="0759FA"/>
          <w:szCs w:val="22"/>
        </w:rPr>
        <w:lastRenderedPageBreak/>
        <w:t>STRETCH PINS TO THE EDGE OF THE POWER RING</w:t>
      </w:r>
    </w:p>
    <w:p w14:paraId="16E80486" w14:textId="77777777" w:rsidR="00964917" w:rsidRPr="00457AF4" w:rsidRDefault="00964917" w:rsidP="008640FC">
      <w:pPr>
        <w:rPr>
          <w:b/>
          <w:color w:val="0759FA"/>
          <w:szCs w:val="22"/>
        </w:rPr>
      </w:pPr>
    </w:p>
    <w:p w14:paraId="5E02522F" w14:textId="77777777" w:rsidR="008640FC" w:rsidRDefault="008640FC" w:rsidP="008640FC">
      <w:pPr>
        <w:jc w:val="center"/>
      </w:pPr>
      <w:r>
        <w:rPr>
          <w:noProof/>
          <w:lang w:eastAsia="en-US"/>
        </w:rPr>
        <w:drawing>
          <wp:inline distT="0" distB="0" distL="0" distR="0" wp14:anchorId="6A3EFDA8" wp14:editId="0D95F857">
            <wp:extent cx="5448300" cy="56375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l="7043" t="16617" r="3766" b="12078"/>
                    <a:stretch/>
                  </pic:blipFill>
                  <pic:spPr bwMode="auto">
                    <a:xfrm>
                      <a:off x="0" y="0"/>
                      <a:ext cx="5471020" cy="5661067"/>
                    </a:xfrm>
                    <a:prstGeom prst="rect">
                      <a:avLst/>
                    </a:prstGeom>
                    <a:ln>
                      <a:noFill/>
                    </a:ln>
                    <a:extLst>
                      <a:ext uri="{53640926-AAD7-44D8-BBD7-CCE9431645EC}">
                        <a14:shadowObscured xmlns:a14="http://schemas.microsoft.com/office/drawing/2010/main"/>
                      </a:ext>
                    </a:extLst>
                  </pic:spPr>
                </pic:pic>
              </a:graphicData>
            </a:graphic>
          </wp:inline>
        </w:drawing>
      </w:r>
    </w:p>
    <w:p w14:paraId="1A17B62F" w14:textId="77777777" w:rsidR="008640FC" w:rsidRDefault="008640F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1AB4EC23" w14:textId="77777777" w:rsidR="008640FC" w:rsidRDefault="008640FC" w:rsidP="008640FC">
      <w:pPr>
        <w:rPr>
          <w:b/>
          <w:color w:val="0759FA"/>
          <w:szCs w:val="22"/>
        </w:rPr>
      </w:pPr>
      <w:r w:rsidRPr="00457AF4">
        <w:rPr>
          <w:b/>
          <w:color w:val="0759FA"/>
          <w:szCs w:val="22"/>
        </w:rPr>
        <w:lastRenderedPageBreak/>
        <w:t>OVERLAPPED POWER RINGS</w:t>
      </w:r>
    </w:p>
    <w:p w14:paraId="29D3C3FF" w14:textId="77777777" w:rsidR="00964917" w:rsidRPr="00457AF4" w:rsidRDefault="00964917" w:rsidP="008640FC">
      <w:pPr>
        <w:rPr>
          <w:b/>
          <w:color w:val="0759FA"/>
          <w:szCs w:val="22"/>
        </w:rPr>
      </w:pPr>
    </w:p>
    <w:p w14:paraId="3C12D9D7" w14:textId="77777777" w:rsidR="008640FC" w:rsidRDefault="008640FC" w:rsidP="008640FC">
      <w:pPr>
        <w:jc w:val="center"/>
      </w:pPr>
      <w:r>
        <w:rPr>
          <w:noProof/>
          <w:lang w:eastAsia="en-US"/>
        </w:rPr>
        <w:drawing>
          <wp:inline distT="0" distB="0" distL="0" distR="0" wp14:anchorId="4D64E112" wp14:editId="321B439C">
            <wp:extent cx="5410200" cy="569209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srcRect l="11058" t="17832" r="9134" b="17279"/>
                    <a:stretch/>
                  </pic:blipFill>
                  <pic:spPr bwMode="auto">
                    <a:xfrm>
                      <a:off x="0" y="0"/>
                      <a:ext cx="5424594" cy="5707243"/>
                    </a:xfrm>
                    <a:prstGeom prst="rect">
                      <a:avLst/>
                    </a:prstGeom>
                    <a:ln>
                      <a:noFill/>
                    </a:ln>
                    <a:extLst>
                      <a:ext uri="{53640926-AAD7-44D8-BBD7-CCE9431645EC}">
                        <a14:shadowObscured xmlns:a14="http://schemas.microsoft.com/office/drawing/2010/main"/>
                      </a:ext>
                    </a:extLst>
                  </pic:spPr>
                </pic:pic>
              </a:graphicData>
            </a:graphic>
          </wp:inline>
        </w:drawing>
      </w:r>
    </w:p>
    <w:p w14:paraId="3A3BDC88" w14:textId="77777777" w:rsidR="008640FC" w:rsidRDefault="008640F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25881590" w14:textId="77777777" w:rsidR="008640FC" w:rsidRPr="00457AF4" w:rsidRDefault="008640FC" w:rsidP="008640FC">
      <w:pPr>
        <w:ind w:left="567" w:hanging="567"/>
        <w:rPr>
          <w:b/>
          <w:color w:val="0759FA"/>
          <w:szCs w:val="22"/>
        </w:rPr>
      </w:pPr>
      <w:r w:rsidRPr="00457AF4">
        <w:rPr>
          <w:b/>
          <w:color w:val="0759FA"/>
          <w:szCs w:val="22"/>
        </w:rPr>
        <w:lastRenderedPageBreak/>
        <w:t>NONOVERLAPPED POWER RINGS</w:t>
      </w:r>
    </w:p>
    <w:p w14:paraId="70B00C14" w14:textId="77777777" w:rsidR="008640FC" w:rsidRDefault="008640FC" w:rsidP="008640FC">
      <w:pPr>
        <w:ind w:left="567" w:hanging="567"/>
        <w:jc w:val="center"/>
      </w:pPr>
      <w:r>
        <w:rPr>
          <w:noProof/>
          <w:lang w:eastAsia="en-US"/>
        </w:rPr>
        <w:drawing>
          <wp:inline distT="0" distB="0" distL="0" distR="0" wp14:anchorId="5AFD89DE" wp14:editId="4B9EED74">
            <wp:extent cx="5457825" cy="52825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l="6730" t="18575" r="3686" b="14431"/>
                    <a:stretch/>
                  </pic:blipFill>
                  <pic:spPr bwMode="auto">
                    <a:xfrm>
                      <a:off x="0" y="0"/>
                      <a:ext cx="5470665" cy="5295027"/>
                    </a:xfrm>
                    <a:prstGeom prst="rect">
                      <a:avLst/>
                    </a:prstGeom>
                    <a:ln>
                      <a:noFill/>
                    </a:ln>
                    <a:extLst>
                      <a:ext uri="{53640926-AAD7-44D8-BBD7-CCE9431645EC}">
                        <a14:shadowObscured xmlns:a14="http://schemas.microsoft.com/office/drawing/2010/main"/>
                      </a:ext>
                    </a:extLst>
                  </pic:spPr>
                </pic:pic>
              </a:graphicData>
            </a:graphic>
          </wp:inline>
        </w:drawing>
      </w:r>
    </w:p>
    <w:p w14:paraId="2CCC4225" w14:textId="77777777" w:rsidR="008640FC" w:rsidRDefault="008640F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3312480E" w14:textId="77777777" w:rsidR="00964917" w:rsidRDefault="00964917" w:rsidP="008640FC">
      <w:pPr>
        <w:ind w:left="567" w:hanging="567"/>
        <w:jc w:val="center"/>
      </w:pPr>
    </w:p>
    <w:p w14:paraId="5F6306EB" w14:textId="77777777" w:rsidR="008640FC" w:rsidRDefault="008640FC" w:rsidP="008640FC">
      <w:pPr>
        <w:ind w:left="567" w:hanging="567"/>
        <w:jc w:val="center"/>
      </w:pPr>
      <w:r>
        <w:rPr>
          <w:noProof/>
          <w:lang w:eastAsia="en-US"/>
        </w:rPr>
        <w:drawing>
          <wp:inline distT="0" distB="0" distL="0" distR="0" wp14:anchorId="2B0852E2" wp14:editId="79607679">
            <wp:extent cx="5486400" cy="56047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l="7532" t="14490" r="2885" b="14801"/>
                    <a:stretch/>
                  </pic:blipFill>
                  <pic:spPr bwMode="auto">
                    <a:xfrm>
                      <a:off x="0" y="0"/>
                      <a:ext cx="5500440" cy="5619134"/>
                    </a:xfrm>
                    <a:prstGeom prst="rect">
                      <a:avLst/>
                    </a:prstGeom>
                    <a:ln>
                      <a:noFill/>
                    </a:ln>
                    <a:extLst>
                      <a:ext uri="{53640926-AAD7-44D8-BBD7-CCE9431645EC}">
                        <a14:shadowObscured xmlns:a14="http://schemas.microsoft.com/office/drawing/2010/main"/>
                      </a:ext>
                    </a:extLst>
                  </pic:spPr>
                </pic:pic>
              </a:graphicData>
            </a:graphic>
          </wp:inline>
        </w:drawing>
      </w:r>
    </w:p>
    <w:p w14:paraId="750D4A4C" w14:textId="77777777" w:rsidR="008640FC" w:rsidRDefault="008640FC">
      <w:pPr>
        <w:tabs>
          <w:tab w:val="clear" w:pos="567"/>
          <w:tab w:val="clear" w:pos="1134"/>
          <w:tab w:val="clear" w:pos="1701"/>
          <w:tab w:val="clear" w:pos="2268"/>
          <w:tab w:val="clear" w:pos="2835"/>
          <w:tab w:val="clear" w:pos="3402"/>
          <w:tab w:val="clear" w:pos="3969"/>
          <w:tab w:val="clear" w:pos="4536"/>
        </w:tabs>
        <w:spacing w:before="0" w:after="0" w:line="240" w:lineRule="auto"/>
        <w:jc w:val="left"/>
      </w:pPr>
      <w:r>
        <w:br w:type="page"/>
      </w:r>
    </w:p>
    <w:p w14:paraId="19E83927" w14:textId="77777777" w:rsidR="00964917" w:rsidRDefault="00964917" w:rsidP="008640FC">
      <w:pPr>
        <w:ind w:left="567" w:hanging="567"/>
        <w:jc w:val="center"/>
      </w:pPr>
    </w:p>
    <w:p w14:paraId="7CE5443D" w14:textId="77777777" w:rsidR="008640FC" w:rsidRDefault="008640FC" w:rsidP="008640FC">
      <w:pPr>
        <w:ind w:left="567" w:hanging="567"/>
        <w:jc w:val="center"/>
      </w:pPr>
      <w:r>
        <w:rPr>
          <w:noProof/>
          <w:lang w:eastAsia="en-US"/>
        </w:rPr>
        <w:drawing>
          <wp:inline distT="0" distB="0" distL="0" distR="0" wp14:anchorId="04AE0003" wp14:editId="224336E7">
            <wp:extent cx="5467350" cy="59363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l="5289" t="13498" r="4807" b="11087"/>
                    <a:stretch/>
                  </pic:blipFill>
                  <pic:spPr bwMode="auto">
                    <a:xfrm>
                      <a:off x="0" y="0"/>
                      <a:ext cx="5467350" cy="5936390"/>
                    </a:xfrm>
                    <a:prstGeom prst="rect">
                      <a:avLst/>
                    </a:prstGeom>
                    <a:ln>
                      <a:noFill/>
                    </a:ln>
                    <a:extLst>
                      <a:ext uri="{53640926-AAD7-44D8-BBD7-CCE9431645EC}">
                        <a14:shadowObscured xmlns:a14="http://schemas.microsoft.com/office/drawing/2010/main"/>
                      </a:ext>
                    </a:extLst>
                  </pic:spPr>
                </pic:pic>
              </a:graphicData>
            </a:graphic>
          </wp:inline>
        </w:drawing>
      </w:r>
    </w:p>
    <w:p w14:paraId="0277C569" w14:textId="77777777" w:rsidR="008640FC" w:rsidRPr="00BF2253" w:rsidRDefault="008640FC" w:rsidP="008640FC">
      <w:pPr>
        <w:tabs>
          <w:tab w:val="clear" w:pos="567"/>
          <w:tab w:val="clear" w:pos="1134"/>
          <w:tab w:val="clear" w:pos="1701"/>
          <w:tab w:val="clear" w:pos="2268"/>
          <w:tab w:val="clear" w:pos="2835"/>
          <w:tab w:val="clear" w:pos="3402"/>
          <w:tab w:val="clear" w:pos="3969"/>
          <w:tab w:val="clear" w:pos="4536"/>
        </w:tabs>
        <w:spacing w:before="0" w:after="0" w:line="240" w:lineRule="auto"/>
        <w:jc w:val="left"/>
      </w:pPr>
    </w:p>
    <w:sectPr w:rsidR="008640FC" w:rsidRPr="00BF2253" w:rsidSect="00DA10B0">
      <w:headerReference w:type="default" r:id="rId133"/>
      <w:footerReference w:type="default" r:id="rId134"/>
      <w:headerReference w:type="first" r:id="rId135"/>
      <w:footerReference w:type="first" r:id="rId136"/>
      <w:pgSz w:w="12242" w:h="15842"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8B0EF" w14:textId="77777777" w:rsidR="0019137E" w:rsidRDefault="0019137E">
      <w:r>
        <w:separator/>
      </w:r>
    </w:p>
  </w:endnote>
  <w:endnote w:type="continuationSeparator" w:id="0">
    <w:p w14:paraId="336090A2" w14:textId="77777777" w:rsidR="0019137E" w:rsidRDefault="0019137E">
      <w:r>
        <w:continuationSeparator/>
      </w:r>
    </w:p>
  </w:endnote>
  <w:endnote w:type="continuationNotice" w:id="1">
    <w:p w14:paraId="08464D5A" w14:textId="77777777" w:rsidR="0019137E" w:rsidRDefault="0019137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47" w:type="dxa"/>
      <w:tblLook w:val="04A0" w:firstRow="1" w:lastRow="0" w:firstColumn="1" w:lastColumn="0" w:noHBand="0" w:noVBand="1"/>
    </w:tblPr>
    <w:tblGrid>
      <w:gridCol w:w="9039"/>
      <w:gridCol w:w="708"/>
    </w:tblGrid>
    <w:tr w:rsidR="002109BB" w:rsidRPr="008933AF" w14:paraId="649B5663" w14:textId="77777777" w:rsidTr="00AD36ED">
      <w:tc>
        <w:tcPr>
          <w:tcW w:w="9039" w:type="dxa"/>
          <w:vAlign w:val="center"/>
        </w:tcPr>
        <w:p w14:paraId="44B1409C" w14:textId="77777777" w:rsidR="002109BB" w:rsidRPr="002D5B25" w:rsidRDefault="002109BB" w:rsidP="00A62610">
          <w:pPr>
            <w:pStyle w:val="Footer"/>
            <w:spacing w:before="0" w:after="0" w:line="240" w:lineRule="auto"/>
            <w:jc w:val="center"/>
            <w:rPr>
              <w:rFonts w:cs="Calibri"/>
            </w:rPr>
          </w:pPr>
          <w:r w:rsidRPr="002D5B25">
            <w:rPr>
              <w:rFonts w:cs="Calibri"/>
              <w:noProof/>
              <w:lang w:eastAsia="en-US"/>
            </w:rPr>
            <w:drawing>
              <wp:anchor distT="0" distB="0" distL="114300" distR="114300" simplePos="0" relativeHeight="251649536" behindDoc="1" locked="0" layoutInCell="1" allowOverlap="1" wp14:anchorId="2C1C5A0E" wp14:editId="56B787B4">
                <wp:simplePos x="0" y="0"/>
                <wp:positionH relativeFrom="column">
                  <wp:posOffset>28575</wp:posOffset>
                </wp:positionH>
                <wp:positionV relativeFrom="paragraph">
                  <wp:posOffset>-129540</wp:posOffset>
                </wp:positionV>
                <wp:extent cx="6120765" cy="45910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Footer_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0765" cy="459105"/>
                        </a:xfrm>
                        <a:prstGeom prst="rect">
                          <a:avLst/>
                        </a:prstGeom>
                      </pic:spPr>
                    </pic:pic>
                  </a:graphicData>
                </a:graphic>
              </wp:anchor>
            </w:drawing>
          </w:r>
          <w:r w:rsidRPr="002D5B25">
            <w:rPr>
              <w:rFonts w:cs="Calibri"/>
            </w:rPr>
            <w:t>Dolphin Technology, Inc.</w:t>
          </w:r>
          <w:r w:rsidRPr="002D5B25">
            <w:rPr>
              <w:rFonts w:cs="Calibri"/>
            </w:rPr>
            <w:ptab w:relativeTo="margin" w:alignment="center" w:leader="none"/>
          </w:r>
          <w:r w:rsidRPr="002D5B25">
            <w:rPr>
              <w:rFonts w:cs="Calibri"/>
            </w:rPr>
            <w:ptab w:relativeTo="margin" w:alignment="right" w:leader="none"/>
          </w:r>
          <w:r w:rsidRPr="002D5B25">
            <w:rPr>
              <w:rFonts w:cs="Calibri"/>
            </w:rPr>
            <w:t>Company Confidential</w:t>
          </w:r>
        </w:p>
      </w:tc>
      <w:tc>
        <w:tcPr>
          <w:tcW w:w="708" w:type="dxa"/>
          <w:vAlign w:val="center"/>
        </w:tcPr>
        <w:p w14:paraId="5F088320" w14:textId="77777777" w:rsidR="002109BB" w:rsidRPr="002D5B25" w:rsidRDefault="002109BB" w:rsidP="00A62610">
          <w:pPr>
            <w:pStyle w:val="Footer"/>
            <w:spacing w:before="0" w:after="0" w:line="240" w:lineRule="auto"/>
            <w:jc w:val="center"/>
            <w:rPr>
              <w:rFonts w:cs="Calibri"/>
              <w:b/>
            </w:rPr>
          </w:pPr>
          <w:r w:rsidRPr="0010136D">
            <w:rPr>
              <w:rFonts w:cs="Calibri"/>
              <w:b/>
              <w:color w:val="0759FA"/>
            </w:rPr>
            <w:fldChar w:fldCharType="begin"/>
          </w:r>
          <w:r w:rsidRPr="0010136D">
            <w:rPr>
              <w:rFonts w:cs="Calibri"/>
              <w:b/>
              <w:color w:val="0759FA"/>
            </w:rPr>
            <w:instrText xml:space="preserve"> PAGE   \* MERGEFORMAT </w:instrText>
          </w:r>
          <w:r w:rsidRPr="0010136D">
            <w:rPr>
              <w:rFonts w:cs="Calibri"/>
              <w:b/>
              <w:color w:val="0759FA"/>
            </w:rPr>
            <w:fldChar w:fldCharType="separate"/>
          </w:r>
          <w:r>
            <w:rPr>
              <w:rFonts w:cs="Calibri"/>
              <w:b/>
              <w:noProof/>
              <w:color w:val="0759FA"/>
            </w:rPr>
            <w:t>1</w:t>
          </w:r>
          <w:r w:rsidRPr="0010136D">
            <w:rPr>
              <w:rFonts w:cs="Calibri"/>
              <w:b/>
              <w:noProof/>
              <w:color w:val="0759FA"/>
            </w:rPr>
            <w:fldChar w:fldCharType="end"/>
          </w:r>
        </w:p>
      </w:tc>
    </w:tr>
  </w:tbl>
  <w:p w14:paraId="364E0628" w14:textId="77777777" w:rsidR="002109BB" w:rsidRDefault="00210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1985" w14:textId="77777777" w:rsidR="002109BB" w:rsidRPr="006147A2" w:rsidRDefault="002109BB" w:rsidP="006147A2">
    <w:pPr>
      <w:pStyle w:val="Footer"/>
    </w:pPr>
    <w:r>
      <w:rPr>
        <w:noProof/>
        <w:lang w:eastAsia="en-US"/>
      </w:rPr>
      <mc:AlternateContent>
        <mc:Choice Requires="wps">
          <w:drawing>
            <wp:anchor distT="0" distB="0" distL="114300" distR="114300" simplePos="0" relativeHeight="251663360" behindDoc="0" locked="0" layoutInCell="1" allowOverlap="1" wp14:anchorId="7CC9C2E6" wp14:editId="6346F727">
              <wp:simplePos x="0" y="0"/>
              <wp:positionH relativeFrom="column">
                <wp:posOffset>-104775</wp:posOffset>
              </wp:positionH>
              <wp:positionV relativeFrom="paragraph">
                <wp:posOffset>139700</wp:posOffset>
              </wp:positionV>
              <wp:extent cx="2066925" cy="323850"/>
              <wp:effectExtent l="0" t="0" r="0" b="0"/>
              <wp:wrapNone/>
              <wp:docPr id="714" name="Text 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9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szCs w:val="22"/>
                            </w:rPr>
                            <w:alias w:val="Company"/>
                            <w:tag w:val=""/>
                            <w:id w:val="-785126144"/>
                            <w:dataBinding w:prefixMappings="xmlns:ns0='http://schemas.openxmlformats.org/officeDocument/2006/extended-properties' " w:xpath="/ns0:Properties[1]/ns0:Company[1]" w:storeItemID="{6668398D-A668-4E3E-A5EB-62B293D839F1}"/>
                            <w:text/>
                          </w:sdtPr>
                          <w:sdtEndPr/>
                          <w:sdtContent>
                            <w:p w14:paraId="6187C3E7" w14:textId="77777777" w:rsidR="002109BB" w:rsidRPr="00837833" w:rsidRDefault="002109BB" w:rsidP="00837833">
                              <w:pPr>
                                <w:spacing w:before="0" w:after="0" w:line="240" w:lineRule="auto"/>
                                <w:rPr>
                                  <w:rFonts w:cstheme="minorHAnsi"/>
                                  <w:szCs w:val="22"/>
                                </w:rPr>
                              </w:pPr>
                              <w:r>
                                <w:rPr>
                                  <w:rFonts w:cstheme="minorHAnsi"/>
                                  <w:szCs w:val="22"/>
                                </w:rPr>
                                <w:t>Dolphin Technology Inc.</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CC9C2E6" id="_x0000_t202" coordsize="21600,21600" o:spt="202" path="m,l,21600r21600,l21600,xe">
              <v:stroke joinstyle="miter"/>
              <v:path gradientshapeok="t" o:connecttype="rect"/>
            </v:shapetype>
            <v:shape id="Text Box 714" o:spid="_x0000_s1113" type="#_x0000_t202" style="position:absolute;left:0;text-align:left;margin-left:-8.25pt;margin-top:11pt;width:162.7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" filled="f" stroked="f" strokeweight=".5pt">
              <v:textbox>
                <w:txbxContent>
                  <w:sdt>
                    <w:sdtPr>
                      <w:rPr>
                        <w:rFonts w:cstheme="minorHAnsi"/>
                        <w:szCs w:val="22"/>
                      </w:rPr>
                      <w:alias w:val="Company"/>
                      <w:tag w:val=""/>
                      <w:id w:val="-785126144"/>
                      <w:dataBinding w:prefixMappings="xmlns:ns0='http://schemas.openxmlformats.org/officeDocument/2006/extended-properties' " w:xpath="/ns0:Properties[1]/ns0:Company[1]" w:storeItemID="{6668398D-A668-4E3E-A5EB-62B293D839F1}"/>
                      <w:text/>
                    </w:sdtPr>
                    <w:sdtEndPr/>
                    <w:sdtContent>
                      <w:p w14:paraId="6187C3E7" w14:textId="77777777" w:rsidR="002109BB" w:rsidRPr="00837833" w:rsidRDefault="002109BB" w:rsidP="00837833">
                        <w:pPr>
                          <w:spacing w:before="0" w:after="0" w:line="240" w:lineRule="auto"/>
                          <w:rPr>
                            <w:rFonts w:cstheme="minorHAnsi"/>
                            <w:szCs w:val="22"/>
                          </w:rPr>
                        </w:pPr>
                        <w:r>
                          <w:rPr>
                            <w:rFonts w:cstheme="minorHAnsi"/>
                            <w:szCs w:val="22"/>
                          </w:rPr>
                          <w:t>Dolphin Technology Inc.</w:t>
                        </w:r>
                      </w:p>
                    </w:sdtContent>
                  </w:sdt>
                </w:txbxContent>
              </v:textbox>
            </v:shape>
          </w:pict>
        </mc:Fallback>
      </mc:AlternateContent>
    </w:r>
    <w:r>
      <w:rPr>
        <w:noProof/>
        <w:lang w:eastAsia="en-US"/>
      </w:rPr>
      <mc:AlternateContent>
        <mc:Choice Requires="wps">
          <w:drawing>
            <wp:anchor distT="0" distB="0" distL="114300" distR="114300" simplePos="0" relativeHeight="251667456" behindDoc="0" locked="0" layoutInCell="1" allowOverlap="1" wp14:anchorId="34847ED7" wp14:editId="5A02D89E">
              <wp:simplePos x="0" y="0"/>
              <wp:positionH relativeFrom="column">
                <wp:posOffset>6334125</wp:posOffset>
              </wp:positionH>
              <wp:positionV relativeFrom="paragraph">
                <wp:posOffset>139700</wp:posOffset>
              </wp:positionV>
              <wp:extent cx="523875" cy="323850"/>
              <wp:effectExtent l="0" t="0" r="0" b="0"/>
              <wp:wrapNone/>
              <wp:docPr id="718"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AD284" w14:textId="77777777" w:rsidR="002109BB" w:rsidRPr="00837833" w:rsidRDefault="002109BB" w:rsidP="00837833">
                          <w:pPr>
                            <w:spacing w:before="0" w:after="0" w:line="240" w:lineRule="auto"/>
                            <w:jc w:val="center"/>
                            <w:rPr>
                              <w:rFonts w:cstheme="minorHAnsi"/>
                              <w:b/>
                              <w:color w:val="0759FA"/>
                              <w:szCs w:val="22"/>
                            </w:rPr>
                          </w:pPr>
                          <w:r w:rsidRPr="00837833">
                            <w:rPr>
                              <w:rFonts w:cstheme="minorHAnsi"/>
                              <w:b/>
                              <w:color w:val="0759FA"/>
                              <w:szCs w:val="22"/>
                            </w:rPr>
                            <w:fldChar w:fldCharType="begin"/>
                          </w:r>
                          <w:r w:rsidRPr="00837833">
                            <w:rPr>
                              <w:rFonts w:cstheme="minorHAnsi"/>
                              <w:b/>
                              <w:color w:val="0759FA"/>
                              <w:szCs w:val="22"/>
                            </w:rPr>
                            <w:instrText xml:space="preserve"> PAGE   \* MERGEFORMAT </w:instrText>
                          </w:r>
                          <w:r w:rsidRPr="00837833">
                            <w:rPr>
                              <w:rFonts w:cstheme="minorHAnsi"/>
                              <w:b/>
                              <w:color w:val="0759FA"/>
                              <w:szCs w:val="22"/>
                            </w:rPr>
                            <w:fldChar w:fldCharType="separate"/>
                          </w:r>
                          <w:r w:rsidR="00972048">
                            <w:rPr>
                              <w:rFonts w:cstheme="minorHAnsi"/>
                              <w:b/>
                              <w:noProof/>
                              <w:color w:val="0759FA"/>
                              <w:szCs w:val="22"/>
                            </w:rPr>
                            <w:t>5</w:t>
                          </w:r>
                          <w:r w:rsidRPr="00837833">
                            <w:rPr>
                              <w:rFonts w:cstheme="minorHAnsi"/>
                              <w:b/>
                              <w:noProof/>
                              <w:color w:val="0759FA"/>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47ED7" id="Text Box 718" o:spid="_x0000_s1114" type="#_x0000_t202" style="position:absolute;left:0;text-align:left;margin-left:498.75pt;margin-top:11pt;width:41.25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" filled="f" stroked="f" strokeweight=".5pt">
              <v:textbox>
                <w:txbxContent>
                  <w:p w14:paraId="534AD284" w14:textId="77777777" w:rsidR="002109BB" w:rsidRPr="00837833" w:rsidRDefault="002109BB" w:rsidP="00837833">
                    <w:pPr>
                      <w:spacing w:before="0" w:after="0" w:line="240" w:lineRule="auto"/>
                      <w:jc w:val="center"/>
                      <w:rPr>
                        <w:rFonts w:cstheme="minorHAnsi"/>
                        <w:b/>
                        <w:color w:val="0759FA"/>
                        <w:szCs w:val="22"/>
                      </w:rPr>
                    </w:pPr>
                    <w:r w:rsidRPr="00837833">
                      <w:rPr>
                        <w:rFonts w:cstheme="minorHAnsi"/>
                        <w:b/>
                        <w:color w:val="0759FA"/>
                        <w:szCs w:val="22"/>
                      </w:rPr>
                      <w:fldChar w:fldCharType="begin"/>
                    </w:r>
                    <w:r w:rsidRPr="00837833">
                      <w:rPr>
                        <w:rFonts w:cstheme="minorHAnsi"/>
                        <w:b/>
                        <w:color w:val="0759FA"/>
                        <w:szCs w:val="22"/>
                      </w:rPr>
                      <w:instrText xml:space="preserve"> PAGE   \* MERGEFORMAT </w:instrText>
                    </w:r>
                    <w:r w:rsidRPr="00837833">
                      <w:rPr>
                        <w:rFonts w:cstheme="minorHAnsi"/>
                        <w:b/>
                        <w:color w:val="0759FA"/>
                        <w:szCs w:val="22"/>
                      </w:rPr>
                      <w:fldChar w:fldCharType="separate"/>
                    </w:r>
                    <w:r w:rsidR="00972048">
                      <w:rPr>
                        <w:rFonts w:cstheme="minorHAnsi"/>
                        <w:b/>
                        <w:noProof/>
                        <w:color w:val="0759FA"/>
                        <w:szCs w:val="22"/>
                      </w:rPr>
                      <w:t>5</w:t>
                    </w:r>
                    <w:r w:rsidRPr="00837833">
                      <w:rPr>
                        <w:rFonts w:cstheme="minorHAnsi"/>
                        <w:b/>
                        <w:noProof/>
                        <w:color w:val="0759FA"/>
                        <w:szCs w:val="22"/>
                      </w:rPr>
                      <w:fldChar w:fldCharType="end"/>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3A3D0F6C" wp14:editId="53857CE6">
              <wp:simplePos x="0" y="0"/>
              <wp:positionH relativeFrom="column">
                <wp:posOffset>4267200</wp:posOffset>
              </wp:positionH>
              <wp:positionV relativeFrom="paragraph">
                <wp:posOffset>139700</wp:posOffset>
              </wp:positionV>
              <wp:extent cx="2066925" cy="323850"/>
              <wp:effectExtent l="0" t="0" r="0" b="0"/>
              <wp:wrapNone/>
              <wp:docPr id="716"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9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szCs w:val="22"/>
                            </w:rPr>
                            <w:alias w:val="Comments"/>
                            <w:tag w:val=""/>
                            <w:id w:val="1864707740"/>
                            <w:dataBinding w:prefixMappings="xmlns:ns0='http://purl.org/dc/elements/1.1/' xmlns:ns1='http://schemas.openxmlformats.org/package/2006/metadata/core-properties' " w:xpath="/ns1:coreProperties[1]/ns0:description[1]" w:storeItemID="{6C3C8BC8-F283-45AE-878A-BAB7291924A1}"/>
                            <w:text w:multiLine="1"/>
                          </w:sdtPr>
                          <w:sdtEndPr/>
                          <w:sdtContent>
                            <w:p w14:paraId="2271D15B" w14:textId="77777777" w:rsidR="002109BB" w:rsidRPr="00837833" w:rsidRDefault="002109BB" w:rsidP="00837833">
                              <w:pPr>
                                <w:spacing w:before="0" w:after="0" w:line="240" w:lineRule="auto"/>
                                <w:jc w:val="right"/>
                                <w:rPr>
                                  <w:rFonts w:cstheme="minorHAnsi"/>
                                  <w:szCs w:val="22"/>
                                </w:rPr>
                              </w:pPr>
                              <w:r>
                                <w:rPr>
                                  <w:rFonts w:cstheme="minorHAnsi"/>
                                  <w:szCs w:val="22"/>
                                </w:rPr>
                                <w:t>Company Confidential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3D0F6C" id="Text Box 716" o:spid="_x0000_s1115" type="#_x0000_t202" style="position:absolute;left:0;text-align:left;margin-left:336pt;margin-top:11pt;width:162.7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" filled="f" stroked="f" strokeweight=".5pt">
              <v:textbox>
                <w:txbxContent>
                  <w:sdt>
                    <w:sdtPr>
                      <w:rPr>
                        <w:rFonts w:cstheme="minorHAnsi"/>
                        <w:szCs w:val="22"/>
                      </w:rPr>
                      <w:alias w:val="Comments"/>
                      <w:tag w:val=""/>
                      <w:id w:val="1864707740"/>
                      <w:dataBinding w:prefixMappings="xmlns:ns0='http://purl.org/dc/elements/1.1/' xmlns:ns1='http://schemas.openxmlformats.org/package/2006/metadata/core-properties' " w:xpath="/ns1:coreProperties[1]/ns0:description[1]" w:storeItemID="{6C3C8BC8-F283-45AE-878A-BAB7291924A1}"/>
                      <w:text w:multiLine="1"/>
                    </w:sdtPr>
                    <w:sdtEndPr/>
                    <w:sdtContent>
                      <w:p w14:paraId="2271D15B" w14:textId="77777777" w:rsidR="002109BB" w:rsidRPr="00837833" w:rsidRDefault="002109BB" w:rsidP="00837833">
                        <w:pPr>
                          <w:spacing w:before="0" w:after="0" w:line="240" w:lineRule="auto"/>
                          <w:jc w:val="right"/>
                          <w:rPr>
                            <w:rFonts w:cstheme="minorHAnsi"/>
                            <w:szCs w:val="22"/>
                          </w:rPr>
                        </w:pPr>
                        <w:r>
                          <w:rPr>
                            <w:rFonts w:cstheme="minorHAnsi"/>
                            <w:szCs w:val="22"/>
                          </w:rPr>
                          <w:t>Company Confidential</w:t>
                        </w:r>
                      </w:p>
                    </w:sdtContent>
                  </w:sdt>
                </w:txbxContent>
              </v:textbox>
            </v:shape>
          </w:pict>
        </mc:Fallback>
      </mc:AlternateContent>
    </w:r>
    <w:r>
      <w:rPr>
        <w:noProof/>
        <w:lang w:eastAsia="en-US"/>
      </w:rPr>
      <w:drawing>
        <wp:anchor distT="0" distB="0" distL="114300" distR="114300" simplePos="0" relativeHeight="251651072" behindDoc="1" locked="0" layoutInCell="1" allowOverlap="1" wp14:anchorId="43155527" wp14:editId="24708B97">
          <wp:simplePos x="0" y="0"/>
          <wp:positionH relativeFrom="column">
            <wp:posOffset>0</wp:posOffset>
          </wp:positionH>
          <wp:positionV relativeFrom="paragraph">
            <wp:posOffset>25400</wp:posOffset>
          </wp:positionV>
          <wp:extent cx="6858000" cy="5148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Footer_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8000" cy="51480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CC528" w14:textId="77777777" w:rsidR="002109BB" w:rsidRPr="00317F37" w:rsidRDefault="002109BB" w:rsidP="00317F37">
    <w:pPr>
      <w:pStyle w:val="Footer"/>
    </w:pPr>
    <w:r>
      <w:rPr>
        <w:noProof/>
        <w:lang w:eastAsia="en-US"/>
      </w:rPr>
      <mc:AlternateContent>
        <mc:Choice Requires="wps">
          <w:drawing>
            <wp:anchor distT="0" distB="0" distL="114300" distR="114300" simplePos="0" relativeHeight="251655168" behindDoc="0" locked="0" layoutInCell="1" allowOverlap="1" wp14:anchorId="7B5CA690" wp14:editId="2C6ED7CD">
              <wp:simplePos x="0" y="0"/>
              <wp:positionH relativeFrom="column">
                <wp:posOffset>-57150</wp:posOffset>
              </wp:positionH>
              <wp:positionV relativeFrom="paragraph">
                <wp:posOffset>-136525</wp:posOffset>
              </wp:positionV>
              <wp:extent cx="2374265" cy="3524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52425"/>
                      </a:xfrm>
                      <a:prstGeom prst="rect">
                        <a:avLst/>
                      </a:prstGeom>
                      <a:noFill/>
                      <a:ln w="9525">
                        <a:noFill/>
                        <a:miter lim="800000"/>
                        <a:headEnd/>
                        <a:tailEnd/>
                      </a:ln>
                    </wps:spPr>
                    <wps:txbx>
                      <w:txbxContent>
                        <w:p w14:paraId="347EC9E0" w14:textId="77777777" w:rsidR="002109BB" w:rsidRDefault="002109BB" w:rsidP="009454BB">
                          <w:pPr>
                            <w:spacing w:before="0" w:after="0" w:line="240" w:lineRule="auto"/>
                            <w:jc w:val="left"/>
                          </w:pPr>
                          <w:r>
                            <w:t xml:space="preserve">Dolphin </w:t>
                          </w:r>
                          <w:proofErr w:type="spellStart"/>
                          <w:r>
                            <w:t>Tecnology</w:t>
                          </w:r>
                          <w:proofErr w:type="spellEnd"/>
                          <w:r>
                            <w:t xml:space="preserve"> Inc.</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B5CA690" id="_x0000_t202" coordsize="21600,21600" o:spt="202" path="m,l,21600r21600,l21600,xe">
              <v:stroke joinstyle="miter"/>
              <v:path gradientshapeok="t" o:connecttype="rect"/>
            </v:shapetype>
            <v:shape id="_x0000_s1117" type="#_x0000_t202" style="position:absolute;left:0;text-align:left;margin-left:-4.5pt;margin-top:-10.75pt;width:186.95pt;height:27.75pt;z-index:2516551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" filled="f" stroked="f">
              <v:textbox>
                <w:txbxContent>
                  <w:p w14:paraId="347EC9E0" w14:textId="77777777" w:rsidR="002109BB" w:rsidRDefault="002109BB" w:rsidP="009454BB">
                    <w:pPr>
                      <w:spacing w:before="0" w:after="0" w:line="240" w:lineRule="auto"/>
                      <w:jc w:val="left"/>
                    </w:pPr>
                    <w:r>
                      <w:t xml:space="preserve">Dolphin </w:t>
                    </w:r>
                    <w:proofErr w:type="spellStart"/>
                    <w:r>
                      <w:t>Tecnology</w:t>
                    </w:r>
                    <w:proofErr w:type="spellEnd"/>
                    <w:r>
                      <w:t xml:space="preserve"> Inc.</w:t>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359A61F" wp14:editId="1146B427">
              <wp:simplePos x="0" y="0"/>
              <wp:positionH relativeFrom="column">
                <wp:posOffset>5871210</wp:posOffset>
              </wp:positionH>
              <wp:positionV relativeFrom="paragraph">
                <wp:posOffset>-127000</wp:posOffset>
              </wp:positionV>
              <wp:extent cx="466725" cy="2667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66700"/>
                      </a:xfrm>
                      <a:prstGeom prst="rect">
                        <a:avLst/>
                      </a:prstGeom>
                      <a:noFill/>
                      <a:ln w="9525">
                        <a:noFill/>
                        <a:miter lim="800000"/>
                        <a:headEnd/>
                        <a:tailEnd/>
                      </a:ln>
                    </wps:spPr>
                    <wps:txbx>
                      <w:txbxContent>
                        <w:sdt>
                          <w:sdtPr>
                            <w:rPr>
                              <w:b/>
                              <w:color w:val="0759FA"/>
                            </w:rPr>
                            <w:id w:val="-1804451868"/>
                            <w:docPartObj>
                              <w:docPartGallery w:val="Page Numbers (Bottom of Page)"/>
                              <w:docPartUnique/>
                            </w:docPartObj>
                          </w:sdtPr>
                          <w:sdtEndPr>
                            <w:rPr>
                              <w:noProof/>
                            </w:rPr>
                          </w:sdtEndPr>
                          <w:sdtContent>
                            <w:p w14:paraId="24CB01ED" w14:textId="77777777" w:rsidR="002109BB" w:rsidRPr="00317F37" w:rsidRDefault="002109BB" w:rsidP="00317F37">
                              <w:pPr>
                                <w:pStyle w:val="Footer"/>
                                <w:spacing w:before="0" w:after="0"/>
                                <w:jc w:val="center"/>
                                <w:rPr>
                                  <w:b/>
                                  <w:noProof/>
                                  <w:color w:val="0759FA"/>
                                </w:rPr>
                              </w:pPr>
                              <w:r w:rsidRPr="00317F37">
                                <w:rPr>
                                  <w:b/>
                                  <w:color w:val="0759FA"/>
                                </w:rPr>
                                <w:fldChar w:fldCharType="begin"/>
                              </w:r>
                              <w:r w:rsidRPr="00317F37">
                                <w:rPr>
                                  <w:b/>
                                  <w:color w:val="0759FA"/>
                                </w:rPr>
                                <w:instrText xml:space="preserve"> PAGE   \* MERGEFORMAT </w:instrText>
                              </w:r>
                              <w:r w:rsidRPr="00317F37">
                                <w:rPr>
                                  <w:b/>
                                  <w:color w:val="0759FA"/>
                                </w:rPr>
                                <w:fldChar w:fldCharType="separate"/>
                              </w:r>
                              <w:r>
                                <w:rPr>
                                  <w:b/>
                                  <w:noProof/>
                                  <w:color w:val="0759FA"/>
                                </w:rPr>
                                <w:t>4</w:t>
                              </w:r>
                              <w:r w:rsidRPr="00317F37">
                                <w:rPr>
                                  <w:b/>
                                  <w:noProof/>
                                  <w:color w:val="0759FA"/>
                                </w:rPr>
                                <w:fldChar w:fldCharType="end"/>
                              </w:r>
                            </w:p>
                          </w:sdtContent>
                        </w:sdt>
                        <w:p w14:paraId="1B15A61C" w14:textId="77777777" w:rsidR="002109BB" w:rsidRPr="00317F37" w:rsidRDefault="002109BB" w:rsidP="00317F37">
                          <w:pPr>
                            <w:spacing w:before="0" w:after="0"/>
                            <w:jc w:val="center"/>
                            <w:rPr>
                              <w:b/>
                              <w:color w:val="0759F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9A61F" id="_x0000_s1118" type="#_x0000_t202" style="position:absolute;left:0;text-align:left;margin-left:462.3pt;margin-top:-10pt;width:36.7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" filled="f" stroked="f">
              <v:textbox>
                <w:txbxContent>
                  <w:sdt>
                    <w:sdtPr>
                      <w:rPr>
                        <w:b/>
                        <w:color w:val="0759FA"/>
                      </w:rPr>
                      <w:id w:val="-1804451868"/>
                      <w:docPartObj>
                        <w:docPartGallery w:val="Page Numbers (Bottom of Page)"/>
                        <w:docPartUnique/>
                      </w:docPartObj>
                    </w:sdtPr>
                    <w:sdtEndPr>
                      <w:rPr>
                        <w:noProof/>
                      </w:rPr>
                    </w:sdtEndPr>
                    <w:sdtContent>
                      <w:p w14:paraId="24CB01ED" w14:textId="77777777" w:rsidR="002109BB" w:rsidRPr="00317F37" w:rsidRDefault="002109BB" w:rsidP="00317F37">
                        <w:pPr>
                          <w:pStyle w:val="Footer"/>
                          <w:spacing w:before="0" w:after="0"/>
                          <w:jc w:val="center"/>
                          <w:rPr>
                            <w:b/>
                            <w:noProof/>
                            <w:color w:val="0759FA"/>
                          </w:rPr>
                        </w:pPr>
                        <w:r w:rsidRPr="00317F37">
                          <w:rPr>
                            <w:b/>
                            <w:color w:val="0759FA"/>
                          </w:rPr>
                          <w:fldChar w:fldCharType="begin"/>
                        </w:r>
                        <w:r w:rsidRPr="00317F37">
                          <w:rPr>
                            <w:b/>
                            <w:color w:val="0759FA"/>
                          </w:rPr>
                          <w:instrText xml:space="preserve"> PAGE   \* MERGEFORMAT </w:instrText>
                        </w:r>
                        <w:r w:rsidRPr="00317F37">
                          <w:rPr>
                            <w:b/>
                            <w:color w:val="0759FA"/>
                          </w:rPr>
                          <w:fldChar w:fldCharType="separate"/>
                        </w:r>
                        <w:r>
                          <w:rPr>
                            <w:b/>
                            <w:noProof/>
                            <w:color w:val="0759FA"/>
                          </w:rPr>
                          <w:t>4</w:t>
                        </w:r>
                        <w:r w:rsidRPr="00317F37">
                          <w:rPr>
                            <w:b/>
                            <w:noProof/>
                            <w:color w:val="0759FA"/>
                          </w:rPr>
                          <w:fldChar w:fldCharType="end"/>
                        </w:r>
                      </w:p>
                    </w:sdtContent>
                  </w:sdt>
                  <w:p w14:paraId="1B15A61C" w14:textId="77777777" w:rsidR="002109BB" w:rsidRPr="00317F37" w:rsidRDefault="002109BB" w:rsidP="00317F37">
                    <w:pPr>
                      <w:spacing w:before="0" w:after="0"/>
                      <w:jc w:val="center"/>
                      <w:rPr>
                        <w:b/>
                        <w:color w:val="0759FA"/>
                      </w:rPr>
                    </w:pPr>
                  </w:p>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6079FB2E" wp14:editId="42A60AB2">
              <wp:simplePos x="0" y="0"/>
              <wp:positionH relativeFrom="column">
                <wp:posOffset>3289935</wp:posOffset>
              </wp:positionH>
              <wp:positionV relativeFrom="paragraph">
                <wp:posOffset>-136525</wp:posOffset>
              </wp:positionV>
              <wp:extent cx="2374265" cy="3524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52425"/>
                      </a:xfrm>
                      <a:prstGeom prst="rect">
                        <a:avLst/>
                      </a:prstGeom>
                      <a:noFill/>
                      <a:ln w="9525">
                        <a:noFill/>
                        <a:miter lim="800000"/>
                        <a:headEnd/>
                        <a:tailEnd/>
                      </a:ln>
                    </wps:spPr>
                    <wps:txbx>
                      <w:txbxContent>
                        <w:p w14:paraId="0D8085B6" w14:textId="77777777" w:rsidR="002109BB" w:rsidRDefault="002109BB" w:rsidP="00317F37">
                          <w:pPr>
                            <w:spacing w:before="0" w:after="0" w:line="240" w:lineRule="auto"/>
                            <w:jc w:val="right"/>
                          </w:pPr>
                          <w:r>
                            <w:t>Company Confidential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79FB2E" id="_x0000_s1119" type="#_x0000_t202" style="position:absolute;left:0;text-align:left;margin-left:259.05pt;margin-top:-10.75pt;width:186.95pt;height:27.75pt;z-index:2516572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" filled="f" stroked="f">
              <v:textbox>
                <w:txbxContent>
                  <w:p w14:paraId="0D8085B6" w14:textId="77777777" w:rsidR="002109BB" w:rsidRDefault="002109BB" w:rsidP="00317F37">
                    <w:pPr>
                      <w:spacing w:before="0" w:after="0" w:line="240" w:lineRule="auto"/>
                      <w:jc w:val="right"/>
                    </w:pPr>
                    <w:r>
                      <w:t>Company Confidential</w:t>
                    </w:r>
                  </w:p>
                </w:txbxContent>
              </v:textbox>
            </v:shape>
          </w:pict>
        </mc:Fallback>
      </mc:AlternateContent>
    </w:r>
    <w:r>
      <w:rPr>
        <w:noProof/>
        <w:lang w:eastAsia="en-US"/>
      </w:rPr>
      <w:drawing>
        <wp:anchor distT="0" distB="0" distL="114300" distR="114300" simplePos="0" relativeHeight="251649024" behindDoc="1" locked="0" layoutInCell="1" allowOverlap="1" wp14:anchorId="76F53995" wp14:editId="38AF110D">
          <wp:simplePos x="0" y="0"/>
          <wp:positionH relativeFrom="column">
            <wp:posOffset>3810</wp:posOffset>
          </wp:positionH>
          <wp:positionV relativeFrom="paragraph">
            <wp:posOffset>-222250</wp:posOffset>
          </wp:positionV>
          <wp:extent cx="6333490" cy="47498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Footer_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33490" cy="47498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7749" w14:textId="77777777" w:rsidR="002109BB" w:rsidRPr="005A69D3" w:rsidRDefault="002109BB" w:rsidP="005A69D3">
    <w:pPr>
      <w:pStyle w:val="Footer"/>
    </w:pPr>
    <w:r>
      <w:rPr>
        <w:noProof/>
        <w:lang w:eastAsia="en-US"/>
      </w:rPr>
      <mc:AlternateContent>
        <mc:Choice Requires="wps">
          <w:drawing>
            <wp:anchor distT="0" distB="0" distL="114300" distR="114300" simplePos="0" relativeHeight="251666944" behindDoc="0" locked="0" layoutInCell="1" allowOverlap="1" wp14:anchorId="7D6E9ECB" wp14:editId="17CED745">
              <wp:simplePos x="0" y="0"/>
              <wp:positionH relativeFrom="column">
                <wp:posOffset>-104775</wp:posOffset>
              </wp:positionH>
              <wp:positionV relativeFrom="paragraph">
                <wp:posOffset>177800</wp:posOffset>
              </wp:positionV>
              <wp:extent cx="1771650" cy="257175"/>
              <wp:effectExtent l="0" t="0" r="0" b="0"/>
              <wp:wrapNone/>
              <wp:docPr id="5669" name="Text Box 5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6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szCs w:val="22"/>
                            </w:rPr>
                            <w:alias w:val="Company"/>
                            <w:tag w:val=""/>
                            <w:id w:val="1545179777"/>
                            <w:dataBinding w:prefixMappings="xmlns:ns0='http://schemas.openxmlformats.org/officeDocument/2006/extended-properties' " w:xpath="/ns0:Properties[1]/ns0:Company[1]" w:storeItemID="{6668398D-A668-4E3E-A5EB-62B293D839F1}"/>
                            <w:text/>
                          </w:sdtPr>
                          <w:sdtEndPr/>
                          <w:sdtContent>
                            <w:p w14:paraId="2C62CA79" w14:textId="77777777" w:rsidR="002109BB" w:rsidRPr="00E766A8" w:rsidRDefault="002109BB" w:rsidP="00E766A8">
                              <w:pPr>
                                <w:spacing w:before="0" w:after="0" w:line="240" w:lineRule="auto"/>
                                <w:rPr>
                                  <w:rFonts w:cstheme="minorHAnsi"/>
                                  <w:b/>
                                  <w:szCs w:val="22"/>
                                </w:rPr>
                              </w:pPr>
                              <w:r w:rsidRPr="00E766A8">
                                <w:rPr>
                                  <w:rFonts w:cstheme="minorHAnsi"/>
                                  <w:szCs w:val="22"/>
                                </w:rPr>
                                <w:t>Dolphin Technology Inc.</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6E9ECB" id="_x0000_t202" coordsize="21600,21600" o:spt="202" path="m,l,21600r21600,l21600,xe">
              <v:stroke joinstyle="miter"/>
              <v:path gradientshapeok="t" o:connecttype="rect"/>
            </v:shapetype>
            <v:shape id="Text Box 5669" o:spid="_x0000_s1121" type="#_x0000_t202" style="position:absolute;left:0;text-align:left;margin-left:-8.25pt;margin-top:14pt;width:139.5pt;height:20.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" filled="f" stroked="f" strokeweight=".5pt">
              <v:textbox>
                <w:txbxContent>
                  <w:sdt>
                    <w:sdtPr>
                      <w:rPr>
                        <w:rFonts w:cstheme="minorHAnsi"/>
                        <w:szCs w:val="22"/>
                      </w:rPr>
                      <w:alias w:val="Company"/>
                      <w:tag w:val=""/>
                      <w:id w:val="1545179777"/>
                      <w:dataBinding w:prefixMappings="xmlns:ns0='http://schemas.openxmlformats.org/officeDocument/2006/extended-properties' " w:xpath="/ns0:Properties[1]/ns0:Company[1]" w:storeItemID="{6668398D-A668-4E3E-A5EB-62B293D839F1}"/>
                      <w:text/>
                    </w:sdtPr>
                    <w:sdtEndPr/>
                    <w:sdtContent>
                      <w:p w14:paraId="2C62CA79" w14:textId="77777777" w:rsidR="002109BB" w:rsidRPr="00E766A8" w:rsidRDefault="002109BB" w:rsidP="00E766A8">
                        <w:pPr>
                          <w:spacing w:before="0" w:after="0" w:line="240" w:lineRule="auto"/>
                          <w:rPr>
                            <w:rFonts w:cstheme="minorHAnsi"/>
                            <w:b/>
                            <w:szCs w:val="22"/>
                          </w:rPr>
                        </w:pPr>
                        <w:r w:rsidRPr="00E766A8">
                          <w:rPr>
                            <w:rFonts w:cstheme="minorHAnsi"/>
                            <w:szCs w:val="22"/>
                          </w:rPr>
                          <w:t>Dolphin Technology Inc.</w:t>
                        </w:r>
                      </w:p>
                    </w:sdtContent>
                  </w:sdt>
                </w:txbxContent>
              </v:textbox>
            </v:shape>
          </w:pict>
        </mc:Fallback>
      </mc:AlternateContent>
    </w:r>
    <w:r>
      <w:rPr>
        <w:noProof/>
        <w:lang w:eastAsia="en-US"/>
      </w:rPr>
      <mc:AlternateContent>
        <mc:Choice Requires="wps">
          <w:drawing>
            <wp:anchor distT="0" distB="0" distL="114300" distR="114300" simplePos="0" relativeHeight="251668992" behindDoc="0" locked="0" layoutInCell="1" allowOverlap="1" wp14:anchorId="75253FEA" wp14:editId="3111E9A5">
              <wp:simplePos x="0" y="0"/>
              <wp:positionH relativeFrom="column">
                <wp:posOffset>6343650</wp:posOffset>
              </wp:positionH>
              <wp:positionV relativeFrom="paragraph">
                <wp:posOffset>177800</wp:posOffset>
              </wp:positionV>
              <wp:extent cx="514350" cy="257175"/>
              <wp:effectExtent l="0" t="0" r="0" b="0"/>
              <wp:wrapNone/>
              <wp:docPr id="5671" name="Text Box 5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90FB4" w14:textId="77777777" w:rsidR="002109BB" w:rsidRPr="00E766A8" w:rsidRDefault="002109BB" w:rsidP="00E766A8">
                          <w:pPr>
                            <w:spacing w:before="0" w:after="0" w:line="240" w:lineRule="auto"/>
                            <w:jc w:val="center"/>
                            <w:rPr>
                              <w:rFonts w:cstheme="minorHAnsi"/>
                              <w:b/>
                              <w:color w:val="0759FA"/>
                              <w:szCs w:val="22"/>
                            </w:rPr>
                          </w:pPr>
                          <w:r w:rsidRPr="00E766A8">
                            <w:rPr>
                              <w:rFonts w:cstheme="minorHAnsi"/>
                              <w:b/>
                              <w:color w:val="0759FA"/>
                              <w:szCs w:val="22"/>
                            </w:rPr>
                            <w:fldChar w:fldCharType="begin"/>
                          </w:r>
                          <w:r w:rsidRPr="00E766A8">
                            <w:rPr>
                              <w:rFonts w:cstheme="minorHAnsi"/>
                              <w:b/>
                              <w:color w:val="0759FA"/>
                              <w:szCs w:val="22"/>
                            </w:rPr>
                            <w:instrText xml:space="preserve"> PAGE   \* MERGEFORMAT </w:instrText>
                          </w:r>
                          <w:r w:rsidRPr="00E766A8">
                            <w:rPr>
                              <w:rFonts w:cstheme="minorHAnsi"/>
                              <w:b/>
                              <w:color w:val="0759FA"/>
                              <w:szCs w:val="22"/>
                            </w:rPr>
                            <w:fldChar w:fldCharType="separate"/>
                          </w:r>
                          <w:r w:rsidR="00972048">
                            <w:rPr>
                              <w:rFonts w:cstheme="minorHAnsi"/>
                              <w:b/>
                              <w:noProof/>
                              <w:color w:val="0759FA"/>
                              <w:szCs w:val="22"/>
                            </w:rPr>
                            <w:t>72</w:t>
                          </w:r>
                          <w:r w:rsidRPr="00E766A8">
                            <w:rPr>
                              <w:rFonts w:cstheme="minorHAnsi"/>
                              <w:b/>
                              <w:noProof/>
                              <w:color w:val="0759FA"/>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5253FEA" id="Text Box 5671" o:spid="_x0000_s1122" type="#_x0000_t202" style="position:absolute;left:0;text-align:left;margin-left:499.5pt;margin-top:14pt;width:40.5pt;height:20.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" filled="f" stroked="f" strokeweight=".5pt">
              <v:textbox>
                <w:txbxContent>
                  <w:p w14:paraId="0A590FB4" w14:textId="77777777" w:rsidR="002109BB" w:rsidRPr="00E766A8" w:rsidRDefault="002109BB" w:rsidP="00E766A8">
                    <w:pPr>
                      <w:spacing w:before="0" w:after="0" w:line="240" w:lineRule="auto"/>
                      <w:jc w:val="center"/>
                      <w:rPr>
                        <w:rFonts w:cstheme="minorHAnsi"/>
                        <w:b/>
                        <w:color w:val="0759FA"/>
                        <w:szCs w:val="22"/>
                      </w:rPr>
                    </w:pPr>
                    <w:r w:rsidRPr="00E766A8">
                      <w:rPr>
                        <w:rFonts w:cstheme="minorHAnsi"/>
                        <w:b/>
                        <w:color w:val="0759FA"/>
                        <w:szCs w:val="22"/>
                      </w:rPr>
                      <w:fldChar w:fldCharType="begin"/>
                    </w:r>
                    <w:r w:rsidRPr="00E766A8">
                      <w:rPr>
                        <w:rFonts w:cstheme="minorHAnsi"/>
                        <w:b/>
                        <w:color w:val="0759FA"/>
                        <w:szCs w:val="22"/>
                      </w:rPr>
                      <w:instrText xml:space="preserve"> PAGE   \* MERGEFORMAT </w:instrText>
                    </w:r>
                    <w:r w:rsidRPr="00E766A8">
                      <w:rPr>
                        <w:rFonts w:cstheme="minorHAnsi"/>
                        <w:b/>
                        <w:color w:val="0759FA"/>
                        <w:szCs w:val="22"/>
                      </w:rPr>
                      <w:fldChar w:fldCharType="separate"/>
                    </w:r>
                    <w:r w:rsidR="00972048">
                      <w:rPr>
                        <w:rFonts w:cstheme="minorHAnsi"/>
                        <w:b/>
                        <w:noProof/>
                        <w:color w:val="0759FA"/>
                        <w:szCs w:val="22"/>
                      </w:rPr>
                      <w:t>72</w:t>
                    </w:r>
                    <w:r w:rsidRPr="00E766A8">
                      <w:rPr>
                        <w:rFonts w:cstheme="minorHAnsi"/>
                        <w:b/>
                        <w:noProof/>
                        <w:color w:val="0759FA"/>
                        <w:szCs w:val="22"/>
                      </w:rPr>
                      <w:fldChar w:fldCharType="end"/>
                    </w:r>
                  </w:p>
                </w:txbxContent>
              </v:textbox>
            </v:shape>
          </w:pict>
        </mc:Fallback>
      </mc:AlternateContent>
    </w:r>
    <w:r>
      <w:rPr>
        <w:noProof/>
        <w:lang w:eastAsia="en-US"/>
      </w:rPr>
      <mc:AlternateContent>
        <mc:Choice Requires="wps">
          <w:drawing>
            <wp:anchor distT="0" distB="0" distL="114300" distR="114300" simplePos="0" relativeHeight="251667968" behindDoc="0" locked="0" layoutInCell="1" allowOverlap="1" wp14:anchorId="173D3FAD" wp14:editId="23C0966F">
              <wp:simplePos x="0" y="0"/>
              <wp:positionH relativeFrom="column">
                <wp:posOffset>4572000</wp:posOffset>
              </wp:positionH>
              <wp:positionV relativeFrom="paragraph">
                <wp:posOffset>177800</wp:posOffset>
              </wp:positionV>
              <wp:extent cx="1771650" cy="257175"/>
              <wp:effectExtent l="0" t="0" r="0" b="0"/>
              <wp:wrapNone/>
              <wp:docPr id="5670" name="Text Box 5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6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szCs w:val="22"/>
                            </w:rPr>
                            <w:alias w:val="Comments"/>
                            <w:tag w:val=""/>
                            <w:id w:val="46579009"/>
                            <w:dataBinding w:prefixMappings="xmlns:ns0='http://purl.org/dc/elements/1.1/' xmlns:ns1='http://schemas.openxmlformats.org/package/2006/metadata/core-properties' " w:xpath="/ns1:coreProperties[1]/ns0:description[1]" w:storeItemID="{6C3C8BC8-F283-45AE-878A-BAB7291924A1}"/>
                            <w:text w:multiLine="1"/>
                          </w:sdtPr>
                          <w:sdtEndPr/>
                          <w:sdtContent>
                            <w:p w14:paraId="6D13D9D6" w14:textId="77777777" w:rsidR="002109BB" w:rsidRPr="00E766A8" w:rsidRDefault="002109BB" w:rsidP="00E766A8">
                              <w:pPr>
                                <w:spacing w:before="0" w:after="0" w:line="240" w:lineRule="auto"/>
                                <w:jc w:val="right"/>
                                <w:rPr>
                                  <w:rFonts w:cstheme="minorHAnsi"/>
                                  <w:b/>
                                  <w:szCs w:val="22"/>
                                </w:rPr>
                              </w:pPr>
                              <w:r w:rsidRPr="00E766A8">
                                <w:rPr>
                                  <w:rFonts w:cstheme="minorHAnsi"/>
                                  <w:szCs w:val="22"/>
                                </w:rPr>
                                <w:t>Company Confidential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3D3FAD" id="Text Box 5670" o:spid="_x0000_s1123" type="#_x0000_t202" style="position:absolute;left:0;text-align:left;margin-left:5in;margin-top:14pt;width:139.5pt;height:2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" filled="f" stroked="f" strokeweight=".5pt">
              <v:textbox>
                <w:txbxContent>
                  <w:sdt>
                    <w:sdtPr>
                      <w:rPr>
                        <w:rFonts w:cstheme="minorHAnsi"/>
                        <w:szCs w:val="22"/>
                      </w:rPr>
                      <w:alias w:val="Comments"/>
                      <w:tag w:val=""/>
                      <w:id w:val="46579009"/>
                      <w:dataBinding w:prefixMappings="xmlns:ns0='http://purl.org/dc/elements/1.1/' xmlns:ns1='http://schemas.openxmlformats.org/package/2006/metadata/core-properties' " w:xpath="/ns1:coreProperties[1]/ns0:description[1]" w:storeItemID="{6C3C8BC8-F283-45AE-878A-BAB7291924A1}"/>
                      <w:text w:multiLine="1"/>
                    </w:sdtPr>
                    <w:sdtEndPr/>
                    <w:sdtContent>
                      <w:p w14:paraId="6D13D9D6" w14:textId="77777777" w:rsidR="002109BB" w:rsidRPr="00E766A8" w:rsidRDefault="002109BB" w:rsidP="00E766A8">
                        <w:pPr>
                          <w:spacing w:before="0" w:after="0" w:line="240" w:lineRule="auto"/>
                          <w:jc w:val="right"/>
                          <w:rPr>
                            <w:rFonts w:cstheme="minorHAnsi"/>
                            <w:b/>
                            <w:szCs w:val="22"/>
                          </w:rPr>
                        </w:pPr>
                        <w:r w:rsidRPr="00E766A8">
                          <w:rPr>
                            <w:rFonts w:cstheme="minorHAnsi"/>
                            <w:szCs w:val="22"/>
                          </w:rPr>
                          <w:t>Company Confidential</w:t>
                        </w:r>
                      </w:p>
                    </w:sdtContent>
                  </w:sdt>
                </w:txbxContent>
              </v:textbox>
            </v:shape>
          </w:pict>
        </mc:Fallback>
      </mc:AlternateContent>
    </w:r>
    <w:r>
      <w:rPr>
        <w:noProof/>
        <w:lang w:eastAsia="en-US"/>
      </w:rPr>
      <w:drawing>
        <wp:anchor distT="0" distB="0" distL="114300" distR="114300" simplePos="0" relativeHeight="251651584" behindDoc="1" locked="0" layoutInCell="1" allowOverlap="1" wp14:anchorId="2E57D7D9" wp14:editId="7B006A28">
          <wp:simplePos x="0" y="0"/>
          <wp:positionH relativeFrom="column">
            <wp:posOffset>0</wp:posOffset>
          </wp:positionH>
          <wp:positionV relativeFrom="paragraph">
            <wp:posOffset>44450</wp:posOffset>
          </wp:positionV>
          <wp:extent cx="6859270" cy="514350"/>
          <wp:effectExtent l="0" t="0" r="0" b="0"/>
          <wp:wrapNone/>
          <wp:docPr id="5668" name="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Footer_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59270" cy="514350"/>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72834" w14:textId="77777777" w:rsidR="002109BB" w:rsidRPr="00317F37" w:rsidRDefault="002109BB" w:rsidP="00317F37">
    <w:pPr>
      <w:pStyle w:val="Footer"/>
    </w:pPr>
    <w:r>
      <w:rPr>
        <w:noProof/>
        <w:lang w:eastAsia="en-US"/>
      </w:rPr>
      <mc:AlternateContent>
        <mc:Choice Requires="wps">
          <w:drawing>
            <wp:anchor distT="0" distB="0" distL="114300" distR="114300" simplePos="0" relativeHeight="251658752" behindDoc="0" locked="0" layoutInCell="1" allowOverlap="1" wp14:anchorId="6DAB1FCE" wp14:editId="58F02170">
              <wp:simplePos x="0" y="0"/>
              <wp:positionH relativeFrom="column">
                <wp:posOffset>-26670</wp:posOffset>
              </wp:positionH>
              <wp:positionV relativeFrom="paragraph">
                <wp:posOffset>-136525</wp:posOffset>
              </wp:positionV>
              <wp:extent cx="2374265" cy="352425"/>
              <wp:effectExtent l="0" t="0" r="0" b="0"/>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52425"/>
                      </a:xfrm>
                      <a:prstGeom prst="rect">
                        <a:avLst/>
                      </a:prstGeom>
                      <a:noFill/>
                      <a:ln w="9525">
                        <a:noFill/>
                        <a:miter lim="800000"/>
                        <a:headEnd/>
                        <a:tailEnd/>
                      </a:ln>
                    </wps:spPr>
                    <wps:txbx>
                      <w:txbxContent>
                        <w:p w14:paraId="3265D483" w14:textId="77777777" w:rsidR="002109BB" w:rsidRDefault="002109BB" w:rsidP="00317F37">
                          <w:pPr>
                            <w:spacing w:before="0" w:after="0" w:line="240" w:lineRule="auto"/>
                          </w:pPr>
                          <w:r>
                            <w:t xml:space="preserve">Dolphin </w:t>
                          </w:r>
                          <w:proofErr w:type="spellStart"/>
                          <w:r>
                            <w:t>Tecnology</w:t>
                          </w:r>
                          <w:proofErr w:type="spellEnd"/>
                          <w:r>
                            <w:t xml:space="preserve"> Inc.</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DAB1FCE" id="_x0000_t202" coordsize="21600,21600" o:spt="202" path="m,l,21600r21600,l21600,xe">
              <v:stroke joinstyle="miter"/>
              <v:path gradientshapeok="t" o:connecttype="rect"/>
            </v:shapetype>
            <v:shape id="_x0000_s1125" type="#_x0000_t202" style="position:absolute;left:0;text-align:left;margin-left:-2.1pt;margin-top:-10.75pt;width:186.95pt;height:27.75pt;z-index:2516587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" filled="f" stroked="f">
              <v:textbox>
                <w:txbxContent>
                  <w:p w14:paraId="3265D483" w14:textId="77777777" w:rsidR="002109BB" w:rsidRDefault="002109BB" w:rsidP="00317F37">
                    <w:pPr>
                      <w:spacing w:before="0" w:after="0" w:line="240" w:lineRule="auto"/>
                    </w:pPr>
                    <w:r>
                      <w:t xml:space="preserve">Dolphin </w:t>
                    </w:r>
                    <w:proofErr w:type="spellStart"/>
                    <w:r>
                      <w:t>Tecnology</w:t>
                    </w:r>
                    <w:proofErr w:type="spellEnd"/>
                    <w:r>
                      <w:t xml:space="preserve"> Inc.</w:t>
                    </w:r>
                  </w:p>
                </w:txbxContent>
              </v:textbox>
            </v:shape>
          </w:pict>
        </mc:Fallback>
      </mc:AlternateContent>
    </w:r>
    <w:r>
      <w:rPr>
        <w:noProof/>
        <w:lang w:eastAsia="en-US"/>
      </w:rPr>
      <mc:AlternateContent>
        <mc:Choice Requires="wps">
          <w:drawing>
            <wp:anchor distT="0" distB="0" distL="114300" distR="114300" simplePos="0" relativeHeight="251660800" behindDoc="0" locked="0" layoutInCell="1" allowOverlap="1" wp14:anchorId="0F3FAC6B" wp14:editId="18C63979">
              <wp:simplePos x="0" y="0"/>
              <wp:positionH relativeFrom="column">
                <wp:posOffset>5871210</wp:posOffset>
              </wp:positionH>
              <wp:positionV relativeFrom="paragraph">
                <wp:posOffset>-127000</wp:posOffset>
              </wp:positionV>
              <wp:extent cx="466725" cy="266700"/>
              <wp:effectExtent l="0" t="0" r="0" b="0"/>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66700"/>
                      </a:xfrm>
                      <a:prstGeom prst="rect">
                        <a:avLst/>
                      </a:prstGeom>
                      <a:noFill/>
                      <a:ln w="9525">
                        <a:noFill/>
                        <a:miter lim="800000"/>
                        <a:headEnd/>
                        <a:tailEnd/>
                      </a:ln>
                    </wps:spPr>
                    <wps:txbx>
                      <w:txbxContent>
                        <w:sdt>
                          <w:sdtPr>
                            <w:rPr>
                              <w:b/>
                              <w:color w:val="0759FA"/>
                            </w:rPr>
                            <w:id w:val="549428983"/>
                            <w:docPartObj>
                              <w:docPartGallery w:val="Page Numbers (Bottom of Page)"/>
                              <w:docPartUnique/>
                            </w:docPartObj>
                          </w:sdtPr>
                          <w:sdtEndPr>
                            <w:rPr>
                              <w:noProof/>
                            </w:rPr>
                          </w:sdtEndPr>
                          <w:sdtContent>
                            <w:p w14:paraId="31648A80" w14:textId="77777777" w:rsidR="002109BB" w:rsidRPr="00317F37" w:rsidRDefault="002109BB" w:rsidP="00317F37">
                              <w:pPr>
                                <w:pStyle w:val="Footer"/>
                                <w:spacing w:before="0" w:after="0"/>
                                <w:jc w:val="center"/>
                                <w:rPr>
                                  <w:b/>
                                  <w:noProof/>
                                  <w:color w:val="0759FA"/>
                                </w:rPr>
                              </w:pPr>
                              <w:r w:rsidRPr="00317F37">
                                <w:rPr>
                                  <w:b/>
                                  <w:color w:val="0759FA"/>
                                </w:rPr>
                                <w:fldChar w:fldCharType="begin"/>
                              </w:r>
                              <w:r w:rsidRPr="00317F37">
                                <w:rPr>
                                  <w:b/>
                                  <w:color w:val="0759FA"/>
                                </w:rPr>
                                <w:instrText xml:space="preserve"> PAGE   \* MERGEFORMAT </w:instrText>
                              </w:r>
                              <w:r w:rsidRPr="00317F37">
                                <w:rPr>
                                  <w:b/>
                                  <w:color w:val="0759FA"/>
                                </w:rPr>
                                <w:fldChar w:fldCharType="separate"/>
                              </w:r>
                              <w:r>
                                <w:rPr>
                                  <w:b/>
                                  <w:noProof/>
                                  <w:color w:val="0759FA"/>
                                </w:rPr>
                                <w:t>9</w:t>
                              </w:r>
                              <w:r w:rsidRPr="00317F37">
                                <w:rPr>
                                  <w:b/>
                                  <w:noProof/>
                                  <w:color w:val="0759FA"/>
                                </w:rPr>
                                <w:fldChar w:fldCharType="end"/>
                              </w:r>
                            </w:p>
                          </w:sdtContent>
                        </w:sdt>
                        <w:p w14:paraId="7922161B" w14:textId="77777777" w:rsidR="002109BB" w:rsidRPr="00317F37" w:rsidRDefault="002109BB" w:rsidP="00317F37">
                          <w:pPr>
                            <w:spacing w:before="0" w:after="0"/>
                            <w:jc w:val="center"/>
                            <w:rPr>
                              <w:b/>
                              <w:color w:val="0759F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C6B" id="_x0000_s1126" type="#_x0000_t202" style="position:absolute;left:0;text-align:left;margin-left:462.3pt;margin-top:-10pt;width:36.75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" filled="f" stroked="f">
              <v:textbox>
                <w:txbxContent>
                  <w:sdt>
                    <w:sdtPr>
                      <w:rPr>
                        <w:b/>
                        <w:color w:val="0759FA"/>
                      </w:rPr>
                      <w:id w:val="549428983"/>
                      <w:docPartObj>
                        <w:docPartGallery w:val="Page Numbers (Bottom of Page)"/>
                        <w:docPartUnique/>
                      </w:docPartObj>
                    </w:sdtPr>
                    <w:sdtEndPr>
                      <w:rPr>
                        <w:noProof/>
                      </w:rPr>
                    </w:sdtEndPr>
                    <w:sdtContent>
                      <w:p w14:paraId="31648A80" w14:textId="77777777" w:rsidR="002109BB" w:rsidRPr="00317F37" w:rsidRDefault="002109BB" w:rsidP="00317F37">
                        <w:pPr>
                          <w:pStyle w:val="Footer"/>
                          <w:spacing w:before="0" w:after="0"/>
                          <w:jc w:val="center"/>
                          <w:rPr>
                            <w:b/>
                            <w:noProof/>
                            <w:color w:val="0759FA"/>
                          </w:rPr>
                        </w:pPr>
                        <w:r w:rsidRPr="00317F37">
                          <w:rPr>
                            <w:b/>
                            <w:color w:val="0759FA"/>
                          </w:rPr>
                          <w:fldChar w:fldCharType="begin"/>
                        </w:r>
                        <w:r w:rsidRPr="00317F37">
                          <w:rPr>
                            <w:b/>
                            <w:color w:val="0759FA"/>
                          </w:rPr>
                          <w:instrText xml:space="preserve"> PAGE   \* MERGEFORMAT </w:instrText>
                        </w:r>
                        <w:r w:rsidRPr="00317F37">
                          <w:rPr>
                            <w:b/>
                            <w:color w:val="0759FA"/>
                          </w:rPr>
                          <w:fldChar w:fldCharType="separate"/>
                        </w:r>
                        <w:r>
                          <w:rPr>
                            <w:b/>
                            <w:noProof/>
                            <w:color w:val="0759FA"/>
                          </w:rPr>
                          <w:t>9</w:t>
                        </w:r>
                        <w:r w:rsidRPr="00317F37">
                          <w:rPr>
                            <w:b/>
                            <w:noProof/>
                            <w:color w:val="0759FA"/>
                          </w:rPr>
                          <w:fldChar w:fldCharType="end"/>
                        </w:r>
                      </w:p>
                    </w:sdtContent>
                  </w:sdt>
                  <w:p w14:paraId="7922161B" w14:textId="77777777" w:rsidR="002109BB" w:rsidRPr="00317F37" w:rsidRDefault="002109BB" w:rsidP="00317F37">
                    <w:pPr>
                      <w:spacing w:before="0" w:after="0"/>
                      <w:jc w:val="center"/>
                      <w:rPr>
                        <w:b/>
                        <w:color w:val="0759FA"/>
                      </w:rPr>
                    </w:pPr>
                  </w:p>
                </w:txbxContent>
              </v:textbox>
            </v:shape>
          </w:pict>
        </mc:Fallback>
      </mc:AlternateContent>
    </w:r>
    <w:r>
      <w:rPr>
        <w:noProof/>
        <w:lang w:eastAsia="en-US"/>
      </w:rPr>
      <mc:AlternateContent>
        <mc:Choice Requires="wps">
          <w:drawing>
            <wp:anchor distT="0" distB="0" distL="114300" distR="114300" simplePos="0" relativeHeight="251659776" behindDoc="0" locked="0" layoutInCell="1" allowOverlap="1" wp14:anchorId="07979E11" wp14:editId="5E97B41C">
              <wp:simplePos x="0" y="0"/>
              <wp:positionH relativeFrom="column">
                <wp:posOffset>3289935</wp:posOffset>
              </wp:positionH>
              <wp:positionV relativeFrom="paragraph">
                <wp:posOffset>-136525</wp:posOffset>
              </wp:positionV>
              <wp:extent cx="2374265" cy="352425"/>
              <wp:effectExtent l="0" t="0" r="0" b="0"/>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52425"/>
                      </a:xfrm>
                      <a:prstGeom prst="rect">
                        <a:avLst/>
                      </a:prstGeom>
                      <a:noFill/>
                      <a:ln w="9525">
                        <a:noFill/>
                        <a:miter lim="800000"/>
                        <a:headEnd/>
                        <a:tailEnd/>
                      </a:ln>
                    </wps:spPr>
                    <wps:txbx>
                      <w:txbxContent>
                        <w:p w14:paraId="268F57B5" w14:textId="77777777" w:rsidR="002109BB" w:rsidRDefault="002109BB" w:rsidP="00317F37">
                          <w:pPr>
                            <w:spacing w:before="0" w:after="0" w:line="240" w:lineRule="auto"/>
                            <w:jc w:val="right"/>
                          </w:pPr>
                          <w:r>
                            <w:t>Company Confidential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979E11" id="_x0000_s1127" type="#_x0000_t202" style="position:absolute;left:0;text-align:left;margin-left:259.05pt;margin-top:-10.75pt;width:186.95pt;height:27.75pt;z-index:2516597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" filled="f" stroked="f">
              <v:textbox>
                <w:txbxContent>
                  <w:p w14:paraId="268F57B5" w14:textId="77777777" w:rsidR="002109BB" w:rsidRDefault="002109BB" w:rsidP="00317F37">
                    <w:pPr>
                      <w:spacing w:before="0" w:after="0" w:line="240" w:lineRule="auto"/>
                      <w:jc w:val="right"/>
                    </w:pPr>
                    <w:r>
                      <w:t>Company Confidential</w:t>
                    </w:r>
                  </w:p>
                </w:txbxContent>
              </v:textbox>
            </v:shape>
          </w:pict>
        </mc:Fallback>
      </mc:AlternateContent>
    </w:r>
    <w:r>
      <w:rPr>
        <w:noProof/>
        <w:lang w:eastAsia="en-US"/>
      </w:rPr>
      <w:drawing>
        <wp:anchor distT="0" distB="0" distL="114300" distR="114300" simplePos="0" relativeHeight="251650560" behindDoc="1" locked="0" layoutInCell="1" allowOverlap="1" wp14:anchorId="7CE59060" wp14:editId="0DE0BCE5">
          <wp:simplePos x="0" y="0"/>
          <wp:positionH relativeFrom="column">
            <wp:posOffset>3810</wp:posOffset>
          </wp:positionH>
          <wp:positionV relativeFrom="paragraph">
            <wp:posOffset>-222250</wp:posOffset>
          </wp:positionV>
          <wp:extent cx="6333490" cy="474980"/>
          <wp:effectExtent l="0" t="0" r="0" b="1270"/>
          <wp:wrapNone/>
          <wp:docPr id="5689" name="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Footer_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33490" cy="47498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41D91" w14:textId="77777777" w:rsidR="0019137E" w:rsidRDefault="0019137E">
      <w:r>
        <w:separator/>
      </w:r>
    </w:p>
  </w:footnote>
  <w:footnote w:type="continuationSeparator" w:id="0">
    <w:p w14:paraId="28BAD72D" w14:textId="77777777" w:rsidR="0019137E" w:rsidRDefault="0019137E">
      <w:r>
        <w:continuationSeparator/>
      </w:r>
    </w:p>
  </w:footnote>
  <w:footnote w:type="continuationNotice" w:id="1">
    <w:p w14:paraId="2AF14F7C" w14:textId="77777777" w:rsidR="0019137E" w:rsidRDefault="0019137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7F82C" w14:textId="77777777" w:rsidR="002109BB" w:rsidRPr="00234517" w:rsidRDefault="002109BB" w:rsidP="007B6F28">
    <w:pPr>
      <w:pStyle w:val="Header"/>
      <w:tabs>
        <w:tab w:val="clear" w:pos="4320"/>
        <w:tab w:val="center" w:pos="3330"/>
      </w:tabs>
      <w:rPr>
        <w:b/>
      </w:rPr>
    </w:pPr>
    <w:r>
      <w:rPr>
        <w:b/>
        <w:noProof/>
        <w:lang w:eastAsia="en-US"/>
      </w:rPr>
      <mc:AlternateContent>
        <mc:Choice Requires="wps">
          <w:drawing>
            <wp:anchor distT="0" distB="0" distL="114300" distR="114300" simplePos="0" relativeHeight="251652608" behindDoc="0" locked="0" layoutInCell="1" allowOverlap="1" wp14:anchorId="3C9C80DE" wp14:editId="5B0891E6">
              <wp:simplePos x="0" y="0"/>
              <wp:positionH relativeFrom="margin">
                <wp:align>right</wp:align>
              </wp:positionH>
              <wp:positionV relativeFrom="page">
                <wp:posOffset>467995</wp:posOffset>
              </wp:positionV>
              <wp:extent cx="4020820" cy="733425"/>
              <wp:effectExtent l="0" t="0" r="0" b="0"/>
              <wp:wrapSquare wrapText="bothSides"/>
              <wp:docPr id="5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0820" cy="733425"/>
                      </a:xfrm>
                      <a:prstGeom prst="rect">
                        <a:avLst/>
                      </a:prstGeom>
                      <a:noFill/>
                      <a:ln w="9525">
                        <a:noFill/>
                        <a:miter lim="800000"/>
                        <a:headEnd/>
                        <a:tailEnd/>
                      </a:ln>
                    </wps:spPr>
                    <wps:txbx>
                      <w:txbxContent>
                        <w:p w14:paraId="6B9693A0" w14:textId="77777777" w:rsidR="002109BB" w:rsidRPr="00AE42AB" w:rsidRDefault="002109BB" w:rsidP="0031446B">
                          <w:pPr>
                            <w:spacing w:before="0" w:after="0" w:line="240" w:lineRule="auto"/>
                            <w:jc w:val="right"/>
                            <w:rPr>
                              <w:rFonts w:cstheme="minorHAnsi"/>
                              <w:sz w:val="36"/>
                            </w:rPr>
                          </w:pPr>
                          <w:r w:rsidRPr="00AE42AB">
                            <w:rPr>
                              <w:rFonts w:cstheme="minorHAnsi"/>
                              <w:sz w:val="36"/>
                            </w:rPr>
                            <w:t>DTI DDR PHY</w:t>
                          </w:r>
                        </w:p>
                        <w:p w14:paraId="0AAA442F" w14:textId="77777777" w:rsidR="002109BB" w:rsidRPr="007B6F28" w:rsidRDefault="002109BB" w:rsidP="007B6F28">
                          <w:pPr>
                            <w:jc w:val="right"/>
                            <w:rPr>
                              <w:rFonts w:cstheme="minorHAnsi"/>
                            </w:rPr>
                          </w:pPr>
                          <w:r w:rsidRPr="007B6F28">
                            <w:rPr>
                              <w:rFonts w:cstheme="minorHAnsi"/>
                            </w:rPr>
                            <w:t>Revision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9C80DE" id="_x0000_t202" coordsize="21600,21600" o:spt="202" path="m,l,21600r21600,l21600,xe">
              <v:stroke joinstyle="miter"/>
              <v:path gradientshapeok="t" o:connecttype="rect"/>
            </v:shapetype>
            <v:shape id="_x0000_s1111" type="#_x0000_t202" style="position:absolute;left:0;text-align:left;margin-left:265.4pt;margin-top:36.85pt;width:316.6pt;height:57.75pt;z-index:2516526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" filled="f" stroked="f">
              <v:textbox>
                <w:txbxContent>
                  <w:p w14:paraId="6B9693A0" w14:textId="77777777" w:rsidR="002109BB" w:rsidRPr="00AE42AB" w:rsidRDefault="002109BB" w:rsidP="0031446B">
                    <w:pPr>
                      <w:spacing w:before="0" w:after="0" w:line="240" w:lineRule="auto"/>
                      <w:jc w:val="right"/>
                      <w:rPr>
                        <w:rFonts w:cstheme="minorHAnsi"/>
                        <w:sz w:val="36"/>
                      </w:rPr>
                    </w:pPr>
                    <w:r w:rsidRPr="00AE42AB">
                      <w:rPr>
                        <w:rFonts w:cstheme="minorHAnsi"/>
                        <w:sz w:val="36"/>
                      </w:rPr>
                      <w:t>DTI DDR PHY</w:t>
                    </w:r>
                  </w:p>
                  <w:p w14:paraId="0AAA442F" w14:textId="77777777" w:rsidR="002109BB" w:rsidRPr="007B6F28" w:rsidRDefault="002109BB" w:rsidP="007B6F28">
                    <w:pPr>
                      <w:jc w:val="right"/>
                      <w:rPr>
                        <w:rFonts w:cstheme="minorHAnsi"/>
                      </w:rPr>
                    </w:pPr>
                    <w:r w:rsidRPr="007B6F28">
                      <w:rPr>
                        <w:rFonts w:cstheme="minorHAnsi"/>
                      </w:rPr>
                      <w:t>Revision 1.10</w:t>
                    </w:r>
                  </w:p>
                </w:txbxContent>
              </v:textbox>
              <w10:wrap type="square" anchorx="margin" anchory="page"/>
            </v:shape>
          </w:pict>
        </mc:Fallback>
      </mc:AlternateContent>
    </w:r>
    <w:r>
      <w:rPr>
        <w:noProof/>
        <w:lang w:eastAsia="en-US"/>
      </w:rPr>
      <w:drawing>
        <wp:anchor distT="0" distB="0" distL="114300" distR="114300" simplePos="0" relativeHeight="251647488" behindDoc="1" locked="0" layoutInCell="1" allowOverlap="1" wp14:anchorId="72D208CE" wp14:editId="7EA8C862">
          <wp:simplePos x="0" y="0"/>
          <wp:positionH relativeFrom="column">
            <wp:posOffset>8890</wp:posOffset>
          </wp:positionH>
          <wp:positionV relativeFrom="paragraph">
            <wp:posOffset>0</wp:posOffset>
          </wp:positionV>
          <wp:extent cx="6106795" cy="739775"/>
          <wp:effectExtent l="0" t="0" r="8255"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Datasheet_Banner_Light.jpg"/>
                  <pic:cNvPicPr/>
                </pic:nvPicPr>
                <pic:blipFill rotWithShape="1">
                  <a:blip r:embed="rId1" cstate="print">
                    <a:extLst>
                      <a:ext uri="{28A0092B-C50C-407E-A947-70E740481C1C}">
                        <a14:useLocalDpi xmlns:a14="http://schemas.microsoft.com/office/drawing/2010/main" val="0"/>
                      </a:ext>
                    </a:extLst>
                  </a:blip>
                  <a:srcRect t="-2" r="3608" b="64939"/>
                  <a:stretch/>
                </pic:blipFill>
                <pic:spPr bwMode="auto">
                  <a:xfrm>
                    <a:off x="0" y="0"/>
                    <a:ext cx="6106795" cy="739775"/>
                  </a:xfrm>
                  <a:prstGeom prst="rect">
                    <a:avLst/>
                  </a:prstGeom>
                  <a:ln>
                    <a:noFill/>
                  </a:ln>
                  <a:extLst>
                    <a:ext uri="{53640926-AAD7-44D8-BBD7-CCE9431645EC}">
                      <a14:shadowObscured xmlns:a14="http://schemas.microsoft.com/office/drawing/2010/main"/>
                    </a:ext>
                  </a:extLst>
                </pic:spPr>
              </pic:pic>
            </a:graphicData>
          </a:graphic>
        </wp:anchor>
      </w:drawing>
    </w:r>
  </w:p>
  <w:p w14:paraId="1DE87692" w14:textId="77777777" w:rsidR="002109BB" w:rsidRDefault="002109BB" w:rsidP="00234517">
    <w:pPr>
      <w:pStyle w:val="Header"/>
      <w:tabs>
        <w:tab w:val="clear" w:pos="4320"/>
        <w:tab w:val="center" w:pos="3330"/>
      </w:tabs>
      <w:rPr>
        <w:b/>
      </w:rPr>
    </w:pPr>
  </w:p>
  <w:p w14:paraId="7A19768F" w14:textId="77777777" w:rsidR="002109BB" w:rsidRPr="00234517" w:rsidRDefault="002109BB" w:rsidP="00234517">
    <w:pPr>
      <w:pStyle w:val="Header"/>
      <w:tabs>
        <w:tab w:val="clear" w:pos="4320"/>
        <w:tab w:val="center" w:pos="3330"/>
      </w:tabs>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C814" w14:textId="77777777" w:rsidR="002109BB" w:rsidRPr="00234517" w:rsidRDefault="002109BB" w:rsidP="00F13CE7">
    <w:pPr>
      <w:pStyle w:val="Header"/>
      <w:tabs>
        <w:tab w:val="clear" w:pos="4320"/>
        <w:tab w:val="center" w:pos="3330"/>
      </w:tabs>
      <w:rPr>
        <w:b/>
      </w:rPr>
    </w:pPr>
  </w:p>
  <w:p w14:paraId="2027A286" w14:textId="77777777" w:rsidR="002109BB" w:rsidRDefault="002109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E352E" w14:textId="77777777" w:rsidR="002109BB" w:rsidRPr="00234517" w:rsidRDefault="002109BB" w:rsidP="00234517">
    <w:pPr>
      <w:pStyle w:val="Header"/>
      <w:tabs>
        <w:tab w:val="clear" w:pos="4320"/>
        <w:tab w:val="center" w:pos="3330"/>
      </w:tabs>
      <w:rPr>
        <w:b/>
      </w:rPr>
    </w:pPr>
    <w:r>
      <w:rPr>
        <w:b/>
        <w:noProof/>
        <w:lang w:eastAsia="en-US"/>
      </w:rPr>
      <mc:AlternateContent>
        <mc:Choice Requires="wps">
          <w:drawing>
            <wp:anchor distT="0" distB="0" distL="114300" distR="114300" simplePos="0" relativeHeight="251661312" behindDoc="0" locked="0" layoutInCell="1" allowOverlap="1" wp14:anchorId="59DDDC35" wp14:editId="2F55B299">
              <wp:simplePos x="0" y="0"/>
              <wp:positionH relativeFrom="column">
                <wp:posOffset>2066925</wp:posOffset>
              </wp:positionH>
              <wp:positionV relativeFrom="paragraph">
                <wp:posOffset>66675</wp:posOffset>
              </wp:positionV>
              <wp:extent cx="4743450" cy="714375"/>
              <wp:effectExtent l="0" t="0" r="0" b="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714375"/>
                      </a:xfrm>
                      <a:prstGeom prst="rect">
                        <a:avLst/>
                      </a:prstGeom>
                      <a:noFill/>
                      <a:ln w="9525">
                        <a:noFill/>
                        <a:miter lim="800000"/>
                        <a:headEnd/>
                        <a:tailEnd/>
                      </a:ln>
                    </wps:spPr>
                    <wps:txbx>
                      <w:txbxContent>
                        <w:sdt>
                          <w:sdtPr>
                            <w:rPr>
                              <w:rFonts w:cstheme="minorHAnsi"/>
                              <w:b/>
                              <w:color w:val="FFFFFF" w:themeColor="background1"/>
                              <w:sz w:val="36"/>
                              <w:szCs w:val="36"/>
                            </w:rPr>
                            <w:alias w:val="Title"/>
                            <w:tag w:val=""/>
                            <w:id w:val="-306405269"/>
                            <w:dataBinding w:prefixMappings="xmlns:ns0='http://purl.org/dc/elements/1.1/' xmlns:ns1='http://schemas.openxmlformats.org/package/2006/metadata/core-properties' " w:xpath="/ns1:coreProperties[1]/ns0:title[1]" w:storeItemID="{6C3C8BC8-F283-45AE-878A-BAB7291924A1}"/>
                            <w:text/>
                          </w:sdtPr>
                          <w:sdtEndPr/>
                          <w:sdtContent>
                            <w:p w14:paraId="3028D41A" w14:textId="77777777" w:rsidR="002109BB" w:rsidRDefault="002109BB" w:rsidP="00DA10B0">
                              <w:pPr>
                                <w:spacing w:after="0" w:line="240" w:lineRule="auto"/>
                                <w:jc w:val="right"/>
                                <w:rPr>
                                  <w:rFonts w:cstheme="minorHAnsi"/>
                                  <w:b/>
                                  <w:color w:val="FFFFFF" w:themeColor="background1"/>
                                  <w:sz w:val="36"/>
                                  <w:szCs w:val="36"/>
                                </w:rPr>
                              </w:pPr>
                              <w:proofErr w:type="spellStart"/>
                              <w:r>
                                <w:rPr>
                                  <w:rFonts w:cstheme="minorHAnsi"/>
                                  <w:b/>
                                  <w:color w:val="FFFFFF" w:themeColor="background1"/>
                                  <w:sz w:val="36"/>
                                  <w:szCs w:val="36"/>
                                </w:rPr>
                                <w:t>RAMpiler</w:t>
                              </w:r>
                              <w:proofErr w:type="spellEnd"/>
                              <w:r>
                                <w:rPr>
                                  <w:rFonts w:cstheme="minorHAnsi"/>
                                  <w:b/>
                                  <w:color w:val="FFFFFF" w:themeColor="background1"/>
                                  <w:sz w:val="36"/>
                                  <w:szCs w:val="36"/>
                                </w:rPr>
                                <w:t>+ ®</w:t>
                              </w:r>
                            </w:p>
                          </w:sdtContent>
                        </w:sdt>
                        <w:sdt>
                          <w:sdtPr>
                            <w:rPr>
                              <w:rFonts w:cstheme="minorHAnsi"/>
                              <w:b/>
                              <w:color w:val="FFFFFF" w:themeColor="background1"/>
                              <w:sz w:val="28"/>
                              <w:szCs w:val="28"/>
                            </w:rPr>
                            <w:alias w:val="Category"/>
                            <w:tag w:val=""/>
                            <w:id w:val="-1748484109"/>
                            <w:dataBinding w:prefixMappings="xmlns:ns0='http://purl.org/dc/elements/1.1/' xmlns:ns1='http://schemas.openxmlformats.org/package/2006/metadata/core-properties' " w:xpath="/ns1:coreProperties[1]/ns1:category[1]" w:storeItemID="{6C3C8BC8-F283-45AE-878A-BAB7291924A1}"/>
                            <w:text/>
                          </w:sdtPr>
                          <w:sdtEndPr/>
                          <w:sdtContent>
                            <w:p w14:paraId="295DB726" w14:textId="77777777" w:rsidR="002109BB" w:rsidRPr="00DA10B0" w:rsidRDefault="002109BB" w:rsidP="00DA10B0">
                              <w:pPr>
                                <w:spacing w:before="0" w:after="0" w:line="240" w:lineRule="auto"/>
                                <w:jc w:val="right"/>
                                <w:rPr>
                                  <w:rFonts w:cstheme="minorHAnsi"/>
                                  <w:b/>
                                  <w:color w:val="FFFFFF" w:themeColor="background1"/>
                                  <w:sz w:val="28"/>
                                  <w:szCs w:val="28"/>
                                </w:rPr>
                              </w:pPr>
                              <w:r>
                                <w:rPr>
                                  <w:rFonts w:cstheme="minorHAnsi"/>
                                  <w:b/>
                                  <w:color w:val="FFFFFF" w:themeColor="background1"/>
                                  <w:sz w:val="28"/>
                                  <w:szCs w:val="28"/>
                                </w:rPr>
                                <w:t>User Manual</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DDDC35" id="_x0000_t202" coordsize="21600,21600" o:spt="202" path="m,l,21600r21600,l21600,xe">
              <v:stroke joinstyle="miter"/>
              <v:path gradientshapeok="t" o:connecttype="rect"/>
            </v:shapetype>
            <v:shape id="_x0000_s1112" type="#_x0000_t202" style="position:absolute;left:0;text-align:left;margin-left:162.75pt;margin-top:5.25pt;width:373.5pt;height:5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" filled="f" stroked="f">
              <v:textbox>
                <w:txbxContent>
                  <w:sdt>
                    <w:sdtPr>
                      <w:rPr>
                        <w:rFonts w:cstheme="minorHAnsi"/>
                        <w:b/>
                        <w:color w:val="FFFFFF" w:themeColor="background1"/>
                        <w:sz w:val="36"/>
                        <w:szCs w:val="36"/>
                      </w:rPr>
                      <w:alias w:val="Title"/>
                      <w:tag w:val=""/>
                      <w:id w:val="-306405269"/>
                      <w:dataBinding w:prefixMappings="xmlns:ns0='http://purl.org/dc/elements/1.1/' xmlns:ns1='http://schemas.openxmlformats.org/package/2006/metadata/core-properties' " w:xpath="/ns1:coreProperties[1]/ns0:title[1]" w:storeItemID="{6C3C8BC8-F283-45AE-878A-BAB7291924A1}"/>
                      <w:text/>
                    </w:sdtPr>
                    <w:sdtEndPr/>
                    <w:sdtContent>
                      <w:p w14:paraId="3028D41A" w14:textId="77777777" w:rsidR="002109BB" w:rsidRDefault="002109BB" w:rsidP="00DA10B0">
                        <w:pPr>
                          <w:spacing w:after="0" w:line="240" w:lineRule="auto"/>
                          <w:jc w:val="right"/>
                          <w:rPr>
                            <w:rFonts w:cstheme="minorHAnsi"/>
                            <w:b/>
                            <w:color w:val="FFFFFF" w:themeColor="background1"/>
                            <w:sz w:val="36"/>
                            <w:szCs w:val="36"/>
                          </w:rPr>
                        </w:pPr>
                        <w:proofErr w:type="spellStart"/>
                        <w:r>
                          <w:rPr>
                            <w:rFonts w:cstheme="minorHAnsi"/>
                            <w:b/>
                            <w:color w:val="FFFFFF" w:themeColor="background1"/>
                            <w:sz w:val="36"/>
                            <w:szCs w:val="36"/>
                          </w:rPr>
                          <w:t>RAMpiler</w:t>
                        </w:r>
                        <w:proofErr w:type="spellEnd"/>
                        <w:r>
                          <w:rPr>
                            <w:rFonts w:cstheme="minorHAnsi"/>
                            <w:b/>
                            <w:color w:val="FFFFFF" w:themeColor="background1"/>
                            <w:sz w:val="36"/>
                            <w:szCs w:val="36"/>
                          </w:rPr>
                          <w:t>+ ®</w:t>
                        </w:r>
                      </w:p>
                    </w:sdtContent>
                  </w:sdt>
                  <w:sdt>
                    <w:sdtPr>
                      <w:rPr>
                        <w:rFonts w:cstheme="minorHAnsi"/>
                        <w:b/>
                        <w:color w:val="FFFFFF" w:themeColor="background1"/>
                        <w:sz w:val="28"/>
                        <w:szCs w:val="28"/>
                      </w:rPr>
                      <w:alias w:val="Category"/>
                      <w:tag w:val=""/>
                      <w:id w:val="-1748484109"/>
                      <w:dataBinding w:prefixMappings="xmlns:ns0='http://purl.org/dc/elements/1.1/' xmlns:ns1='http://schemas.openxmlformats.org/package/2006/metadata/core-properties' " w:xpath="/ns1:coreProperties[1]/ns1:category[1]" w:storeItemID="{6C3C8BC8-F283-45AE-878A-BAB7291924A1}"/>
                      <w:text/>
                    </w:sdtPr>
                    <w:sdtEndPr/>
                    <w:sdtContent>
                      <w:p w14:paraId="295DB726" w14:textId="77777777" w:rsidR="002109BB" w:rsidRPr="00DA10B0" w:rsidRDefault="002109BB" w:rsidP="00DA10B0">
                        <w:pPr>
                          <w:spacing w:before="0" w:after="0" w:line="240" w:lineRule="auto"/>
                          <w:jc w:val="right"/>
                          <w:rPr>
                            <w:rFonts w:cstheme="minorHAnsi"/>
                            <w:b/>
                            <w:color w:val="FFFFFF" w:themeColor="background1"/>
                            <w:sz w:val="28"/>
                            <w:szCs w:val="28"/>
                          </w:rPr>
                        </w:pPr>
                        <w:r>
                          <w:rPr>
                            <w:rFonts w:cstheme="minorHAnsi"/>
                            <w:b/>
                            <w:color w:val="FFFFFF" w:themeColor="background1"/>
                            <w:sz w:val="28"/>
                            <w:szCs w:val="28"/>
                          </w:rPr>
                          <w:t>User Manual</w:t>
                        </w:r>
                      </w:p>
                    </w:sdtContent>
                  </w:sdt>
                </w:txbxContent>
              </v:textbox>
            </v:shape>
          </w:pict>
        </mc:Fallback>
      </mc:AlternateContent>
    </w:r>
    <w:r>
      <w:rPr>
        <w:b/>
        <w:noProof/>
        <w:lang w:eastAsia="en-US"/>
      </w:rPr>
      <w:drawing>
        <wp:inline distT="0" distB="0" distL="0" distR="0" wp14:anchorId="05B16D27" wp14:editId="02B53548">
          <wp:extent cx="6864407"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Datasheet_Banner_Light_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64407" cy="720000"/>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89BAD" w14:textId="77777777" w:rsidR="002109BB" w:rsidRPr="003437B8" w:rsidRDefault="002109BB" w:rsidP="003437B8">
    <w:pPr>
      <w:pStyle w:val="Header"/>
      <w:tabs>
        <w:tab w:val="clear" w:pos="4320"/>
        <w:tab w:val="center" w:pos="3330"/>
      </w:tabs>
      <w:rPr>
        <w:b/>
      </w:rPr>
    </w:pPr>
    <w:r>
      <w:rPr>
        <w:b/>
        <w:noProof/>
        <w:lang w:eastAsia="en-US"/>
      </w:rPr>
      <mc:AlternateContent>
        <mc:Choice Requires="wps">
          <w:drawing>
            <wp:anchor distT="0" distB="0" distL="114300" distR="114300" simplePos="0" relativeHeight="251653120" behindDoc="0" locked="0" layoutInCell="1" allowOverlap="1" wp14:anchorId="0CA7F235" wp14:editId="22038045">
              <wp:simplePos x="0" y="0"/>
              <wp:positionH relativeFrom="margin">
                <wp:align>right</wp:align>
              </wp:positionH>
              <wp:positionV relativeFrom="page">
                <wp:posOffset>467995</wp:posOffset>
              </wp:positionV>
              <wp:extent cx="4020820" cy="74295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0820" cy="742950"/>
                      </a:xfrm>
                      <a:prstGeom prst="rect">
                        <a:avLst/>
                      </a:prstGeom>
                      <a:noFill/>
                      <a:ln w="9525">
                        <a:noFill/>
                        <a:miter lim="800000"/>
                        <a:headEnd/>
                        <a:tailEnd/>
                      </a:ln>
                    </wps:spPr>
                    <wps:txbx>
                      <w:txbxContent>
                        <w:p w14:paraId="5F62A1F5" w14:textId="77777777" w:rsidR="002109BB" w:rsidRPr="00AE42AB" w:rsidRDefault="002109BB" w:rsidP="003437B8">
                          <w:pPr>
                            <w:spacing w:after="0" w:line="240" w:lineRule="auto"/>
                            <w:jc w:val="right"/>
                            <w:rPr>
                              <w:rFonts w:cstheme="minorHAnsi"/>
                              <w:sz w:val="36"/>
                            </w:rPr>
                          </w:pPr>
                          <w:r w:rsidRPr="00AE42AB">
                            <w:rPr>
                              <w:rFonts w:cstheme="minorHAnsi"/>
                              <w:sz w:val="36"/>
                            </w:rPr>
                            <w:t>DTI DDR PHY</w:t>
                          </w:r>
                        </w:p>
                        <w:p w14:paraId="65EC0C31" w14:textId="77777777" w:rsidR="002109BB" w:rsidRPr="007B6F28" w:rsidRDefault="002109BB" w:rsidP="00B179B2">
                          <w:pPr>
                            <w:jc w:val="right"/>
                            <w:rPr>
                              <w:rFonts w:cstheme="minorHAnsi"/>
                            </w:rPr>
                          </w:pPr>
                          <w:r w:rsidRPr="007B6F28">
                            <w:rPr>
                              <w:rFonts w:cstheme="minorHAnsi"/>
                            </w:rPr>
                            <w:t>Revision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A7F235" id="_x0000_t202" coordsize="21600,21600" o:spt="202" path="m,l,21600r21600,l21600,xe">
              <v:stroke joinstyle="miter"/>
              <v:path gradientshapeok="t" o:connecttype="rect"/>
            </v:shapetype>
            <v:shape id="_x0000_s1116" type="#_x0000_t202" style="position:absolute;left:0;text-align:left;margin-left:265.4pt;margin-top:36.85pt;width:316.6pt;height:58.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" filled="f" stroked="f">
              <v:textbox>
                <w:txbxContent>
                  <w:p w14:paraId="5F62A1F5" w14:textId="77777777" w:rsidR="002109BB" w:rsidRPr="00AE42AB" w:rsidRDefault="002109BB" w:rsidP="003437B8">
                    <w:pPr>
                      <w:spacing w:after="0" w:line="240" w:lineRule="auto"/>
                      <w:jc w:val="right"/>
                      <w:rPr>
                        <w:rFonts w:cstheme="minorHAnsi"/>
                        <w:sz w:val="36"/>
                      </w:rPr>
                    </w:pPr>
                    <w:r w:rsidRPr="00AE42AB">
                      <w:rPr>
                        <w:rFonts w:cstheme="minorHAnsi"/>
                        <w:sz w:val="36"/>
                      </w:rPr>
                      <w:t>DTI DDR PHY</w:t>
                    </w:r>
                  </w:p>
                  <w:p w14:paraId="65EC0C31" w14:textId="77777777" w:rsidR="002109BB" w:rsidRPr="007B6F28" w:rsidRDefault="002109BB" w:rsidP="00B179B2">
                    <w:pPr>
                      <w:jc w:val="right"/>
                      <w:rPr>
                        <w:rFonts w:cstheme="minorHAnsi"/>
                      </w:rPr>
                    </w:pPr>
                    <w:r w:rsidRPr="007B6F28">
                      <w:rPr>
                        <w:rFonts w:cstheme="minorHAnsi"/>
                      </w:rPr>
                      <w:t>Revision 1.10</w:t>
                    </w:r>
                  </w:p>
                </w:txbxContent>
              </v:textbox>
              <w10:wrap type="square" anchorx="margin"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CBD1F" w14:textId="77777777" w:rsidR="002109BB" w:rsidRPr="00234517" w:rsidRDefault="002109BB" w:rsidP="00234517">
    <w:pPr>
      <w:pStyle w:val="Header"/>
      <w:tabs>
        <w:tab w:val="clear" w:pos="4320"/>
        <w:tab w:val="center" w:pos="3330"/>
      </w:tabs>
      <w:rPr>
        <w:b/>
      </w:rPr>
    </w:pPr>
    <w:r>
      <w:rPr>
        <w:b/>
        <w:noProof/>
        <w:lang w:eastAsia="en-US"/>
      </w:rPr>
      <mc:AlternateContent>
        <mc:Choice Requires="wps">
          <w:drawing>
            <wp:anchor distT="0" distB="0" distL="114300" distR="114300" simplePos="0" relativeHeight="251665920" behindDoc="0" locked="0" layoutInCell="1" allowOverlap="1" wp14:anchorId="2F2DE662" wp14:editId="0EEBFC18">
              <wp:simplePos x="0" y="0"/>
              <wp:positionH relativeFrom="column">
                <wp:posOffset>2724150</wp:posOffset>
              </wp:positionH>
              <wp:positionV relativeFrom="paragraph">
                <wp:posOffset>66675</wp:posOffset>
              </wp:positionV>
              <wp:extent cx="4133850" cy="714375"/>
              <wp:effectExtent l="0" t="0" r="0" b="0"/>
              <wp:wrapNone/>
              <wp:docPr id="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714375"/>
                      </a:xfrm>
                      <a:prstGeom prst="rect">
                        <a:avLst/>
                      </a:prstGeom>
                      <a:noFill/>
                      <a:ln w="9525">
                        <a:noFill/>
                        <a:miter lim="800000"/>
                        <a:headEnd/>
                        <a:tailEnd/>
                      </a:ln>
                    </wps:spPr>
                    <wps:txbx>
                      <w:txbxContent>
                        <w:sdt>
                          <w:sdtPr>
                            <w:rPr>
                              <w:rFonts w:cstheme="minorHAnsi"/>
                              <w:b/>
                              <w:color w:val="FFFFFF" w:themeColor="background1"/>
                              <w:sz w:val="36"/>
                              <w:szCs w:val="36"/>
                            </w:rPr>
                            <w:alias w:val="Title"/>
                            <w:tag w:val=""/>
                            <w:id w:val="1785081178"/>
                            <w:dataBinding w:prefixMappings="xmlns:ns0='http://purl.org/dc/elements/1.1/' xmlns:ns1='http://schemas.openxmlformats.org/package/2006/metadata/core-properties' " w:xpath="/ns1:coreProperties[1]/ns0:title[1]" w:storeItemID="{6C3C8BC8-F283-45AE-878A-BAB7291924A1}"/>
                            <w:text/>
                          </w:sdtPr>
                          <w:sdtEndPr/>
                          <w:sdtContent>
                            <w:p w14:paraId="1E9E9C0F" w14:textId="77777777" w:rsidR="002109BB" w:rsidRDefault="002109BB" w:rsidP="00E766A8">
                              <w:pPr>
                                <w:spacing w:after="0" w:line="240" w:lineRule="auto"/>
                                <w:jc w:val="right"/>
                                <w:rPr>
                                  <w:rFonts w:cstheme="minorHAnsi"/>
                                  <w:b/>
                                  <w:color w:val="FFFFFF" w:themeColor="background1"/>
                                  <w:sz w:val="36"/>
                                  <w:szCs w:val="36"/>
                                </w:rPr>
                              </w:pPr>
                              <w:proofErr w:type="spellStart"/>
                              <w:r>
                                <w:rPr>
                                  <w:rFonts w:cstheme="minorHAnsi"/>
                                  <w:b/>
                                  <w:color w:val="FFFFFF" w:themeColor="background1"/>
                                  <w:sz w:val="36"/>
                                  <w:szCs w:val="36"/>
                                </w:rPr>
                                <w:t>RAMpiler</w:t>
                              </w:r>
                              <w:proofErr w:type="spellEnd"/>
                              <w:r>
                                <w:rPr>
                                  <w:rFonts w:cstheme="minorHAnsi"/>
                                  <w:b/>
                                  <w:color w:val="FFFFFF" w:themeColor="background1"/>
                                  <w:sz w:val="36"/>
                                  <w:szCs w:val="36"/>
                                </w:rPr>
                                <w:t>+ ®</w:t>
                              </w:r>
                            </w:p>
                          </w:sdtContent>
                        </w:sdt>
                        <w:sdt>
                          <w:sdtPr>
                            <w:rPr>
                              <w:rFonts w:cstheme="minorHAnsi"/>
                              <w:b/>
                              <w:color w:val="FFFFFF" w:themeColor="background1"/>
                              <w:sz w:val="28"/>
                              <w:szCs w:val="28"/>
                            </w:rPr>
                            <w:alias w:val="Category"/>
                            <w:tag w:val=""/>
                            <w:id w:val="351074948"/>
                            <w:dataBinding w:prefixMappings="xmlns:ns0='http://purl.org/dc/elements/1.1/' xmlns:ns1='http://schemas.openxmlformats.org/package/2006/metadata/core-properties' " w:xpath="/ns1:coreProperties[1]/ns1:category[1]" w:storeItemID="{6C3C8BC8-F283-45AE-878A-BAB7291924A1}"/>
                            <w:text/>
                          </w:sdtPr>
                          <w:sdtEndPr/>
                          <w:sdtContent>
                            <w:p w14:paraId="45D59D34" w14:textId="77777777" w:rsidR="002109BB" w:rsidRPr="00DA10B0" w:rsidRDefault="002109BB" w:rsidP="00E766A8">
                              <w:pPr>
                                <w:spacing w:before="0" w:after="0" w:line="240" w:lineRule="auto"/>
                                <w:jc w:val="right"/>
                                <w:rPr>
                                  <w:rFonts w:cstheme="minorHAnsi"/>
                                  <w:b/>
                                  <w:color w:val="FFFFFF" w:themeColor="background1"/>
                                  <w:sz w:val="28"/>
                                  <w:szCs w:val="28"/>
                                </w:rPr>
                              </w:pPr>
                              <w:r>
                                <w:rPr>
                                  <w:rFonts w:cstheme="minorHAnsi"/>
                                  <w:b/>
                                  <w:color w:val="FFFFFF" w:themeColor="background1"/>
                                  <w:sz w:val="28"/>
                                  <w:szCs w:val="28"/>
                                </w:rPr>
                                <w:t>User Manual</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DE662" id="_x0000_t202" coordsize="21600,21600" o:spt="202" path="m,l,21600r21600,l21600,xe">
              <v:stroke joinstyle="miter"/>
              <v:path gradientshapeok="t" o:connecttype="rect"/>
            </v:shapetype>
            <v:shape id="_x0000_s1120" type="#_x0000_t202" style="position:absolute;left:0;text-align:left;margin-left:214.5pt;margin-top:5.25pt;width:325.5pt;height:56.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" filled="f" stroked="f">
              <v:textbox>
                <w:txbxContent>
                  <w:sdt>
                    <w:sdtPr>
                      <w:rPr>
                        <w:rFonts w:cstheme="minorHAnsi"/>
                        <w:b/>
                        <w:color w:val="FFFFFF" w:themeColor="background1"/>
                        <w:sz w:val="36"/>
                        <w:szCs w:val="36"/>
                      </w:rPr>
                      <w:alias w:val="Title"/>
                      <w:tag w:val=""/>
                      <w:id w:val="1785081178"/>
                      <w:dataBinding w:prefixMappings="xmlns:ns0='http://purl.org/dc/elements/1.1/' xmlns:ns1='http://schemas.openxmlformats.org/package/2006/metadata/core-properties' " w:xpath="/ns1:coreProperties[1]/ns0:title[1]" w:storeItemID="{6C3C8BC8-F283-45AE-878A-BAB7291924A1}"/>
                      <w:text/>
                    </w:sdtPr>
                    <w:sdtEndPr/>
                    <w:sdtContent>
                      <w:p w14:paraId="1E9E9C0F" w14:textId="77777777" w:rsidR="002109BB" w:rsidRDefault="002109BB" w:rsidP="00E766A8">
                        <w:pPr>
                          <w:spacing w:after="0" w:line="240" w:lineRule="auto"/>
                          <w:jc w:val="right"/>
                          <w:rPr>
                            <w:rFonts w:cstheme="minorHAnsi"/>
                            <w:b/>
                            <w:color w:val="FFFFFF" w:themeColor="background1"/>
                            <w:sz w:val="36"/>
                            <w:szCs w:val="36"/>
                          </w:rPr>
                        </w:pPr>
                        <w:proofErr w:type="spellStart"/>
                        <w:r>
                          <w:rPr>
                            <w:rFonts w:cstheme="minorHAnsi"/>
                            <w:b/>
                            <w:color w:val="FFFFFF" w:themeColor="background1"/>
                            <w:sz w:val="36"/>
                            <w:szCs w:val="36"/>
                          </w:rPr>
                          <w:t>RAMpiler</w:t>
                        </w:r>
                        <w:proofErr w:type="spellEnd"/>
                        <w:r>
                          <w:rPr>
                            <w:rFonts w:cstheme="minorHAnsi"/>
                            <w:b/>
                            <w:color w:val="FFFFFF" w:themeColor="background1"/>
                            <w:sz w:val="36"/>
                            <w:szCs w:val="36"/>
                          </w:rPr>
                          <w:t>+ ®</w:t>
                        </w:r>
                      </w:p>
                    </w:sdtContent>
                  </w:sdt>
                  <w:sdt>
                    <w:sdtPr>
                      <w:rPr>
                        <w:rFonts w:cstheme="minorHAnsi"/>
                        <w:b/>
                        <w:color w:val="FFFFFF" w:themeColor="background1"/>
                        <w:sz w:val="28"/>
                        <w:szCs w:val="28"/>
                      </w:rPr>
                      <w:alias w:val="Category"/>
                      <w:tag w:val=""/>
                      <w:id w:val="351074948"/>
                      <w:dataBinding w:prefixMappings="xmlns:ns0='http://purl.org/dc/elements/1.1/' xmlns:ns1='http://schemas.openxmlformats.org/package/2006/metadata/core-properties' " w:xpath="/ns1:coreProperties[1]/ns1:category[1]" w:storeItemID="{6C3C8BC8-F283-45AE-878A-BAB7291924A1}"/>
                      <w:text/>
                    </w:sdtPr>
                    <w:sdtEndPr/>
                    <w:sdtContent>
                      <w:p w14:paraId="45D59D34" w14:textId="77777777" w:rsidR="002109BB" w:rsidRPr="00DA10B0" w:rsidRDefault="002109BB" w:rsidP="00E766A8">
                        <w:pPr>
                          <w:spacing w:before="0" w:after="0" w:line="240" w:lineRule="auto"/>
                          <w:jc w:val="right"/>
                          <w:rPr>
                            <w:rFonts w:cstheme="minorHAnsi"/>
                            <w:b/>
                            <w:color w:val="FFFFFF" w:themeColor="background1"/>
                            <w:sz w:val="28"/>
                            <w:szCs w:val="28"/>
                          </w:rPr>
                        </w:pPr>
                        <w:r>
                          <w:rPr>
                            <w:rFonts w:cstheme="minorHAnsi"/>
                            <w:b/>
                            <w:color w:val="FFFFFF" w:themeColor="background1"/>
                            <w:sz w:val="28"/>
                            <w:szCs w:val="28"/>
                          </w:rPr>
                          <w:t>User Manual</w:t>
                        </w:r>
                      </w:p>
                    </w:sdtContent>
                  </w:sdt>
                </w:txbxContent>
              </v:textbox>
            </v:shape>
          </w:pict>
        </mc:Fallback>
      </mc:AlternateContent>
    </w:r>
    <w:r>
      <w:rPr>
        <w:b/>
        <w:noProof/>
        <w:lang w:eastAsia="en-US"/>
      </w:rPr>
      <w:drawing>
        <wp:inline distT="0" distB="0" distL="0" distR="0" wp14:anchorId="0E32EAEE" wp14:editId="526B6781">
          <wp:extent cx="6864407" cy="720000"/>
          <wp:effectExtent l="0" t="0" r="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Datasheet_Banner_Light_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864407" cy="72000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4EEE3" w14:textId="77777777" w:rsidR="002109BB" w:rsidRPr="003437B8" w:rsidRDefault="002109BB" w:rsidP="003437B8">
    <w:pPr>
      <w:pStyle w:val="Header"/>
      <w:tabs>
        <w:tab w:val="clear" w:pos="4320"/>
        <w:tab w:val="center" w:pos="3330"/>
      </w:tabs>
      <w:rPr>
        <w:b/>
      </w:rPr>
    </w:pPr>
    <w:r>
      <w:rPr>
        <w:b/>
        <w:noProof/>
        <w:lang w:eastAsia="en-US"/>
      </w:rPr>
      <mc:AlternateContent>
        <mc:Choice Requires="wps">
          <w:drawing>
            <wp:anchor distT="0" distB="0" distL="114300" distR="114300" simplePos="0" relativeHeight="251657728" behindDoc="0" locked="0" layoutInCell="1" allowOverlap="1" wp14:anchorId="59F587ED" wp14:editId="3B6C71A1">
              <wp:simplePos x="0" y="0"/>
              <wp:positionH relativeFrom="margin">
                <wp:align>right</wp:align>
              </wp:positionH>
              <wp:positionV relativeFrom="page">
                <wp:posOffset>467995</wp:posOffset>
              </wp:positionV>
              <wp:extent cx="4020820" cy="742950"/>
              <wp:effectExtent l="0" t="0" r="0" b="0"/>
              <wp:wrapSquare wrapText="bothSides"/>
              <wp:docPr id="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0820" cy="742950"/>
                      </a:xfrm>
                      <a:prstGeom prst="rect">
                        <a:avLst/>
                      </a:prstGeom>
                      <a:noFill/>
                      <a:ln w="9525">
                        <a:noFill/>
                        <a:miter lim="800000"/>
                        <a:headEnd/>
                        <a:tailEnd/>
                      </a:ln>
                    </wps:spPr>
                    <wps:txbx>
                      <w:txbxContent>
                        <w:p w14:paraId="5A880A33" w14:textId="77777777" w:rsidR="002109BB" w:rsidRPr="00AE42AB" w:rsidRDefault="002109BB" w:rsidP="003437B8">
                          <w:pPr>
                            <w:spacing w:after="0" w:line="240" w:lineRule="auto"/>
                            <w:jc w:val="right"/>
                            <w:rPr>
                              <w:rFonts w:cstheme="minorHAnsi"/>
                              <w:sz w:val="36"/>
                            </w:rPr>
                          </w:pPr>
                          <w:r w:rsidRPr="00AE42AB">
                            <w:rPr>
                              <w:rFonts w:cstheme="minorHAnsi"/>
                              <w:sz w:val="36"/>
                            </w:rPr>
                            <w:t>DTI DDR PHY</w:t>
                          </w:r>
                        </w:p>
                        <w:p w14:paraId="2FFC2756" w14:textId="77777777" w:rsidR="002109BB" w:rsidRPr="007B6F28" w:rsidRDefault="002109BB" w:rsidP="00B179B2">
                          <w:pPr>
                            <w:jc w:val="right"/>
                            <w:rPr>
                              <w:rFonts w:cstheme="minorHAnsi"/>
                            </w:rPr>
                          </w:pPr>
                          <w:r w:rsidRPr="007B6F28">
                            <w:rPr>
                              <w:rFonts w:cstheme="minorHAnsi"/>
                            </w:rPr>
                            <w:t>Revision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F587ED" id="_x0000_t202" coordsize="21600,21600" o:spt="202" path="m,l,21600r21600,l21600,xe">
              <v:stroke joinstyle="miter"/>
              <v:path gradientshapeok="t" o:connecttype="rect"/>
            </v:shapetype>
            <v:shape id="_x0000_s1124" type="#_x0000_t202" style="position:absolute;left:0;text-align:left;margin-left:265.4pt;margin-top:36.85pt;width:316.6pt;height:58.5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" filled="f" stroked="f">
              <v:textbox>
                <w:txbxContent>
                  <w:p w14:paraId="5A880A33" w14:textId="77777777" w:rsidR="002109BB" w:rsidRPr="00AE42AB" w:rsidRDefault="002109BB" w:rsidP="003437B8">
                    <w:pPr>
                      <w:spacing w:after="0" w:line="240" w:lineRule="auto"/>
                      <w:jc w:val="right"/>
                      <w:rPr>
                        <w:rFonts w:cstheme="minorHAnsi"/>
                        <w:sz w:val="36"/>
                      </w:rPr>
                    </w:pPr>
                    <w:r w:rsidRPr="00AE42AB">
                      <w:rPr>
                        <w:rFonts w:cstheme="minorHAnsi"/>
                        <w:sz w:val="36"/>
                      </w:rPr>
                      <w:t>DTI DDR PHY</w:t>
                    </w:r>
                  </w:p>
                  <w:p w14:paraId="2FFC2756" w14:textId="77777777" w:rsidR="002109BB" w:rsidRPr="007B6F28" w:rsidRDefault="002109BB" w:rsidP="00B179B2">
                    <w:pPr>
                      <w:jc w:val="right"/>
                      <w:rPr>
                        <w:rFonts w:cstheme="minorHAnsi"/>
                      </w:rPr>
                    </w:pPr>
                    <w:r w:rsidRPr="007B6F28">
                      <w:rPr>
                        <w:rFonts w:cstheme="minorHAnsi"/>
                      </w:rPr>
                      <w:t>Revision 1.10</w:t>
                    </w:r>
                  </w:p>
                </w:txbxContent>
              </v:textbox>
              <w10:wrap type="square" anchorx="margin" anchory="page"/>
            </v:shape>
          </w:pict>
        </mc:Fallback>
      </mc:AlternateContent>
    </w:r>
    <w:r>
      <w:rPr>
        <w:b/>
        <w:noProof/>
        <w:lang w:eastAsia="en-US"/>
      </w:rPr>
      <w:drawing>
        <wp:inline distT="0" distB="0" distL="0" distR="0" wp14:anchorId="4A5001DB" wp14:editId="7A641CA0">
          <wp:extent cx="6333490" cy="685165"/>
          <wp:effectExtent l="0" t="0" r="0" b="635"/>
          <wp:docPr id="5688" name="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lphin_Datasheet_Banner_Light_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33490" cy="6851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7"/>
    <w:lvl w:ilvl="0">
      <w:start w:val="1"/>
      <w:numFmt w:val="bullet"/>
      <w:lvlText w:val=""/>
      <w:lvlJc w:val="left"/>
      <w:pPr>
        <w:tabs>
          <w:tab w:val="num" w:pos="720"/>
        </w:tabs>
        <w:ind w:left="720" w:hanging="360"/>
      </w:pPr>
      <w:rPr>
        <w:rFonts w:ascii="Symbol" w:hAnsi="Symbol"/>
      </w:rPr>
    </w:lvl>
  </w:abstractNum>
  <w:abstractNum w:abstractNumId="1" w15:restartNumberingAfterBreak="0">
    <w:nsid w:val="04F44619"/>
    <w:multiLevelType w:val="hybridMultilevel"/>
    <w:tmpl w:val="34483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66CE"/>
    <w:multiLevelType w:val="hybridMultilevel"/>
    <w:tmpl w:val="843A3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E08B8"/>
    <w:multiLevelType w:val="hybridMultilevel"/>
    <w:tmpl w:val="6BACFDC4"/>
    <w:lvl w:ilvl="0" w:tplc="FC4698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10FAB"/>
    <w:multiLevelType w:val="hybridMultilevel"/>
    <w:tmpl w:val="65A6E6D6"/>
    <w:lvl w:ilvl="0" w:tplc="FC4698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C6E4C992">
      <w:start w:val="1"/>
      <w:numFmt w:val="bullet"/>
      <w:lvlText w:val=""/>
      <w:lvlJc w:val="left"/>
      <w:pPr>
        <w:ind w:left="567" w:firstLine="284"/>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C6F6D"/>
    <w:multiLevelType w:val="hybridMultilevel"/>
    <w:tmpl w:val="EF542BC0"/>
    <w:lvl w:ilvl="0" w:tplc="D39EF9CE">
      <w:start w:val="1"/>
      <w:numFmt w:val="decimal"/>
      <w:lvlText w:val="%1)"/>
      <w:lvlJc w:val="left"/>
      <w:pPr>
        <w:ind w:left="851"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636D0"/>
    <w:multiLevelType w:val="hybridMultilevel"/>
    <w:tmpl w:val="C004FF9E"/>
    <w:lvl w:ilvl="0" w:tplc="E960AF62">
      <w:start w:val="1"/>
      <w:numFmt w:val="bullet"/>
      <w:lvlText w:val=""/>
      <w:lvlJc w:val="left"/>
      <w:pPr>
        <w:ind w:left="851" w:hanging="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1531374E"/>
    <w:multiLevelType w:val="hybridMultilevel"/>
    <w:tmpl w:val="96E665B8"/>
    <w:lvl w:ilvl="0" w:tplc="7ECA93FC">
      <w:start w:val="1"/>
      <w:numFmt w:val="bullet"/>
      <w:lvlText w:val=""/>
      <w:lvlJc w:val="left"/>
      <w:pPr>
        <w:ind w:left="851" w:hanging="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1A974255"/>
    <w:multiLevelType w:val="hybridMultilevel"/>
    <w:tmpl w:val="F9700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F249B1"/>
    <w:multiLevelType w:val="hybridMultilevel"/>
    <w:tmpl w:val="F710E9E4"/>
    <w:lvl w:ilvl="0" w:tplc="ED30FB30">
      <w:start w:val="1"/>
      <w:numFmt w:val="bullet"/>
      <w:lvlText w:val=""/>
      <w:lvlJc w:val="left"/>
      <w:pPr>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B4417"/>
    <w:multiLevelType w:val="hybridMultilevel"/>
    <w:tmpl w:val="C09E2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7C4002"/>
    <w:multiLevelType w:val="hybridMultilevel"/>
    <w:tmpl w:val="8764AAE6"/>
    <w:lvl w:ilvl="0" w:tplc="55A2B7AA">
      <w:start w:val="1"/>
      <w:numFmt w:val="bullet"/>
      <w:lvlText w:val=""/>
      <w:lvlJc w:val="left"/>
      <w:pPr>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00EB3"/>
    <w:multiLevelType w:val="hybridMultilevel"/>
    <w:tmpl w:val="11600110"/>
    <w:lvl w:ilvl="0" w:tplc="0C3EEF0E">
      <w:start w:val="1"/>
      <w:numFmt w:val="decimal"/>
      <w:lvlText w:val="%1)"/>
      <w:lvlJc w:val="left"/>
      <w:pPr>
        <w:ind w:left="851"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6B5770"/>
    <w:multiLevelType w:val="multilevel"/>
    <w:tmpl w:val="04D601C2"/>
    <w:lvl w:ilvl="0">
      <w:start w:val="1"/>
      <w:numFmt w:val="decimal"/>
      <w:pStyle w:val="Heading1"/>
      <w:suff w:val="space"/>
      <w:lvlText w:val="%1. "/>
      <w:lvlJc w:val="left"/>
      <w:pPr>
        <w:ind w:left="567" w:hanging="567"/>
      </w:pPr>
      <w:rPr>
        <w:rFonts w:hint="default"/>
        <w:sz w:val="28"/>
      </w:rPr>
    </w:lvl>
    <w:lvl w:ilvl="1">
      <w:start w:val="1"/>
      <w:numFmt w:val="decimal"/>
      <w:pStyle w:val="Heading2"/>
      <w:suff w:val="space"/>
      <w:lvlText w:val="%1.%2."/>
      <w:lvlJc w:val="left"/>
      <w:pPr>
        <w:ind w:left="567" w:hanging="567"/>
      </w:pPr>
      <w:rPr>
        <w:rFonts w:hint="default"/>
      </w:rPr>
    </w:lvl>
    <w:lvl w:ilvl="2">
      <w:start w:val="1"/>
      <w:numFmt w:val="decimal"/>
      <w:pStyle w:val="Heading3"/>
      <w:suff w:val="space"/>
      <w:lvlText w:val="%1.%2.%3. "/>
      <w:lvlJc w:val="left"/>
      <w:pPr>
        <w:ind w:left="567" w:hanging="567"/>
      </w:pPr>
      <w:rPr>
        <w:rFonts w:hint="default"/>
        <w:sz w:val="22"/>
        <w:szCs w:val="22"/>
      </w:rPr>
    </w:lvl>
    <w:lvl w:ilvl="3">
      <w:start w:val="1"/>
      <w:numFmt w:val="decimal"/>
      <w:pStyle w:val="Heading4"/>
      <w:suff w:val="space"/>
      <w:lvlText w:val="%1.%2.%3.%4."/>
      <w:lvlJc w:val="left"/>
      <w:pPr>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D0C5C1F"/>
    <w:multiLevelType w:val="hybridMultilevel"/>
    <w:tmpl w:val="25DCEC7E"/>
    <w:lvl w:ilvl="0" w:tplc="EBBC0C02">
      <w:start w:val="1"/>
      <w:numFmt w:val="bullet"/>
      <w:lvlText w:val=""/>
      <w:lvlJc w:val="left"/>
      <w:pPr>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C687F"/>
    <w:multiLevelType w:val="hybridMultilevel"/>
    <w:tmpl w:val="14B6D2DA"/>
    <w:lvl w:ilvl="0" w:tplc="8F58CC02">
      <w:start w:val="1"/>
      <w:numFmt w:val="decimal"/>
      <w:lvlText w:val="%1."/>
      <w:lvlJc w:val="left"/>
      <w:pPr>
        <w:tabs>
          <w:tab w:val="num" w:pos="1419"/>
        </w:tabs>
        <w:ind w:left="851" w:hanging="284"/>
      </w:pPr>
      <w:rPr>
        <w:rFont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2FFD478A"/>
    <w:multiLevelType w:val="hybridMultilevel"/>
    <w:tmpl w:val="9612B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BF26CE"/>
    <w:multiLevelType w:val="hybridMultilevel"/>
    <w:tmpl w:val="C65438AC"/>
    <w:lvl w:ilvl="0" w:tplc="0C3EEF0E">
      <w:start w:val="1"/>
      <w:numFmt w:val="decimal"/>
      <w:lvlText w:val="%1)"/>
      <w:lvlJc w:val="left"/>
      <w:pPr>
        <w:ind w:left="851"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94072"/>
    <w:multiLevelType w:val="hybridMultilevel"/>
    <w:tmpl w:val="1E3C3B8C"/>
    <w:lvl w:ilvl="0" w:tplc="FC4698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52E02"/>
    <w:multiLevelType w:val="hybridMultilevel"/>
    <w:tmpl w:val="3CDC43BC"/>
    <w:lvl w:ilvl="0" w:tplc="FC46981E">
      <w:start w:val="1"/>
      <w:numFmt w:val="bullet"/>
      <w:lvlText w:val=""/>
      <w:lvlJc w:val="left"/>
      <w:pPr>
        <w:ind w:left="567" w:firstLine="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403A427C"/>
    <w:multiLevelType w:val="hybridMultilevel"/>
    <w:tmpl w:val="AB683A66"/>
    <w:lvl w:ilvl="0" w:tplc="FC4698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CAC6B67E">
      <w:start w:val="1"/>
      <w:numFmt w:val="bullet"/>
      <w:lvlText w:val=""/>
      <w:lvlJc w:val="left"/>
      <w:pPr>
        <w:ind w:left="567" w:firstLine="284"/>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611014"/>
    <w:multiLevelType w:val="hybridMultilevel"/>
    <w:tmpl w:val="1568A8F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44BE6908"/>
    <w:multiLevelType w:val="hybridMultilevel"/>
    <w:tmpl w:val="388A7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FB0A16"/>
    <w:multiLevelType w:val="hybridMultilevel"/>
    <w:tmpl w:val="1E366856"/>
    <w:lvl w:ilvl="0" w:tplc="9A5415B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66A1931"/>
    <w:multiLevelType w:val="hybridMultilevel"/>
    <w:tmpl w:val="3BBE6E48"/>
    <w:lvl w:ilvl="0" w:tplc="FC46981E">
      <w:start w:val="1"/>
      <w:numFmt w:val="bullet"/>
      <w:lvlText w:val=""/>
      <w:lvlJc w:val="left"/>
      <w:pPr>
        <w:ind w:left="567" w:firstLine="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534D6ED9"/>
    <w:multiLevelType w:val="hybridMultilevel"/>
    <w:tmpl w:val="CE120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334ADD"/>
    <w:multiLevelType w:val="hybridMultilevel"/>
    <w:tmpl w:val="A2725C32"/>
    <w:lvl w:ilvl="0" w:tplc="FAE4B1E8">
      <w:start w:val="1"/>
      <w:numFmt w:val="bullet"/>
      <w:lvlText w:val=""/>
      <w:lvlJc w:val="left"/>
      <w:pPr>
        <w:ind w:left="567" w:firstLine="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144624"/>
    <w:multiLevelType w:val="hybridMultilevel"/>
    <w:tmpl w:val="1276A898"/>
    <w:lvl w:ilvl="0" w:tplc="FC4698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387EF6"/>
    <w:multiLevelType w:val="hybridMultilevel"/>
    <w:tmpl w:val="34343A8E"/>
    <w:lvl w:ilvl="0" w:tplc="D99E04BE">
      <w:start w:val="1"/>
      <w:numFmt w:val="bullet"/>
      <w:lvlText w:val=""/>
      <w:lvlJc w:val="left"/>
      <w:pPr>
        <w:ind w:left="567" w:firstLine="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 w15:restartNumberingAfterBreak="0">
    <w:nsid w:val="71B90A34"/>
    <w:multiLevelType w:val="hybridMultilevel"/>
    <w:tmpl w:val="9984DAB2"/>
    <w:lvl w:ilvl="0" w:tplc="024ED8B0">
      <w:start w:val="1"/>
      <w:numFmt w:val="bullet"/>
      <w:lvlText w:val=""/>
      <w:lvlJc w:val="left"/>
      <w:pPr>
        <w:ind w:left="851" w:hanging="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 w15:restartNumberingAfterBreak="0">
    <w:nsid w:val="7990580A"/>
    <w:multiLevelType w:val="hybridMultilevel"/>
    <w:tmpl w:val="0D920DE8"/>
    <w:lvl w:ilvl="0" w:tplc="1D2EF6AE">
      <w:start w:val="1"/>
      <w:numFmt w:val="bullet"/>
      <w:lvlText w:val=""/>
      <w:lvlJc w:val="left"/>
      <w:pPr>
        <w:ind w:left="851" w:hanging="284"/>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15:restartNumberingAfterBreak="0">
    <w:nsid w:val="7ABE2AA1"/>
    <w:multiLevelType w:val="hybridMultilevel"/>
    <w:tmpl w:val="EDC8C89E"/>
    <w:lvl w:ilvl="0" w:tplc="027EF796">
      <w:start w:val="1"/>
      <w:numFmt w:val="decimal"/>
      <w:lvlText w:val="%1)"/>
      <w:lvlJc w:val="left"/>
      <w:pPr>
        <w:ind w:left="851"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50CD6"/>
    <w:multiLevelType w:val="hybridMultilevel"/>
    <w:tmpl w:val="E74E5EF2"/>
    <w:lvl w:ilvl="0" w:tplc="F36C21FE">
      <w:start w:val="10"/>
      <w:numFmt w:val="decimal"/>
      <w:lvlText w:val="%1."/>
      <w:lvlJc w:val="left"/>
      <w:pPr>
        <w:tabs>
          <w:tab w:val="num" w:pos="810"/>
        </w:tabs>
        <w:ind w:left="810" w:hanging="450"/>
      </w:pPr>
      <w:rPr>
        <w:rFonts w:ascii="Times New (W1)" w:hAnsi="Times New (W1)"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1"/>
  </w:num>
  <w:num w:numId="3">
    <w:abstractNumId w:val="11"/>
  </w:num>
  <w:num w:numId="4">
    <w:abstractNumId w:val="14"/>
  </w:num>
  <w:num w:numId="5">
    <w:abstractNumId w:val="32"/>
  </w:num>
  <w:num w:numId="6">
    <w:abstractNumId w:val="23"/>
  </w:num>
  <w:num w:numId="7">
    <w:abstractNumId w:val="5"/>
  </w:num>
  <w:num w:numId="8">
    <w:abstractNumId w:val="15"/>
  </w:num>
  <w:num w:numId="9">
    <w:abstractNumId w:val="9"/>
  </w:num>
  <w:num w:numId="10">
    <w:abstractNumId w:val="29"/>
  </w:num>
  <w:num w:numId="11">
    <w:abstractNumId w:val="6"/>
  </w:num>
  <w:num w:numId="12">
    <w:abstractNumId w:val="7"/>
  </w:num>
  <w:num w:numId="13">
    <w:abstractNumId w:val="28"/>
  </w:num>
  <w:num w:numId="14">
    <w:abstractNumId w:val="24"/>
  </w:num>
  <w:num w:numId="15">
    <w:abstractNumId w:val="19"/>
  </w:num>
  <w:num w:numId="16">
    <w:abstractNumId w:val="18"/>
  </w:num>
  <w:num w:numId="17">
    <w:abstractNumId w:val="17"/>
  </w:num>
  <w:num w:numId="18">
    <w:abstractNumId w:val="12"/>
  </w:num>
  <w:num w:numId="19">
    <w:abstractNumId w:val="26"/>
  </w:num>
  <w:num w:numId="20">
    <w:abstractNumId w:val="3"/>
  </w:num>
  <w:num w:numId="21">
    <w:abstractNumId w:val="20"/>
  </w:num>
  <w:num w:numId="22">
    <w:abstractNumId w:val="27"/>
  </w:num>
  <w:num w:numId="23">
    <w:abstractNumId w:val="4"/>
  </w:num>
  <w:num w:numId="24">
    <w:abstractNumId w:val="30"/>
  </w:num>
  <w:num w:numId="25">
    <w:abstractNumId w:val="8"/>
  </w:num>
  <w:num w:numId="26">
    <w:abstractNumId w:val="10"/>
  </w:num>
  <w:num w:numId="27">
    <w:abstractNumId w:val="22"/>
  </w:num>
  <w:num w:numId="28">
    <w:abstractNumId w:val="2"/>
  </w:num>
  <w:num w:numId="29">
    <w:abstractNumId w:val="16"/>
  </w:num>
  <w:num w:numId="30">
    <w:abstractNumId w:val="21"/>
  </w:num>
  <w:num w:numId="31">
    <w:abstractNumId w:val="1"/>
  </w:num>
  <w:num w:numId="32">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1"/>
  <w:drawingGridVerticalSpacing w:val="14"/>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3D4D"/>
    <w:rsid w:val="00001065"/>
    <w:rsid w:val="00001FA2"/>
    <w:rsid w:val="0000270B"/>
    <w:rsid w:val="0000297A"/>
    <w:rsid w:val="00004528"/>
    <w:rsid w:val="000055E3"/>
    <w:rsid w:val="00005CA5"/>
    <w:rsid w:val="00005EDF"/>
    <w:rsid w:val="00006E3B"/>
    <w:rsid w:val="000075F0"/>
    <w:rsid w:val="0001253C"/>
    <w:rsid w:val="00012D5B"/>
    <w:rsid w:val="0001360E"/>
    <w:rsid w:val="00013A1E"/>
    <w:rsid w:val="000165FF"/>
    <w:rsid w:val="000172F0"/>
    <w:rsid w:val="00017AC6"/>
    <w:rsid w:val="000201C2"/>
    <w:rsid w:val="000204D8"/>
    <w:rsid w:val="000208BA"/>
    <w:rsid w:val="00020FE0"/>
    <w:rsid w:val="0002252E"/>
    <w:rsid w:val="00022897"/>
    <w:rsid w:val="00022934"/>
    <w:rsid w:val="00023C11"/>
    <w:rsid w:val="0002495F"/>
    <w:rsid w:val="00025EF0"/>
    <w:rsid w:val="0002647B"/>
    <w:rsid w:val="000265A2"/>
    <w:rsid w:val="000268F9"/>
    <w:rsid w:val="00026DDE"/>
    <w:rsid w:val="00030A15"/>
    <w:rsid w:val="00033F33"/>
    <w:rsid w:val="0003402D"/>
    <w:rsid w:val="0003628E"/>
    <w:rsid w:val="00036978"/>
    <w:rsid w:val="000376B5"/>
    <w:rsid w:val="000404E3"/>
    <w:rsid w:val="000406F3"/>
    <w:rsid w:val="000408E0"/>
    <w:rsid w:val="00043DA4"/>
    <w:rsid w:val="0004574F"/>
    <w:rsid w:val="0004596D"/>
    <w:rsid w:val="00046164"/>
    <w:rsid w:val="00051B41"/>
    <w:rsid w:val="00053579"/>
    <w:rsid w:val="00053D15"/>
    <w:rsid w:val="00054217"/>
    <w:rsid w:val="00056266"/>
    <w:rsid w:val="0005671F"/>
    <w:rsid w:val="00056EF9"/>
    <w:rsid w:val="0006059C"/>
    <w:rsid w:val="00061459"/>
    <w:rsid w:val="000614A1"/>
    <w:rsid w:val="00063123"/>
    <w:rsid w:val="000640D8"/>
    <w:rsid w:val="000656E8"/>
    <w:rsid w:val="00066047"/>
    <w:rsid w:val="0007043B"/>
    <w:rsid w:val="00070824"/>
    <w:rsid w:val="000711FD"/>
    <w:rsid w:val="00071F25"/>
    <w:rsid w:val="00073D62"/>
    <w:rsid w:val="00076648"/>
    <w:rsid w:val="000773A3"/>
    <w:rsid w:val="00077875"/>
    <w:rsid w:val="00077B83"/>
    <w:rsid w:val="000816F2"/>
    <w:rsid w:val="000827D8"/>
    <w:rsid w:val="00082E45"/>
    <w:rsid w:val="00083246"/>
    <w:rsid w:val="000857BC"/>
    <w:rsid w:val="00086C63"/>
    <w:rsid w:val="00086C6C"/>
    <w:rsid w:val="0008731B"/>
    <w:rsid w:val="00090207"/>
    <w:rsid w:val="00091249"/>
    <w:rsid w:val="000913F7"/>
    <w:rsid w:val="000914D8"/>
    <w:rsid w:val="000937B5"/>
    <w:rsid w:val="00093E53"/>
    <w:rsid w:val="00094A55"/>
    <w:rsid w:val="00094C8C"/>
    <w:rsid w:val="00095002"/>
    <w:rsid w:val="00096FD5"/>
    <w:rsid w:val="00097B5B"/>
    <w:rsid w:val="00097EC6"/>
    <w:rsid w:val="000A0A6B"/>
    <w:rsid w:val="000A326D"/>
    <w:rsid w:val="000A5122"/>
    <w:rsid w:val="000A5C7F"/>
    <w:rsid w:val="000A615F"/>
    <w:rsid w:val="000A7393"/>
    <w:rsid w:val="000A7818"/>
    <w:rsid w:val="000A7C0F"/>
    <w:rsid w:val="000B03FD"/>
    <w:rsid w:val="000B0587"/>
    <w:rsid w:val="000B0BF9"/>
    <w:rsid w:val="000B16EA"/>
    <w:rsid w:val="000B1D8C"/>
    <w:rsid w:val="000B1EED"/>
    <w:rsid w:val="000B1FED"/>
    <w:rsid w:val="000B32A1"/>
    <w:rsid w:val="000B4302"/>
    <w:rsid w:val="000B451A"/>
    <w:rsid w:val="000B61DB"/>
    <w:rsid w:val="000B7A51"/>
    <w:rsid w:val="000C3070"/>
    <w:rsid w:val="000C42CE"/>
    <w:rsid w:val="000C4B1E"/>
    <w:rsid w:val="000C6416"/>
    <w:rsid w:val="000C72F0"/>
    <w:rsid w:val="000C7BF6"/>
    <w:rsid w:val="000D0061"/>
    <w:rsid w:val="000D38CC"/>
    <w:rsid w:val="000D3C66"/>
    <w:rsid w:val="000D412B"/>
    <w:rsid w:val="000D4D8A"/>
    <w:rsid w:val="000D51F7"/>
    <w:rsid w:val="000D5F03"/>
    <w:rsid w:val="000D6FA3"/>
    <w:rsid w:val="000D79F2"/>
    <w:rsid w:val="000E00E8"/>
    <w:rsid w:val="000E0F44"/>
    <w:rsid w:val="000E14E4"/>
    <w:rsid w:val="000E236A"/>
    <w:rsid w:val="000E2871"/>
    <w:rsid w:val="000E2974"/>
    <w:rsid w:val="000E3390"/>
    <w:rsid w:val="000E36D9"/>
    <w:rsid w:val="000E403E"/>
    <w:rsid w:val="000E4E38"/>
    <w:rsid w:val="000E710C"/>
    <w:rsid w:val="000F02D0"/>
    <w:rsid w:val="000F03C0"/>
    <w:rsid w:val="000F04E3"/>
    <w:rsid w:val="000F0691"/>
    <w:rsid w:val="000F1A83"/>
    <w:rsid w:val="000F21D0"/>
    <w:rsid w:val="000F342D"/>
    <w:rsid w:val="000F3851"/>
    <w:rsid w:val="000F42D0"/>
    <w:rsid w:val="000F4861"/>
    <w:rsid w:val="000F4B7C"/>
    <w:rsid w:val="000F60C2"/>
    <w:rsid w:val="000F64BB"/>
    <w:rsid w:val="0010085C"/>
    <w:rsid w:val="0010136D"/>
    <w:rsid w:val="001013D1"/>
    <w:rsid w:val="0010277F"/>
    <w:rsid w:val="001033D4"/>
    <w:rsid w:val="00103B4A"/>
    <w:rsid w:val="0010416A"/>
    <w:rsid w:val="00104D8E"/>
    <w:rsid w:val="00105FC3"/>
    <w:rsid w:val="0010760E"/>
    <w:rsid w:val="001076E4"/>
    <w:rsid w:val="0011218B"/>
    <w:rsid w:val="00112D75"/>
    <w:rsid w:val="0011378B"/>
    <w:rsid w:val="00113AE9"/>
    <w:rsid w:val="00113E85"/>
    <w:rsid w:val="00113F16"/>
    <w:rsid w:val="001149AA"/>
    <w:rsid w:val="001153F4"/>
    <w:rsid w:val="00115451"/>
    <w:rsid w:val="0011652F"/>
    <w:rsid w:val="0012040D"/>
    <w:rsid w:val="00122EC9"/>
    <w:rsid w:val="00124197"/>
    <w:rsid w:val="001245CC"/>
    <w:rsid w:val="00126273"/>
    <w:rsid w:val="00126AD4"/>
    <w:rsid w:val="00127416"/>
    <w:rsid w:val="0013024B"/>
    <w:rsid w:val="00130B8B"/>
    <w:rsid w:val="00133C28"/>
    <w:rsid w:val="00137F62"/>
    <w:rsid w:val="00140BA8"/>
    <w:rsid w:val="0014155A"/>
    <w:rsid w:val="0014483D"/>
    <w:rsid w:val="00144D6E"/>
    <w:rsid w:val="00144E5D"/>
    <w:rsid w:val="0014699C"/>
    <w:rsid w:val="001474AC"/>
    <w:rsid w:val="00147DB2"/>
    <w:rsid w:val="0015038E"/>
    <w:rsid w:val="00150C58"/>
    <w:rsid w:val="00150E8C"/>
    <w:rsid w:val="00151C05"/>
    <w:rsid w:val="00151C82"/>
    <w:rsid w:val="0015329F"/>
    <w:rsid w:val="00156752"/>
    <w:rsid w:val="00156F68"/>
    <w:rsid w:val="00161928"/>
    <w:rsid w:val="001631C8"/>
    <w:rsid w:val="00163B0E"/>
    <w:rsid w:val="00163C00"/>
    <w:rsid w:val="00164C8A"/>
    <w:rsid w:val="00165A6E"/>
    <w:rsid w:val="00166E69"/>
    <w:rsid w:val="00170CBD"/>
    <w:rsid w:val="001736DB"/>
    <w:rsid w:val="00173AF9"/>
    <w:rsid w:val="00173B01"/>
    <w:rsid w:val="00175376"/>
    <w:rsid w:val="00175393"/>
    <w:rsid w:val="001776B4"/>
    <w:rsid w:val="00177761"/>
    <w:rsid w:val="00180A40"/>
    <w:rsid w:val="00180CB1"/>
    <w:rsid w:val="001817B9"/>
    <w:rsid w:val="00182D2E"/>
    <w:rsid w:val="00184F12"/>
    <w:rsid w:val="0018538B"/>
    <w:rsid w:val="00185F18"/>
    <w:rsid w:val="00187739"/>
    <w:rsid w:val="00190793"/>
    <w:rsid w:val="00190C3A"/>
    <w:rsid w:val="0019137E"/>
    <w:rsid w:val="001915A7"/>
    <w:rsid w:val="00192519"/>
    <w:rsid w:val="00192D20"/>
    <w:rsid w:val="00192F6D"/>
    <w:rsid w:val="00193509"/>
    <w:rsid w:val="00193B57"/>
    <w:rsid w:val="00193E40"/>
    <w:rsid w:val="00195D81"/>
    <w:rsid w:val="00195F2C"/>
    <w:rsid w:val="001961BE"/>
    <w:rsid w:val="00196BDD"/>
    <w:rsid w:val="001A14EF"/>
    <w:rsid w:val="001A20D4"/>
    <w:rsid w:val="001A2C52"/>
    <w:rsid w:val="001A5EB6"/>
    <w:rsid w:val="001A61B0"/>
    <w:rsid w:val="001B0581"/>
    <w:rsid w:val="001B0B06"/>
    <w:rsid w:val="001B1708"/>
    <w:rsid w:val="001B24A0"/>
    <w:rsid w:val="001B35D1"/>
    <w:rsid w:val="001B35E8"/>
    <w:rsid w:val="001B67B2"/>
    <w:rsid w:val="001B6B7E"/>
    <w:rsid w:val="001B6C6D"/>
    <w:rsid w:val="001C055B"/>
    <w:rsid w:val="001C0EFC"/>
    <w:rsid w:val="001C1352"/>
    <w:rsid w:val="001C2B9D"/>
    <w:rsid w:val="001C436F"/>
    <w:rsid w:val="001C43A7"/>
    <w:rsid w:val="001C49DF"/>
    <w:rsid w:val="001C515C"/>
    <w:rsid w:val="001C6A04"/>
    <w:rsid w:val="001D028C"/>
    <w:rsid w:val="001D0A4D"/>
    <w:rsid w:val="001D0A88"/>
    <w:rsid w:val="001D0F94"/>
    <w:rsid w:val="001D1164"/>
    <w:rsid w:val="001D1654"/>
    <w:rsid w:val="001D1A07"/>
    <w:rsid w:val="001D1B75"/>
    <w:rsid w:val="001D2705"/>
    <w:rsid w:val="001D3BD9"/>
    <w:rsid w:val="001D5C87"/>
    <w:rsid w:val="001D732E"/>
    <w:rsid w:val="001E10B2"/>
    <w:rsid w:val="001E19D0"/>
    <w:rsid w:val="001E3382"/>
    <w:rsid w:val="001E388E"/>
    <w:rsid w:val="001E3E67"/>
    <w:rsid w:val="001E4528"/>
    <w:rsid w:val="001E464C"/>
    <w:rsid w:val="001E631E"/>
    <w:rsid w:val="001E6AD3"/>
    <w:rsid w:val="001E75CA"/>
    <w:rsid w:val="001E7D5A"/>
    <w:rsid w:val="001F083E"/>
    <w:rsid w:val="001F195B"/>
    <w:rsid w:val="001F376F"/>
    <w:rsid w:val="001F421E"/>
    <w:rsid w:val="001F4C25"/>
    <w:rsid w:val="00200385"/>
    <w:rsid w:val="00200610"/>
    <w:rsid w:val="00201837"/>
    <w:rsid w:val="002020D4"/>
    <w:rsid w:val="002026D1"/>
    <w:rsid w:val="002035D1"/>
    <w:rsid w:val="00203859"/>
    <w:rsid w:val="002038C2"/>
    <w:rsid w:val="00203D67"/>
    <w:rsid w:val="00204EA5"/>
    <w:rsid w:val="00206490"/>
    <w:rsid w:val="0020722C"/>
    <w:rsid w:val="002077E1"/>
    <w:rsid w:val="00207B60"/>
    <w:rsid w:val="002107CE"/>
    <w:rsid w:val="002109BB"/>
    <w:rsid w:val="00210E96"/>
    <w:rsid w:val="00211AA4"/>
    <w:rsid w:val="0021252C"/>
    <w:rsid w:val="00212A04"/>
    <w:rsid w:val="00212CAF"/>
    <w:rsid w:val="00212E52"/>
    <w:rsid w:val="00213FC2"/>
    <w:rsid w:val="00217531"/>
    <w:rsid w:val="00217851"/>
    <w:rsid w:val="00220CA4"/>
    <w:rsid w:val="0022137E"/>
    <w:rsid w:val="0022140D"/>
    <w:rsid w:val="00222FB9"/>
    <w:rsid w:val="00223A99"/>
    <w:rsid w:val="00225561"/>
    <w:rsid w:val="00226113"/>
    <w:rsid w:val="00226A34"/>
    <w:rsid w:val="00227333"/>
    <w:rsid w:val="002277F6"/>
    <w:rsid w:val="0023005F"/>
    <w:rsid w:val="00230B87"/>
    <w:rsid w:val="002322D5"/>
    <w:rsid w:val="00232677"/>
    <w:rsid w:val="00232846"/>
    <w:rsid w:val="00233D94"/>
    <w:rsid w:val="00234517"/>
    <w:rsid w:val="002354C7"/>
    <w:rsid w:val="00236DEF"/>
    <w:rsid w:val="00237482"/>
    <w:rsid w:val="00237961"/>
    <w:rsid w:val="00242655"/>
    <w:rsid w:val="002431AE"/>
    <w:rsid w:val="00245293"/>
    <w:rsid w:val="00246397"/>
    <w:rsid w:val="002474D1"/>
    <w:rsid w:val="00247ABB"/>
    <w:rsid w:val="00247B8A"/>
    <w:rsid w:val="00250A6D"/>
    <w:rsid w:val="00250A9D"/>
    <w:rsid w:val="00251184"/>
    <w:rsid w:val="00251819"/>
    <w:rsid w:val="00251C08"/>
    <w:rsid w:val="00251E07"/>
    <w:rsid w:val="00251E72"/>
    <w:rsid w:val="00253428"/>
    <w:rsid w:val="00253C16"/>
    <w:rsid w:val="0025493B"/>
    <w:rsid w:val="00254ED2"/>
    <w:rsid w:val="00255046"/>
    <w:rsid w:val="00255315"/>
    <w:rsid w:val="00255954"/>
    <w:rsid w:val="00255DDF"/>
    <w:rsid w:val="002563C1"/>
    <w:rsid w:val="002572D1"/>
    <w:rsid w:val="00257A9D"/>
    <w:rsid w:val="00257B72"/>
    <w:rsid w:val="00257F33"/>
    <w:rsid w:val="00260563"/>
    <w:rsid w:val="002665D3"/>
    <w:rsid w:val="0026665A"/>
    <w:rsid w:val="00267922"/>
    <w:rsid w:val="002679A8"/>
    <w:rsid w:val="00271026"/>
    <w:rsid w:val="00271319"/>
    <w:rsid w:val="00271825"/>
    <w:rsid w:val="00271F3C"/>
    <w:rsid w:val="0027321C"/>
    <w:rsid w:val="00273ECA"/>
    <w:rsid w:val="002741A9"/>
    <w:rsid w:val="00274A5C"/>
    <w:rsid w:val="00275AFA"/>
    <w:rsid w:val="00276A4A"/>
    <w:rsid w:val="00276D3E"/>
    <w:rsid w:val="002770BE"/>
    <w:rsid w:val="002775FA"/>
    <w:rsid w:val="0028130C"/>
    <w:rsid w:val="0028184C"/>
    <w:rsid w:val="00283213"/>
    <w:rsid w:val="00283909"/>
    <w:rsid w:val="0028513B"/>
    <w:rsid w:val="0028569B"/>
    <w:rsid w:val="002857CC"/>
    <w:rsid w:val="00286359"/>
    <w:rsid w:val="0028788D"/>
    <w:rsid w:val="0029268C"/>
    <w:rsid w:val="00293693"/>
    <w:rsid w:val="00295DA4"/>
    <w:rsid w:val="00295F5F"/>
    <w:rsid w:val="00297983"/>
    <w:rsid w:val="002A02BE"/>
    <w:rsid w:val="002A0D20"/>
    <w:rsid w:val="002A136D"/>
    <w:rsid w:val="002A2B09"/>
    <w:rsid w:val="002A3079"/>
    <w:rsid w:val="002A39FE"/>
    <w:rsid w:val="002A4332"/>
    <w:rsid w:val="002A4C64"/>
    <w:rsid w:val="002A5B76"/>
    <w:rsid w:val="002A6024"/>
    <w:rsid w:val="002A62D1"/>
    <w:rsid w:val="002A6C2E"/>
    <w:rsid w:val="002B2C26"/>
    <w:rsid w:val="002B38E5"/>
    <w:rsid w:val="002B39AD"/>
    <w:rsid w:val="002B455B"/>
    <w:rsid w:val="002B50CC"/>
    <w:rsid w:val="002B71B6"/>
    <w:rsid w:val="002B71F0"/>
    <w:rsid w:val="002B76F3"/>
    <w:rsid w:val="002C0E48"/>
    <w:rsid w:val="002C1B4F"/>
    <w:rsid w:val="002C1C40"/>
    <w:rsid w:val="002C1C4B"/>
    <w:rsid w:val="002C20A7"/>
    <w:rsid w:val="002C4403"/>
    <w:rsid w:val="002C44EA"/>
    <w:rsid w:val="002C527E"/>
    <w:rsid w:val="002C6079"/>
    <w:rsid w:val="002D1544"/>
    <w:rsid w:val="002D2225"/>
    <w:rsid w:val="002D2739"/>
    <w:rsid w:val="002D4343"/>
    <w:rsid w:val="002D5B25"/>
    <w:rsid w:val="002D6319"/>
    <w:rsid w:val="002D6607"/>
    <w:rsid w:val="002D6654"/>
    <w:rsid w:val="002E07C1"/>
    <w:rsid w:val="002E1B0D"/>
    <w:rsid w:val="002E2172"/>
    <w:rsid w:val="002E25E7"/>
    <w:rsid w:val="002E41CB"/>
    <w:rsid w:val="002E4DFB"/>
    <w:rsid w:val="002E5280"/>
    <w:rsid w:val="002E5A59"/>
    <w:rsid w:val="002E6951"/>
    <w:rsid w:val="002E6BF4"/>
    <w:rsid w:val="002E78B1"/>
    <w:rsid w:val="002E7BCB"/>
    <w:rsid w:val="002F0043"/>
    <w:rsid w:val="002F06E5"/>
    <w:rsid w:val="002F187A"/>
    <w:rsid w:val="002F1B7E"/>
    <w:rsid w:val="002F263E"/>
    <w:rsid w:val="002F27DA"/>
    <w:rsid w:val="002F2E45"/>
    <w:rsid w:val="002F3BC4"/>
    <w:rsid w:val="002F535B"/>
    <w:rsid w:val="002F6B89"/>
    <w:rsid w:val="002F773C"/>
    <w:rsid w:val="00300AF5"/>
    <w:rsid w:val="00302151"/>
    <w:rsid w:val="00302374"/>
    <w:rsid w:val="003036C9"/>
    <w:rsid w:val="00303854"/>
    <w:rsid w:val="003042CD"/>
    <w:rsid w:val="00304F3E"/>
    <w:rsid w:val="00305CB6"/>
    <w:rsid w:val="0030733F"/>
    <w:rsid w:val="00310518"/>
    <w:rsid w:val="0031119B"/>
    <w:rsid w:val="00312049"/>
    <w:rsid w:val="0031446B"/>
    <w:rsid w:val="00315AFB"/>
    <w:rsid w:val="003167ED"/>
    <w:rsid w:val="003168DB"/>
    <w:rsid w:val="00317468"/>
    <w:rsid w:val="00317F37"/>
    <w:rsid w:val="00321406"/>
    <w:rsid w:val="003230F2"/>
    <w:rsid w:val="0032472F"/>
    <w:rsid w:val="003264E6"/>
    <w:rsid w:val="0032739F"/>
    <w:rsid w:val="003277D3"/>
    <w:rsid w:val="00330A81"/>
    <w:rsid w:val="00330D50"/>
    <w:rsid w:val="00330DAB"/>
    <w:rsid w:val="00332B6B"/>
    <w:rsid w:val="003339E1"/>
    <w:rsid w:val="00333AB6"/>
    <w:rsid w:val="003345D6"/>
    <w:rsid w:val="00335C3A"/>
    <w:rsid w:val="00335D55"/>
    <w:rsid w:val="00336924"/>
    <w:rsid w:val="00336B1E"/>
    <w:rsid w:val="003378DC"/>
    <w:rsid w:val="00337925"/>
    <w:rsid w:val="003403DE"/>
    <w:rsid w:val="00340A8C"/>
    <w:rsid w:val="00340BD5"/>
    <w:rsid w:val="003417D0"/>
    <w:rsid w:val="00342BC3"/>
    <w:rsid w:val="003437B8"/>
    <w:rsid w:val="003449B6"/>
    <w:rsid w:val="003455D1"/>
    <w:rsid w:val="00345D37"/>
    <w:rsid w:val="00345DC8"/>
    <w:rsid w:val="0034618C"/>
    <w:rsid w:val="00346B96"/>
    <w:rsid w:val="003511E2"/>
    <w:rsid w:val="00351FA6"/>
    <w:rsid w:val="0035222E"/>
    <w:rsid w:val="00352406"/>
    <w:rsid w:val="00353C97"/>
    <w:rsid w:val="003566A3"/>
    <w:rsid w:val="003568AF"/>
    <w:rsid w:val="00360B06"/>
    <w:rsid w:val="00361B9A"/>
    <w:rsid w:val="00361ED9"/>
    <w:rsid w:val="003648A2"/>
    <w:rsid w:val="00364E0F"/>
    <w:rsid w:val="0036506C"/>
    <w:rsid w:val="00365ACA"/>
    <w:rsid w:val="00366204"/>
    <w:rsid w:val="00370013"/>
    <w:rsid w:val="00370159"/>
    <w:rsid w:val="00370211"/>
    <w:rsid w:val="00370314"/>
    <w:rsid w:val="00371088"/>
    <w:rsid w:val="003710D5"/>
    <w:rsid w:val="00371F51"/>
    <w:rsid w:val="003722F1"/>
    <w:rsid w:val="0037256E"/>
    <w:rsid w:val="003732E9"/>
    <w:rsid w:val="003733D5"/>
    <w:rsid w:val="00374D2B"/>
    <w:rsid w:val="003757AA"/>
    <w:rsid w:val="00376DBD"/>
    <w:rsid w:val="0037768F"/>
    <w:rsid w:val="00380613"/>
    <w:rsid w:val="00380897"/>
    <w:rsid w:val="00380AD1"/>
    <w:rsid w:val="00381382"/>
    <w:rsid w:val="00382E86"/>
    <w:rsid w:val="00383E8E"/>
    <w:rsid w:val="00384781"/>
    <w:rsid w:val="00385CCD"/>
    <w:rsid w:val="0038604D"/>
    <w:rsid w:val="003875F0"/>
    <w:rsid w:val="003877CA"/>
    <w:rsid w:val="00387999"/>
    <w:rsid w:val="00387E16"/>
    <w:rsid w:val="00390329"/>
    <w:rsid w:val="00390B2A"/>
    <w:rsid w:val="003912ED"/>
    <w:rsid w:val="0039196A"/>
    <w:rsid w:val="00391DE6"/>
    <w:rsid w:val="00392110"/>
    <w:rsid w:val="003925E2"/>
    <w:rsid w:val="00393C9D"/>
    <w:rsid w:val="00394131"/>
    <w:rsid w:val="00394E57"/>
    <w:rsid w:val="00396143"/>
    <w:rsid w:val="00396850"/>
    <w:rsid w:val="003971E9"/>
    <w:rsid w:val="00397836"/>
    <w:rsid w:val="003A0A7B"/>
    <w:rsid w:val="003A3143"/>
    <w:rsid w:val="003A3195"/>
    <w:rsid w:val="003A344C"/>
    <w:rsid w:val="003A3F70"/>
    <w:rsid w:val="003A4004"/>
    <w:rsid w:val="003A4059"/>
    <w:rsid w:val="003A4950"/>
    <w:rsid w:val="003A65E2"/>
    <w:rsid w:val="003A7262"/>
    <w:rsid w:val="003B09DB"/>
    <w:rsid w:val="003B1EC5"/>
    <w:rsid w:val="003B324E"/>
    <w:rsid w:val="003B3754"/>
    <w:rsid w:val="003B37F8"/>
    <w:rsid w:val="003B40FE"/>
    <w:rsid w:val="003B53A8"/>
    <w:rsid w:val="003B5B8A"/>
    <w:rsid w:val="003B6B03"/>
    <w:rsid w:val="003B6EAC"/>
    <w:rsid w:val="003B7017"/>
    <w:rsid w:val="003C0019"/>
    <w:rsid w:val="003C04B1"/>
    <w:rsid w:val="003C145A"/>
    <w:rsid w:val="003C1803"/>
    <w:rsid w:val="003C26B5"/>
    <w:rsid w:val="003C2F89"/>
    <w:rsid w:val="003C3631"/>
    <w:rsid w:val="003C4C58"/>
    <w:rsid w:val="003C540C"/>
    <w:rsid w:val="003C59EC"/>
    <w:rsid w:val="003C5CA2"/>
    <w:rsid w:val="003C63B4"/>
    <w:rsid w:val="003D2AE3"/>
    <w:rsid w:val="003D34AA"/>
    <w:rsid w:val="003D3756"/>
    <w:rsid w:val="003D43ED"/>
    <w:rsid w:val="003D44D5"/>
    <w:rsid w:val="003D595E"/>
    <w:rsid w:val="003D7D0D"/>
    <w:rsid w:val="003E0459"/>
    <w:rsid w:val="003E04D4"/>
    <w:rsid w:val="003E2119"/>
    <w:rsid w:val="003E2CE0"/>
    <w:rsid w:val="003E39A3"/>
    <w:rsid w:val="003E4EC2"/>
    <w:rsid w:val="003E57B0"/>
    <w:rsid w:val="003E6097"/>
    <w:rsid w:val="003E636B"/>
    <w:rsid w:val="003E63B7"/>
    <w:rsid w:val="003F0227"/>
    <w:rsid w:val="003F0601"/>
    <w:rsid w:val="003F15ED"/>
    <w:rsid w:val="003F1A5B"/>
    <w:rsid w:val="003F2205"/>
    <w:rsid w:val="003F28FE"/>
    <w:rsid w:val="003F3F13"/>
    <w:rsid w:val="003F3FA6"/>
    <w:rsid w:val="003F4477"/>
    <w:rsid w:val="003F4CE6"/>
    <w:rsid w:val="003F5890"/>
    <w:rsid w:val="003F680E"/>
    <w:rsid w:val="00400FC4"/>
    <w:rsid w:val="004015F1"/>
    <w:rsid w:val="00401F24"/>
    <w:rsid w:val="0040279E"/>
    <w:rsid w:val="004027B8"/>
    <w:rsid w:val="00402CA8"/>
    <w:rsid w:val="00402CE3"/>
    <w:rsid w:val="004044CC"/>
    <w:rsid w:val="00405A68"/>
    <w:rsid w:val="00407A77"/>
    <w:rsid w:val="004106B6"/>
    <w:rsid w:val="00410819"/>
    <w:rsid w:val="00410CC7"/>
    <w:rsid w:val="004116ED"/>
    <w:rsid w:val="00412290"/>
    <w:rsid w:val="0041261D"/>
    <w:rsid w:val="00414695"/>
    <w:rsid w:val="0041536C"/>
    <w:rsid w:val="004168F1"/>
    <w:rsid w:val="004203A2"/>
    <w:rsid w:val="004205F9"/>
    <w:rsid w:val="00421486"/>
    <w:rsid w:val="00421FE0"/>
    <w:rsid w:val="00422B0E"/>
    <w:rsid w:val="0043096F"/>
    <w:rsid w:val="00432C70"/>
    <w:rsid w:val="004336DD"/>
    <w:rsid w:val="00433782"/>
    <w:rsid w:val="00436337"/>
    <w:rsid w:val="004406B5"/>
    <w:rsid w:val="004411DE"/>
    <w:rsid w:val="00441708"/>
    <w:rsid w:val="0044348F"/>
    <w:rsid w:val="00443E7B"/>
    <w:rsid w:val="00444F5E"/>
    <w:rsid w:val="00445B87"/>
    <w:rsid w:val="004460E9"/>
    <w:rsid w:val="00447B65"/>
    <w:rsid w:val="00450840"/>
    <w:rsid w:val="00450DAA"/>
    <w:rsid w:val="00451EB4"/>
    <w:rsid w:val="00452334"/>
    <w:rsid w:val="00453BD1"/>
    <w:rsid w:val="00455533"/>
    <w:rsid w:val="004560A1"/>
    <w:rsid w:val="004561D1"/>
    <w:rsid w:val="0045644C"/>
    <w:rsid w:val="00456D6F"/>
    <w:rsid w:val="00457AF4"/>
    <w:rsid w:val="00457C4A"/>
    <w:rsid w:val="00460DDE"/>
    <w:rsid w:val="00462434"/>
    <w:rsid w:val="00462AF7"/>
    <w:rsid w:val="00462B94"/>
    <w:rsid w:val="004634F7"/>
    <w:rsid w:val="004637C0"/>
    <w:rsid w:val="00463F53"/>
    <w:rsid w:val="00464B87"/>
    <w:rsid w:val="004654A5"/>
    <w:rsid w:val="00465B55"/>
    <w:rsid w:val="0046606E"/>
    <w:rsid w:val="00466220"/>
    <w:rsid w:val="00467ABB"/>
    <w:rsid w:val="0047015F"/>
    <w:rsid w:val="00472BD4"/>
    <w:rsid w:val="00474E06"/>
    <w:rsid w:val="00475339"/>
    <w:rsid w:val="004753F9"/>
    <w:rsid w:val="00476232"/>
    <w:rsid w:val="0047678C"/>
    <w:rsid w:val="00480236"/>
    <w:rsid w:val="004819FB"/>
    <w:rsid w:val="00483728"/>
    <w:rsid w:val="00484EEC"/>
    <w:rsid w:val="0048514B"/>
    <w:rsid w:val="004855E7"/>
    <w:rsid w:val="004863DA"/>
    <w:rsid w:val="0048690F"/>
    <w:rsid w:val="0049031B"/>
    <w:rsid w:val="004909B8"/>
    <w:rsid w:val="00490B93"/>
    <w:rsid w:val="00490CE7"/>
    <w:rsid w:val="004910DE"/>
    <w:rsid w:val="00491942"/>
    <w:rsid w:val="004919D8"/>
    <w:rsid w:val="004923D7"/>
    <w:rsid w:val="0049336E"/>
    <w:rsid w:val="00493646"/>
    <w:rsid w:val="00493DBD"/>
    <w:rsid w:val="00495AA1"/>
    <w:rsid w:val="004970D3"/>
    <w:rsid w:val="004A1533"/>
    <w:rsid w:val="004A15A8"/>
    <w:rsid w:val="004A2A1F"/>
    <w:rsid w:val="004A31BF"/>
    <w:rsid w:val="004A324C"/>
    <w:rsid w:val="004A339A"/>
    <w:rsid w:val="004A401B"/>
    <w:rsid w:val="004A694F"/>
    <w:rsid w:val="004A7A6C"/>
    <w:rsid w:val="004A7E6C"/>
    <w:rsid w:val="004A7F42"/>
    <w:rsid w:val="004B12E6"/>
    <w:rsid w:val="004B1D31"/>
    <w:rsid w:val="004B29B9"/>
    <w:rsid w:val="004B2CCC"/>
    <w:rsid w:val="004B5728"/>
    <w:rsid w:val="004B6DF5"/>
    <w:rsid w:val="004B72DC"/>
    <w:rsid w:val="004B7AFB"/>
    <w:rsid w:val="004C073A"/>
    <w:rsid w:val="004C0777"/>
    <w:rsid w:val="004C3F47"/>
    <w:rsid w:val="004C4F35"/>
    <w:rsid w:val="004C5370"/>
    <w:rsid w:val="004C60D3"/>
    <w:rsid w:val="004C63AC"/>
    <w:rsid w:val="004C6E6A"/>
    <w:rsid w:val="004C6F77"/>
    <w:rsid w:val="004D0484"/>
    <w:rsid w:val="004D3697"/>
    <w:rsid w:val="004D4149"/>
    <w:rsid w:val="004D47E7"/>
    <w:rsid w:val="004D5220"/>
    <w:rsid w:val="004D5602"/>
    <w:rsid w:val="004D61A8"/>
    <w:rsid w:val="004D61BE"/>
    <w:rsid w:val="004D6ACE"/>
    <w:rsid w:val="004D717E"/>
    <w:rsid w:val="004E0405"/>
    <w:rsid w:val="004E0F1C"/>
    <w:rsid w:val="004E22D7"/>
    <w:rsid w:val="004E2C8B"/>
    <w:rsid w:val="004E2F4A"/>
    <w:rsid w:val="004E48CA"/>
    <w:rsid w:val="004E53DE"/>
    <w:rsid w:val="004E6740"/>
    <w:rsid w:val="004E6DDB"/>
    <w:rsid w:val="004E744D"/>
    <w:rsid w:val="004F0D50"/>
    <w:rsid w:val="004F3409"/>
    <w:rsid w:val="004F39F5"/>
    <w:rsid w:val="004F43F8"/>
    <w:rsid w:val="004F4677"/>
    <w:rsid w:val="004F7781"/>
    <w:rsid w:val="00500D56"/>
    <w:rsid w:val="00501BFB"/>
    <w:rsid w:val="00501E5B"/>
    <w:rsid w:val="0050203D"/>
    <w:rsid w:val="00504B46"/>
    <w:rsid w:val="005054CB"/>
    <w:rsid w:val="0050625F"/>
    <w:rsid w:val="00506869"/>
    <w:rsid w:val="00507151"/>
    <w:rsid w:val="00510566"/>
    <w:rsid w:val="00511128"/>
    <w:rsid w:val="00511B25"/>
    <w:rsid w:val="00511C20"/>
    <w:rsid w:val="00512773"/>
    <w:rsid w:val="00513532"/>
    <w:rsid w:val="005142AD"/>
    <w:rsid w:val="00514551"/>
    <w:rsid w:val="00515AF0"/>
    <w:rsid w:val="0051629E"/>
    <w:rsid w:val="00516F65"/>
    <w:rsid w:val="00517191"/>
    <w:rsid w:val="00517240"/>
    <w:rsid w:val="00517AE1"/>
    <w:rsid w:val="00517AF0"/>
    <w:rsid w:val="00520813"/>
    <w:rsid w:val="00520D64"/>
    <w:rsid w:val="005218B8"/>
    <w:rsid w:val="00521E54"/>
    <w:rsid w:val="00522B64"/>
    <w:rsid w:val="005243E3"/>
    <w:rsid w:val="0052540B"/>
    <w:rsid w:val="005263F3"/>
    <w:rsid w:val="005300E5"/>
    <w:rsid w:val="005301B1"/>
    <w:rsid w:val="00530E5D"/>
    <w:rsid w:val="00531B0F"/>
    <w:rsid w:val="0053354C"/>
    <w:rsid w:val="005348FF"/>
    <w:rsid w:val="00537310"/>
    <w:rsid w:val="005376F6"/>
    <w:rsid w:val="00537B5D"/>
    <w:rsid w:val="00541E21"/>
    <w:rsid w:val="00542013"/>
    <w:rsid w:val="00542292"/>
    <w:rsid w:val="00542622"/>
    <w:rsid w:val="00542B97"/>
    <w:rsid w:val="00544810"/>
    <w:rsid w:val="005451EC"/>
    <w:rsid w:val="00545353"/>
    <w:rsid w:val="005471EF"/>
    <w:rsid w:val="005478FD"/>
    <w:rsid w:val="00550DED"/>
    <w:rsid w:val="00551693"/>
    <w:rsid w:val="00551A49"/>
    <w:rsid w:val="00552AF4"/>
    <w:rsid w:val="00552D73"/>
    <w:rsid w:val="00553E6A"/>
    <w:rsid w:val="005541B1"/>
    <w:rsid w:val="00554886"/>
    <w:rsid w:val="00554E37"/>
    <w:rsid w:val="00556395"/>
    <w:rsid w:val="005566A9"/>
    <w:rsid w:val="005568B1"/>
    <w:rsid w:val="00556A78"/>
    <w:rsid w:val="0055770C"/>
    <w:rsid w:val="00560603"/>
    <w:rsid w:val="005608FF"/>
    <w:rsid w:val="00561609"/>
    <w:rsid w:val="0056217B"/>
    <w:rsid w:val="005631CC"/>
    <w:rsid w:val="00565F55"/>
    <w:rsid w:val="00567FCC"/>
    <w:rsid w:val="0057087A"/>
    <w:rsid w:val="00570A96"/>
    <w:rsid w:val="00570FFD"/>
    <w:rsid w:val="00571D90"/>
    <w:rsid w:val="0057337E"/>
    <w:rsid w:val="005736DA"/>
    <w:rsid w:val="0057394D"/>
    <w:rsid w:val="00573A59"/>
    <w:rsid w:val="00573C67"/>
    <w:rsid w:val="00574297"/>
    <w:rsid w:val="005767C8"/>
    <w:rsid w:val="00577908"/>
    <w:rsid w:val="00577B47"/>
    <w:rsid w:val="00577F15"/>
    <w:rsid w:val="00580EF2"/>
    <w:rsid w:val="005818F6"/>
    <w:rsid w:val="005843B8"/>
    <w:rsid w:val="0058529E"/>
    <w:rsid w:val="0058657D"/>
    <w:rsid w:val="005866E6"/>
    <w:rsid w:val="00586FF9"/>
    <w:rsid w:val="005870B5"/>
    <w:rsid w:val="0059021A"/>
    <w:rsid w:val="005904D2"/>
    <w:rsid w:val="00590797"/>
    <w:rsid w:val="0059118B"/>
    <w:rsid w:val="00591633"/>
    <w:rsid w:val="005922B4"/>
    <w:rsid w:val="00592542"/>
    <w:rsid w:val="00592662"/>
    <w:rsid w:val="00592D47"/>
    <w:rsid w:val="00594603"/>
    <w:rsid w:val="00594DB9"/>
    <w:rsid w:val="005A0229"/>
    <w:rsid w:val="005A0492"/>
    <w:rsid w:val="005A09D2"/>
    <w:rsid w:val="005A1E9F"/>
    <w:rsid w:val="005A21FC"/>
    <w:rsid w:val="005A25C6"/>
    <w:rsid w:val="005A4008"/>
    <w:rsid w:val="005A499B"/>
    <w:rsid w:val="005A59B1"/>
    <w:rsid w:val="005A64D2"/>
    <w:rsid w:val="005A67C6"/>
    <w:rsid w:val="005A69D3"/>
    <w:rsid w:val="005A70E5"/>
    <w:rsid w:val="005A79CF"/>
    <w:rsid w:val="005B0CB4"/>
    <w:rsid w:val="005B1F43"/>
    <w:rsid w:val="005B41AC"/>
    <w:rsid w:val="005B6061"/>
    <w:rsid w:val="005B70CB"/>
    <w:rsid w:val="005C07FC"/>
    <w:rsid w:val="005C0DAC"/>
    <w:rsid w:val="005C10CD"/>
    <w:rsid w:val="005C395A"/>
    <w:rsid w:val="005C3A1E"/>
    <w:rsid w:val="005C58E1"/>
    <w:rsid w:val="005C6839"/>
    <w:rsid w:val="005C6939"/>
    <w:rsid w:val="005C71D3"/>
    <w:rsid w:val="005C7304"/>
    <w:rsid w:val="005D1BD7"/>
    <w:rsid w:val="005D3FD8"/>
    <w:rsid w:val="005D42CE"/>
    <w:rsid w:val="005D43B2"/>
    <w:rsid w:val="005D6A22"/>
    <w:rsid w:val="005D7D1F"/>
    <w:rsid w:val="005E03E8"/>
    <w:rsid w:val="005E16E7"/>
    <w:rsid w:val="005E2303"/>
    <w:rsid w:val="005E28C3"/>
    <w:rsid w:val="005E2FCA"/>
    <w:rsid w:val="005E3C02"/>
    <w:rsid w:val="005E4398"/>
    <w:rsid w:val="005E517C"/>
    <w:rsid w:val="005E5767"/>
    <w:rsid w:val="005E7044"/>
    <w:rsid w:val="005E7127"/>
    <w:rsid w:val="005F1516"/>
    <w:rsid w:val="005F1E65"/>
    <w:rsid w:val="005F223A"/>
    <w:rsid w:val="005F2A47"/>
    <w:rsid w:val="005F478C"/>
    <w:rsid w:val="005F4C3A"/>
    <w:rsid w:val="005F4CA8"/>
    <w:rsid w:val="005F4E9E"/>
    <w:rsid w:val="005F57B0"/>
    <w:rsid w:val="005F6436"/>
    <w:rsid w:val="005F6942"/>
    <w:rsid w:val="006001EF"/>
    <w:rsid w:val="0060077F"/>
    <w:rsid w:val="00602D19"/>
    <w:rsid w:val="0060303E"/>
    <w:rsid w:val="00603182"/>
    <w:rsid w:val="00604DA8"/>
    <w:rsid w:val="0060526B"/>
    <w:rsid w:val="00605A29"/>
    <w:rsid w:val="006066EC"/>
    <w:rsid w:val="00607006"/>
    <w:rsid w:val="00610CE4"/>
    <w:rsid w:val="00610D5A"/>
    <w:rsid w:val="00610E66"/>
    <w:rsid w:val="00611D50"/>
    <w:rsid w:val="00612233"/>
    <w:rsid w:val="00613391"/>
    <w:rsid w:val="00613D4D"/>
    <w:rsid w:val="006147A2"/>
    <w:rsid w:val="00615A35"/>
    <w:rsid w:val="006176DB"/>
    <w:rsid w:val="006179B7"/>
    <w:rsid w:val="006215DD"/>
    <w:rsid w:val="006217DE"/>
    <w:rsid w:val="006232F2"/>
    <w:rsid w:val="00623587"/>
    <w:rsid w:val="00623EF2"/>
    <w:rsid w:val="006241EB"/>
    <w:rsid w:val="00624351"/>
    <w:rsid w:val="006243B6"/>
    <w:rsid w:val="00624431"/>
    <w:rsid w:val="00624EC9"/>
    <w:rsid w:val="00625B89"/>
    <w:rsid w:val="006269C3"/>
    <w:rsid w:val="006274A0"/>
    <w:rsid w:val="0063072C"/>
    <w:rsid w:val="00632012"/>
    <w:rsid w:val="00634467"/>
    <w:rsid w:val="006355BA"/>
    <w:rsid w:val="00636F5B"/>
    <w:rsid w:val="006406B3"/>
    <w:rsid w:val="0064098D"/>
    <w:rsid w:val="006423F3"/>
    <w:rsid w:val="00643430"/>
    <w:rsid w:val="00643C3F"/>
    <w:rsid w:val="00644893"/>
    <w:rsid w:val="006451E3"/>
    <w:rsid w:val="00645742"/>
    <w:rsid w:val="00645DB0"/>
    <w:rsid w:val="0064775C"/>
    <w:rsid w:val="006479B1"/>
    <w:rsid w:val="00652934"/>
    <w:rsid w:val="006563A0"/>
    <w:rsid w:val="00657EC2"/>
    <w:rsid w:val="00662D8E"/>
    <w:rsid w:val="00663760"/>
    <w:rsid w:val="00664C22"/>
    <w:rsid w:val="00665179"/>
    <w:rsid w:val="006658D8"/>
    <w:rsid w:val="00665A1D"/>
    <w:rsid w:val="00665EBA"/>
    <w:rsid w:val="00666A4E"/>
    <w:rsid w:val="00667741"/>
    <w:rsid w:val="0067065F"/>
    <w:rsid w:val="00670A2C"/>
    <w:rsid w:val="00670FBA"/>
    <w:rsid w:val="00672078"/>
    <w:rsid w:val="0067315B"/>
    <w:rsid w:val="00674827"/>
    <w:rsid w:val="00675ECD"/>
    <w:rsid w:val="006777D2"/>
    <w:rsid w:val="006807A8"/>
    <w:rsid w:val="00680CB6"/>
    <w:rsid w:val="006824BD"/>
    <w:rsid w:val="0068627C"/>
    <w:rsid w:val="00686EFC"/>
    <w:rsid w:val="00687670"/>
    <w:rsid w:val="006901B4"/>
    <w:rsid w:val="0069069B"/>
    <w:rsid w:val="00691DD6"/>
    <w:rsid w:val="00693182"/>
    <w:rsid w:val="00695078"/>
    <w:rsid w:val="006957FC"/>
    <w:rsid w:val="00695B4F"/>
    <w:rsid w:val="00695EA0"/>
    <w:rsid w:val="0069733F"/>
    <w:rsid w:val="006A0A2D"/>
    <w:rsid w:val="006A1497"/>
    <w:rsid w:val="006A2CA2"/>
    <w:rsid w:val="006A308C"/>
    <w:rsid w:val="006A461B"/>
    <w:rsid w:val="006A5542"/>
    <w:rsid w:val="006A59C1"/>
    <w:rsid w:val="006A5B8E"/>
    <w:rsid w:val="006A6930"/>
    <w:rsid w:val="006B0A0C"/>
    <w:rsid w:val="006B0FB6"/>
    <w:rsid w:val="006B1CC1"/>
    <w:rsid w:val="006B1FE0"/>
    <w:rsid w:val="006B28D5"/>
    <w:rsid w:val="006B2C60"/>
    <w:rsid w:val="006B2CBD"/>
    <w:rsid w:val="006B3F12"/>
    <w:rsid w:val="006B5A2D"/>
    <w:rsid w:val="006B5D09"/>
    <w:rsid w:val="006B63E6"/>
    <w:rsid w:val="006B7158"/>
    <w:rsid w:val="006B7C37"/>
    <w:rsid w:val="006C07FF"/>
    <w:rsid w:val="006C0D69"/>
    <w:rsid w:val="006C2730"/>
    <w:rsid w:val="006C2F2E"/>
    <w:rsid w:val="006C3356"/>
    <w:rsid w:val="006C37F0"/>
    <w:rsid w:val="006C4651"/>
    <w:rsid w:val="006C51B1"/>
    <w:rsid w:val="006C6743"/>
    <w:rsid w:val="006C6BA0"/>
    <w:rsid w:val="006D0A2F"/>
    <w:rsid w:val="006D1C9B"/>
    <w:rsid w:val="006D215E"/>
    <w:rsid w:val="006D3005"/>
    <w:rsid w:val="006D4F76"/>
    <w:rsid w:val="006D523B"/>
    <w:rsid w:val="006D55BB"/>
    <w:rsid w:val="006D66CF"/>
    <w:rsid w:val="006D7178"/>
    <w:rsid w:val="006E0774"/>
    <w:rsid w:val="006E0EDE"/>
    <w:rsid w:val="006E1188"/>
    <w:rsid w:val="006E1A9C"/>
    <w:rsid w:val="006E1B7D"/>
    <w:rsid w:val="006E1D32"/>
    <w:rsid w:val="006E23B3"/>
    <w:rsid w:val="006E2EB0"/>
    <w:rsid w:val="006E31B3"/>
    <w:rsid w:val="006E31D4"/>
    <w:rsid w:val="006E4C9F"/>
    <w:rsid w:val="006E4FEC"/>
    <w:rsid w:val="006E6C16"/>
    <w:rsid w:val="006E7A31"/>
    <w:rsid w:val="006E7B44"/>
    <w:rsid w:val="006E7BF6"/>
    <w:rsid w:val="006F0011"/>
    <w:rsid w:val="006F13DC"/>
    <w:rsid w:val="006F13E0"/>
    <w:rsid w:val="006F1E9E"/>
    <w:rsid w:val="006F2448"/>
    <w:rsid w:val="006F2EE5"/>
    <w:rsid w:val="006F32B0"/>
    <w:rsid w:val="006F3D6F"/>
    <w:rsid w:val="006F3F07"/>
    <w:rsid w:val="006F43E1"/>
    <w:rsid w:val="006F4902"/>
    <w:rsid w:val="006F60FC"/>
    <w:rsid w:val="006F685B"/>
    <w:rsid w:val="00700F2A"/>
    <w:rsid w:val="0070151A"/>
    <w:rsid w:val="00701D20"/>
    <w:rsid w:val="00703151"/>
    <w:rsid w:val="007054B4"/>
    <w:rsid w:val="00705933"/>
    <w:rsid w:val="00705DBE"/>
    <w:rsid w:val="00707584"/>
    <w:rsid w:val="007120EE"/>
    <w:rsid w:val="00713E76"/>
    <w:rsid w:val="00714FD9"/>
    <w:rsid w:val="007157A5"/>
    <w:rsid w:val="0071602B"/>
    <w:rsid w:val="00717857"/>
    <w:rsid w:val="007208B2"/>
    <w:rsid w:val="007212D6"/>
    <w:rsid w:val="007227F1"/>
    <w:rsid w:val="00722903"/>
    <w:rsid w:val="00722BDD"/>
    <w:rsid w:val="00723344"/>
    <w:rsid w:val="00724712"/>
    <w:rsid w:val="00724E5E"/>
    <w:rsid w:val="00726F2E"/>
    <w:rsid w:val="00727E1E"/>
    <w:rsid w:val="00731B95"/>
    <w:rsid w:val="00732190"/>
    <w:rsid w:val="007324E9"/>
    <w:rsid w:val="007336A9"/>
    <w:rsid w:val="007342EE"/>
    <w:rsid w:val="007353EA"/>
    <w:rsid w:val="00735BA7"/>
    <w:rsid w:val="007365A1"/>
    <w:rsid w:val="00736BE8"/>
    <w:rsid w:val="00737785"/>
    <w:rsid w:val="007403E8"/>
    <w:rsid w:val="007405E5"/>
    <w:rsid w:val="0074067B"/>
    <w:rsid w:val="0074082F"/>
    <w:rsid w:val="00741483"/>
    <w:rsid w:val="00741AD0"/>
    <w:rsid w:val="00741EDB"/>
    <w:rsid w:val="00743AC5"/>
    <w:rsid w:val="00745ADA"/>
    <w:rsid w:val="00746E51"/>
    <w:rsid w:val="00747A4E"/>
    <w:rsid w:val="00747FAB"/>
    <w:rsid w:val="00750589"/>
    <w:rsid w:val="007509C9"/>
    <w:rsid w:val="007520C1"/>
    <w:rsid w:val="00754185"/>
    <w:rsid w:val="007546ED"/>
    <w:rsid w:val="007557EE"/>
    <w:rsid w:val="007567A3"/>
    <w:rsid w:val="0075780B"/>
    <w:rsid w:val="00757BE0"/>
    <w:rsid w:val="00757FC4"/>
    <w:rsid w:val="007609EE"/>
    <w:rsid w:val="0076199D"/>
    <w:rsid w:val="00763A4B"/>
    <w:rsid w:val="00763A4D"/>
    <w:rsid w:val="00767414"/>
    <w:rsid w:val="00767D16"/>
    <w:rsid w:val="00767DEC"/>
    <w:rsid w:val="00767FCE"/>
    <w:rsid w:val="007703B8"/>
    <w:rsid w:val="007705C1"/>
    <w:rsid w:val="00771180"/>
    <w:rsid w:val="0077194C"/>
    <w:rsid w:val="00772934"/>
    <w:rsid w:val="00772C11"/>
    <w:rsid w:val="0077638B"/>
    <w:rsid w:val="0077670D"/>
    <w:rsid w:val="007770DB"/>
    <w:rsid w:val="0077725C"/>
    <w:rsid w:val="007772F7"/>
    <w:rsid w:val="00777AC6"/>
    <w:rsid w:val="007816F5"/>
    <w:rsid w:val="00781A61"/>
    <w:rsid w:val="00781B7B"/>
    <w:rsid w:val="00782E55"/>
    <w:rsid w:val="00783326"/>
    <w:rsid w:val="007834F4"/>
    <w:rsid w:val="0078420D"/>
    <w:rsid w:val="00784AFC"/>
    <w:rsid w:val="00785973"/>
    <w:rsid w:val="00785DFE"/>
    <w:rsid w:val="00787546"/>
    <w:rsid w:val="0078780E"/>
    <w:rsid w:val="00787A37"/>
    <w:rsid w:val="00787B0D"/>
    <w:rsid w:val="007910A8"/>
    <w:rsid w:val="00791FCA"/>
    <w:rsid w:val="0079203D"/>
    <w:rsid w:val="00792307"/>
    <w:rsid w:val="0079264D"/>
    <w:rsid w:val="007932A9"/>
    <w:rsid w:val="00795C7D"/>
    <w:rsid w:val="00796AA7"/>
    <w:rsid w:val="007A0585"/>
    <w:rsid w:val="007A0D2A"/>
    <w:rsid w:val="007A1705"/>
    <w:rsid w:val="007A1857"/>
    <w:rsid w:val="007A1DC1"/>
    <w:rsid w:val="007A2EF3"/>
    <w:rsid w:val="007A650D"/>
    <w:rsid w:val="007A708E"/>
    <w:rsid w:val="007A7882"/>
    <w:rsid w:val="007A7D42"/>
    <w:rsid w:val="007B1876"/>
    <w:rsid w:val="007B31FA"/>
    <w:rsid w:val="007B5289"/>
    <w:rsid w:val="007B576B"/>
    <w:rsid w:val="007B5E85"/>
    <w:rsid w:val="007B695B"/>
    <w:rsid w:val="007B6B3D"/>
    <w:rsid w:val="007B6F28"/>
    <w:rsid w:val="007B70FD"/>
    <w:rsid w:val="007B746A"/>
    <w:rsid w:val="007C0414"/>
    <w:rsid w:val="007C1172"/>
    <w:rsid w:val="007C1F31"/>
    <w:rsid w:val="007C2639"/>
    <w:rsid w:val="007C3CF7"/>
    <w:rsid w:val="007C4112"/>
    <w:rsid w:val="007C42EB"/>
    <w:rsid w:val="007C4371"/>
    <w:rsid w:val="007C4949"/>
    <w:rsid w:val="007C515D"/>
    <w:rsid w:val="007C6A69"/>
    <w:rsid w:val="007C6E48"/>
    <w:rsid w:val="007C70A7"/>
    <w:rsid w:val="007C7767"/>
    <w:rsid w:val="007D00F4"/>
    <w:rsid w:val="007D0112"/>
    <w:rsid w:val="007D0E47"/>
    <w:rsid w:val="007D10F1"/>
    <w:rsid w:val="007D1294"/>
    <w:rsid w:val="007D13C0"/>
    <w:rsid w:val="007D48E3"/>
    <w:rsid w:val="007D498B"/>
    <w:rsid w:val="007D4F7D"/>
    <w:rsid w:val="007D5688"/>
    <w:rsid w:val="007D56B1"/>
    <w:rsid w:val="007D6051"/>
    <w:rsid w:val="007D7852"/>
    <w:rsid w:val="007E00E0"/>
    <w:rsid w:val="007E0452"/>
    <w:rsid w:val="007E1976"/>
    <w:rsid w:val="007E1A51"/>
    <w:rsid w:val="007E1B76"/>
    <w:rsid w:val="007E2372"/>
    <w:rsid w:val="007E3C27"/>
    <w:rsid w:val="007E3F19"/>
    <w:rsid w:val="007E427E"/>
    <w:rsid w:val="007E4774"/>
    <w:rsid w:val="007E58F9"/>
    <w:rsid w:val="007E5B70"/>
    <w:rsid w:val="007E5C7B"/>
    <w:rsid w:val="007E5E3A"/>
    <w:rsid w:val="007E6960"/>
    <w:rsid w:val="007E7869"/>
    <w:rsid w:val="007F08DE"/>
    <w:rsid w:val="007F12CB"/>
    <w:rsid w:val="007F15BB"/>
    <w:rsid w:val="007F269E"/>
    <w:rsid w:val="007F3EA3"/>
    <w:rsid w:val="007F3F5A"/>
    <w:rsid w:val="007F486B"/>
    <w:rsid w:val="007F4BA2"/>
    <w:rsid w:val="007F4FB6"/>
    <w:rsid w:val="007F52F6"/>
    <w:rsid w:val="007F608C"/>
    <w:rsid w:val="007F6246"/>
    <w:rsid w:val="007F6DA9"/>
    <w:rsid w:val="008004DC"/>
    <w:rsid w:val="00801672"/>
    <w:rsid w:val="00801F02"/>
    <w:rsid w:val="00802D09"/>
    <w:rsid w:val="00804E07"/>
    <w:rsid w:val="00805543"/>
    <w:rsid w:val="00805990"/>
    <w:rsid w:val="00805C2A"/>
    <w:rsid w:val="00806A0C"/>
    <w:rsid w:val="00806C56"/>
    <w:rsid w:val="0080786D"/>
    <w:rsid w:val="0081130A"/>
    <w:rsid w:val="008113DB"/>
    <w:rsid w:val="00813D56"/>
    <w:rsid w:val="00813E58"/>
    <w:rsid w:val="008145EE"/>
    <w:rsid w:val="00815FF5"/>
    <w:rsid w:val="008160E7"/>
    <w:rsid w:val="00816174"/>
    <w:rsid w:val="00820FFC"/>
    <w:rsid w:val="0082108B"/>
    <w:rsid w:val="008221BF"/>
    <w:rsid w:val="00822668"/>
    <w:rsid w:val="00822D82"/>
    <w:rsid w:val="00822DB1"/>
    <w:rsid w:val="00824612"/>
    <w:rsid w:val="0082497B"/>
    <w:rsid w:val="00825179"/>
    <w:rsid w:val="00825225"/>
    <w:rsid w:val="00825EA6"/>
    <w:rsid w:val="00827AE5"/>
    <w:rsid w:val="0083008E"/>
    <w:rsid w:val="008305BE"/>
    <w:rsid w:val="008333B2"/>
    <w:rsid w:val="008336FF"/>
    <w:rsid w:val="00834F6C"/>
    <w:rsid w:val="008354D3"/>
    <w:rsid w:val="00835C8F"/>
    <w:rsid w:val="00836145"/>
    <w:rsid w:val="00836FA2"/>
    <w:rsid w:val="0083769C"/>
    <w:rsid w:val="00837833"/>
    <w:rsid w:val="00837865"/>
    <w:rsid w:val="008400B9"/>
    <w:rsid w:val="00840E75"/>
    <w:rsid w:val="008410C8"/>
    <w:rsid w:val="00841CFE"/>
    <w:rsid w:val="00841EBA"/>
    <w:rsid w:val="00842288"/>
    <w:rsid w:val="00843A08"/>
    <w:rsid w:val="00845668"/>
    <w:rsid w:val="0084636E"/>
    <w:rsid w:val="00850743"/>
    <w:rsid w:val="00855384"/>
    <w:rsid w:val="00855D84"/>
    <w:rsid w:val="00855E58"/>
    <w:rsid w:val="008563E0"/>
    <w:rsid w:val="00856CA6"/>
    <w:rsid w:val="00857E06"/>
    <w:rsid w:val="00860D16"/>
    <w:rsid w:val="00862D69"/>
    <w:rsid w:val="008640C9"/>
    <w:rsid w:val="008640FC"/>
    <w:rsid w:val="00865B95"/>
    <w:rsid w:val="0086783E"/>
    <w:rsid w:val="008704B3"/>
    <w:rsid w:val="008706FA"/>
    <w:rsid w:val="00870D0F"/>
    <w:rsid w:val="00872AE1"/>
    <w:rsid w:val="00872D3F"/>
    <w:rsid w:val="00872E0F"/>
    <w:rsid w:val="00873339"/>
    <w:rsid w:val="0087449B"/>
    <w:rsid w:val="00874FC7"/>
    <w:rsid w:val="008752D2"/>
    <w:rsid w:val="008757C9"/>
    <w:rsid w:val="00877173"/>
    <w:rsid w:val="0088082F"/>
    <w:rsid w:val="008811F1"/>
    <w:rsid w:val="008819E6"/>
    <w:rsid w:val="00882FD0"/>
    <w:rsid w:val="008833B8"/>
    <w:rsid w:val="00883CAF"/>
    <w:rsid w:val="00883D3C"/>
    <w:rsid w:val="00883DD0"/>
    <w:rsid w:val="00884752"/>
    <w:rsid w:val="00884E1F"/>
    <w:rsid w:val="00885888"/>
    <w:rsid w:val="00886105"/>
    <w:rsid w:val="00887705"/>
    <w:rsid w:val="008912A1"/>
    <w:rsid w:val="00892CF2"/>
    <w:rsid w:val="008933AF"/>
    <w:rsid w:val="0089423D"/>
    <w:rsid w:val="00894628"/>
    <w:rsid w:val="00894BF9"/>
    <w:rsid w:val="00894C63"/>
    <w:rsid w:val="00895572"/>
    <w:rsid w:val="008957E5"/>
    <w:rsid w:val="008960D9"/>
    <w:rsid w:val="0089676F"/>
    <w:rsid w:val="008967C9"/>
    <w:rsid w:val="00896D48"/>
    <w:rsid w:val="00896F68"/>
    <w:rsid w:val="008974EB"/>
    <w:rsid w:val="008A0280"/>
    <w:rsid w:val="008A0492"/>
    <w:rsid w:val="008A0945"/>
    <w:rsid w:val="008A16DC"/>
    <w:rsid w:val="008A1A8B"/>
    <w:rsid w:val="008A3515"/>
    <w:rsid w:val="008A44F3"/>
    <w:rsid w:val="008A4CDF"/>
    <w:rsid w:val="008A5535"/>
    <w:rsid w:val="008A69DA"/>
    <w:rsid w:val="008A6C20"/>
    <w:rsid w:val="008B071C"/>
    <w:rsid w:val="008B1797"/>
    <w:rsid w:val="008B17E5"/>
    <w:rsid w:val="008B2DCF"/>
    <w:rsid w:val="008B4CED"/>
    <w:rsid w:val="008B502E"/>
    <w:rsid w:val="008B6144"/>
    <w:rsid w:val="008B622F"/>
    <w:rsid w:val="008B640C"/>
    <w:rsid w:val="008B6F39"/>
    <w:rsid w:val="008B733D"/>
    <w:rsid w:val="008B74F4"/>
    <w:rsid w:val="008B7B57"/>
    <w:rsid w:val="008B7BA3"/>
    <w:rsid w:val="008C1884"/>
    <w:rsid w:val="008C1B6A"/>
    <w:rsid w:val="008C1ECD"/>
    <w:rsid w:val="008C329A"/>
    <w:rsid w:val="008C3736"/>
    <w:rsid w:val="008C4668"/>
    <w:rsid w:val="008C49A7"/>
    <w:rsid w:val="008C5392"/>
    <w:rsid w:val="008C58DA"/>
    <w:rsid w:val="008C5A6E"/>
    <w:rsid w:val="008C5A78"/>
    <w:rsid w:val="008C5AD3"/>
    <w:rsid w:val="008C7A0D"/>
    <w:rsid w:val="008C7C56"/>
    <w:rsid w:val="008C7FA9"/>
    <w:rsid w:val="008D0460"/>
    <w:rsid w:val="008D0D29"/>
    <w:rsid w:val="008D0F86"/>
    <w:rsid w:val="008D1CB6"/>
    <w:rsid w:val="008D1CF8"/>
    <w:rsid w:val="008D1F0D"/>
    <w:rsid w:val="008D265C"/>
    <w:rsid w:val="008D3562"/>
    <w:rsid w:val="008D3C42"/>
    <w:rsid w:val="008D41C6"/>
    <w:rsid w:val="008D4C68"/>
    <w:rsid w:val="008D5336"/>
    <w:rsid w:val="008D5F97"/>
    <w:rsid w:val="008D6591"/>
    <w:rsid w:val="008D7106"/>
    <w:rsid w:val="008D76F0"/>
    <w:rsid w:val="008D7C18"/>
    <w:rsid w:val="008D7C22"/>
    <w:rsid w:val="008D7D70"/>
    <w:rsid w:val="008E00D3"/>
    <w:rsid w:val="008E02F6"/>
    <w:rsid w:val="008E0388"/>
    <w:rsid w:val="008E03C6"/>
    <w:rsid w:val="008E171C"/>
    <w:rsid w:val="008E251A"/>
    <w:rsid w:val="008E4D9D"/>
    <w:rsid w:val="008E4DDF"/>
    <w:rsid w:val="008E4DFB"/>
    <w:rsid w:val="008E5800"/>
    <w:rsid w:val="008E66CB"/>
    <w:rsid w:val="008E6727"/>
    <w:rsid w:val="008E691C"/>
    <w:rsid w:val="008E6EEC"/>
    <w:rsid w:val="008E73B9"/>
    <w:rsid w:val="008F10A8"/>
    <w:rsid w:val="008F11AE"/>
    <w:rsid w:val="008F126C"/>
    <w:rsid w:val="008F36D7"/>
    <w:rsid w:val="008F43C8"/>
    <w:rsid w:val="008F4665"/>
    <w:rsid w:val="008F547F"/>
    <w:rsid w:val="008F5CC2"/>
    <w:rsid w:val="008F69E5"/>
    <w:rsid w:val="00900001"/>
    <w:rsid w:val="00901078"/>
    <w:rsid w:val="0090194C"/>
    <w:rsid w:val="009019D7"/>
    <w:rsid w:val="009019F9"/>
    <w:rsid w:val="009022A1"/>
    <w:rsid w:val="00902D22"/>
    <w:rsid w:val="00904141"/>
    <w:rsid w:val="009046F1"/>
    <w:rsid w:val="009063BB"/>
    <w:rsid w:val="009068AD"/>
    <w:rsid w:val="00906C8B"/>
    <w:rsid w:val="009071EC"/>
    <w:rsid w:val="009072EB"/>
    <w:rsid w:val="00907961"/>
    <w:rsid w:val="00911B16"/>
    <w:rsid w:val="00912294"/>
    <w:rsid w:val="0091257E"/>
    <w:rsid w:val="00912D31"/>
    <w:rsid w:val="0091382F"/>
    <w:rsid w:val="00913EE3"/>
    <w:rsid w:val="00915551"/>
    <w:rsid w:val="00915D58"/>
    <w:rsid w:val="0091777B"/>
    <w:rsid w:val="009200DF"/>
    <w:rsid w:val="0092111E"/>
    <w:rsid w:val="00921257"/>
    <w:rsid w:val="009220E3"/>
    <w:rsid w:val="00922D7B"/>
    <w:rsid w:val="00922EDA"/>
    <w:rsid w:val="009236CF"/>
    <w:rsid w:val="0092404E"/>
    <w:rsid w:val="00924159"/>
    <w:rsid w:val="009251B2"/>
    <w:rsid w:val="009260E5"/>
    <w:rsid w:val="0092643E"/>
    <w:rsid w:val="00926F28"/>
    <w:rsid w:val="009274E9"/>
    <w:rsid w:val="009315E4"/>
    <w:rsid w:val="0093262B"/>
    <w:rsid w:val="00934320"/>
    <w:rsid w:val="00934874"/>
    <w:rsid w:val="00935709"/>
    <w:rsid w:val="00935F06"/>
    <w:rsid w:val="0093624F"/>
    <w:rsid w:val="0093654F"/>
    <w:rsid w:val="00936DD9"/>
    <w:rsid w:val="0093730F"/>
    <w:rsid w:val="00937A5A"/>
    <w:rsid w:val="00937DED"/>
    <w:rsid w:val="00942CE5"/>
    <w:rsid w:val="00943616"/>
    <w:rsid w:val="009436DD"/>
    <w:rsid w:val="00943BD1"/>
    <w:rsid w:val="00943D8D"/>
    <w:rsid w:val="00943E4E"/>
    <w:rsid w:val="00945092"/>
    <w:rsid w:val="009454BB"/>
    <w:rsid w:val="00945D08"/>
    <w:rsid w:val="00947DF2"/>
    <w:rsid w:val="00947F9B"/>
    <w:rsid w:val="00950CC1"/>
    <w:rsid w:val="009510EA"/>
    <w:rsid w:val="00951312"/>
    <w:rsid w:val="00951400"/>
    <w:rsid w:val="009518C0"/>
    <w:rsid w:val="0095269E"/>
    <w:rsid w:val="00952F6D"/>
    <w:rsid w:val="0095377B"/>
    <w:rsid w:val="00954F52"/>
    <w:rsid w:val="00957865"/>
    <w:rsid w:val="00957912"/>
    <w:rsid w:val="0096077F"/>
    <w:rsid w:val="00961401"/>
    <w:rsid w:val="009622FF"/>
    <w:rsid w:val="009629D6"/>
    <w:rsid w:val="00963366"/>
    <w:rsid w:val="00964917"/>
    <w:rsid w:val="009654EB"/>
    <w:rsid w:val="009658C3"/>
    <w:rsid w:val="009658F4"/>
    <w:rsid w:val="00965ED5"/>
    <w:rsid w:val="00970840"/>
    <w:rsid w:val="00970AAB"/>
    <w:rsid w:val="00972048"/>
    <w:rsid w:val="00973757"/>
    <w:rsid w:val="00974A40"/>
    <w:rsid w:val="0097589B"/>
    <w:rsid w:val="00976396"/>
    <w:rsid w:val="00976543"/>
    <w:rsid w:val="00976B99"/>
    <w:rsid w:val="0097727A"/>
    <w:rsid w:val="00980239"/>
    <w:rsid w:val="009805E4"/>
    <w:rsid w:val="0098079B"/>
    <w:rsid w:val="00982A3B"/>
    <w:rsid w:val="009833BE"/>
    <w:rsid w:val="0098383C"/>
    <w:rsid w:val="009840E4"/>
    <w:rsid w:val="009843A7"/>
    <w:rsid w:val="0098489A"/>
    <w:rsid w:val="009852AB"/>
    <w:rsid w:val="009855B2"/>
    <w:rsid w:val="0098572C"/>
    <w:rsid w:val="009858A3"/>
    <w:rsid w:val="0098590D"/>
    <w:rsid w:val="00986518"/>
    <w:rsid w:val="0099012E"/>
    <w:rsid w:val="009905B7"/>
    <w:rsid w:val="009908B3"/>
    <w:rsid w:val="00991624"/>
    <w:rsid w:val="009919CA"/>
    <w:rsid w:val="00993005"/>
    <w:rsid w:val="0099308D"/>
    <w:rsid w:val="009943B6"/>
    <w:rsid w:val="00996812"/>
    <w:rsid w:val="0099745C"/>
    <w:rsid w:val="00997556"/>
    <w:rsid w:val="00997E02"/>
    <w:rsid w:val="009A0E67"/>
    <w:rsid w:val="009A1219"/>
    <w:rsid w:val="009A23BF"/>
    <w:rsid w:val="009A2917"/>
    <w:rsid w:val="009A31C1"/>
    <w:rsid w:val="009A3E57"/>
    <w:rsid w:val="009A531E"/>
    <w:rsid w:val="009A557C"/>
    <w:rsid w:val="009A74A0"/>
    <w:rsid w:val="009A75E8"/>
    <w:rsid w:val="009A783B"/>
    <w:rsid w:val="009A7B83"/>
    <w:rsid w:val="009B0EEA"/>
    <w:rsid w:val="009B0FBF"/>
    <w:rsid w:val="009B33D7"/>
    <w:rsid w:val="009B3696"/>
    <w:rsid w:val="009B3C27"/>
    <w:rsid w:val="009B45FA"/>
    <w:rsid w:val="009B483F"/>
    <w:rsid w:val="009B48A2"/>
    <w:rsid w:val="009B502A"/>
    <w:rsid w:val="009B5335"/>
    <w:rsid w:val="009B655F"/>
    <w:rsid w:val="009B6A3A"/>
    <w:rsid w:val="009C295D"/>
    <w:rsid w:val="009C2ECC"/>
    <w:rsid w:val="009C3865"/>
    <w:rsid w:val="009C462D"/>
    <w:rsid w:val="009C4B67"/>
    <w:rsid w:val="009C4F9F"/>
    <w:rsid w:val="009C5EC0"/>
    <w:rsid w:val="009C6DD5"/>
    <w:rsid w:val="009C7503"/>
    <w:rsid w:val="009C7E82"/>
    <w:rsid w:val="009D0659"/>
    <w:rsid w:val="009D07FB"/>
    <w:rsid w:val="009D1DE7"/>
    <w:rsid w:val="009D3440"/>
    <w:rsid w:val="009D34A7"/>
    <w:rsid w:val="009D4598"/>
    <w:rsid w:val="009D4E08"/>
    <w:rsid w:val="009D6A1A"/>
    <w:rsid w:val="009D6FBB"/>
    <w:rsid w:val="009E1088"/>
    <w:rsid w:val="009E162E"/>
    <w:rsid w:val="009E349A"/>
    <w:rsid w:val="009E37F7"/>
    <w:rsid w:val="009E3C93"/>
    <w:rsid w:val="009E3DBE"/>
    <w:rsid w:val="009E519A"/>
    <w:rsid w:val="009E524F"/>
    <w:rsid w:val="009E7269"/>
    <w:rsid w:val="009E7640"/>
    <w:rsid w:val="009F0A62"/>
    <w:rsid w:val="009F2464"/>
    <w:rsid w:val="009F2987"/>
    <w:rsid w:val="009F335D"/>
    <w:rsid w:val="009F3749"/>
    <w:rsid w:val="009F4377"/>
    <w:rsid w:val="009F4422"/>
    <w:rsid w:val="009F4C5D"/>
    <w:rsid w:val="009F505E"/>
    <w:rsid w:val="009F56BF"/>
    <w:rsid w:val="009F6561"/>
    <w:rsid w:val="009F6F22"/>
    <w:rsid w:val="009F7A4A"/>
    <w:rsid w:val="00A007AE"/>
    <w:rsid w:val="00A00D66"/>
    <w:rsid w:val="00A00EE4"/>
    <w:rsid w:val="00A01797"/>
    <w:rsid w:val="00A019E6"/>
    <w:rsid w:val="00A0584C"/>
    <w:rsid w:val="00A05880"/>
    <w:rsid w:val="00A0647B"/>
    <w:rsid w:val="00A06663"/>
    <w:rsid w:val="00A0675D"/>
    <w:rsid w:val="00A10682"/>
    <w:rsid w:val="00A10EA8"/>
    <w:rsid w:val="00A123B9"/>
    <w:rsid w:val="00A12EFA"/>
    <w:rsid w:val="00A13AD4"/>
    <w:rsid w:val="00A13CC1"/>
    <w:rsid w:val="00A1544E"/>
    <w:rsid w:val="00A15CDB"/>
    <w:rsid w:val="00A209A4"/>
    <w:rsid w:val="00A20CA0"/>
    <w:rsid w:val="00A21241"/>
    <w:rsid w:val="00A21711"/>
    <w:rsid w:val="00A21FB3"/>
    <w:rsid w:val="00A23488"/>
    <w:rsid w:val="00A23CFD"/>
    <w:rsid w:val="00A245C2"/>
    <w:rsid w:val="00A25581"/>
    <w:rsid w:val="00A25B2F"/>
    <w:rsid w:val="00A2695A"/>
    <w:rsid w:val="00A271E6"/>
    <w:rsid w:val="00A27803"/>
    <w:rsid w:val="00A3118F"/>
    <w:rsid w:val="00A31642"/>
    <w:rsid w:val="00A325B2"/>
    <w:rsid w:val="00A343C2"/>
    <w:rsid w:val="00A3441E"/>
    <w:rsid w:val="00A34A19"/>
    <w:rsid w:val="00A35221"/>
    <w:rsid w:val="00A35A25"/>
    <w:rsid w:val="00A36A40"/>
    <w:rsid w:val="00A37345"/>
    <w:rsid w:val="00A37745"/>
    <w:rsid w:val="00A4064B"/>
    <w:rsid w:val="00A42343"/>
    <w:rsid w:val="00A43F78"/>
    <w:rsid w:val="00A447E9"/>
    <w:rsid w:val="00A44B5C"/>
    <w:rsid w:val="00A44D96"/>
    <w:rsid w:val="00A454E9"/>
    <w:rsid w:val="00A456A7"/>
    <w:rsid w:val="00A4624D"/>
    <w:rsid w:val="00A4693D"/>
    <w:rsid w:val="00A46FC1"/>
    <w:rsid w:val="00A50A83"/>
    <w:rsid w:val="00A50E60"/>
    <w:rsid w:val="00A510D8"/>
    <w:rsid w:val="00A51A40"/>
    <w:rsid w:val="00A5249F"/>
    <w:rsid w:val="00A52B60"/>
    <w:rsid w:val="00A54128"/>
    <w:rsid w:val="00A57C75"/>
    <w:rsid w:val="00A62610"/>
    <w:rsid w:val="00A62733"/>
    <w:rsid w:val="00A628F4"/>
    <w:rsid w:val="00A62A99"/>
    <w:rsid w:val="00A6325A"/>
    <w:rsid w:val="00A64733"/>
    <w:rsid w:val="00A64C7F"/>
    <w:rsid w:val="00A665B3"/>
    <w:rsid w:val="00A6681A"/>
    <w:rsid w:val="00A6750F"/>
    <w:rsid w:val="00A67C53"/>
    <w:rsid w:val="00A67CBD"/>
    <w:rsid w:val="00A70F88"/>
    <w:rsid w:val="00A71029"/>
    <w:rsid w:val="00A71BBB"/>
    <w:rsid w:val="00A720D3"/>
    <w:rsid w:val="00A72156"/>
    <w:rsid w:val="00A724E2"/>
    <w:rsid w:val="00A7573E"/>
    <w:rsid w:val="00A75785"/>
    <w:rsid w:val="00A772AE"/>
    <w:rsid w:val="00A77438"/>
    <w:rsid w:val="00A77460"/>
    <w:rsid w:val="00A77B12"/>
    <w:rsid w:val="00A80701"/>
    <w:rsid w:val="00A80746"/>
    <w:rsid w:val="00A8127C"/>
    <w:rsid w:val="00A816AD"/>
    <w:rsid w:val="00A82052"/>
    <w:rsid w:val="00A87455"/>
    <w:rsid w:val="00A87F51"/>
    <w:rsid w:val="00A902F4"/>
    <w:rsid w:val="00A90868"/>
    <w:rsid w:val="00A910D0"/>
    <w:rsid w:val="00A91D08"/>
    <w:rsid w:val="00A91D8E"/>
    <w:rsid w:val="00A91F06"/>
    <w:rsid w:val="00A92405"/>
    <w:rsid w:val="00A93065"/>
    <w:rsid w:val="00A94105"/>
    <w:rsid w:val="00A95158"/>
    <w:rsid w:val="00A953C4"/>
    <w:rsid w:val="00A9560A"/>
    <w:rsid w:val="00A97622"/>
    <w:rsid w:val="00AA023B"/>
    <w:rsid w:val="00AA0484"/>
    <w:rsid w:val="00AA0BC3"/>
    <w:rsid w:val="00AA3B48"/>
    <w:rsid w:val="00AA3E1A"/>
    <w:rsid w:val="00AA400B"/>
    <w:rsid w:val="00AA4360"/>
    <w:rsid w:val="00AA5C54"/>
    <w:rsid w:val="00AA7544"/>
    <w:rsid w:val="00AA7E3F"/>
    <w:rsid w:val="00AB1DD4"/>
    <w:rsid w:val="00AB2932"/>
    <w:rsid w:val="00AB2C3B"/>
    <w:rsid w:val="00AB32FB"/>
    <w:rsid w:val="00AB3784"/>
    <w:rsid w:val="00AB443D"/>
    <w:rsid w:val="00AB6022"/>
    <w:rsid w:val="00AB6183"/>
    <w:rsid w:val="00AC052D"/>
    <w:rsid w:val="00AC1997"/>
    <w:rsid w:val="00AC242E"/>
    <w:rsid w:val="00AC4D61"/>
    <w:rsid w:val="00AC53DC"/>
    <w:rsid w:val="00AC6AEC"/>
    <w:rsid w:val="00AD0FE4"/>
    <w:rsid w:val="00AD1220"/>
    <w:rsid w:val="00AD13E0"/>
    <w:rsid w:val="00AD1EDC"/>
    <w:rsid w:val="00AD21C2"/>
    <w:rsid w:val="00AD22D6"/>
    <w:rsid w:val="00AD36ED"/>
    <w:rsid w:val="00AD4DF3"/>
    <w:rsid w:val="00AD533A"/>
    <w:rsid w:val="00AD5474"/>
    <w:rsid w:val="00AD56CA"/>
    <w:rsid w:val="00AD5963"/>
    <w:rsid w:val="00AD629A"/>
    <w:rsid w:val="00AD6B52"/>
    <w:rsid w:val="00AD6FFF"/>
    <w:rsid w:val="00AD7D70"/>
    <w:rsid w:val="00AE06D7"/>
    <w:rsid w:val="00AE080B"/>
    <w:rsid w:val="00AE1259"/>
    <w:rsid w:val="00AE1622"/>
    <w:rsid w:val="00AE1760"/>
    <w:rsid w:val="00AE2205"/>
    <w:rsid w:val="00AE2725"/>
    <w:rsid w:val="00AE38F7"/>
    <w:rsid w:val="00AE3AC8"/>
    <w:rsid w:val="00AE3E63"/>
    <w:rsid w:val="00AE42AB"/>
    <w:rsid w:val="00AE4306"/>
    <w:rsid w:val="00AE4D10"/>
    <w:rsid w:val="00AE6019"/>
    <w:rsid w:val="00AE6158"/>
    <w:rsid w:val="00AE774B"/>
    <w:rsid w:val="00AE7868"/>
    <w:rsid w:val="00AF0947"/>
    <w:rsid w:val="00AF1107"/>
    <w:rsid w:val="00AF1527"/>
    <w:rsid w:val="00AF1823"/>
    <w:rsid w:val="00AF1936"/>
    <w:rsid w:val="00AF2881"/>
    <w:rsid w:val="00AF33A5"/>
    <w:rsid w:val="00AF344F"/>
    <w:rsid w:val="00AF42FE"/>
    <w:rsid w:val="00AF573C"/>
    <w:rsid w:val="00AF7E43"/>
    <w:rsid w:val="00B00DA3"/>
    <w:rsid w:val="00B013BE"/>
    <w:rsid w:val="00B018C7"/>
    <w:rsid w:val="00B02E54"/>
    <w:rsid w:val="00B036CF"/>
    <w:rsid w:val="00B0403F"/>
    <w:rsid w:val="00B04F1E"/>
    <w:rsid w:val="00B053FE"/>
    <w:rsid w:val="00B054AC"/>
    <w:rsid w:val="00B05681"/>
    <w:rsid w:val="00B068D2"/>
    <w:rsid w:val="00B06994"/>
    <w:rsid w:val="00B0772A"/>
    <w:rsid w:val="00B12433"/>
    <w:rsid w:val="00B12B82"/>
    <w:rsid w:val="00B13EFE"/>
    <w:rsid w:val="00B14030"/>
    <w:rsid w:val="00B173CD"/>
    <w:rsid w:val="00B174CA"/>
    <w:rsid w:val="00B17624"/>
    <w:rsid w:val="00B17992"/>
    <w:rsid w:val="00B179B2"/>
    <w:rsid w:val="00B21DEC"/>
    <w:rsid w:val="00B22948"/>
    <w:rsid w:val="00B244A3"/>
    <w:rsid w:val="00B24E49"/>
    <w:rsid w:val="00B25A8C"/>
    <w:rsid w:val="00B267C5"/>
    <w:rsid w:val="00B26898"/>
    <w:rsid w:val="00B270CE"/>
    <w:rsid w:val="00B27754"/>
    <w:rsid w:val="00B27A34"/>
    <w:rsid w:val="00B3018E"/>
    <w:rsid w:val="00B32585"/>
    <w:rsid w:val="00B3313C"/>
    <w:rsid w:val="00B33B90"/>
    <w:rsid w:val="00B34625"/>
    <w:rsid w:val="00B35355"/>
    <w:rsid w:val="00B353DB"/>
    <w:rsid w:val="00B35452"/>
    <w:rsid w:val="00B3572F"/>
    <w:rsid w:val="00B35991"/>
    <w:rsid w:val="00B37786"/>
    <w:rsid w:val="00B37DBC"/>
    <w:rsid w:val="00B402A3"/>
    <w:rsid w:val="00B419F9"/>
    <w:rsid w:val="00B41E0D"/>
    <w:rsid w:val="00B42BDE"/>
    <w:rsid w:val="00B42EED"/>
    <w:rsid w:val="00B43E9B"/>
    <w:rsid w:val="00B45535"/>
    <w:rsid w:val="00B45865"/>
    <w:rsid w:val="00B45BB4"/>
    <w:rsid w:val="00B4620E"/>
    <w:rsid w:val="00B46B05"/>
    <w:rsid w:val="00B4765F"/>
    <w:rsid w:val="00B47E09"/>
    <w:rsid w:val="00B47FC5"/>
    <w:rsid w:val="00B501E4"/>
    <w:rsid w:val="00B503DB"/>
    <w:rsid w:val="00B50A41"/>
    <w:rsid w:val="00B51306"/>
    <w:rsid w:val="00B5213A"/>
    <w:rsid w:val="00B523A0"/>
    <w:rsid w:val="00B52831"/>
    <w:rsid w:val="00B52D98"/>
    <w:rsid w:val="00B530DB"/>
    <w:rsid w:val="00B535F3"/>
    <w:rsid w:val="00B53E73"/>
    <w:rsid w:val="00B54050"/>
    <w:rsid w:val="00B54144"/>
    <w:rsid w:val="00B54707"/>
    <w:rsid w:val="00B54F2A"/>
    <w:rsid w:val="00B55906"/>
    <w:rsid w:val="00B55E4A"/>
    <w:rsid w:val="00B563BB"/>
    <w:rsid w:val="00B567A7"/>
    <w:rsid w:val="00B56B2F"/>
    <w:rsid w:val="00B62503"/>
    <w:rsid w:val="00B64F46"/>
    <w:rsid w:val="00B65661"/>
    <w:rsid w:val="00B674A1"/>
    <w:rsid w:val="00B7055E"/>
    <w:rsid w:val="00B7102F"/>
    <w:rsid w:val="00B712BD"/>
    <w:rsid w:val="00B7313E"/>
    <w:rsid w:val="00B73AA2"/>
    <w:rsid w:val="00B73AFF"/>
    <w:rsid w:val="00B73C75"/>
    <w:rsid w:val="00B80686"/>
    <w:rsid w:val="00B80829"/>
    <w:rsid w:val="00B80CD7"/>
    <w:rsid w:val="00B8189F"/>
    <w:rsid w:val="00B81EB9"/>
    <w:rsid w:val="00B82970"/>
    <w:rsid w:val="00B82E55"/>
    <w:rsid w:val="00B8343E"/>
    <w:rsid w:val="00B83C6E"/>
    <w:rsid w:val="00B8494E"/>
    <w:rsid w:val="00B85523"/>
    <w:rsid w:val="00B86570"/>
    <w:rsid w:val="00B8657C"/>
    <w:rsid w:val="00B86B79"/>
    <w:rsid w:val="00B876C1"/>
    <w:rsid w:val="00B90319"/>
    <w:rsid w:val="00B90D05"/>
    <w:rsid w:val="00B923E4"/>
    <w:rsid w:val="00B930EB"/>
    <w:rsid w:val="00B93FA1"/>
    <w:rsid w:val="00B947DC"/>
    <w:rsid w:val="00B94FCC"/>
    <w:rsid w:val="00B958A7"/>
    <w:rsid w:val="00B95902"/>
    <w:rsid w:val="00B95CF6"/>
    <w:rsid w:val="00B96C3B"/>
    <w:rsid w:val="00B96CE2"/>
    <w:rsid w:val="00B971E2"/>
    <w:rsid w:val="00BA07F2"/>
    <w:rsid w:val="00BA1137"/>
    <w:rsid w:val="00BA2462"/>
    <w:rsid w:val="00BA34E0"/>
    <w:rsid w:val="00BA3ADE"/>
    <w:rsid w:val="00BA3F27"/>
    <w:rsid w:val="00BA486F"/>
    <w:rsid w:val="00BA4FBD"/>
    <w:rsid w:val="00BA5D6E"/>
    <w:rsid w:val="00BA638E"/>
    <w:rsid w:val="00BA6F91"/>
    <w:rsid w:val="00BA703E"/>
    <w:rsid w:val="00BA764E"/>
    <w:rsid w:val="00BA7EA7"/>
    <w:rsid w:val="00BA7EB5"/>
    <w:rsid w:val="00BB374C"/>
    <w:rsid w:val="00BB4387"/>
    <w:rsid w:val="00BB531D"/>
    <w:rsid w:val="00BB5CDA"/>
    <w:rsid w:val="00BB617C"/>
    <w:rsid w:val="00BB6EC8"/>
    <w:rsid w:val="00BC0C11"/>
    <w:rsid w:val="00BC1D44"/>
    <w:rsid w:val="00BC23D6"/>
    <w:rsid w:val="00BC27EC"/>
    <w:rsid w:val="00BC290D"/>
    <w:rsid w:val="00BC29B4"/>
    <w:rsid w:val="00BC2CE9"/>
    <w:rsid w:val="00BC57F1"/>
    <w:rsid w:val="00BC7688"/>
    <w:rsid w:val="00BD0171"/>
    <w:rsid w:val="00BD1454"/>
    <w:rsid w:val="00BD190B"/>
    <w:rsid w:val="00BD1CD4"/>
    <w:rsid w:val="00BD28ED"/>
    <w:rsid w:val="00BD33FC"/>
    <w:rsid w:val="00BD3761"/>
    <w:rsid w:val="00BD4006"/>
    <w:rsid w:val="00BD4ECF"/>
    <w:rsid w:val="00BD505F"/>
    <w:rsid w:val="00BD53A0"/>
    <w:rsid w:val="00BD5F79"/>
    <w:rsid w:val="00BD6F5C"/>
    <w:rsid w:val="00BD73FA"/>
    <w:rsid w:val="00BD7920"/>
    <w:rsid w:val="00BE0C87"/>
    <w:rsid w:val="00BE153B"/>
    <w:rsid w:val="00BE214C"/>
    <w:rsid w:val="00BE3D17"/>
    <w:rsid w:val="00BE3F71"/>
    <w:rsid w:val="00BE4B70"/>
    <w:rsid w:val="00BE6721"/>
    <w:rsid w:val="00BE7F83"/>
    <w:rsid w:val="00BF0B30"/>
    <w:rsid w:val="00BF0E2A"/>
    <w:rsid w:val="00BF0EC6"/>
    <w:rsid w:val="00BF18AD"/>
    <w:rsid w:val="00BF1F26"/>
    <w:rsid w:val="00BF2253"/>
    <w:rsid w:val="00BF2400"/>
    <w:rsid w:val="00BF2E58"/>
    <w:rsid w:val="00BF389A"/>
    <w:rsid w:val="00BF3E76"/>
    <w:rsid w:val="00BF4C84"/>
    <w:rsid w:val="00BF51E2"/>
    <w:rsid w:val="00BF550D"/>
    <w:rsid w:val="00BF5AA9"/>
    <w:rsid w:val="00BF5FC0"/>
    <w:rsid w:val="00BF66D3"/>
    <w:rsid w:val="00BF766A"/>
    <w:rsid w:val="00BF7A5B"/>
    <w:rsid w:val="00C012A6"/>
    <w:rsid w:val="00C01CAF"/>
    <w:rsid w:val="00C05251"/>
    <w:rsid w:val="00C05CD8"/>
    <w:rsid w:val="00C05F07"/>
    <w:rsid w:val="00C06457"/>
    <w:rsid w:val="00C06F78"/>
    <w:rsid w:val="00C078A2"/>
    <w:rsid w:val="00C07D62"/>
    <w:rsid w:val="00C1114F"/>
    <w:rsid w:val="00C11649"/>
    <w:rsid w:val="00C11C2C"/>
    <w:rsid w:val="00C12CE7"/>
    <w:rsid w:val="00C1318A"/>
    <w:rsid w:val="00C13340"/>
    <w:rsid w:val="00C141E5"/>
    <w:rsid w:val="00C14479"/>
    <w:rsid w:val="00C14E4E"/>
    <w:rsid w:val="00C16ECA"/>
    <w:rsid w:val="00C1739A"/>
    <w:rsid w:val="00C20E19"/>
    <w:rsid w:val="00C213B8"/>
    <w:rsid w:val="00C2326D"/>
    <w:rsid w:val="00C232BD"/>
    <w:rsid w:val="00C24CCD"/>
    <w:rsid w:val="00C25AE0"/>
    <w:rsid w:val="00C27616"/>
    <w:rsid w:val="00C27981"/>
    <w:rsid w:val="00C30181"/>
    <w:rsid w:val="00C301FA"/>
    <w:rsid w:val="00C31054"/>
    <w:rsid w:val="00C31EBE"/>
    <w:rsid w:val="00C322EC"/>
    <w:rsid w:val="00C33221"/>
    <w:rsid w:val="00C34FE6"/>
    <w:rsid w:val="00C3559D"/>
    <w:rsid w:val="00C35956"/>
    <w:rsid w:val="00C365EE"/>
    <w:rsid w:val="00C36C7F"/>
    <w:rsid w:val="00C36CD0"/>
    <w:rsid w:val="00C37630"/>
    <w:rsid w:val="00C37921"/>
    <w:rsid w:val="00C410ED"/>
    <w:rsid w:val="00C4170D"/>
    <w:rsid w:val="00C41E02"/>
    <w:rsid w:val="00C43003"/>
    <w:rsid w:val="00C436A2"/>
    <w:rsid w:val="00C4377A"/>
    <w:rsid w:val="00C43BC9"/>
    <w:rsid w:val="00C45791"/>
    <w:rsid w:val="00C46CDE"/>
    <w:rsid w:val="00C50037"/>
    <w:rsid w:val="00C501B8"/>
    <w:rsid w:val="00C50ACC"/>
    <w:rsid w:val="00C5105E"/>
    <w:rsid w:val="00C513AB"/>
    <w:rsid w:val="00C51CF2"/>
    <w:rsid w:val="00C537AD"/>
    <w:rsid w:val="00C5491F"/>
    <w:rsid w:val="00C5549C"/>
    <w:rsid w:val="00C55E9E"/>
    <w:rsid w:val="00C55FA7"/>
    <w:rsid w:val="00C6015A"/>
    <w:rsid w:val="00C60ED9"/>
    <w:rsid w:val="00C61552"/>
    <w:rsid w:val="00C6157A"/>
    <w:rsid w:val="00C62D2F"/>
    <w:rsid w:val="00C63B81"/>
    <w:rsid w:val="00C6420D"/>
    <w:rsid w:val="00C65E2F"/>
    <w:rsid w:val="00C65FA7"/>
    <w:rsid w:val="00C6635F"/>
    <w:rsid w:val="00C66E72"/>
    <w:rsid w:val="00C6716F"/>
    <w:rsid w:val="00C703C8"/>
    <w:rsid w:val="00C7114F"/>
    <w:rsid w:val="00C71D70"/>
    <w:rsid w:val="00C72107"/>
    <w:rsid w:val="00C73CE8"/>
    <w:rsid w:val="00C73D34"/>
    <w:rsid w:val="00C74341"/>
    <w:rsid w:val="00C74845"/>
    <w:rsid w:val="00C74EF9"/>
    <w:rsid w:val="00C752A1"/>
    <w:rsid w:val="00C76610"/>
    <w:rsid w:val="00C77A88"/>
    <w:rsid w:val="00C77E55"/>
    <w:rsid w:val="00C77E84"/>
    <w:rsid w:val="00C829FD"/>
    <w:rsid w:val="00C82AA1"/>
    <w:rsid w:val="00C8397A"/>
    <w:rsid w:val="00C841F6"/>
    <w:rsid w:val="00C84819"/>
    <w:rsid w:val="00C84AB3"/>
    <w:rsid w:val="00C857CC"/>
    <w:rsid w:val="00C866B7"/>
    <w:rsid w:val="00C87335"/>
    <w:rsid w:val="00C87A73"/>
    <w:rsid w:val="00C90DCB"/>
    <w:rsid w:val="00C90FD9"/>
    <w:rsid w:val="00C90FF8"/>
    <w:rsid w:val="00C92631"/>
    <w:rsid w:val="00C927D3"/>
    <w:rsid w:val="00C934AC"/>
    <w:rsid w:val="00C9392B"/>
    <w:rsid w:val="00C93C40"/>
    <w:rsid w:val="00C941D5"/>
    <w:rsid w:val="00C94290"/>
    <w:rsid w:val="00C94D60"/>
    <w:rsid w:val="00C94EAE"/>
    <w:rsid w:val="00C9510D"/>
    <w:rsid w:val="00C9538F"/>
    <w:rsid w:val="00C957C2"/>
    <w:rsid w:val="00C9686A"/>
    <w:rsid w:val="00C97496"/>
    <w:rsid w:val="00C97EE5"/>
    <w:rsid w:val="00CA2C89"/>
    <w:rsid w:val="00CA2F6B"/>
    <w:rsid w:val="00CA423D"/>
    <w:rsid w:val="00CA4593"/>
    <w:rsid w:val="00CA47CC"/>
    <w:rsid w:val="00CB16CC"/>
    <w:rsid w:val="00CB2B79"/>
    <w:rsid w:val="00CB377F"/>
    <w:rsid w:val="00CB3E34"/>
    <w:rsid w:val="00CB4A86"/>
    <w:rsid w:val="00CB649F"/>
    <w:rsid w:val="00CB7734"/>
    <w:rsid w:val="00CB77CB"/>
    <w:rsid w:val="00CB7A95"/>
    <w:rsid w:val="00CB7E8D"/>
    <w:rsid w:val="00CC0EF1"/>
    <w:rsid w:val="00CC103C"/>
    <w:rsid w:val="00CC15D9"/>
    <w:rsid w:val="00CC1B2B"/>
    <w:rsid w:val="00CC1CC0"/>
    <w:rsid w:val="00CC1E30"/>
    <w:rsid w:val="00CC2E18"/>
    <w:rsid w:val="00CC302E"/>
    <w:rsid w:val="00CC353E"/>
    <w:rsid w:val="00CC3977"/>
    <w:rsid w:val="00CC42E4"/>
    <w:rsid w:val="00CC5F8D"/>
    <w:rsid w:val="00CD0822"/>
    <w:rsid w:val="00CD138E"/>
    <w:rsid w:val="00CD206C"/>
    <w:rsid w:val="00CD2E0A"/>
    <w:rsid w:val="00CD3DA5"/>
    <w:rsid w:val="00CD3F14"/>
    <w:rsid w:val="00CD4F57"/>
    <w:rsid w:val="00CD7011"/>
    <w:rsid w:val="00CD7425"/>
    <w:rsid w:val="00CE09E7"/>
    <w:rsid w:val="00CE2507"/>
    <w:rsid w:val="00CE3796"/>
    <w:rsid w:val="00CE3D83"/>
    <w:rsid w:val="00CE4CAD"/>
    <w:rsid w:val="00CE5D53"/>
    <w:rsid w:val="00CE5F3F"/>
    <w:rsid w:val="00CE6008"/>
    <w:rsid w:val="00CE6DF0"/>
    <w:rsid w:val="00CF0936"/>
    <w:rsid w:val="00CF3E4D"/>
    <w:rsid w:val="00CF59EB"/>
    <w:rsid w:val="00CF60F8"/>
    <w:rsid w:val="00CF7FB3"/>
    <w:rsid w:val="00D00333"/>
    <w:rsid w:val="00D00959"/>
    <w:rsid w:val="00D01EBC"/>
    <w:rsid w:val="00D032C6"/>
    <w:rsid w:val="00D03E43"/>
    <w:rsid w:val="00D0432E"/>
    <w:rsid w:val="00D04A61"/>
    <w:rsid w:val="00D05535"/>
    <w:rsid w:val="00D0571B"/>
    <w:rsid w:val="00D061E7"/>
    <w:rsid w:val="00D06398"/>
    <w:rsid w:val="00D063C3"/>
    <w:rsid w:val="00D075C8"/>
    <w:rsid w:val="00D079C8"/>
    <w:rsid w:val="00D07D70"/>
    <w:rsid w:val="00D1036C"/>
    <w:rsid w:val="00D10564"/>
    <w:rsid w:val="00D106AD"/>
    <w:rsid w:val="00D11B39"/>
    <w:rsid w:val="00D12F5A"/>
    <w:rsid w:val="00D13609"/>
    <w:rsid w:val="00D16969"/>
    <w:rsid w:val="00D16E58"/>
    <w:rsid w:val="00D2020D"/>
    <w:rsid w:val="00D21F10"/>
    <w:rsid w:val="00D22770"/>
    <w:rsid w:val="00D24B32"/>
    <w:rsid w:val="00D25025"/>
    <w:rsid w:val="00D2539F"/>
    <w:rsid w:val="00D26173"/>
    <w:rsid w:val="00D2691F"/>
    <w:rsid w:val="00D27AA3"/>
    <w:rsid w:val="00D27FB5"/>
    <w:rsid w:val="00D27FC7"/>
    <w:rsid w:val="00D30380"/>
    <w:rsid w:val="00D3254A"/>
    <w:rsid w:val="00D33A75"/>
    <w:rsid w:val="00D34B1D"/>
    <w:rsid w:val="00D35CA3"/>
    <w:rsid w:val="00D36B81"/>
    <w:rsid w:val="00D36BE8"/>
    <w:rsid w:val="00D37470"/>
    <w:rsid w:val="00D40497"/>
    <w:rsid w:val="00D4065F"/>
    <w:rsid w:val="00D417F7"/>
    <w:rsid w:val="00D41ED4"/>
    <w:rsid w:val="00D41FAF"/>
    <w:rsid w:val="00D41FE7"/>
    <w:rsid w:val="00D43243"/>
    <w:rsid w:val="00D43A01"/>
    <w:rsid w:val="00D448A1"/>
    <w:rsid w:val="00D44D8F"/>
    <w:rsid w:val="00D44E51"/>
    <w:rsid w:val="00D45E2A"/>
    <w:rsid w:val="00D46BAA"/>
    <w:rsid w:val="00D51917"/>
    <w:rsid w:val="00D5259D"/>
    <w:rsid w:val="00D532CD"/>
    <w:rsid w:val="00D53FA7"/>
    <w:rsid w:val="00D547F6"/>
    <w:rsid w:val="00D56818"/>
    <w:rsid w:val="00D601EF"/>
    <w:rsid w:val="00D617B6"/>
    <w:rsid w:val="00D617E2"/>
    <w:rsid w:val="00D61839"/>
    <w:rsid w:val="00D6186D"/>
    <w:rsid w:val="00D61B44"/>
    <w:rsid w:val="00D620FF"/>
    <w:rsid w:val="00D62AF7"/>
    <w:rsid w:val="00D634A7"/>
    <w:rsid w:val="00D63A7B"/>
    <w:rsid w:val="00D64D2F"/>
    <w:rsid w:val="00D67937"/>
    <w:rsid w:val="00D714EB"/>
    <w:rsid w:val="00D71A34"/>
    <w:rsid w:val="00D7207B"/>
    <w:rsid w:val="00D726F0"/>
    <w:rsid w:val="00D7472F"/>
    <w:rsid w:val="00D74F96"/>
    <w:rsid w:val="00D75FF5"/>
    <w:rsid w:val="00D763E3"/>
    <w:rsid w:val="00D81AE8"/>
    <w:rsid w:val="00D82CD6"/>
    <w:rsid w:val="00D83DF9"/>
    <w:rsid w:val="00D84A45"/>
    <w:rsid w:val="00D86A2A"/>
    <w:rsid w:val="00D86D13"/>
    <w:rsid w:val="00D86F9A"/>
    <w:rsid w:val="00D9023B"/>
    <w:rsid w:val="00D9082E"/>
    <w:rsid w:val="00D9105D"/>
    <w:rsid w:val="00D91E0B"/>
    <w:rsid w:val="00D929BB"/>
    <w:rsid w:val="00D93573"/>
    <w:rsid w:val="00D95F90"/>
    <w:rsid w:val="00D96C0A"/>
    <w:rsid w:val="00D96DFC"/>
    <w:rsid w:val="00D9734C"/>
    <w:rsid w:val="00D97379"/>
    <w:rsid w:val="00D978BA"/>
    <w:rsid w:val="00DA07BF"/>
    <w:rsid w:val="00DA0E27"/>
    <w:rsid w:val="00DA10B0"/>
    <w:rsid w:val="00DA150C"/>
    <w:rsid w:val="00DA1840"/>
    <w:rsid w:val="00DA1AB2"/>
    <w:rsid w:val="00DA1ACE"/>
    <w:rsid w:val="00DA1D9E"/>
    <w:rsid w:val="00DA21CD"/>
    <w:rsid w:val="00DA33A9"/>
    <w:rsid w:val="00DA3D62"/>
    <w:rsid w:val="00DA45A6"/>
    <w:rsid w:val="00DA4C68"/>
    <w:rsid w:val="00DA586A"/>
    <w:rsid w:val="00DA5B11"/>
    <w:rsid w:val="00DA6905"/>
    <w:rsid w:val="00DA6ED6"/>
    <w:rsid w:val="00DA6FAD"/>
    <w:rsid w:val="00DA7B45"/>
    <w:rsid w:val="00DA7C29"/>
    <w:rsid w:val="00DB01A9"/>
    <w:rsid w:val="00DB0C33"/>
    <w:rsid w:val="00DB38C9"/>
    <w:rsid w:val="00DB39D9"/>
    <w:rsid w:val="00DB3B65"/>
    <w:rsid w:val="00DB3FD3"/>
    <w:rsid w:val="00DB4562"/>
    <w:rsid w:val="00DB5DD3"/>
    <w:rsid w:val="00DC01AE"/>
    <w:rsid w:val="00DC0CB9"/>
    <w:rsid w:val="00DC0CC6"/>
    <w:rsid w:val="00DC0E6C"/>
    <w:rsid w:val="00DC26CD"/>
    <w:rsid w:val="00DC3CF0"/>
    <w:rsid w:val="00DC5104"/>
    <w:rsid w:val="00DC65B5"/>
    <w:rsid w:val="00DC78D1"/>
    <w:rsid w:val="00DD052E"/>
    <w:rsid w:val="00DD133F"/>
    <w:rsid w:val="00DD2980"/>
    <w:rsid w:val="00DD3A69"/>
    <w:rsid w:val="00DD3BBE"/>
    <w:rsid w:val="00DD451C"/>
    <w:rsid w:val="00DD4A1D"/>
    <w:rsid w:val="00DD4A69"/>
    <w:rsid w:val="00DD5A81"/>
    <w:rsid w:val="00DD626D"/>
    <w:rsid w:val="00DD730C"/>
    <w:rsid w:val="00DD7AFA"/>
    <w:rsid w:val="00DE0521"/>
    <w:rsid w:val="00DE0733"/>
    <w:rsid w:val="00DE0B85"/>
    <w:rsid w:val="00DE207D"/>
    <w:rsid w:val="00DE2808"/>
    <w:rsid w:val="00DE2E61"/>
    <w:rsid w:val="00DE41F3"/>
    <w:rsid w:val="00DE45CF"/>
    <w:rsid w:val="00DE526B"/>
    <w:rsid w:val="00DE545E"/>
    <w:rsid w:val="00DE5ACA"/>
    <w:rsid w:val="00DE62BB"/>
    <w:rsid w:val="00DE66E1"/>
    <w:rsid w:val="00DE6D48"/>
    <w:rsid w:val="00DE6E35"/>
    <w:rsid w:val="00DE736A"/>
    <w:rsid w:val="00DE74AA"/>
    <w:rsid w:val="00DF0165"/>
    <w:rsid w:val="00DF0ED0"/>
    <w:rsid w:val="00DF2053"/>
    <w:rsid w:val="00DF271A"/>
    <w:rsid w:val="00DF33C4"/>
    <w:rsid w:val="00DF3539"/>
    <w:rsid w:val="00DF3DD2"/>
    <w:rsid w:val="00DF4C40"/>
    <w:rsid w:val="00DF5AE2"/>
    <w:rsid w:val="00DF5B68"/>
    <w:rsid w:val="00DF7CD5"/>
    <w:rsid w:val="00E0014D"/>
    <w:rsid w:val="00E014B5"/>
    <w:rsid w:val="00E01CC5"/>
    <w:rsid w:val="00E11059"/>
    <w:rsid w:val="00E11263"/>
    <w:rsid w:val="00E14F24"/>
    <w:rsid w:val="00E17BC1"/>
    <w:rsid w:val="00E206C9"/>
    <w:rsid w:val="00E20F8B"/>
    <w:rsid w:val="00E22E2F"/>
    <w:rsid w:val="00E23465"/>
    <w:rsid w:val="00E2365E"/>
    <w:rsid w:val="00E25C58"/>
    <w:rsid w:val="00E26093"/>
    <w:rsid w:val="00E26123"/>
    <w:rsid w:val="00E2799B"/>
    <w:rsid w:val="00E318E8"/>
    <w:rsid w:val="00E31F34"/>
    <w:rsid w:val="00E31F92"/>
    <w:rsid w:val="00E32795"/>
    <w:rsid w:val="00E3313D"/>
    <w:rsid w:val="00E33B19"/>
    <w:rsid w:val="00E369F5"/>
    <w:rsid w:val="00E3733D"/>
    <w:rsid w:val="00E37D97"/>
    <w:rsid w:val="00E40705"/>
    <w:rsid w:val="00E40BA5"/>
    <w:rsid w:val="00E42C30"/>
    <w:rsid w:val="00E4345F"/>
    <w:rsid w:val="00E43822"/>
    <w:rsid w:val="00E43D0D"/>
    <w:rsid w:val="00E43D58"/>
    <w:rsid w:val="00E43F4E"/>
    <w:rsid w:val="00E4464C"/>
    <w:rsid w:val="00E44B6B"/>
    <w:rsid w:val="00E45E68"/>
    <w:rsid w:val="00E4781E"/>
    <w:rsid w:val="00E47A15"/>
    <w:rsid w:val="00E50A27"/>
    <w:rsid w:val="00E50CBB"/>
    <w:rsid w:val="00E533AF"/>
    <w:rsid w:val="00E537BE"/>
    <w:rsid w:val="00E542C6"/>
    <w:rsid w:val="00E54789"/>
    <w:rsid w:val="00E56A5C"/>
    <w:rsid w:val="00E573FD"/>
    <w:rsid w:val="00E5792D"/>
    <w:rsid w:val="00E57C7D"/>
    <w:rsid w:val="00E606A9"/>
    <w:rsid w:val="00E60EC0"/>
    <w:rsid w:val="00E63DC7"/>
    <w:rsid w:val="00E64122"/>
    <w:rsid w:val="00E65666"/>
    <w:rsid w:val="00E65B03"/>
    <w:rsid w:val="00E66441"/>
    <w:rsid w:val="00E671AB"/>
    <w:rsid w:val="00E675AD"/>
    <w:rsid w:val="00E706DF"/>
    <w:rsid w:val="00E73CC4"/>
    <w:rsid w:val="00E75B8D"/>
    <w:rsid w:val="00E766A8"/>
    <w:rsid w:val="00E76895"/>
    <w:rsid w:val="00E76D11"/>
    <w:rsid w:val="00E77B53"/>
    <w:rsid w:val="00E83F4C"/>
    <w:rsid w:val="00E861F1"/>
    <w:rsid w:val="00E86B02"/>
    <w:rsid w:val="00E90126"/>
    <w:rsid w:val="00E91CD8"/>
    <w:rsid w:val="00E92E35"/>
    <w:rsid w:val="00E93450"/>
    <w:rsid w:val="00E93C1A"/>
    <w:rsid w:val="00E9499A"/>
    <w:rsid w:val="00E95454"/>
    <w:rsid w:val="00EA06F2"/>
    <w:rsid w:val="00EA07B3"/>
    <w:rsid w:val="00EA2764"/>
    <w:rsid w:val="00EA2845"/>
    <w:rsid w:val="00EA2EF6"/>
    <w:rsid w:val="00EA3A92"/>
    <w:rsid w:val="00EA4739"/>
    <w:rsid w:val="00EA48D6"/>
    <w:rsid w:val="00EA4AF9"/>
    <w:rsid w:val="00EA4CB5"/>
    <w:rsid w:val="00EA572B"/>
    <w:rsid w:val="00EA5BCE"/>
    <w:rsid w:val="00EA5DC5"/>
    <w:rsid w:val="00EB1F8D"/>
    <w:rsid w:val="00EB2DBA"/>
    <w:rsid w:val="00EB3325"/>
    <w:rsid w:val="00EB3889"/>
    <w:rsid w:val="00EB44A3"/>
    <w:rsid w:val="00EB53B4"/>
    <w:rsid w:val="00EB550C"/>
    <w:rsid w:val="00EB5ACA"/>
    <w:rsid w:val="00EB6E17"/>
    <w:rsid w:val="00EB7E4B"/>
    <w:rsid w:val="00EC07E1"/>
    <w:rsid w:val="00EC1DD7"/>
    <w:rsid w:val="00EC1E02"/>
    <w:rsid w:val="00EC22F9"/>
    <w:rsid w:val="00EC2AE3"/>
    <w:rsid w:val="00EC2CD8"/>
    <w:rsid w:val="00EC30C2"/>
    <w:rsid w:val="00EC329B"/>
    <w:rsid w:val="00EC358D"/>
    <w:rsid w:val="00EC4813"/>
    <w:rsid w:val="00EC4B6E"/>
    <w:rsid w:val="00EC5F99"/>
    <w:rsid w:val="00EC6998"/>
    <w:rsid w:val="00EC73A6"/>
    <w:rsid w:val="00EC769B"/>
    <w:rsid w:val="00EC771A"/>
    <w:rsid w:val="00ED0F05"/>
    <w:rsid w:val="00ED16BD"/>
    <w:rsid w:val="00ED288C"/>
    <w:rsid w:val="00ED2DCF"/>
    <w:rsid w:val="00ED3659"/>
    <w:rsid w:val="00ED390D"/>
    <w:rsid w:val="00ED40A9"/>
    <w:rsid w:val="00ED4664"/>
    <w:rsid w:val="00ED61FF"/>
    <w:rsid w:val="00ED65DD"/>
    <w:rsid w:val="00ED746A"/>
    <w:rsid w:val="00EE0D90"/>
    <w:rsid w:val="00EE281F"/>
    <w:rsid w:val="00EE2AB2"/>
    <w:rsid w:val="00EE35A2"/>
    <w:rsid w:val="00EE4E48"/>
    <w:rsid w:val="00EE514A"/>
    <w:rsid w:val="00EE6F5B"/>
    <w:rsid w:val="00EE72C0"/>
    <w:rsid w:val="00EE7A99"/>
    <w:rsid w:val="00EE7B8E"/>
    <w:rsid w:val="00EF0389"/>
    <w:rsid w:val="00EF08B6"/>
    <w:rsid w:val="00EF14D8"/>
    <w:rsid w:val="00EF15B4"/>
    <w:rsid w:val="00EF2761"/>
    <w:rsid w:val="00EF2CA1"/>
    <w:rsid w:val="00EF3086"/>
    <w:rsid w:val="00EF3CB2"/>
    <w:rsid w:val="00EF42D5"/>
    <w:rsid w:val="00EF4459"/>
    <w:rsid w:val="00EF4B3B"/>
    <w:rsid w:val="00EF53F8"/>
    <w:rsid w:val="00EF5EF3"/>
    <w:rsid w:val="00EF75A1"/>
    <w:rsid w:val="00F00801"/>
    <w:rsid w:val="00F02331"/>
    <w:rsid w:val="00F02BA3"/>
    <w:rsid w:val="00F03430"/>
    <w:rsid w:val="00F04492"/>
    <w:rsid w:val="00F046F1"/>
    <w:rsid w:val="00F0786A"/>
    <w:rsid w:val="00F0796E"/>
    <w:rsid w:val="00F07B17"/>
    <w:rsid w:val="00F11D92"/>
    <w:rsid w:val="00F12050"/>
    <w:rsid w:val="00F12ADC"/>
    <w:rsid w:val="00F12B1F"/>
    <w:rsid w:val="00F12BDA"/>
    <w:rsid w:val="00F13CE7"/>
    <w:rsid w:val="00F17BC3"/>
    <w:rsid w:val="00F20653"/>
    <w:rsid w:val="00F21464"/>
    <w:rsid w:val="00F2283C"/>
    <w:rsid w:val="00F22D80"/>
    <w:rsid w:val="00F22D87"/>
    <w:rsid w:val="00F23117"/>
    <w:rsid w:val="00F23A45"/>
    <w:rsid w:val="00F241D8"/>
    <w:rsid w:val="00F2532A"/>
    <w:rsid w:val="00F30222"/>
    <w:rsid w:val="00F30777"/>
    <w:rsid w:val="00F30830"/>
    <w:rsid w:val="00F31B49"/>
    <w:rsid w:val="00F32054"/>
    <w:rsid w:val="00F32663"/>
    <w:rsid w:val="00F32914"/>
    <w:rsid w:val="00F32C61"/>
    <w:rsid w:val="00F32E0A"/>
    <w:rsid w:val="00F336F3"/>
    <w:rsid w:val="00F352D0"/>
    <w:rsid w:val="00F35860"/>
    <w:rsid w:val="00F35ABB"/>
    <w:rsid w:val="00F37402"/>
    <w:rsid w:val="00F37891"/>
    <w:rsid w:val="00F40A1E"/>
    <w:rsid w:val="00F413AA"/>
    <w:rsid w:val="00F43B74"/>
    <w:rsid w:val="00F43BBE"/>
    <w:rsid w:val="00F441B7"/>
    <w:rsid w:val="00F468FD"/>
    <w:rsid w:val="00F47DA3"/>
    <w:rsid w:val="00F47E1F"/>
    <w:rsid w:val="00F50324"/>
    <w:rsid w:val="00F504D1"/>
    <w:rsid w:val="00F51929"/>
    <w:rsid w:val="00F52531"/>
    <w:rsid w:val="00F5351C"/>
    <w:rsid w:val="00F53BD8"/>
    <w:rsid w:val="00F54D49"/>
    <w:rsid w:val="00F555BF"/>
    <w:rsid w:val="00F557B8"/>
    <w:rsid w:val="00F56612"/>
    <w:rsid w:val="00F60F1C"/>
    <w:rsid w:val="00F615F7"/>
    <w:rsid w:val="00F629D1"/>
    <w:rsid w:val="00F635AC"/>
    <w:rsid w:val="00F635F9"/>
    <w:rsid w:val="00F63832"/>
    <w:rsid w:val="00F63A88"/>
    <w:rsid w:val="00F63C7E"/>
    <w:rsid w:val="00F63C8B"/>
    <w:rsid w:val="00F63FDA"/>
    <w:rsid w:val="00F642D8"/>
    <w:rsid w:val="00F645EA"/>
    <w:rsid w:val="00F65B93"/>
    <w:rsid w:val="00F66995"/>
    <w:rsid w:val="00F66EFC"/>
    <w:rsid w:val="00F7050C"/>
    <w:rsid w:val="00F70540"/>
    <w:rsid w:val="00F70660"/>
    <w:rsid w:val="00F713DB"/>
    <w:rsid w:val="00F714DE"/>
    <w:rsid w:val="00F7173D"/>
    <w:rsid w:val="00F74C88"/>
    <w:rsid w:val="00F77243"/>
    <w:rsid w:val="00F8145C"/>
    <w:rsid w:val="00F81754"/>
    <w:rsid w:val="00F819CB"/>
    <w:rsid w:val="00F82053"/>
    <w:rsid w:val="00F82E1D"/>
    <w:rsid w:val="00F84371"/>
    <w:rsid w:val="00F844F8"/>
    <w:rsid w:val="00F84BB6"/>
    <w:rsid w:val="00F85E1F"/>
    <w:rsid w:val="00F86B41"/>
    <w:rsid w:val="00F87056"/>
    <w:rsid w:val="00F8769C"/>
    <w:rsid w:val="00F8793C"/>
    <w:rsid w:val="00F87ACE"/>
    <w:rsid w:val="00F903F0"/>
    <w:rsid w:val="00F90CEF"/>
    <w:rsid w:val="00F90DCF"/>
    <w:rsid w:val="00F91F65"/>
    <w:rsid w:val="00F91FA2"/>
    <w:rsid w:val="00F928D3"/>
    <w:rsid w:val="00F92915"/>
    <w:rsid w:val="00F92BBE"/>
    <w:rsid w:val="00F92E49"/>
    <w:rsid w:val="00F93345"/>
    <w:rsid w:val="00F93560"/>
    <w:rsid w:val="00F93931"/>
    <w:rsid w:val="00F93A09"/>
    <w:rsid w:val="00F94AB4"/>
    <w:rsid w:val="00F95326"/>
    <w:rsid w:val="00F96EFF"/>
    <w:rsid w:val="00F96F2C"/>
    <w:rsid w:val="00F973A3"/>
    <w:rsid w:val="00F976C9"/>
    <w:rsid w:val="00F97A27"/>
    <w:rsid w:val="00FA0225"/>
    <w:rsid w:val="00FA053B"/>
    <w:rsid w:val="00FA0E48"/>
    <w:rsid w:val="00FA1432"/>
    <w:rsid w:val="00FA1BC5"/>
    <w:rsid w:val="00FA1FD2"/>
    <w:rsid w:val="00FA2243"/>
    <w:rsid w:val="00FA3228"/>
    <w:rsid w:val="00FA3456"/>
    <w:rsid w:val="00FA3A88"/>
    <w:rsid w:val="00FA447F"/>
    <w:rsid w:val="00FA486D"/>
    <w:rsid w:val="00FA50D8"/>
    <w:rsid w:val="00FA6761"/>
    <w:rsid w:val="00FA7530"/>
    <w:rsid w:val="00FA785C"/>
    <w:rsid w:val="00FB01E4"/>
    <w:rsid w:val="00FB19B7"/>
    <w:rsid w:val="00FB1AC3"/>
    <w:rsid w:val="00FB2D72"/>
    <w:rsid w:val="00FB405B"/>
    <w:rsid w:val="00FB4861"/>
    <w:rsid w:val="00FB56A2"/>
    <w:rsid w:val="00FB584D"/>
    <w:rsid w:val="00FB6295"/>
    <w:rsid w:val="00FB645D"/>
    <w:rsid w:val="00FB6575"/>
    <w:rsid w:val="00FB694C"/>
    <w:rsid w:val="00FC13D4"/>
    <w:rsid w:val="00FC1CE1"/>
    <w:rsid w:val="00FC1CF8"/>
    <w:rsid w:val="00FC29CA"/>
    <w:rsid w:val="00FC3447"/>
    <w:rsid w:val="00FC462A"/>
    <w:rsid w:val="00FC4750"/>
    <w:rsid w:val="00FC57C2"/>
    <w:rsid w:val="00FC5FB7"/>
    <w:rsid w:val="00FC6C30"/>
    <w:rsid w:val="00FD1342"/>
    <w:rsid w:val="00FD278C"/>
    <w:rsid w:val="00FD3107"/>
    <w:rsid w:val="00FD37E9"/>
    <w:rsid w:val="00FD3FC2"/>
    <w:rsid w:val="00FD5FAA"/>
    <w:rsid w:val="00FD7079"/>
    <w:rsid w:val="00FD7347"/>
    <w:rsid w:val="00FE066E"/>
    <w:rsid w:val="00FE0F39"/>
    <w:rsid w:val="00FE10B2"/>
    <w:rsid w:val="00FE1369"/>
    <w:rsid w:val="00FE21D9"/>
    <w:rsid w:val="00FE32B3"/>
    <w:rsid w:val="00FE4273"/>
    <w:rsid w:val="00FE44FF"/>
    <w:rsid w:val="00FE5057"/>
    <w:rsid w:val="00FE53EF"/>
    <w:rsid w:val="00FE63C2"/>
    <w:rsid w:val="00FF0D55"/>
    <w:rsid w:val="00FF0E90"/>
    <w:rsid w:val="00FF1EF5"/>
    <w:rsid w:val="00FF2C15"/>
    <w:rsid w:val="00FF336B"/>
    <w:rsid w:val="00FF3C5D"/>
    <w:rsid w:val="00FF4FF2"/>
    <w:rsid w:val="00FF5994"/>
    <w:rsid w:val="00FF6674"/>
    <w:rsid w:val="00FF6EE8"/>
    <w:rsid w:val="00FF722F"/>
    <w:rsid w:val="00FF74F2"/>
    <w:rsid w:val="00FF7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0310A"/>
  <w15:docId w15:val="{C3AAAC8A-EDF1-4EF1-BA49-A8668C0E9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66A8"/>
    <w:pPr>
      <w:tabs>
        <w:tab w:val="left" w:pos="567"/>
        <w:tab w:val="left" w:pos="1134"/>
        <w:tab w:val="left" w:pos="1701"/>
        <w:tab w:val="left" w:pos="2268"/>
        <w:tab w:val="left" w:pos="2835"/>
        <w:tab w:val="left" w:pos="3402"/>
        <w:tab w:val="left" w:pos="3969"/>
        <w:tab w:val="left" w:pos="4536"/>
      </w:tabs>
      <w:spacing w:before="100" w:after="100" w:line="276" w:lineRule="auto"/>
      <w:jc w:val="both"/>
    </w:pPr>
    <w:rPr>
      <w:rFonts w:asciiTheme="minorHAnsi" w:eastAsia="SimSun" w:hAnsiTheme="minorHAnsi"/>
      <w:sz w:val="22"/>
      <w:lang w:val="en-US" w:eastAsia="zh-CN"/>
    </w:rPr>
  </w:style>
  <w:style w:type="paragraph" w:styleId="Heading1">
    <w:name w:val="heading 1"/>
    <w:basedOn w:val="Normal"/>
    <w:next w:val="Normal"/>
    <w:link w:val="Heading1Char"/>
    <w:qFormat/>
    <w:rsid w:val="000B1D8C"/>
    <w:pPr>
      <w:keepNext/>
      <w:numPr>
        <w:numId w:val="1"/>
      </w:numPr>
      <w:spacing w:before="600" w:after="200"/>
      <w:outlineLvl w:val="0"/>
    </w:pPr>
    <w:rPr>
      <w:b/>
      <w:bCs/>
      <w:color w:val="0759FA"/>
      <w:sz w:val="28"/>
    </w:rPr>
  </w:style>
  <w:style w:type="paragraph" w:styleId="Heading2">
    <w:name w:val="heading 2"/>
    <w:basedOn w:val="Normal"/>
    <w:next w:val="Normal"/>
    <w:qFormat/>
    <w:rsid w:val="00BA4FBD"/>
    <w:pPr>
      <w:keepNext/>
      <w:numPr>
        <w:ilvl w:val="1"/>
        <w:numId w:val="1"/>
      </w:numPr>
      <w:spacing w:before="400" w:after="200"/>
      <w:outlineLvl w:val="1"/>
    </w:pPr>
    <w:rPr>
      <w:b/>
      <w:bCs/>
      <w:color w:val="0759FA"/>
      <w:sz w:val="24"/>
    </w:rPr>
  </w:style>
  <w:style w:type="paragraph" w:styleId="Heading3">
    <w:name w:val="heading 3"/>
    <w:basedOn w:val="Normal"/>
    <w:next w:val="Normal"/>
    <w:qFormat/>
    <w:rsid w:val="000B1D8C"/>
    <w:pPr>
      <w:keepNext/>
      <w:numPr>
        <w:ilvl w:val="2"/>
        <w:numId w:val="1"/>
      </w:numPr>
      <w:tabs>
        <w:tab w:val="clear" w:pos="567"/>
        <w:tab w:val="clear" w:pos="1134"/>
        <w:tab w:val="clear" w:pos="1701"/>
        <w:tab w:val="clear" w:pos="2268"/>
        <w:tab w:val="clear" w:pos="2835"/>
        <w:tab w:val="clear" w:pos="3402"/>
        <w:tab w:val="clear" w:pos="3969"/>
        <w:tab w:val="clear" w:pos="4536"/>
      </w:tabs>
      <w:spacing w:before="400" w:after="200"/>
      <w:outlineLvl w:val="2"/>
    </w:pPr>
    <w:rPr>
      <w:b/>
      <w:i/>
      <w:color w:val="0759FA"/>
    </w:rPr>
  </w:style>
  <w:style w:type="paragraph" w:styleId="Heading4">
    <w:name w:val="heading 4"/>
    <w:basedOn w:val="Normal"/>
    <w:next w:val="Normal"/>
    <w:qFormat/>
    <w:rsid w:val="00E766A8"/>
    <w:pPr>
      <w:keepNext/>
      <w:numPr>
        <w:ilvl w:val="3"/>
        <w:numId w:val="1"/>
      </w:numPr>
      <w:spacing w:before="300"/>
      <w:outlineLvl w:val="3"/>
    </w:pPr>
    <w:rPr>
      <w:b/>
      <w:bCs/>
      <w:i/>
      <w:color w:val="0759FA"/>
    </w:rPr>
  </w:style>
  <w:style w:type="paragraph" w:styleId="Heading5">
    <w:name w:val="heading 5"/>
    <w:basedOn w:val="Normal"/>
    <w:next w:val="Normal"/>
    <w:rsid w:val="00741483"/>
    <w:pPr>
      <w:keepNext/>
      <w:outlineLvl w:val="4"/>
    </w:pPr>
  </w:style>
  <w:style w:type="paragraph" w:styleId="Heading6">
    <w:name w:val="heading 6"/>
    <w:basedOn w:val="Normal"/>
    <w:next w:val="Normal"/>
    <w:link w:val="Heading6Char"/>
    <w:rsid w:val="004B1D31"/>
    <w:pPr>
      <w:tabs>
        <w:tab w:val="clear" w:pos="567"/>
        <w:tab w:val="clear" w:pos="1134"/>
        <w:tab w:val="clear" w:pos="1701"/>
        <w:tab w:val="clear" w:pos="2268"/>
        <w:tab w:val="clear" w:pos="2835"/>
        <w:tab w:val="clear" w:pos="3402"/>
        <w:tab w:val="clear" w:pos="3969"/>
        <w:tab w:val="clear" w:pos="4536"/>
        <w:tab w:val="num" w:pos="1152"/>
      </w:tabs>
      <w:spacing w:before="240" w:after="60" w:line="240" w:lineRule="auto"/>
      <w:ind w:left="1152" w:hanging="1152"/>
      <w:jc w:val="left"/>
      <w:outlineLvl w:val="5"/>
    </w:pPr>
    <w:rPr>
      <w:rFonts w:ascii="Times New Roman" w:eastAsia="Times New Roman" w:hAnsi="Times New Roman"/>
      <w:b/>
      <w:bCs/>
      <w:szCs w:val="22"/>
      <w:lang w:eastAsia="en-US"/>
    </w:rPr>
  </w:style>
  <w:style w:type="paragraph" w:styleId="Heading7">
    <w:name w:val="heading 7"/>
    <w:basedOn w:val="Normal"/>
    <w:next w:val="Normal"/>
    <w:link w:val="Heading7Char"/>
    <w:rsid w:val="004B1D31"/>
    <w:pPr>
      <w:tabs>
        <w:tab w:val="clear" w:pos="567"/>
        <w:tab w:val="clear" w:pos="1134"/>
        <w:tab w:val="clear" w:pos="1701"/>
        <w:tab w:val="clear" w:pos="2268"/>
        <w:tab w:val="clear" w:pos="2835"/>
        <w:tab w:val="clear" w:pos="3402"/>
        <w:tab w:val="clear" w:pos="3969"/>
        <w:tab w:val="clear" w:pos="4536"/>
        <w:tab w:val="num" w:pos="1296"/>
      </w:tabs>
      <w:spacing w:before="240" w:after="60" w:line="240" w:lineRule="auto"/>
      <w:ind w:left="1296" w:hanging="1296"/>
      <w:jc w:val="left"/>
      <w:outlineLvl w:val="6"/>
    </w:pPr>
    <w:rPr>
      <w:rFonts w:ascii="Times New Roman" w:eastAsia="Times New Roman" w:hAnsi="Times New Roman"/>
      <w:sz w:val="24"/>
      <w:szCs w:val="24"/>
      <w:lang w:eastAsia="en-US"/>
    </w:rPr>
  </w:style>
  <w:style w:type="paragraph" w:styleId="Heading8">
    <w:name w:val="heading 8"/>
    <w:basedOn w:val="Normal"/>
    <w:next w:val="Normal"/>
    <w:link w:val="Heading8Char"/>
    <w:rsid w:val="004B1D31"/>
    <w:pPr>
      <w:tabs>
        <w:tab w:val="clear" w:pos="567"/>
        <w:tab w:val="clear" w:pos="1134"/>
        <w:tab w:val="clear" w:pos="1701"/>
        <w:tab w:val="clear" w:pos="2268"/>
        <w:tab w:val="clear" w:pos="2835"/>
        <w:tab w:val="clear" w:pos="3402"/>
        <w:tab w:val="clear" w:pos="3969"/>
        <w:tab w:val="clear" w:pos="4536"/>
        <w:tab w:val="num" w:pos="1440"/>
      </w:tabs>
      <w:spacing w:before="240" w:after="60" w:line="240" w:lineRule="auto"/>
      <w:ind w:left="1440" w:hanging="1440"/>
      <w:jc w:val="left"/>
      <w:outlineLvl w:val="7"/>
    </w:pPr>
    <w:rPr>
      <w:rFonts w:ascii="Times New Roman" w:eastAsia="Times New Roman" w:hAnsi="Times New Roman"/>
      <w:i/>
      <w:iCs/>
      <w:sz w:val="24"/>
      <w:szCs w:val="24"/>
      <w:lang w:eastAsia="en-US"/>
    </w:rPr>
  </w:style>
  <w:style w:type="paragraph" w:styleId="Heading9">
    <w:name w:val="heading 9"/>
    <w:basedOn w:val="Normal"/>
    <w:next w:val="Normal"/>
    <w:link w:val="Heading9Char"/>
    <w:rsid w:val="004B1D31"/>
    <w:pPr>
      <w:tabs>
        <w:tab w:val="clear" w:pos="567"/>
        <w:tab w:val="clear" w:pos="1134"/>
        <w:tab w:val="clear" w:pos="1701"/>
        <w:tab w:val="clear" w:pos="2268"/>
        <w:tab w:val="clear" w:pos="2835"/>
        <w:tab w:val="clear" w:pos="3402"/>
        <w:tab w:val="clear" w:pos="3969"/>
        <w:tab w:val="clear" w:pos="4536"/>
        <w:tab w:val="num" w:pos="1584"/>
      </w:tabs>
      <w:spacing w:before="240" w:after="60" w:line="240" w:lineRule="auto"/>
      <w:ind w:left="1584" w:hanging="1584"/>
      <w:jc w:val="left"/>
      <w:outlineLvl w:val="8"/>
    </w:pPr>
    <w:rPr>
      <w:rFonts w:ascii="Arial" w:eastAsia="Times New Roman" w:hAnsi="Arial"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B1D8C"/>
    <w:rPr>
      <w:rFonts w:asciiTheme="minorHAnsi" w:eastAsia="SimSun" w:hAnsiTheme="minorHAnsi"/>
      <w:b/>
      <w:bCs/>
      <w:color w:val="0759FA"/>
      <w:sz w:val="28"/>
      <w:lang w:val="en-US" w:eastAsia="zh-CN"/>
    </w:rPr>
  </w:style>
  <w:style w:type="character" w:customStyle="1" w:styleId="Heading6Char">
    <w:name w:val="Heading 6 Char"/>
    <w:basedOn w:val="DefaultParagraphFont"/>
    <w:link w:val="Heading6"/>
    <w:rsid w:val="004B1D31"/>
    <w:rPr>
      <w:b/>
      <w:bCs/>
      <w:sz w:val="22"/>
      <w:szCs w:val="22"/>
      <w:lang w:val="en-US" w:eastAsia="en-US"/>
    </w:rPr>
  </w:style>
  <w:style w:type="character" w:customStyle="1" w:styleId="Heading7Char">
    <w:name w:val="Heading 7 Char"/>
    <w:basedOn w:val="DefaultParagraphFont"/>
    <w:link w:val="Heading7"/>
    <w:rsid w:val="004B1D31"/>
    <w:rPr>
      <w:sz w:val="24"/>
      <w:szCs w:val="24"/>
      <w:lang w:val="en-US" w:eastAsia="en-US"/>
    </w:rPr>
  </w:style>
  <w:style w:type="character" w:customStyle="1" w:styleId="Heading8Char">
    <w:name w:val="Heading 8 Char"/>
    <w:basedOn w:val="DefaultParagraphFont"/>
    <w:link w:val="Heading8"/>
    <w:rsid w:val="004B1D31"/>
    <w:rPr>
      <w:i/>
      <w:iCs/>
      <w:sz w:val="24"/>
      <w:szCs w:val="24"/>
      <w:lang w:val="en-US" w:eastAsia="en-US"/>
    </w:rPr>
  </w:style>
  <w:style w:type="character" w:customStyle="1" w:styleId="Heading9Char">
    <w:name w:val="Heading 9 Char"/>
    <w:basedOn w:val="DefaultParagraphFont"/>
    <w:link w:val="Heading9"/>
    <w:rsid w:val="004B1D31"/>
    <w:rPr>
      <w:rFonts w:ascii="Arial" w:hAnsi="Arial" w:cs="Arial"/>
      <w:sz w:val="22"/>
      <w:szCs w:val="22"/>
      <w:lang w:val="en-US" w:eastAsia="en-US"/>
    </w:rPr>
  </w:style>
  <w:style w:type="paragraph" w:styleId="Header">
    <w:name w:val="header"/>
    <w:basedOn w:val="Normal"/>
    <w:link w:val="HeaderChar"/>
    <w:rsid w:val="00251C08"/>
    <w:pPr>
      <w:tabs>
        <w:tab w:val="center" w:pos="4320"/>
        <w:tab w:val="right" w:pos="8640"/>
      </w:tabs>
    </w:pPr>
  </w:style>
  <w:style w:type="character" w:customStyle="1" w:styleId="HeaderChar">
    <w:name w:val="Header Char"/>
    <w:basedOn w:val="DefaultParagraphFont"/>
    <w:link w:val="Header"/>
    <w:rsid w:val="00C90FF8"/>
    <w:rPr>
      <w:rFonts w:ascii="Calibri" w:eastAsia="SimSun" w:hAnsi="Calibri"/>
      <w:sz w:val="24"/>
      <w:lang w:val="en-US" w:eastAsia="zh-CN"/>
    </w:rPr>
  </w:style>
  <w:style w:type="paragraph" w:styleId="BodyText">
    <w:name w:val="Body Text"/>
    <w:basedOn w:val="Normal"/>
    <w:link w:val="BodyTextChar"/>
    <w:rsid w:val="00251C08"/>
    <w:pPr>
      <w:jc w:val="center"/>
    </w:pPr>
  </w:style>
  <w:style w:type="character" w:customStyle="1" w:styleId="BodyTextChar">
    <w:name w:val="Body Text Char"/>
    <w:basedOn w:val="DefaultParagraphFont"/>
    <w:link w:val="BodyText"/>
    <w:rsid w:val="004B1D31"/>
    <w:rPr>
      <w:rFonts w:asciiTheme="minorHAnsi" w:eastAsia="SimSun" w:hAnsiTheme="minorHAnsi"/>
      <w:sz w:val="22"/>
      <w:lang w:val="en-US" w:eastAsia="zh-CN"/>
    </w:rPr>
  </w:style>
  <w:style w:type="paragraph" w:styleId="Footer">
    <w:name w:val="footer"/>
    <w:basedOn w:val="Normal"/>
    <w:link w:val="FooterChar"/>
    <w:rsid w:val="0010136D"/>
    <w:pPr>
      <w:tabs>
        <w:tab w:val="center" w:pos="4320"/>
        <w:tab w:val="right" w:pos="8640"/>
      </w:tabs>
    </w:pPr>
  </w:style>
  <w:style w:type="character" w:customStyle="1" w:styleId="FooterChar">
    <w:name w:val="Footer Char"/>
    <w:basedOn w:val="DefaultParagraphFont"/>
    <w:link w:val="Footer"/>
    <w:uiPriority w:val="99"/>
    <w:rsid w:val="0010136D"/>
    <w:rPr>
      <w:rFonts w:ascii="Calibri" w:eastAsia="SimSun" w:hAnsi="Calibri"/>
      <w:sz w:val="24"/>
      <w:lang w:val="en-US" w:eastAsia="zh-CN"/>
    </w:rPr>
  </w:style>
  <w:style w:type="paragraph" w:styleId="BodyText2">
    <w:name w:val="Body Text 2"/>
    <w:basedOn w:val="Normal"/>
    <w:rsid w:val="00741483"/>
    <w:pPr>
      <w:spacing w:after="120" w:line="480" w:lineRule="auto"/>
    </w:pPr>
  </w:style>
  <w:style w:type="paragraph" w:styleId="BodyTextIndent">
    <w:name w:val="Body Text Indent"/>
    <w:basedOn w:val="Normal"/>
    <w:link w:val="BodyTextIndentChar"/>
    <w:rsid w:val="00741483"/>
    <w:pPr>
      <w:ind w:firstLine="540"/>
    </w:pPr>
  </w:style>
  <w:style w:type="character" w:customStyle="1" w:styleId="BodyTextIndentChar">
    <w:name w:val="Body Text Indent Char"/>
    <w:basedOn w:val="DefaultParagraphFont"/>
    <w:link w:val="BodyTextIndent"/>
    <w:rsid w:val="004B1D31"/>
    <w:rPr>
      <w:rFonts w:asciiTheme="minorHAnsi" w:eastAsia="SimSun" w:hAnsiTheme="minorHAnsi"/>
      <w:sz w:val="22"/>
      <w:lang w:val="en-US" w:eastAsia="zh-CN"/>
    </w:rPr>
  </w:style>
  <w:style w:type="paragraph" w:styleId="BodyText3">
    <w:name w:val="Body Text 3"/>
    <w:basedOn w:val="Normal"/>
    <w:rsid w:val="00741483"/>
    <w:pPr>
      <w:autoSpaceDE w:val="0"/>
      <w:autoSpaceDN w:val="0"/>
      <w:adjustRightInd w:val="0"/>
    </w:pPr>
    <w:rPr>
      <w:rFonts w:ascii="Courier New" w:eastAsia="Times New Roman" w:hAnsi="Courier New"/>
      <w:sz w:val="21"/>
      <w:lang w:eastAsia="en-US"/>
    </w:rPr>
  </w:style>
  <w:style w:type="character" w:styleId="HTMLTypewriter">
    <w:name w:val="HTML Typewriter"/>
    <w:basedOn w:val="DefaultParagraphFont"/>
    <w:rsid w:val="00741483"/>
    <w:rPr>
      <w:rFonts w:ascii="Courier New" w:eastAsia="Times New Roman" w:hAnsi="Courier New" w:cs="Courier New"/>
      <w:sz w:val="20"/>
      <w:szCs w:val="20"/>
    </w:rPr>
  </w:style>
  <w:style w:type="paragraph" w:styleId="NormalWeb">
    <w:name w:val="Normal (Web)"/>
    <w:basedOn w:val="Normal"/>
    <w:rsid w:val="00741483"/>
    <w:pPr>
      <w:spacing w:beforeAutospacing="1" w:afterAutospacing="1"/>
    </w:pPr>
    <w:rPr>
      <w:rFonts w:eastAsia="Times New Roman"/>
      <w:szCs w:val="24"/>
      <w:lang w:eastAsia="en-US"/>
    </w:rPr>
  </w:style>
  <w:style w:type="paragraph" w:styleId="TOC1">
    <w:name w:val="toc 1"/>
    <w:basedOn w:val="Normal"/>
    <w:next w:val="Normal"/>
    <w:autoRedefine/>
    <w:uiPriority w:val="39"/>
    <w:rsid w:val="003875F0"/>
    <w:pPr>
      <w:tabs>
        <w:tab w:val="clear" w:pos="567"/>
        <w:tab w:val="clear" w:pos="1134"/>
        <w:tab w:val="clear" w:pos="1701"/>
        <w:tab w:val="clear" w:pos="2268"/>
        <w:tab w:val="clear" w:pos="2835"/>
        <w:tab w:val="clear" w:pos="3402"/>
        <w:tab w:val="clear" w:pos="3969"/>
        <w:tab w:val="clear" w:pos="4536"/>
      </w:tabs>
      <w:spacing w:before="0" w:after="0"/>
    </w:pPr>
    <w:rPr>
      <w:rFonts w:cstheme="majorHAnsi"/>
      <w:bCs/>
      <w:szCs w:val="24"/>
    </w:rPr>
  </w:style>
  <w:style w:type="paragraph" w:styleId="TOC2">
    <w:name w:val="toc 2"/>
    <w:basedOn w:val="Normal"/>
    <w:next w:val="Normal"/>
    <w:autoRedefine/>
    <w:uiPriority w:val="39"/>
    <w:rsid w:val="003875F0"/>
    <w:pPr>
      <w:tabs>
        <w:tab w:val="clear" w:pos="567"/>
        <w:tab w:val="clear" w:pos="1134"/>
        <w:tab w:val="clear" w:pos="1701"/>
        <w:tab w:val="clear" w:pos="2268"/>
        <w:tab w:val="clear" w:pos="2835"/>
        <w:tab w:val="clear" w:pos="3402"/>
        <w:tab w:val="clear" w:pos="3969"/>
        <w:tab w:val="clear" w:pos="4536"/>
      </w:tabs>
      <w:spacing w:before="0" w:after="0"/>
      <w:ind w:left="567"/>
      <w:jc w:val="left"/>
    </w:pPr>
    <w:rPr>
      <w:rFonts w:cstheme="minorHAnsi"/>
      <w:bCs/>
    </w:rPr>
  </w:style>
  <w:style w:type="character" w:styleId="Hyperlink">
    <w:name w:val="Hyperlink"/>
    <w:basedOn w:val="DefaultParagraphFont"/>
    <w:uiPriority w:val="99"/>
    <w:rsid w:val="00741483"/>
    <w:rPr>
      <w:color w:val="0000FF"/>
      <w:u w:val="single"/>
    </w:rPr>
  </w:style>
  <w:style w:type="paragraph" w:styleId="TOC3">
    <w:name w:val="toc 3"/>
    <w:basedOn w:val="Normal"/>
    <w:next w:val="Normal"/>
    <w:autoRedefine/>
    <w:uiPriority w:val="39"/>
    <w:rsid w:val="00513532"/>
    <w:pPr>
      <w:tabs>
        <w:tab w:val="clear" w:pos="567"/>
        <w:tab w:val="clear" w:pos="1134"/>
        <w:tab w:val="clear" w:pos="1701"/>
        <w:tab w:val="clear" w:pos="2268"/>
        <w:tab w:val="clear" w:pos="2835"/>
        <w:tab w:val="clear" w:pos="3402"/>
        <w:tab w:val="clear" w:pos="3969"/>
        <w:tab w:val="clear" w:pos="4536"/>
      </w:tabs>
      <w:spacing w:before="0" w:after="0"/>
      <w:ind w:left="240"/>
      <w:jc w:val="left"/>
    </w:pPr>
    <w:rPr>
      <w:rFonts w:cstheme="minorHAnsi"/>
      <w:sz w:val="20"/>
    </w:rPr>
  </w:style>
  <w:style w:type="paragraph" w:styleId="Title">
    <w:name w:val="Title"/>
    <w:basedOn w:val="Normal"/>
    <w:qFormat/>
    <w:rsid w:val="00741483"/>
    <w:pPr>
      <w:jc w:val="center"/>
    </w:pPr>
    <w:rPr>
      <w:rFonts w:eastAsia="Times New Roman"/>
      <w:b/>
      <w:bCs/>
      <w:szCs w:val="24"/>
      <w:u w:val="single"/>
      <w:lang w:eastAsia="en-US"/>
    </w:rPr>
  </w:style>
  <w:style w:type="table" w:styleId="TableGrid">
    <w:name w:val="Table Grid"/>
    <w:basedOn w:val="TableNormal"/>
    <w:rsid w:val="00741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semiHidden/>
    <w:rsid w:val="00741483"/>
  </w:style>
  <w:style w:type="character" w:styleId="FootnoteReference">
    <w:name w:val="footnote reference"/>
    <w:basedOn w:val="DefaultParagraphFont"/>
    <w:semiHidden/>
    <w:rsid w:val="00741483"/>
    <w:rPr>
      <w:vertAlign w:val="superscript"/>
    </w:rPr>
  </w:style>
  <w:style w:type="character" w:styleId="PageNumber">
    <w:name w:val="page number"/>
    <w:basedOn w:val="DefaultParagraphFont"/>
    <w:rsid w:val="00741483"/>
  </w:style>
  <w:style w:type="paragraph" w:styleId="TOC4">
    <w:name w:val="toc 4"/>
    <w:basedOn w:val="Normal"/>
    <w:next w:val="Normal"/>
    <w:autoRedefine/>
    <w:rsid w:val="00741483"/>
    <w:pPr>
      <w:tabs>
        <w:tab w:val="clear" w:pos="567"/>
        <w:tab w:val="clear" w:pos="1134"/>
        <w:tab w:val="clear" w:pos="1701"/>
        <w:tab w:val="clear" w:pos="2268"/>
        <w:tab w:val="clear" w:pos="2835"/>
        <w:tab w:val="clear" w:pos="3402"/>
        <w:tab w:val="clear" w:pos="3969"/>
        <w:tab w:val="clear" w:pos="4536"/>
      </w:tabs>
      <w:spacing w:before="0" w:after="0"/>
      <w:ind w:left="480"/>
      <w:jc w:val="left"/>
    </w:pPr>
    <w:rPr>
      <w:rFonts w:cstheme="minorHAnsi"/>
      <w:sz w:val="20"/>
    </w:rPr>
  </w:style>
  <w:style w:type="paragraph" w:styleId="TOC5">
    <w:name w:val="toc 5"/>
    <w:basedOn w:val="Normal"/>
    <w:next w:val="Normal"/>
    <w:autoRedefine/>
    <w:rsid w:val="00741483"/>
    <w:pPr>
      <w:tabs>
        <w:tab w:val="clear" w:pos="567"/>
        <w:tab w:val="clear" w:pos="1134"/>
        <w:tab w:val="clear" w:pos="1701"/>
        <w:tab w:val="clear" w:pos="2268"/>
        <w:tab w:val="clear" w:pos="2835"/>
        <w:tab w:val="clear" w:pos="3402"/>
        <w:tab w:val="clear" w:pos="3969"/>
        <w:tab w:val="clear" w:pos="4536"/>
      </w:tabs>
      <w:spacing w:before="0" w:after="0"/>
      <w:ind w:left="720"/>
      <w:jc w:val="left"/>
    </w:pPr>
    <w:rPr>
      <w:rFonts w:cstheme="minorHAnsi"/>
      <w:sz w:val="20"/>
    </w:rPr>
  </w:style>
  <w:style w:type="paragraph" w:styleId="TOC6">
    <w:name w:val="toc 6"/>
    <w:basedOn w:val="Normal"/>
    <w:next w:val="Normal"/>
    <w:autoRedefine/>
    <w:rsid w:val="00741483"/>
    <w:pPr>
      <w:tabs>
        <w:tab w:val="clear" w:pos="567"/>
        <w:tab w:val="clear" w:pos="1134"/>
        <w:tab w:val="clear" w:pos="1701"/>
        <w:tab w:val="clear" w:pos="2268"/>
        <w:tab w:val="clear" w:pos="2835"/>
        <w:tab w:val="clear" w:pos="3402"/>
        <w:tab w:val="clear" w:pos="3969"/>
        <w:tab w:val="clear" w:pos="4536"/>
      </w:tabs>
      <w:spacing w:before="0" w:after="0"/>
      <w:ind w:left="960"/>
      <w:jc w:val="left"/>
    </w:pPr>
    <w:rPr>
      <w:rFonts w:cstheme="minorHAnsi"/>
      <w:sz w:val="20"/>
    </w:rPr>
  </w:style>
  <w:style w:type="paragraph" w:styleId="TOC7">
    <w:name w:val="toc 7"/>
    <w:basedOn w:val="Normal"/>
    <w:next w:val="Normal"/>
    <w:autoRedefine/>
    <w:rsid w:val="00741483"/>
    <w:pPr>
      <w:tabs>
        <w:tab w:val="clear" w:pos="567"/>
        <w:tab w:val="clear" w:pos="1134"/>
        <w:tab w:val="clear" w:pos="1701"/>
        <w:tab w:val="clear" w:pos="2268"/>
        <w:tab w:val="clear" w:pos="2835"/>
        <w:tab w:val="clear" w:pos="3402"/>
        <w:tab w:val="clear" w:pos="3969"/>
        <w:tab w:val="clear" w:pos="4536"/>
      </w:tabs>
      <w:spacing w:before="0" w:after="0"/>
      <w:ind w:left="1200"/>
      <w:jc w:val="left"/>
    </w:pPr>
    <w:rPr>
      <w:rFonts w:cstheme="minorHAnsi"/>
      <w:sz w:val="20"/>
    </w:rPr>
  </w:style>
  <w:style w:type="paragraph" w:styleId="TOC8">
    <w:name w:val="toc 8"/>
    <w:basedOn w:val="Normal"/>
    <w:next w:val="Normal"/>
    <w:autoRedefine/>
    <w:rsid w:val="00741483"/>
    <w:pPr>
      <w:tabs>
        <w:tab w:val="clear" w:pos="567"/>
        <w:tab w:val="clear" w:pos="1134"/>
        <w:tab w:val="clear" w:pos="1701"/>
        <w:tab w:val="clear" w:pos="2268"/>
        <w:tab w:val="clear" w:pos="2835"/>
        <w:tab w:val="clear" w:pos="3402"/>
        <w:tab w:val="clear" w:pos="3969"/>
        <w:tab w:val="clear" w:pos="4536"/>
      </w:tabs>
      <w:spacing w:before="0" w:after="0"/>
      <w:ind w:left="1440"/>
      <w:jc w:val="left"/>
    </w:pPr>
    <w:rPr>
      <w:rFonts w:cstheme="minorHAnsi"/>
      <w:sz w:val="20"/>
    </w:rPr>
  </w:style>
  <w:style w:type="paragraph" w:styleId="TOC9">
    <w:name w:val="toc 9"/>
    <w:basedOn w:val="Normal"/>
    <w:next w:val="Normal"/>
    <w:autoRedefine/>
    <w:rsid w:val="00741483"/>
    <w:pPr>
      <w:tabs>
        <w:tab w:val="clear" w:pos="567"/>
        <w:tab w:val="clear" w:pos="1134"/>
        <w:tab w:val="clear" w:pos="1701"/>
        <w:tab w:val="clear" w:pos="2268"/>
        <w:tab w:val="clear" w:pos="2835"/>
        <w:tab w:val="clear" w:pos="3402"/>
        <w:tab w:val="clear" w:pos="3969"/>
        <w:tab w:val="clear" w:pos="4536"/>
      </w:tabs>
      <w:spacing w:before="0" w:after="0"/>
      <w:ind w:left="1680"/>
      <w:jc w:val="left"/>
    </w:pPr>
    <w:rPr>
      <w:rFonts w:cstheme="minorHAnsi"/>
      <w:sz w:val="20"/>
    </w:rPr>
  </w:style>
  <w:style w:type="paragraph" w:styleId="PlainText">
    <w:name w:val="Plain Text"/>
    <w:basedOn w:val="Normal"/>
    <w:rsid w:val="00741483"/>
    <w:rPr>
      <w:rFonts w:ascii="Courier New" w:eastAsia="Times New Roman" w:hAnsi="Courier New" w:cs="Courier New"/>
      <w:lang w:eastAsia="en-US"/>
    </w:rPr>
  </w:style>
  <w:style w:type="paragraph" w:styleId="Caption">
    <w:name w:val="caption"/>
    <w:basedOn w:val="Normal"/>
    <w:next w:val="Normal"/>
    <w:autoRedefine/>
    <w:qFormat/>
    <w:rsid w:val="00F635AC"/>
    <w:pPr>
      <w:spacing w:before="240" w:after="200" w:line="240" w:lineRule="auto"/>
      <w:jc w:val="center"/>
    </w:pPr>
    <w:rPr>
      <w:bCs/>
      <w:i/>
      <w:color w:val="0759FA"/>
      <w:szCs w:val="22"/>
    </w:rPr>
  </w:style>
  <w:style w:type="paragraph" w:styleId="TableofFigures">
    <w:name w:val="table of figures"/>
    <w:basedOn w:val="Normal"/>
    <w:next w:val="Normal"/>
    <w:uiPriority w:val="99"/>
    <w:rsid w:val="00475339"/>
    <w:pPr>
      <w:tabs>
        <w:tab w:val="clear" w:pos="567"/>
        <w:tab w:val="clear" w:pos="1134"/>
        <w:tab w:val="clear" w:pos="1701"/>
        <w:tab w:val="clear" w:pos="2268"/>
        <w:tab w:val="clear" w:pos="2835"/>
        <w:tab w:val="clear" w:pos="3402"/>
        <w:tab w:val="clear" w:pos="3969"/>
        <w:tab w:val="clear" w:pos="4536"/>
      </w:tabs>
      <w:spacing w:before="0" w:after="0"/>
      <w:ind w:left="482" w:hanging="482"/>
      <w:jc w:val="left"/>
    </w:pPr>
    <w:rPr>
      <w:rFonts w:cstheme="minorHAnsi"/>
    </w:rPr>
  </w:style>
  <w:style w:type="table" w:styleId="TableList3">
    <w:name w:val="Table List 3"/>
    <w:basedOn w:val="TableNormal"/>
    <w:rsid w:val="0078780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1">
    <w:name w:val="Table List 1"/>
    <w:basedOn w:val="TableNormal"/>
    <w:rsid w:val="0078780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7">
    <w:name w:val="Table List 7"/>
    <w:aliases w:val="Table Dolphin"/>
    <w:basedOn w:val="TableNormal"/>
    <w:rsid w:val="00B674A1"/>
    <w:rPr>
      <w:rFonts w:ascii="Arial" w:hAnsi="Arial"/>
    </w:rPr>
    <w:tblPr>
      <w:tblStyleRow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cPr>
      <w:shd w:val="clear" w:color="auto" w:fill="auto"/>
    </w:tcPr>
    <w:tblStylePr w:type="firstRow">
      <w:rPr>
        <w:rFonts w:ascii="Arial" w:hAnsi="Arial"/>
        <w:b/>
        <w:bCs/>
        <w:sz w:val="20"/>
      </w:rPr>
      <w:tblPr/>
      <w:tcPr>
        <w:tcBorders>
          <w:top w:val="single" w:sz="8" w:space="0" w:color="auto"/>
          <w:left w:val="single" w:sz="8" w:space="0" w:color="auto"/>
          <w:bottom w:val="single" w:sz="18" w:space="0" w:color="auto"/>
          <w:right w:val="single" w:sz="8" w:space="0" w:color="auto"/>
          <w:insideH w:val="nil"/>
          <w:insideV w:val="single" w:sz="8" w:space="0" w:color="auto"/>
          <w:tl2br w:val="nil"/>
          <w:tr2bl w:val="nil"/>
        </w:tcBorders>
        <w:shd w:val="clear" w:color="auto" w:fill="E6E6E6"/>
      </w:tcPr>
    </w:tblStylePr>
    <w:tblStylePr w:type="lastRow">
      <w:rPr>
        <w:b/>
        <w:bCs/>
      </w:rPr>
      <w:tblPr/>
      <w:tcPr>
        <w:tcBorders>
          <w:top w:val="single" w:sz="12" w:space="0" w:color="008000"/>
        </w:tcBorders>
        <w:shd w:val="clear" w:color="auto" w:fill="auto"/>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rFonts w:ascii="Arial" w:hAnsi="Arial"/>
        <w:color w:val="auto"/>
      </w:rPr>
    </w:tblStylePr>
  </w:style>
  <w:style w:type="paragraph" w:styleId="HTMLPreformatted">
    <w:name w:val="HTML Preformatted"/>
    <w:basedOn w:val="Normal"/>
    <w:rsid w:val="00B06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000000"/>
      <w:lang w:eastAsia="en-US"/>
    </w:rPr>
  </w:style>
  <w:style w:type="paragraph" w:styleId="Index1">
    <w:name w:val="index 1"/>
    <w:basedOn w:val="Normal"/>
    <w:next w:val="Normal"/>
    <w:autoRedefine/>
    <w:semiHidden/>
    <w:rsid w:val="00056266"/>
    <w:pPr>
      <w:ind w:left="200" w:hanging="200"/>
    </w:pPr>
    <w:rPr>
      <w:rFonts w:ascii="Arial" w:hAnsi="Arial"/>
      <w:b/>
    </w:rPr>
  </w:style>
  <w:style w:type="paragraph" w:styleId="Index2">
    <w:name w:val="index 2"/>
    <w:basedOn w:val="Normal"/>
    <w:next w:val="Normal"/>
    <w:autoRedefine/>
    <w:semiHidden/>
    <w:rsid w:val="00056266"/>
    <w:pPr>
      <w:ind w:left="400" w:hanging="200"/>
    </w:pPr>
    <w:rPr>
      <w:rFonts w:ascii="Arial" w:hAnsi="Arial"/>
      <w:b/>
    </w:rPr>
  </w:style>
  <w:style w:type="paragraph" w:styleId="Index9">
    <w:name w:val="index 9"/>
    <w:basedOn w:val="Normal"/>
    <w:next w:val="Normal"/>
    <w:autoRedefine/>
    <w:semiHidden/>
    <w:rsid w:val="00056266"/>
    <w:pPr>
      <w:ind w:left="1800" w:hanging="200"/>
    </w:pPr>
  </w:style>
  <w:style w:type="paragraph" w:styleId="Date">
    <w:name w:val="Date"/>
    <w:basedOn w:val="Normal"/>
    <w:next w:val="Normal"/>
    <w:rsid w:val="00520813"/>
  </w:style>
  <w:style w:type="paragraph" w:styleId="BalloonText">
    <w:name w:val="Balloon Text"/>
    <w:basedOn w:val="Normal"/>
    <w:semiHidden/>
    <w:rsid w:val="00330A81"/>
    <w:rPr>
      <w:rFonts w:ascii="Tahoma" w:hAnsi="Tahoma" w:cs="Tahoma"/>
      <w:sz w:val="16"/>
      <w:szCs w:val="16"/>
    </w:rPr>
  </w:style>
  <w:style w:type="paragraph" w:customStyle="1" w:styleId="a">
    <w:name w:val="正文（首行不缩进）"/>
    <w:basedOn w:val="Normal"/>
    <w:rsid w:val="00156752"/>
    <w:pPr>
      <w:widowControl w:val="0"/>
      <w:autoSpaceDE w:val="0"/>
      <w:autoSpaceDN w:val="0"/>
      <w:adjustRightInd w:val="0"/>
      <w:spacing w:line="360" w:lineRule="auto"/>
    </w:pPr>
    <w:rPr>
      <w:snapToGrid w:val="0"/>
      <w:sz w:val="21"/>
      <w:szCs w:val="21"/>
    </w:rPr>
  </w:style>
  <w:style w:type="paragraph" w:styleId="ListParagraph">
    <w:name w:val="List Paragraph"/>
    <w:basedOn w:val="Normal"/>
    <w:uiPriority w:val="34"/>
    <w:qFormat/>
    <w:rsid w:val="001E3E67"/>
    <w:pPr>
      <w:ind w:left="720"/>
    </w:pPr>
  </w:style>
  <w:style w:type="character" w:styleId="Strong">
    <w:name w:val="Strong"/>
    <w:basedOn w:val="DefaultParagraphFont"/>
    <w:rsid w:val="00F615F7"/>
    <w:rPr>
      <w:b/>
      <w:bCs/>
    </w:rPr>
  </w:style>
  <w:style w:type="paragraph" w:styleId="DocumentMap">
    <w:name w:val="Document Map"/>
    <w:basedOn w:val="Normal"/>
    <w:link w:val="DocumentMapChar"/>
    <w:rsid w:val="00845668"/>
    <w:rPr>
      <w:rFonts w:ascii="Tahoma" w:hAnsi="Tahoma" w:cs="Tahoma"/>
      <w:sz w:val="16"/>
      <w:szCs w:val="16"/>
    </w:rPr>
  </w:style>
  <w:style w:type="character" w:customStyle="1" w:styleId="DocumentMapChar">
    <w:name w:val="Document Map Char"/>
    <w:basedOn w:val="DefaultParagraphFont"/>
    <w:link w:val="DocumentMap"/>
    <w:rsid w:val="00845668"/>
    <w:rPr>
      <w:rFonts w:ascii="Tahoma" w:eastAsia="SimSun" w:hAnsi="Tahoma" w:cs="Tahoma"/>
      <w:sz w:val="16"/>
      <w:szCs w:val="16"/>
      <w:lang w:eastAsia="zh-CN"/>
    </w:rPr>
  </w:style>
  <w:style w:type="paragraph" w:styleId="NoSpacing">
    <w:name w:val="No Spacing"/>
    <w:link w:val="NoSpacingChar"/>
    <w:uiPriority w:val="1"/>
    <w:rsid w:val="00DC26CD"/>
    <w:rPr>
      <w:rFonts w:eastAsia="SimSun"/>
      <w:lang w:val="en-US" w:eastAsia="zh-CN"/>
    </w:rPr>
  </w:style>
  <w:style w:type="character" w:customStyle="1" w:styleId="NoSpacingChar">
    <w:name w:val="No Spacing Char"/>
    <w:basedOn w:val="DefaultParagraphFont"/>
    <w:link w:val="NoSpacing"/>
    <w:uiPriority w:val="1"/>
    <w:rsid w:val="008960D9"/>
    <w:rPr>
      <w:rFonts w:eastAsia="SimSun"/>
      <w:lang w:val="en-US" w:eastAsia="zh-CN"/>
    </w:rPr>
  </w:style>
  <w:style w:type="paragraph" w:customStyle="1" w:styleId="HeaderFooter">
    <w:name w:val="Header Footer"/>
    <w:basedOn w:val="Normal"/>
    <w:rsid w:val="004A7E6C"/>
    <w:pPr>
      <w:ind w:right="72"/>
    </w:pPr>
    <w:rPr>
      <w:rFonts w:eastAsiaTheme="minorEastAsia" w:cstheme="minorBidi"/>
      <w:b/>
      <w:szCs w:val="22"/>
      <w:lang w:eastAsia="en-US"/>
    </w:rPr>
  </w:style>
  <w:style w:type="paragraph" w:customStyle="1" w:styleId="Note">
    <w:name w:val="Note"/>
    <w:basedOn w:val="Normal"/>
    <w:link w:val="NoteChar"/>
    <w:qFormat/>
    <w:rsid w:val="00E766A8"/>
    <w:pPr>
      <w:spacing w:before="400"/>
    </w:pPr>
    <w:rPr>
      <w:rFonts w:cs="Calibri"/>
      <w:sz w:val="20"/>
    </w:rPr>
  </w:style>
  <w:style w:type="character" w:customStyle="1" w:styleId="NoteChar">
    <w:name w:val="Note Char"/>
    <w:basedOn w:val="DefaultParagraphFont"/>
    <w:link w:val="Note"/>
    <w:rsid w:val="00E766A8"/>
    <w:rPr>
      <w:rFonts w:asciiTheme="minorHAnsi" w:eastAsia="SimSun" w:hAnsiTheme="minorHAnsi" w:cs="Calibri"/>
      <w:lang w:val="en-US" w:eastAsia="zh-CN"/>
    </w:rPr>
  </w:style>
  <w:style w:type="paragraph" w:customStyle="1" w:styleId="Table">
    <w:name w:val="Table"/>
    <w:basedOn w:val="Header"/>
    <w:link w:val="TableChar"/>
    <w:qFormat/>
    <w:rsid w:val="00E766A8"/>
    <w:pPr>
      <w:tabs>
        <w:tab w:val="clear" w:pos="4320"/>
        <w:tab w:val="clear" w:pos="8640"/>
      </w:tabs>
      <w:spacing w:before="0" w:after="0" w:line="240" w:lineRule="auto"/>
      <w:jc w:val="center"/>
    </w:pPr>
    <w:rPr>
      <w:rFonts w:cs="Calibri"/>
      <w:bCs/>
      <w:sz w:val="20"/>
      <w:szCs w:val="22"/>
    </w:rPr>
  </w:style>
  <w:style w:type="character" w:customStyle="1" w:styleId="TableChar">
    <w:name w:val="Table Char"/>
    <w:basedOn w:val="HeaderChar"/>
    <w:link w:val="Table"/>
    <w:rsid w:val="00E766A8"/>
    <w:rPr>
      <w:rFonts w:asciiTheme="minorHAnsi" w:eastAsia="SimSun" w:hAnsiTheme="minorHAnsi" w:cs="Calibri"/>
      <w:bCs/>
      <w:sz w:val="24"/>
      <w:szCs w:val="22"/>
      <w:lang w:val="en-US" w:eastAsia="zh-CN"/>
    </w:rPr>
  </w:style>
  <w:style w:type="paragraph" w:styleId="TOCHeading">
    <w:name w:val="TOC Heading"/>
    <w:basedOn w:val="Heading1"/>
    <w:next w:val="Normal"/>
    <w:uiPriority w:val="39"/>
    <w:semiHidden/>
    <w:unhideWhenUsed/>
    <w:qFormat/>
    <w:rsid w:val="00475339"/>
    <w:pPr>
      <w:keepLines/>
      <w:numPr>
        <w:numId w:val="0"/>
      </w:numPr>
      <w:tabs>
        <w:tab w:val="clear" w:pos="567"/>
        <w:tab w:val="clear" w:pos="1134"/>
        <w:tab w:val="clear" w:pos="1701"/>
        <w:tab w:val="clear" w:pos="2268"/>
        <w:tab w:val="clear" w:pos="2835"/>
        <w:tab w:val="clear" w:pos="3402"/>
        <w:tab w:val="clear" w:pos="3969"/>
        <w:tab w:val="clear" w:pos="4536"/>
      </w:tabs>
      <w:spacing w:before="480" w:after="0"/>
      <w:jc w:val="left"/>
      <w:outlineLvl w:val="9"/>
    </w:pPr>
    <w:rPr>
      <w:rFonts w:asciiTheme="majorHAnsi" w:eastAsiaTheme="majorEastAsia" w:hAnsiTheme="majorHAnsi" w:cstheme="majorBidi"/>
      <w:color w:val="365F91" w:themeColor="accent1" w:themeShade="BF"/>
      <w:szCs w:val="28"/>
      <w:lang w:eastAsia="ja-JP"/>
    </w:rPr>
  </w:style>
  <w:style w:type="character" w:styleId="PlaceholderText">
    <w:name w:val="Placeholder Text"/>
    <w:basedOn w:val="DefaultParagraphFont"/>
    <w:uiPriority w:val="99"/>
    <w:semiHidden/>
    <w:rsid w:val="005E2303"/>
    <w:rPr>
      <w:color w:val="808080"/>
    </w:rPr>
  </w:style>
  <w:style w:type="table" w:customStyle="1" w:styleId="Dolphin">
    <w:name w:val="Dolphin"/>
    <w:basedOn w:val="TableNormal"/>
    <w:uiPriority w:val="99"/>
    <w:rsid w:val="009622FF"/>
    <w:pPr>
      <w:jc w:val="center"/>
    </w:pPr>
    <w:rPr>
      <w:rFonts w:asciiTheme="minorHAnsi" w:hAnsiTheme="minorHAnsi"/>
      <w:sz w:val="22"/>
    </w:rPr>
    <w:tblPr>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rPr>
      <w:jc w:val="center"/>
    </w:trPr>
    <w:tcPr>
      <w:shd w:val="clear" w:color="auto" w:fill="FFFFFF" w:themeFill="background1"/>
      <w:vAlign w:val="center"/>
    </w:tcPr>
    <w:tblStylePr w:type="firstRow">
      <w:rPr>
        <w:b/>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0759FA"/>
      </w:tcPr>
    </w:tblStylePr>
  </w:style>
  <w:style w:type="paragraph" w:customStyle="1" w:styleId="NormalAfterTable">
    <w:name w:val="Normal After Table"/>
    <w:basedOn w:val="Normal"/>
    <w:link w:val="NormalAfterTableChar"/>
    <w:qFormat/>
    <w:rsid w:val="00BA4FBD"/>
    <w:pPr>
      <w:spacing w:before="300"/>
    </w:pPr>
  </w:style>
  <w:style w:type="character" w:customStyle="1" w:styleId="NormalAfterTableChar">
    <w:name w:val="Normal After Table Char"/>
    <w:basedOn w:val="DefaultParagraphFont"/>
    <w:link w:val="NormalAfterTable"/>
    <w:rsid w:val="00BA4FBD"/>
    <w:rPr>
      <w:rFonts w:asciiTheme="minorHAnsi" w:eastAsia="SimSun" w:hAnsiTheme="minorHAnsi"/>
      <w:sz w:val="22"/>
      <w:lang w:val="en-US" w:eastAsia="zh-CN"/>
    </w:rPr>
  </w:style>
  <w:style w:type="paragraph" w:styleId="ListBullet5">
    <w:name w:val="List Bullet 5"/>
    <w:basedOn w:val="Normal"/>
    <w:autoRedefine/>
    <w:rsid w:val="004B1D31"/>
    <w:pPr>
      <w:tabs>
        <w:tab w:val="clear" w:pos="567"/>
        <w:tab w:val="clear" w:pos="1134"/>
        <w:tab w:val="clear" w:pos="1701"/>
        <w:tab w:val="clear" w:pos="2268"/>
        <w:tab w:val="clear" w:pos="2835"/>
        <w:tab w:val="clear" w:pos="3402"/>
        <w:tab w:val="clear" w:pos="3969"/>
        <w:tab w:val="clear" w:pos="4536"/>
        <w:tab w:val="num" w:pos="720"/>
      </w:tabs>
      <w:spacing w:before="0" w:after="0" w:line="240" w:lineRule="auto"/>
      <w:ind w:left="720" w:hanging="360"/>
      <w:jc w:val="left"/>
    </w:pPr>
    <w:rPr>
      <w:rFonts w:ascii="Times New Roman" w:hAnsi="Times New Roman"/>
      <w:sz w:val="20"/>
    </w:rPr>
  </w:style>
  <w:style w:type="paragraph" w:styleId="ListBullet">
    <w:name w:val="List Bullet"/>
    <w:basedOn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927" w:hanging="360"/>
      <w:jc w:val="left"/>
    </w:pPr>
    <w:rPr>
      <w:rFonts w:ascii="Times New Roman" w:hAnsi="Times New Roman"/>
      <w:sz w:val="20"/>
    </w:rPr>
  </w:style>
  <w:style w:type="paragraph" w:styleId="ListNumber">
    <w:name w:val="List Number"/>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360" w:hanging="360"/>
      <w:jc w:val="left"/>
    </w:pPr>
    <w:rPr>
      <w:rFonts w:ascii="Times New Roman" w:hAnsi="Times New Roman"/>
      <w:sz w:val="20"/>
    </w:rPr>
  </w:style>
  <w:style w:type="paragraph" w:styleId="ListBullet2">
    <w:name w:val="List Bullet 2"/>
    <w:basedOn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360" w:hanging="360"/>
      <w:jc w:val="left"/>
    </w:pPr>
    <w:rPr>
      <w:rFonts w:ascii="Times New Roman" w:hAnsi="Times New Roman"/>
      <w:sz w:val="20"/>
    </w:rPr>
  </w:style>
  <w:style w:type="paragraph" w:styleId="ListBullet3">
    <w:name w:val="List Bullet 3"/>
    <w:basedOn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360" w:hanging="360"/>
      <w:jc w:val="left"/>
    </w:pPr>
    <w:rPr>
      <w:rFonts w:ascii="Times New Roman" w:hAnsi="Times New Roman"/>
      <w:sz w:val="20"/>
    </w:rPr>
  </w:style>
  <w:style w:type="paragraph" w:styleId="ListBullet4">
    <w:name w:val="List Bullet 4"/>
    <w:basedOn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360" w:hanging="360"/>
      <w:jc w:val="left"/>
    </w:pPr>
    <w:rPr>
      <w:rFonts w:ascii="Times New Roman" w:hAnsi="Times New Roman"/>
      <w:sz w:val="20"/>
    </w:rPr>
  </w:style>
  <w:style w:type="paragraph" w:styleId="ListNumber2">
    <w:name w:val="List Number 2"/>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720" w:hanging="360"/>
      <w:jc w:val="left"/>
    </w:pPr>
    <w:rPr>
      <w:rFonts w:ascii="Times New Roman" w:hAnsi="Times New Roman"/>
      <w:sz w:val="20"/>
    </w:rPr>
  </w:style>
  <w:style w:type="paragraph" w:styleId="ListNumber3">
    <w:name w:val="List Number 3"/>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360" w:hanging="360"/>
      <w:jc w:val="left"/>
    </w:pPr>
    <w:rPr>
      <w:rFonts w:ascii="Times New Roman" w:hAnsi="Times New Roman"/>
      <w:sz w:val="20"/>
    </w:rPr>
  </w:style>
  <w:style w:type="paragraph" w:styleId="ListNumber4">
    <w:name w:val="List Number 4"/>
    <w:basedOn w:val="Normal"/>
    <w:rsid w:val="004B1D31"/>
    <w:pPr>
      <w:tabs>
        <w:tab w:val="clear" w:pos="567"/>
        <w:tab w:val="clear" w:pos="1134"/>
        <w:tab w:val="clear" w:pos="1701"/>
        <w:tab w:val="clear" w:pos="2268"/>
        <w:tab w:val="clear" w:pos="2835"/>
        <w:tab w:val="clear" w:pos="3402"/>
        <w:tab w:val="clear" w:pos="3969"/>
        <w:tab w:val="clear" w:pos="4536"/>
        <w:tab w:val="num" w:pos="1440"/>
      </w:tabs>
      <w:spacing w:before="0" w:after="0" w:line="240" w:lineRule="auto"/>
      <w:ind w:left="1440" w:hanging="360"/>
      <w:jc w:val="left"/>
    </w:pPr>
    <w:rPr>
      <w:rFonts w:ascii="Times New Roman" w:hAnsi="Times New Roman"/>
      <w:sz w:val="20"/>
    </w:rPr>
  </w:style>
  <w:style w:type="paragraph" w:styleId="ListNumber5">
    <w:name w:val="List Number 5"/>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720" w:hanging="360"/>
      <w:jc w:val="left"/>
    </w:pPr>
    <w:rPr>
      <w:rFonts w:ascii="Times New Roman" w:hAnsi="Times New Roman"/>
      <w:sz w:val="20"/>
    </w:rPr>
  </w:style>
  <w:style w:type="paragraph" w:customStyle="1" w:styleId="xl50">
    <w:name w:val="xl50"/>
    <w:basedOn w:val="Normal"/>
    <w:rsid w:val="004B1D31"/>
    <w:pPr>
      <w:pBdr>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3">
    <w:name w:val="xl33"/>
    <w:basedOn w:val="Normal"/>
    <w:rsid w:val="004B1D31"/>
    <w:pPr>
      <w:pBdr>
        <w:top w:val="single" w:sz="4" w:space="0" w:color="auto"/>
        <w:left w:val="single" w:sz="8" w:space="0" w:color="auto"/>
        <w:bottom w:val="single" w:sz="4"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25">
    <w:name w:val="xl25"/>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right"/>
    </w:pPr>
    <w:rPr>
      <w:rFonts w:ascii="Arial" w:hAnsi="Arial" w:cs="Arial"/>
      <w:sz w:val="12"/>
      <w:szCs w:val="12"/>
      <w:lang w:eastAsia="en-US"/>
    </w:rPr>
  </w:style>
  <w:style w:type="paragraph" w:customStyle="1" w:styleId="xl26">
    <w:name w:val="xl26"/>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pPr>
    <w:rPr>
      <w:rFonts w:ascii="Arial" w:hAnsi="Arial" w:cs="Arial"/>
      <w:b/>
      <w:bCs/>
      <w:sz w:val="16"/>
      <w:szCs w:val="16"/>
      <w:lang w:eastAsia="en-US"/>
    </w:rPr>
  </w:style>
  <w:style w:type="paragraph" w:customStyle="1" w:styleId="xl27">
    <w:name w:val="xl27"/>
    <w:basedOn w:val="Normal"/>
    <w:rsid w:val="004B1D31"/>
    <w:pPr>
      <w:pBdr>
        <w:top w:val="single" w:sz="8" w:space="0" w:color="auto"/>
        <w:left w:val="single" w:sz="8" w:space="0" w:color="auto"/>
        <w:bottom w:val="single" w:sz="4" w:space="0" w:color="auto"/>
        <w:right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character" w:styleId="FollowedHyperlink">
    <w:name w:val="FollowedHyperlink"/>
    <w:basedOn w:val="DefaultParagraphFont"/>
    <w:rsid w:val="004B1D31"/>
    <w:rPr>
      <w:color w:val="800080"/>
      <w:u w:val="single"/>
    </w:rPr>
  </w:style>
  <w:style w:type="paragraph" w:styleId="BlockText">
    <w:name w:val="Block Text"/>
    <w:basedOn w:val="Normal"/>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1440" w:right="1440"/>
      <w:jc w:val="left"/>
    </w:pPr>
    <w:rPr>
      <w:rFonts w:ascii="Times New Roman" w:eastAsia="Times New Roman" w:hAnsi="Times New Roman"/>
      <w:sz w:val="24"/>
      <w:szCs w:val="24"/>
      <w:lang w:eastAsia="en-US"/>
    </w:rPr>
  </w:style>
  <w:style w:type="paragraph" w:styleId="BodyTextFirstIndent">
    <w:name w:val="Body Text First Indent"/>
    <w:basedOn w:val="BodyText"/>
    <w:link w:val="BodyTextFirstIndentChar"/>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firstLine="210"/>
      <w:jc w:val="left"/>
    </w:pPr>
    <w:rPr>
      <w:rFonts w:ascii="Times New Roman" w:eastAsia="Times New Roman" w:hAnsi="Times New Roman"/>
      <w:sz w:val="24"/>
      <w:szCs w:val="24"/>
      <w:lang w:eastAsia="en-US"/>
    </w:rPr>
  </w:style>
  <w:style w:type="character" w:customStyle="1" w:styleId="BodyTextFirstIndentChar">
    <w:name w:val="Body Text First Indent Char"/>
    <w:basedOn w:val="BodyTextChar"/>
    <w:link w:val="BodyTextFirstIndent"/>
    <w:rsid w:val="004B1D31"/>
    <w:rPr>
      <w:rFonts w:asciiTheme="minorHAnsi" w:eastAsia="SimSun" w:hAnsiTheme="minorHAnsi"/>
      <w:sz w:val="24"/>
      <w:szCs w:val="24"/>
      <w:lang w:val="en-US" w:eastAsia="en-US"/>
    </w:rPr>
  </w:style>
  <w:style w:type="paragraph" w:styleId="BodyTextFirstIndent2">
    <w:name w:val="Body Text First Indent 2"/>
    <w:basedOn w:val="BodyTextIndent"/>
    <w:link w:val="BodyTextFirstIndent2Char"/>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360" w:firstLine="210"/>
      <w:jc w:val="left"/>
    </w:pPr>
    <w:rPr>
      <w:rFonts w:ascii="Times New Roman" w:eastAsia="Times New Roman" w:hAnsi="Times New Roman"/>
      <w:sz w:val="24"/>
      <w:szCs w:val="24"/>
      <w:lang w:eastAsia="en-US"/>
    </w:rPr>
  </w:style>
  <w:style w:type="character" w:customStyle="1" w:styleId="BodyTextFirstIndent2Char">
    <w:name w:val="Body Text First Indent 2 Char"/>
    <w:basedOn w:val="BodyTextIndentChar"/>
    <w:link w:val="BodyTextFirstIndent2"/>
    <w:rsid w:val="004B1D31"/>
    <w:rPr>
      <w:rFonts w:asciiTheme="minorHAnsi" w:eastAsia="SimSun" w:hAnsiTheme="minorHAnsi"/>
      <w:sz w:val="24"/>
      <w:szCs w:val="24"/>
      <w:lang w:val="en-US" w:eastAsia="en-US"/>
    </w:rPr>
  </w:style>
  <w:style w:type="paragraph" w:styleId="BodyTextIndent2">
    <w:name w:val="Body Text Indent 2"/>
    <w:basedOn w:val="Normal"/>
    <w:link w:val="BodyTextIndent2Char"/>
    <w:rsid w:val="004B1D31"/>
    <w:pPr>
      <w:tabs>
        <w:tab w:val="clear" w:pos="567"/>
        <w:tab w:val="clear" w:pos="1134"/>
        <w:tab w:val="clear" w:pos="1701"/>
        <w:tab w:val="clear" w:pos="2268"/>
        <w:tab w:val="clear" w:pos="2835"/>
        <w:tab w:val="clear" w:pos="3402"/>
        <w:tab w:val="clear" w:pos="3969"/>
        <w:tab w:val="clear" w:pos="4536"/>
      </w:tabs>
      <w:spacing w:before="0" w:after="120" w:line="480" w:lineRule="auto"/>
      <w:ind w:left="360"/>
      <w:jc w:val="left"/>
    </w:pPr>
    <w:rPr>
      <w:rFonts w:ascii="Times New Roman" w:eastAsia="Times New Roman" w:hAnsi="Times New Roman"/>
      <w:sz w:val="24"/>
      <w:szCs w:val="24"/>
      <w:lang w:eastAsia="en-US"/>
    </w:rPr>
  </w:style>
  <w:style w:type="character" w:customStyle="1" w:styleId="BodyTextIndent2Char">
    <w:name w:val="Body Text Indent 2 Char"/>
    <w:basedOn w:val="DefaultParagraphFont"/>
    <w:link w:val="BodyTextIndent2"/>
    <w:rsid w:val="004B1D31"/>
    <w:rPr>
      <w:sz w:val="24"/>
      <w:szCs w:val="24"/>
      <w:lang w:val="en-US" w:eastAsia="en-US"/>
    </w:rPr>
  </w:style>
  <w:style w:type="paragraph" w:styleId="BodyTextIndent3">
    <w:name w:val="Body Text Indent 3"/>
    <w:basedOn w:val="Normal"/>
    <w:link w:val="BodyTextIndent3Char"/>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360"/>
      <w:jc w:val="left"/>
    </w:pPr>
    <w:rPr>
      <w:rFonts w:ascii="Times New Roman" w:eastAsia="Times New Roman" w:hAnsi="Times New Roman"/>
      <w:sz w:val="16"/>
      <w:szCs w:val="16"/>
      <w:lang w:eastAsia="en-US"/>
    </w:rPr>
  </w:style>
  <w:style w:type="character" w:customStyle="1" w:styleId="BodyTextIndent3Char">
    <w:name w:val="Body Text Indent 3 Char"/>
    <w:basedOn w:val="DefaultParagraphFont"/>
    <w:link w:val="BodyTextIndent3"/>
    <w:rsid w:val="004B1D31"/>
    <w:rPr>
      <w:sz w:val="16"/>
      <w:szCs w:val="16"/>
      <w:lang w:val="en-US" w:eastAsia="en-US"/>
    </w:rPr>
  </w:style>
  <w:style w:type="paragraph" w:styleId="Closing">
    <w:name w:val="Closing"/>
    <w:basedOn w:val="Normal"/>
    <w:link w:val="Closing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4320"/>
      <w:jc w:val="left"/>
    </w:pPr>
    <w:rPr>
      <w:rFonts w:ascii="Times New Roman" w:eastAsia="Times New Roman" w:hAnsi="Times New Roman"/>
      <w:sz w:val="24"/>
      <w:szCs w:val="24"/>
      <w:lang w:eastAsia="en-US"/>
    </w:rPr>
  </w:style>
  <w:style w:type="character" w:customStyle="1" w:styleId="ClosingChar">
    <w:name w:val="Closing Char"/>
    <w:basedOn w:val="DefaultParagraphFont"/>
    <w:link w:val="Closing"/>
    <w:rsid w:val="004B1D31"/>
    <w:rPr>
      <w:sz w:val="24"/>
      <w:szCs w:val="24"/>
      <w:lang w:val="en-US" w:eastAsia="en-US"/>
    </w:rPr>
  </w:style>
  <w:style w:type="paragraph" w:styleId="CommentText">
    <w:name w:val="annotation text"/>
    <w:basedOn w:val="Normal"/>
    <w:link w:val="CommentText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Times New Roman" w:eastAsia="Times New Roman" w:hAnsi="Times New Roman"/>
      <w:sz w:val="20"/>
      <w:lang w:eastAsia="en-US"/>
    </w:rPr>
  </w:style>
  <w:style w:type="character" w:customStyle="1" w:styleId="CommentTextChar">
    <w:name w:val="Comment Text Char"/>
    <w:basedOn w:val="DefaultParagraphFont"/>
    <w:link w:val="CommentText"/>
    <w:rsid w:val="004B1D31"/>
    <w:rPr>
      <w:lang w:val="en-US" w:eastAsia="en-US"/>
    </w:rPr>
  </w:style>
  <w:style w:type="paragraph" w:styleId="CommentSubject">
    <w:name w:val="annotation subject"/>
    <w:basedOn w:val="CommentText"/>
    <w:next w:val="CommentText"/>
    <w:link w:val="CommentSubjectChar"/>
    <w:rsid w:val="004B1D31"/>
    <w:rPr>
      <w:b/>
      <w:bCs/>
    </w:rPr>
  </w:style>
  <w:style w:type="character" w:customStyle="1" w:styleId="CommentSubjectChar">
    <w:name w:val="Comment Subject Char"/>
    <w:basedOn w:val="CommentTextChar"/>
    <w:link w:val="CommentSubject"/>
    <w:rsid w:val="004B1D31"/>
    <w:rPr>
      <w:b/>
      <w:bCs/>
      <w:lang w:val="en-US" w:eastAsia="en-US"/>
    </w:rPr>
  </w:style>
  <w:style w:type="paragraph" w:styleId="E-mailSignature">
    <w:name w:val="E-mail Signature"/>
    <w:basedOn w:val="Normal"/>
    <w:link w:val="E-mailSignature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Times New Roman" w:eastAsia="Times New Roman" w:hAnsi="Times New Roman"/>
      <w:sz w:val="24"/>
      <w:szCs w:val="24"/>
      <w:lang w:eastAsia="en-US"/>
    </w:rPr>
  </w:style>
  <w:style w:type="character" w:customStyle="1" w:styleId="E-mailSignatureChar">
    <w:name w:val="E-mail Signature Char"/>
    <w:basedOn w:val="DefaultParagraphFont"/>
    <w:link w:val="E-mailSignature"/>
    <w:rsid w:val="004B1D31"/>
    <w:rPr>
      <w:sz w:val="24"/>
      <w:szCs w:val="24"/>
      <w:lang w:val="en-US" w:eastAsia="en-US"/>
    </w:rPr>
  </w:style>
  <w:style w:type="paragraph" w:styleId="EndnoteText">
    <w:name w:val="endnote text"/>
    <w:basedOn w:val="Normal"/>
    <w:link w:val="EndnoteText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Times New Roman" w:eastAsia="Times New Roman" w:hAnsi="Times New Roman"/>
      <w:sz w:val="20"/>
      <w:lang w:eastAsia="en-US"/>
    </w:rPr>
  </w:style>
  <w:style w:type="character" w:customStyle="1" w:styleId="EndnoteTextChar">
    <w:name w:val="Endnote Text Char"/>
    <w:basedOn w:val="DefaultParagraphFont"/>
    <w:link w:val="EndnoteText"/>
    <w:rsid w:val="004B1D31"/>
    <w:rPr>
      <w:lang w:val="en-US" w:eastAsia="en-US"/>
    </w:rPr>
  </w:style>
  <w:style w:type="paragraph" w:styleId="EnvelopeAddress">
    <w:name w:val="envelope address"/>
    <w:basedOn w:val="Normal"/>
    <w:rsid w:val="004B1D31"/>
    <w:pPr>
      <w:framePr w:w="7920" w:h="1980" w:hRule="exact" w:hSpace="180" w:wrap="auto" w:hAnchor="page" w:xAlign="center" w:yAlign="bottom"/>
      <w:tabs>
        <w:tab w:val="clear" w:pos="567"/>
        <w:tab w:val="clear" w:pos="1134"/>
        <w:tab w:val="clear" w:pos="1701"/>
        <w:tab w:val="clear" w:pos="2268"/>
        <w:tab w:val="clear" w:pos="2835"/>
        <w:tab w:val="clear" w:pos="3402"/>
        <w:tab w:val="clear" w:pos="3969"/>
        <w:tab w:val="clear" w:pos="4536"/>
      </w:tabs>
      <w:spacing w:before="0" w:after="0" w:line="240" w:lineRule="auto"/>
      <w:ind w:left="2880"/>
      <w:jc w:val="left"/>
    </w:pPr>
    <w:rPr>
      <w:rFonts w:ascii="Arial" w:eastAsia="Times New Roman" w:hAnsi="Arial" w:cs="Arial"/>
      <w:sz w:val="24"/>
      <w:szCs w:val="24"/>
      <w:lang w:eastAsia="en-US"/>
    </w:rPr>
  </w:style>
  <w:style w:type="paragraph" w:styleId="EnvelopeReturn">
    <w:name w:val="envelope return"/>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Arial" w:eastAsia="Times New Roman" w:hAnsi="Arial" w:cs="Arial"/>
      <w:sz w:val="20"/>
      <w:lang w:eastAsia="en-US"/>
    </w:rPr>
  </w:style>
  <w:style w:type="paragraph" w:styleId="HTMLAddress">
    <w:name w:val="HTML Address"/>
    <w:basedOn w:val="Normal"/>
    <w:link w:val="HTMLAddress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Times New Roman" w:eastAsia="Times New Roman" w:hAnsi="Times New Roman"/>
      <w:i/>
      <w:iCs/>
      <w:sz w:val="24"/>
      <w:szCs w:val="24"/>
      <w:lang w:eastAsia="en-US"/>
    </w:rPr>
  </w:style>
  <w:style w:type="character" w:customStyle="1" w:styleId="HTMLAddressChar">
    <w:name w:val="HTML Address Char"/>
    <w:basedOn w:val="DefaultParagraphFont"/>
    <w:link w:val="HTMLAddress"/>
    <w:rsid w:val="004B1D31"/>
    <w:rPr>
      <w:i/>
      <w:iCs/>
      <w:sz w:val="24"/>
      <w:szCs w:val="24"/>
      <w:lang w:val="en-US" w:eastAsia="en-US"/>
    </w:rPr>
  </w:style>
  <w:style w:type="paragraph" w:styleId="Index3">
    <w:name w:val="index 3"/>
    <w:basedOn w:val="Normal"/>
    <w:next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720" w:hanging="240"/>
      <w:jc w:val="left"/>
    </w:pPr>
    <w:rPr>
      <w:rFonts w:ascii="Times New Roman" w:eastAsia="Times New Roman" w:hAnsi="Times New Roman"/>
      <w:sz w:val="24"/>
      <w:szCs w:val="24"/>
      <w:lang w:eastAsia="en-US"/>
    </w:rPr>
  </w:style>
  <w:style w:type="paragraph" w:styleId="Index4">
    <w:name w:val="index 4"/>
    <w:basedOn w:val="Normal"/>
    <w:next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960" w:hanging="240"/>
      <w:jc w:val="left"/>
    </w:pPr>
    <w:rPr>
      <w:rFonts w:ascii="Times New Roman" w:eastAsia="Times New Roman" w:hAnsi="Times New Roman"/>
      <w:sz w:val="24"/>
      <w:szCs w:val="24"/>
      <w:lang w:eastAsia="en-US"/>
    </w:rPr>
  </w:style>
  <w:style w:type="paragraph" w:styleId="Index5">
    <w:name w:val="index 5"/>
    <w:basedOn w:val="Normal"/>
    <w:next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200" w:hanging="240"/>
      <w:jc w:val="left"/>
    </w:pPr>
    <w:rPr>
      <w:rFonts w:ascii="Times New Roman" w:eastAsia="Times New Roman" w:hAnsi="Times New Roman"/>
      <w:sz w:val="24"/>
      <w:szCs w:val="24"/>
      <w:lang w:eastAsia="en-US"/>
    </w:rPr>
  </w:style>
  <w:style w:type="paragraph" w:styleId="Index6">
    <w:name w:val="index 6"/>
    <w:basedOn w:val="Normal"/>
    <w:next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440" w:hanging="240"/>
      <w:jc w:val="left"/>
    </w:pPr>
    <w:rPr>
      <w:rFonts w:ascii="Times New Roman" w:eastAsia="Times New Roman" w:hAnsi="Times New Roman"/>
      <w:sz w:val="24"/>
      <w:szCs w:val="24"/>
      <w:lang w:eastAsia="en-US"/>
    </w:rPr>
  </w:style>
  <w:style w:type="paragraph" w:styleId="Index7">
    <w:name w:val="index 7"/>
    <w:basedOn w:val="Normal"/>
    <w:next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680" w:hanging="240"/>
      <w:jc w:val="left"/>
    </w:pPr>
    <w:rPr>
      <w:rFonts w:ascii="Times New Roman" w:eastAsia="Times New Roman" w:hAnsi="Times New Roman"/>
      <w:sz w:val="24"/>
      <w:szCs w:val="24"/>
      <w:lang w:eastAsia="en-US"/>
    </w:rPr>
  </w:style>
  <w:style w:type="paragraph" w:styleId="Index8">
    <w:name w:val="index 8"/>
    <w:basedOn w:val="Normal"/>
    <w:next w:val="Normal"/>
    <w:autoRedefine/>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920" w:hanging="240"/>
      <w:jc w:val="left"/>
    </w:pPr>
    <w:rPr>
      <w:rFonts w:ascii="Times New Roman" w:eastAsia="Times New Roman" w:hAnsi="Times New Roman"/>
      <w:sz w:val="24"/>
      <w:szCs w:val="24"/>
      <w:lang w:eastAsia="en-US"/>
    </w:rPr>
  </w:style>
  <w:style w:type="paragraph" w:styleId="IndexHeading">
    <w:name w:val="index heading"/>
    <w:basedOn w:val="Normal"/>
    <w:next w:val="Index1"/>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Arial" w:eastAsia="Times New Roman" w:hAnsi="Arial" w:cs="Arial"/>
      <w:b/>
      <w:bCs/>
      <w:sz w:val="24"/>
      <w:szCs w:val="24"/>
      <w:lang w:eastAsia="en-US"/>
    </w:rPr>
  </w:style>
  <w:style w:type="paragraph" w:styleId="List">
    <w:name w:val="List"/>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360" w:hanging="360"/>
      <w:jc w:val="left"/>
    </w:pPr>
    <w:rPr>
      <w:rFonts w:ascii="Times New Roman" w:eastAsia="Times New Roman" w:hAnsi="Times New Roman"/>
      <w:sz w:val="24"/>
      <w:szCs w:val="24"/>
      <w:lang w:eastAsia="en-US"/>
    </w:rPr>
  </w:style>
  <w:style w:type="paragraph" w:styleId="List2">
    <w:name w:val="List 2"/>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720" w:hanging="360"/>
      <w:jc w:val="left"/>
    </w:pPr>
    <w:rPr>
      <w:rFonts w:ascii="Times New Roman" w:eastAsia="Times New Roman" w:hAnsi="Times New Roman"/>
      <w:sz w:val="24"/>
      <w:szCs w:val="24"/>
      <w:lang w:eastAsia="en-US"/>
    </w:rPr>
  </w:style>
  <w:style w:type="paragraph" w:styleId="List3">
    <w:name w:val="List 3"/>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080" w:hanging="360"/>
      <w:jc w:val="left"/>
    </w:pPr>
    <w:rPr>
      <w:rFonts w:ascii="Times New Roman" w:eastAsia="Times New Roman" w:hAnsi="Times New Roman"/>
      <w:sz w:val="24"/>
      <w:szCs w:val="24"/>
      <w:lang w:eastAsia="en-US"/>
    </w:rPr>
  </w:style>
  <w:style w:type="paragraph" w:styleId="List4">
    <w:name w:val="List 4"/>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440" w:hanging="360"/>
      <w:jc w:val="left"/>
    </w:pPr>
    <w:rPr>
      <w:rFonts w:ascii="Times New Roman" w:eastAsia="Times New Roman" w:hAnsi="Times New Roman"/>
      <w:sz w:val="24"/>
      <w:szCs w:val="24"/>
      <w:lang w:eastAsia="en-US"/>
    </w:rPr>
  </w:style>
  <w:style w:type="paragraph" w:styleId="List5">
    <w:name w:val="List 5"/>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1800" w:hanging="360"/>
      <w:jc w:val="left"/>
    </w:pPr>
    <w:rPr>
      <w:rFonts w:ascii="Times New Roman" w:eastAsia="Times New Roman" w:hAnsi="Times New Roman"/>
      <w:sz w:val="24"/>
      <w:szCs w:val="24"/>
      <w:lang w:eastAsia="en-US"/>
    </w:rPr>
  </w:style>
  <w:style w:type="paragraph" w:styleId="ListContinue">
    <w:name w:val="List Continue"/>
    <w:basedOn w:val="Normal"/>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360"/>
      <w:jc w:val="left"/>
    </w:pPr>
    <w:rPr>
      <w:rFonts w:ascii="Times New Roman" w:eastAsia="Times New Roman" w:hAnsi="Times New Roman"/>
      <w:sz w:val="24"/>
      <w:szCs w:val="24"/>
      <w:lang w:eastAsia="en-US"/>
    </w:rPr>
  </w:style>
  <w:style w:type="paragraph" w:styleId="ListContinue2">
    <w:name w:val="List Continue 2"/>
    <w:basedOn w:val="Normal"/>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720"/>
      <w:jc w:val="left"/>
    </w:pPr>
    <w:rPr>
      <w:rFonts w:ascii="Times New Roman" w:eastAsia="Times New Roman" w:hAnsi="Times New Roman"/>
      <w:sz w:val="24"/>
      <w:szCs w:val="24"/>
      <w:lang w:eastAsia="en-US"/>
    </w:rPr>
  </w:style>
  <w:style w:type="paragraph" w:styleId="ListContinue3">
    <w:name w:val="List Continue 3"/>
    <w:basedOn w:val="Normal"/>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1080"/>
      <w:jc w:val="left"/>
    </w:pPr>
    <w:rPr>
      <w:rFonts w:ascii="Times New Roman" w:eastAsia="Times New Roman" w:hAnsi="Times New Roman"/>
      <w:sz w:val="24"/>
      <w:szCs w:val="24"/>
      <w:lang w:eastAsia="en-US"/>
    </w:rPr>
  </w:style>
  <w:style w:type="paragraph" w:styleId="ListContinue4">
    <w:name w:val="List Continue 4"/>
    <w:basedOn w:val="Normal"/>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1440"/>
      <w:jc w:val="left"/>
    </w:pPr>
    <w:rPr>
      <w:rFonts w:ascii="Times New Roman" w:eastAsia="Times New Roman" w:hAnsi="Times New Roman"/>
      <w:sz w:val="24"/>
      <w:szCs w:val="24"/>
      <w:lang w:eastAsia="en-US"/>
    </w:rPr>
  </w:style>
  <w:style w:type="paragraph" w:styleId="ListContinue5">
    <w:name w:val="List Continue 5"/>
    <w:basedOn w:val="Normal"/>
    <w:rsid w:val="004B1D31"/>
    <w:pPr>
      <w:tabs>
        <w:tab w:val="clear" w:pos="567"/>
        <w:tab w:val="clear" w:pos="1134"/>
        <w:tab w:val="clear" w:pos="1701"/>
        <w:tab w:val="clear" w:pos="2268"/>
        <w:tab w:val="clear" w:pos="2835"/>
        <w:tab w:val="clear" w:pos="3402"/>
        <w:tab w:val="clear" w:pos="3969"/>
        <w:tab w:val="clear" w:pos="4536"/>
      </w:tabs>
      <w:spacing w:before="0" w:after="120" w:line="240" w:lineRule="auto"/>
      <w:ind w:left="1800"/>
      <w:jc w:val="left"/>
    </w:pPr>
    <w:rPr>
      <w:rFonts w:ascii="Times New Roman" w:eastAsia="Times New Roman" w:hAnsi="Times New Roman"/>
      <w:sz w:val="24"/>
      <w:szCs w:val="24"/>
      <w:lang w:eastAsia="en-US"/>
    </w:rPr>
  </w:style>
  <w:style w:type="paragraph" w:styleId="MacroText">
    <w:name w:val="macro"/>
    <w:link w:val="MacroTextChar"/>
    <w:rsid w:val="004B1D3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basedOn w:val="DefaultParagraphFont"/>
    <w:link w:val="MacroText"/>
    <w:rsid w:val="004B1D31"/>
    <w:rPr>
      <w:rFonts w:ascii="Courier New" w:hAnsi="Courier New" w:cs="Courier New"/>
      <w:lang w:val="en-US" w:eastAsia="en-US"/>
    </w:rPr>
  </w:style>
  <w:style w:type="paragraph" w:styleId="MessageHeader">
    <w:name w:val="Message Header"/>
    <w:basedOn w:val="Normal"/>
    <w:link w:val="MessageHeaderChar"/>
    <w:rsid w:val="004B1D31"/>
    <w:pPr>
      <w:pBdr>
        <w:top w:val="single" w:sz="6" w:space="1" w:color="auto"/>
        <w:left w:val="single" w:sz="6" w:space="1" w:color="auto"/>
        <w:bottom w:val="single" w:sz="6" w:space="1" w:color="auto"/>
        <w:right w:val="single" w:sz="6" w:space="1" w:color="auto"/>
      </w:pBdr>
      <w:shd w:val="pct20" w:color="auto" w:fill="auto"/>
      <w:tabs>
        <w:tab w:val="clear" w:pos="567"/>
        <w:tab w:val="clear" w:pos="1134"/>
        <w:tab w:val="clear" w:pos="1701"/>
        <w:tab w:val="clear" w:pos="2268"/>
        <w:tab w:val="clear" w:pos="2835"/>
        <w:tab w:val="clear" w:pos="3402"/>
        <w:tab w:val="clear" w:pos="3969"/>
        <w:tab w:val="clear" w:pos="4536"/>
      </w:tabs>
      <w:spacing w:before="0" w:after="0" w:line="240" w:lineRule="auto"/>
      <w:ind w:left="1080" w:hanging="1080"/>
      <w:jc w:val="left"/>
    </w:pPr>
    <w:rPr>
      <w:rFonts w:ascii="Arial" w:eastAsia="Times New Roman" w:hAnsi="Arial" w:cs="Arial"/>
      <w:sz w:val="24"/>
      <w:szCs w:val="24"/>
      <w:lang w:eastAsia="en-US"/>
    </w:rPr>
  </w:style>
  <w:style w:type="character" w:customStyle="1" w:styleId="MessageHeaderChar">
    <w:name w:val="Message Header Char"/>
    <w:basedOn w:val="DefaultParagraphFont"/>
    <w:link w:val="MessageHeader"/>
    <w:rsid w:val="004B1D31"/>
    <w:rPr>
      <w:rFonts w:ascii="Arial" w:hAnsi="Arial" w:cs="Arial"/>
      <w:sz w:val="24"/>
      <w:szCs w:val="24"/>
      <w:shd w:val="pct20" w:color="auto" w:fill="auto"/>
      <w:lang w:val="en-US" w:eastAsia="en-US"/>
    </w:rPr>
  </w:style>
  <w:style w:type="paragraph" w:styleId="NormalIndent">
    <w:name w:val="Normal Indent"/>
    <w:basedOn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720"/>
      <w:jc w:val="left"/>
    </w:pPr>
    <w:rPr>
      <w:rFonts w:ascii="Times New Roman" w:eastAsia="Times New Roman" w:hAnsi="Times New Roman"/>
      <w:sz w:val="24"/>
      <w:szCs w:val="24"/>
      <w:lang w:eastAsia="en-US"/>
    </w:rPr>
  </w:style>
  <w:style w:type="paragraph" w:styleId="NoteHeading">
    <w:name w:val="Note Heading"/>
    <w:basedOn w:val="Normal"/>
    <w:next w:val="Normal"/>
    <w:link w:val="NoteHeading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Times New Roman" w:eastAsia="Times New Roman" w:hAnsi="Times New Roman"/>
      <w:sz w:val="24"/>
      <w:szCs w:val="24"/>
      <w:lang w:eastAsia="en-US"/>
    </w:rPr>
  </w:style>
  <w:style w:type="character" w:customStyle="1" w:styleId="NoteHeadingChar">
    <w:name w:val="Note Heading Char"/>
    <w:basedOn w:val="DefaultParagraphFont"/>
    <w:link w:val="NoteHeading"/>
    <w:rsid w:val="004B1D31"/>
    <w:rPr>
      <w:sz w:val="24"/>
      <w:szCs w:val="24"/>
      <w:lang w:val="en-US" w:eastAsia="en-US"/>
    </w:rPr>
  </w:style>
  <w:style w:type="paragraph" w:styleId="Salutation">
    <w:name w:val="Salutation"/>
    <w:basedOn w:val="Normal"/>
    <w:next w:val="Normal"/>
    <w:link w:val="Salutation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ascii="Times New Roman" w:eastAsia="Times New Roman" w:hAnsi="Times New Roman"/>
      <w:sz w:val="24"/>
      <w:szCs w:val="24"/>
      <w:lang w:eastAsia="en-US"/>
    </w:rPr>
  </w:style>
  <w:style w:type="character" w:customStyle="1" w:styleId="SalutationChar">
    <w:name w:val="Salutation Char"/>
    <w:basedOn w:val="DefaultParagraphFont"/>
    <w:link w:val="Salutation"/>
    <w:rsid w:val="004B1D31"/>
    <w:rPr>
      <w:sz w:val="24"/>
      <w:szCs w:val="24"/>
      <w:lang w:val="en-US" w:eastAsia="en-US"/>
    </w:rPr>
  </w:style>
  <w:style w:type="paragraph" w:styleId="Signature">
    <w:name w:val="Signature"/>
    <w:basedOn w:val="Normal"/>
    <w:link w:val="SignatureChar"/>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4320"/>
      <w:jc w:val="left"/>
    </w:pPr>
    <w:rPr>
      <w:rFonts w:ascii="Times New Roman" w:eastAsia="Times New Roman" w:hAnsi="Times New Roman"/>
      <w:sz w:val="24"/>
      <w:szCs w:val="24"/>
      <w:lang w:eastAsia="en-US"/>
    </w:rPr>
  </w:style>
  <w:style w:type="character" w:customStyle="1" w:styleId="SignatureChar">
    <w:name w:val="Signature Char"/>
    <w:basedOn w:val="DefaultParagraphFont"/>
    <w:link w:val="Signature"/>
    <w:rsid w:val="004B1D31"/>
    <w:rPr>
      <w:sz w:val="24"/>
      <w:szCs w:val="24"/>
      <w:lang w:val="en-US" w:eastAsia="en-US"/>
    </w:rPr>
  </w:style>
  <w:style w:type="paragraph" w:styleId="Subtitle">
    <w:name w:val="Subtitle"/>
    <w:basedOn w:val="Normal"/>
    <w:link w:val="SubtitleChar"/>
    <w:rsid w:val="004B1D31"/>
    <w:pPr>
      <w:tabs>
        <w:tab w:val="clear" w:pos="567"/>
        <w:tab w:val="clear" w:pos="1134"/>
        <w:tab w:val="clear" w:pos="1701"/>
        <w:tab w:val="clear" w:pos="2268"/>
        <w:tab w:val="clear" w:pos="2835"/>
        <w:tab w:val="clear" w:pos="3402"/>
        <w:tab w:val="clear" w:pos="3969"/>
        <w:tab w:val="clear" w:pos="4536"/>
      </w:tabs>
      <w:spacing w:before="0" w:after="60" w:line="240" w:lineRule="auto"/>
      <w:jc w:val="center"/>
      <w:outlineLvl w:val="1"/>
    </w:pPr>
    <w:rPr>
      <w:rFonts w:ascii="Arial" w:eastAsia="Times New Roman" w:hAnsi="Arial" w:cs="Arial"/>
      <w:sz w:val="24"/>
      <w:szCs w:val="24"/>
      <w:lang w:eastAsia="en-US"/>
    </w:rPr>
  </w:style>
  <w:style w:type="character" w:customStyle="1" w:styleId="SubtitleChar">
    <w:name w:val="Subtitle Char"/>
    <w:basedOn w:val="DefaultParagraphFont"/>
    <w:link w:val="Subtitle"/>
    <w:rsid w:val="004B1D31"/>
    <w:rPr>
      <w:rFonts w:ascii="Arial" w:hAnsi="Arial" w:cs="Arial"/>
      <w:sz w:val="24"/>
      <w:szCs w:val="24"/>
      <w:lang w:val="en-US" w:eastAsia="en-US"/>
    </w:rPr>
  </w:style>
  <w:style w:type="paragraph" w:styleId="TableofAuthorities">
    <w:name w:val="table of authorities"/>
    <w:basedOn w:val="Normal"/>
    <w:next w:val="Normal"/>
    <w:rsid w:val="004B1D31"/>
    <w:pPr>
      <w:tabs>
        <w:tab w:val="clear" w:pos="567"/>
        <w:tab w:val="clear" w:pos="1134"/>
        <w:tab w:val="clear" w:pos="1701"/>
        <w:tab w:val="clear" w:pos="2268"/>
        <w:tab w:val="clear" w:pos="2835"/>
        <w:tab w:val="clear" w:pos="3402"/>
        <w:tab w:val="clear" w:pos="3969"/>
        <w:tab w:val="clear" w:pos="4536"/>
      </w:tabs>
      <w:spacing w:before="0" w:after="0" w:line="240" w:lineRule="auto"/>
      <w:ind w:left="240" w:hanging="240"/>
      <w:jc w:val="left"/>
    </w:pPr>
    <w:rPr>
      <w:rFonts w:ascii="Times New Roman" w:eastAsia="Times New Roman" w:hAnsi="Times New Roman"/>
      <w:sz w:val="24"/>
      <w:szCs w:val="24"/>
      <w:lang w:eastAsia="en-US"/>
    </w:rPr>
  </w:style>
  <w:style w:type="paragraph" w:styleId="TOAHeading">
    <w:name w:val="toa heading"/>
    <w:basedOn w:val="Normal"/>
    <w:next w:val="Normal"/>
    <w:rsid w:val="004B1D31"/>
    <w:pPr>
      <w:tabs>
        <w:tab w:val="clear" w:pos="567"/>
        <w:tab w:val="clear" w:pos="1134"/>
        <w:tab w:val="clear" w:pos="1701"/>
        <w:tab w:val="clear" w:pos="2268"/>
        <w:tab w:val="clear" w:pos="2835"/>
        <w:tab w:val="clear" w:pos="3402"/>
        <w:tab w:val="clear" w:pos="3969"/>
        <w:tab w:val="clear" w:pos="4536"/>
      </w:tabs>
      <w:spacing w:before="120" w:after="0" w:line="240" w:lineRule="auto"/>
      <w:jc w:val="left"/>
    </w:pPr>
    <w:rPr>
      <w:rFonts w:ascii="Arial" w:eastAsia="Times New Roman" w:hAnsi="Arial" w:cs="Arial"/>
      <w:b/>
      <w:bCs/>
      <w:sz w:val="24"/>
      <w:szCs w:val="24"/>
      <w:lang w:eastAsia="en-US"/>
    </w:rPr>
  </w:style>
  <w:style w:type="paragraph" w:customStyle="1" w:styleId="xl24">
    <w:name w:val="xl24"/>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pPr>
    <w:rPr>
      <w:rFonts w:ascii="Arial" w:hAnsi="Arial" w:cs="Arial"/>
      <w:sz w:val="12"/>
      <w:szCs w:val="12"/>
      <w:lang w:eastAsia="en-US"/>
    </w:rPr>
  </w:style>
  <w:style w:type="paragraph" w:customStyle="1" w:styleId="xl28">
    <w:name w:val="xl28"/>
    <w:basedOn w:val="Normal"/>
    <w:rsid w:val="004B1D31"/>
    <w:pPr>
      <w:pBdr>
        <w:top w:val="single" w:sz="8" w:space="0" w:color="auto"/>
        <w:left w:val="single" w:sz="4" w:space="0" w:color="auto"/>
        <w:bottom w:val="single" w:sz="4" w:space="0" w:color="auto"/>
        <w:right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29">
    <w:name w:val="xl29"/>
    <w:basedOn w:val="Normal"/>
    <w:rsid w:val="004B1D31"/>
    <w:pPr>
      <w:pBdr>
        <w:top w:val="single" w:sz="8" w:space="0" w:color="auto"/>
        <w:left w:val="single" w:sz="4" w:space="0" w:color="auto"/>
        <w:bottom w:val="single" w:sz="4" w:space="0" w:color="auto"/>
        <w:right w:val="single" w:sz="8"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0">
    <w:name w:val="xl30"/>
    <w:basedOn w:val="Normal"/>
    <w:rsid w:val="004B1D31"/>
    <w:pPr>
      <w:pBdr>
        <w:top w:val="single" w:sz="4" w:space="0" w:color="auto"/>
        <w:left w:val="single" w:sz="8" w:space="0" w:color="auto"/>
        <w:bottom w:val="single" w:sz="4" w:space="0" w:color="auto"/>
        <w:right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1">
    <w:name w:val="xl31"/>
    <w:basedOn w:val="Normal"/>
    <w:rsid w:val="004B1D31"/>
    <w:pPr>
      <w:pBdr>
        <w:top w:val="single" w:sz="4" w:space="0" w:color="auto"/>
        <w:left w:val="single" w:sz="4" w:space="0" w:color="auto"/>
        <w:bottom w:val="single" w:sz="4" w:space="0" w:color="auto"/>
        <w:right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2">
    <w:name w:val="xl32"/>
    <w:basedOn w:val="Normal"/>
    <w:rsid w:val="004B1D31"/>
    <w:pPr>
      <w:pBdr>
        <w:top w:val="single" w:sz="4" w:space="0" w:color="auto"/>
        <w:left w:val="single" w:sz="4" w:space="0" w:color="auto"/>
        <w:bottom w:val="single" w:sz="4" w:space="0" w:color="auto"/>
        <w:right w:val="single" w:sz="8"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4">
    <w:name w:val="xl34"/>
    <w:basedOn w:val="Normal"/>
    <w:rsid w:val="004B1D31"/>
    <w:pPr>
      <w:pBdr>
        <w:top w:val="single" w:sz="4" w:space="0" w:color="auto"/>
        <w:left w:val="single" w:sz="4" w:space="0" w:color="auto"/>
        <w:bottom w:val="single" w:sz="4"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5">
    <w:name w:val="xl35"/>
    <w:basedOn w:val="Normal"/>
    <w:rsid w:val="004B1D31"/>
    <w:pPr>
      <w:pBdr>
        <w:top w:val="single" w:sz="4" w:space="0" w:color="auto"/>
        <w:left w:val="single" w:sz="4" w:space="0" w:color="auto"/>
        <w:bottom w:val="single" w:sz="4" w:space="0" w:color="auto"/>
        <w:right w:val="single" w:sz="8"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6">
    <w:name w:val="xl36"/>
    <w:basedOn w:val="Normal"/>
    <w:rsid w:val="004B1D31"/>
    <w:pPr>
      <w:pBdr>
        <w:top w:val="single" w:sz="4" w:space="0" w:color="auto"/>
        <w:left w:val="single" w:sz="8" w:space="0" w:color="auto"/>
        <w:bottom w:val="single" w:sz="8"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7">
    <w:name w:val="xl37"/>
    <w:basedOn w:val="Normal"/>
    <w:rsid w:val="004B1D31"/>
    <w:pPr>
      <w:pBdr>
        <w:top w:val="single" w:sz="4" w:space="0" w:color="auto"/>
        <w:left w:val="single" w:sz="4" w:space="0" w:color="auto"/>
        <w:bottom w:val="single" w:sz="8"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8">
    <w:name w:val="xl38"/>
    <w:basedOn w:val="Normal"/>
    <w:rsid w:val="004B1D31"/>
    <w:pPr>
      <w:pBdr>
        <w:top w:val="single" w:sz="4" w:space="0" w:color="auto"/>
        <w:left w:val="single" w:sz="4" w:space="0" w:color="auto"/>
        <w:bottom w:val="single" w:sz="8" w:space="0" w:color="auto"/>
        <w:right w:val="single" w:sz="8"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39">
    <w:name w:val="xl39"/>
    <w:basedOn w:val="Normal"/>
    <w:rsid w:val="004B1D31"/>
    <w:pPr>
      <w:pBdr>
        <w:top w:val="single" w:sz="8" w:space="0" w:color="auto"/>
        <w:left w:val="single" w:sz="4" w:space="0" w:color="auto"/>
        <w:bottom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0">
    <w:name w:val="xl40"/>
    <w:basedOn w:val="Normal"/>
    <w:rsid w:val="004B1D31"/>
    <w:pPr>
      <w:pBdr>
        <w:top w:val="single" w:sz="4" w:space="0" w:color="auto"/>
        <w:left w:val="single" w:sz="4" w:space="0" w:color="auto"/>
        <w:bottom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1">
    <w:name w:val="xl41"/>
    <w:basedOn w:val="Normal"/>
    <w:rsid w:val="004B1D31"/>
    <w:pPr>
      <w:pBdr>
        <w:top w:val="single" w:sz="4" w:space="0" w:color="auto"/>
        <w:left w:val="single" w:sz="4" w:space="0" w:color="auto"/>
        <w:bottom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2">
    <w:name w:val="xl42"/>
    <w:basedOn w:val="Normal"/>
    <w:rsid w:val="004B1D31"/>
    <w:pPr>
      <w:pBdr>
        <w:top w:val="single" w:sz="4" w:space="0" w:color="auto"/>
        <w:left w:val="single" w:sz="4" w:space="0" w:color="auto"/>
        <w:bottom w:val="single" w:sz="8"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3">
    <w:name w:val="xl43"/>
    <w:basedOn w:val="Normal"/>
    <w:rsid w:val="004B1D31"/>
    <w:pPr>
      <w:pBdr>
        <w:top w:val="single" w:sz="8" w:space="0" w:color="auto"/>
        <w:bottom w:val="single" w:sz="4" w:space="0" w:color="auto"/>
        <w:right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4">
    <w:name w:val="xl44"/>
    <w:basedOn w:val="Normal"/>
    <w:rsid w:val="004B1D31"/>
    <w:pPr>
      <w:pBdr>
        <w:top w:val="single" w:sz="4" w:space="0" w:color="auto"/>
        <w:bottom w:val="single" w:sz="4" w:space="0" w:color="auto"/>
        <w:right w:val="single" w:sz="4"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5">
    <w:name w:val="xl45"/>
    <w:basedOn w:val="Normal"/>
    <w:rsid w:val="004B1D31"/>
    <w:pPr>
      <w:pBdr>
        <w:top w:val="single" w:sz="4" w:space="0" w:color="auto"/>
        <w:bottom w:val="single" w:sz="4"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6">
    <w:name w:val="xl46"/>
    <w:basedOn w:val="Normal"/>
    <w:rsid w:val="004B1D31"/>
    <w:pPr>
      <w:pBdr>
        <w:top w:val="single" w:sz="4" w:space="0" w:color="auto"/>
        <w:bottom w:val="single" w:sz="8"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7">
    <w:name w:val="xl47"/>
    <w:basedOn w:val="Normal"/>
    <w:rsid w:val="004B1D31"/>
    <w:pPr>
      <w:pBdr>
        <w:top w:val="single" w:sz="4" w:space="0" w:color="auto"/>
        <w:left w:val="single" w:sz="8" w:space="0" w:color="auto"/>
        <w:bottom w:val="single" w:sz="4" w:space="0" w:color="auto"/>
        <w:right w:val="single" w:sz="4" w:space="0" w:color="auto"/>
      </w:pBdr>
      <w:shd w:val="clear" w:color="auto" w:fill="33CCCC"/>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pPr>
    <w:rPr>
      <w:rFonts w:ascii="Arial" w:hAnsi="Arial" w:cs="Arial"/>
      <w:sz w:val="12"/>
      <w:szCs w:val="12"/>
      <w:lang w:eastAsia="en-US"/>
    </w:rPr>
  </w:style>
  <w:style w:type="paragraph" w:customStyle="1" w:styleId="xl48">
    <w:name w:val="xl48"/>
    <w:basedOn w:val="Normal"/>
    <w:rsid w:val="004B1D31"/>
    <w:pPr>
      <w:pBdr>
        <w:top w:val="single" w:sz="4" w:space="0" w:color="auto"/>
        <w:left w:val="single" w:sz="4" w:space="0" w:color="auto"/>
        <w:right w:val="single" w:sz="4"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49">
    <w:name w:val="xl49"/>
    <w:basedOn w:val="Normal"/>
    <w:rsid w:val="004B1D31"/>
    <w:pPr>
      <w:pBdr>
        <w:top w:val="single" w:sz="4" w:space="0" w:color="auto"/>
        <w:left w:val="single" w:sz="8" w:space="0" w:color="auto"/>
        <w:right w:val="single" w:sz="4" w:space="0" w:color="auto"/>
      </w:pBdr>
      <w:shd w:val="clear" w:color="auto" w:fill="33CCCC"/>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pPr>
    <w:rPr>
      <w:rFonts w:ascii="Arial" w:hAnsi="Arial" w:cs="Arial"/>
      <w:sz w:val="12"/>
      <w:szCs w:val="12"/>
      <w:lang w:eastAsia="en-US"/>
    </w:rPr>
  </w:style>
  <w:style w:type="paragraph" w:customStyle="1" w:styleId="xl51">
    <w:name w:val="xl51"/>
    <w:basedOn w:val="Normal"/>
    <w:rsid w:val="004B1D31"/>
    <w:pPr>
      <w:pBdr>
        <w:top w:val="single" w:sz="8" w:space="0" w:color="auto"/>
        <w:bottom w:val="single" w:sz="4" w:space="0" w:color="auto"/>
        <w:right w:val="dotDotDash" w:sz="8"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52">
    <w:name w:val="xl52"/>
    <w:basedOn w:val="Normal"/>
    <w:rsid w:val="004B1D31"/>
    <w:pPr>
      <w:pBdr>
        <w:top w:val="single" w:sz="4" w:space="0" w:color="auto"/>
        <w:bottom w:val="single" w:sz="4" w:space="0" w:color="auto"/>
        <w:right w:val="dotDotDash" w:sz="8" w:space="0" w:color="auto"/>
      </w:pBdr>
      <w:shd w:val="clear" w:color="auto" w:fill="FFFF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53">
    <w:name w:val="xl53"/>
    <w:basedOn w:val="Normal"/>
    <w:rsid w:val="004B1D31"/>
    <w:pPr>
      <w:pBdr>
        <w:top w:val="single" w:sz="4" w:space="0" w:color="auto"/>
        <w:bottom w:val="single" w:sz="4" w:space="0" w:color="auto"/>
        <w:right w:val="dotDotDash" w:sz="8"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54">
    <w:name w:val="xl54"/>
    <w:basedOn w:val="Normal"/>
    <w:rsid w:val="004B1D31"/>
    <w:pPr>
      <w:pBdr>
        <w:top w:val="single" w:sz="4" w:space="0" w:color="auto"/>
        <w:bottom w:val="single" w:sz="8" w:space="0" w:color="auto"/>
        <w:right w:val="dotDotDash" w:sz="8" w:space="0" w:color="auto"/>
      </w:pBdr>
      <w:shd w:val="clear" w:color="auto" w:fill="FFCC00"/>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pPr>
    <w:rPr>
      <w:rFonts w:ascii="Arial" w:hAnsi="Arial" w:cs="Arial"/>
      <w:sz w:val="12"/>
      <w:szCs w:val="12"/>
      <w:lang w:eastAsia="en-US"/>
    </w:rPr>
  </w:style>
  <w:style w:type="paragraph" w:customStyle="1" w:styleId="xl55">
    <w:name w:val="xl55"/>
    <w:basedOn w:val="Normal"/>
    <w:rsid w:val="004B1D31"/>
    <w:pPr>
      <w:pBdr>
        <w:top w:val="single" w:sz="8" w:space="0" w:color="auto"/>
        <w:left w:val="single" w:sz="8" w:space="0" w:color="auto"/>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24"/>
      <w:szCs w:val="24"/>
      <w:lang w:eastAsia="en-US"/>
    </w:rPr>
  </w:style>
  <w:style w:type="paragraph" w:customStyle="1" w:styleId="xl56">
    <w:name w:val="xl56"/>
    <w:basedOn w:val="Normal"/>
    <w:rsid w:val="004B1D31"/>
    <w:pPr>
      <w:pBdr>
        <w:left w:val="single" w:sz="8" w:space="0" w:color="auto"/>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57">
    <w:name w:val="xl57"/>
    <w:basedOn w:val="Normal"/>
    <w:rsid w:val="004B1D31"/>
    <w:pPr>
      <w:pBdr>
        <w:left w:val="single" w:sz="8" w:space="0" w:color="auto"/>
        <w:bottom w:val="single" w:sz="8" w:space="0" w:color="auto"/>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58">
    <w:name w:val="xl58"/>
    <w:basedOn w:val="Normal"/>
    <w:rsid w:val="004B1D31"/>
    <w:pPr>
      <w:pBdr>
        <w:top w:val="single" w:sz="8" w:space="0" w:color="auto"/>
        <w:lef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59">
    <w:name w:val="xl59"/>
    <w:basedOn w:val="Normal"/>
    <w:rsid w:val="004B1D31"/>
    <w:pPr>
      <w:pBdr>
        <w:top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60">
    <w:name w:val="xl60"/>
    <w:basedOn w:val="Normal"/>
    <w:rsid w:val="004B1D31"/>
    <w:pPr>
      <w:pBdr>
        <w:top w:val="single" w:sz="8"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61">
    <w:name w:val="xl61"/>
    <w:basedOn w:val="Normal"/>
    <w:rsid w:val="004B1D31"/>
    <w:pPr>
      <w:pBdr>
        <w:top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62">
    <w:name w:val="xl62"/>
    <w:basedOn w:val="Normal"/>
    <w:rsid w:val="004B1D31"/>
    <w:pPr>
      <w:pBdr>
        <w:top w:val="single" w:sz="8" w:space="0" w:color="auto"/>
        <w:left w:val="single" w:sz="8" w:space="0" w:color="auto"/>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63">
    <w:name w:val="xl63"/>
    <w:basedOn w:val="Normal"/>
    <w:rsid w:val="004B1D31"/>
    <w:pPr>
      <w:pBdr>
        <w:lef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64">
    <w:name w:val="xl64"/>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65">
    <w:name w:val="xl65"/>
    <w:basedOn w:val="Normal"/>
    <w:rsid w:val="004B1D31"/>
    <w:pPr>
      <w:pBdr>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66">
    <w:name w:val="xl66"/>
    <w:basedOn w:val="Normal"/>
    <w:rsid w:val="004B1D31"/>
    <w:pPr>
      <w:pBdr>
        <w:lef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67">
    <w:name w:val="xl67"/>
    <w:basedOn w:val="Normal"/>
    <w:rsid w:val="004B1D31"/>
    <w:pPr>
      <w:pBdr>
        <w:lef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68">
    <w:name w:val="xl68"/>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69">
    <w:name w:val="xl69"/>
    <w:basedOn w:val="Normal"/>
    <w:rsid w:val="004B1D31"/>
    <w:pPr>
      <w:pBdr>
        <w:left w:val="single" w:sz="8" w:space="0" w:color="auto"/>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70">
    <w:name w:val="xl70"/>
    <w:basedOn w:val="Normal"/>
    <w:rsid w:val="004B1D31"/>
    <w:pPr>
      <w:pBdr>
        <w:left w:val="single" w:sz="8" w:space="0" w:color="auto"/>
        <w:bottom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71">
    <w:name w:val="xl71"/>
    <w:basedOn w:val="Normal"/>
    <w:rsid w:val="004B1D31"/>
    <w:pPr>
      <w:pBdr>
        <w:bottom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72">
    <w:name w:val="xl72"/>
    <w:basedOn w:val="Normal"/>
    <w:rsid w:val="004B1D31"/>
    <w:pPr>
      <w:pBdr>
        <w:bottom w:val="single" w:sz="8"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Times New Roman" w:hAnsi="Times New Roman"/>
      <w:sz w:val="24"/>
      <w:szCs w:val="24"/>
      <w:lang w:eastAsia="en-US"/>
    </w:rPr>
  </w:style>
  <w:style w:type="paragraph" w:customStyle="1" w:styleId="xl73">
    <w:name w:val="xl73"/>
    <w:basedOn w:val="Normal"/>
    <w:rsid w:val="004B1D31"/>
    <w:pPr>
      <w:pBdr>
        <w:left w:val="single" w:sz="8" w:space="0" w:color="auto"/>
        <w:bottom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74">
    <w:name w:val="xl74"/>
    <w:basedOn w:val="Normal"/>
    <w:rsid w:val="004B1D31"/>
    <w:pPr>
      <w:pBdr>
        <w:left w:val="single" w:sz="8" w:space="0" w:color="auto"/>
        <w:bottom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75">
    <w:name w:val="xl75"/>
    <w:basedOn w:val="Normal"/>
    <w:rsid w:val="004B1D31"/>
    <w:pPr>
      <w:pBdr>
        <w:bottom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Times New Roman" w:hAnsi="Times New Roman"/>
      <w:sz w:val="24"/>
      <w:szCs w:val="24"/>
      <w:lang w:eastAsia="en-US"/>
    </w:rPr>
  </w:style>
  <w:style w:type="paragraph" w:customStyle="1" w:styleId="xl76">
    <w:name w:val="xl76"/>
    <w:basedOn w:val="Normal"/>
    <w:rsid w:val="004B1D31"/>
    <w:pPr>
      <w:pBdr>
        <w:left w:val="single" w:sz="8" w:space="0" w:color="auto"/>
        <w:bottom w:val="single" w:sz="8" w:space="0" w:color="auto"/>
        <w:right w:val="dotDotDash"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77">
    <w:name w:val="xl77"/>
    <w:basedOn w:val="Normal"/>
    <w:rsid w:val="004B1D31"/>
    <w:pPr>
      <w:pBdr>
        <w:top w:val="single" w:sz="8" w:space="0" w:color="auto"/>
        <w:left w:val="single" w:sz="4" w:space="0" w:color="auto"/>
        <w:bottom w:val="single" w:sz="4" w:space="0" w:color="auto"/>
        <w:right w:val="single" w:sz="4" w:space="0" w:color="auto"/>
      </w:pBdr>
      <w:shd w:val="clear" w:color="auto" w:fill="33CCCC"/>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Arial" w:hAnsi="Arial" w:cs="Arial"/>
      <w:sz w:val="12"/>
      <w:szCs w:val="12"/>
      <w:lang w:eastAsia="en-US"/>
    </w:rPr>
  </w:style>
  <w:style w:type="paragraph" w:customStyle="1" w:styleId="xl78">
    <w:name w:val="xl78"/>
    <w:basedOn w:val="Normal"/>
    <w:rsid w:val="004B1D31"/>
    <w:pPr>
      <w:pBdr>
        <w:top w:val="single" w:sz="8" w:space="0" w:color="auto"/>
        <w:left w:val="single" w:sz="4" w:space="0" w:color="auto"/>
        <w:bottom w:val="single" w:sz="4"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79">
    <w:name w:val="xl79"/>
    <w:basedOn w:val="Normal"/>
    <w:rsid w:val="004B1D31"/>
    <w:pPr>
      <w:pBdr>
        <w:top w:val="single" w:sz="8" w:space="0" w:color="auto"/>
        <w:bottom w:val="single" w:sz="4"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0">
    <w:name w:val="xl80"/>
    <w:basedOn w:val="Normal"/>
    <w:rsid w:val="004B1D31"/>
    <w:pPr>
      <w:pBdr>
        <w:top w:val="single" w:sz="8" w:space="0" w:color="auto"/>
        <w:left w:val="single" w:sz="4" w:space="0" w:color="auto"/>
        <w:bottom w:val="single" w:sz="4"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1">
    <w:name w:val="xl81"/>
    <w:basedOn w:val="Normal"/>
    <w:rsid w:val="004B1D31"/>
    <w:pPr>
      <w:pBdr>
        <w:top w:val="single" w:sz="8" w:space="0" w:color="auto"/>
        <w:left w:val="single" w:sz="8" w:space="0" w:color="auto"/>
        <w:bottom w:val="single" w:sz="4"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2">
    <w:name w:val="xl82"/>
    <w:basedOn w:val="Normal"/>
    <w:rsid w:val="004B1D31"/>
    <w:pPr>
      <w:pBdr>
        <w:top w:val="single" w:sz="4" w:space="0" w:color="auto"/>
        <w:left w:val="single" w:sz="4" w:space="0" w:color="auto"/>
        <w:bottom w:val="single" w:sz="4" w:space="0" w:color="auto"/>
        <w:right w:val="single" w:sz="4" w:space="0" w:color="auto"/>
      </w:pBdr>
      <w:shd w:val="clear" w:color="auto" w:fill="33CCCC"/>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Arial" w:hAnsi="Arial" w:cs="Arial"/>
      <w:sz w:val="12"/>
      <w:szCs w:val="12"/>
      <w:lang w:eastAsia="en-US"/>
    </w:rPr>
  </w:style>
  <w:style w:type="paragraph" w:customStyle="1" w:styleId="xl83">
    <w:name w:val="xl83"/>
    <w:basedOn w:val="Normal"/>
    <w:rsid w:val="004B1D31"/>
    <w:pPr>
      <w:pBdr>
        <w:top w:val="single" w:sz="4" w:space="0" w:color="auto"/>
        <w:left w:val="single" w:sz="4" w:space="0" w:color="auto"/>
        <w:bottom w:val="single" w:sz="4"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4">
    <w:name w:val="xl84"/>
    <w:basedOn w:val="Normal"/>
    <w:rsid w:val="004B1D31"/>
    <w:pPr>
      <w:pBdr>
        <w:top w:val="single" w:sz="4" w:space="0" w:color="auto"/>
        <w:bottom w:val="single" w:sz="4"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5">
    <w:name w:val="xl85"/>
    <w:basedOn w:val="Normal"/>
    <w:rsid w:val="004B1D31"/>
    <w:pPr>
      <w:pBdr>
        <w:top w:val="single" w:sz="4" w:space="0" w:color="auto"/>
        <w:left w:val="single" w:sz="4" w:space="0" w:color="auto"/>
        <w:bottom w:val="single" w:sz="4"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6">
    <w:name w:val="xl86"/>
    <w:basedOn w:val="Normal"/>
    <w:rsid w:val="004B1D31"/>
    <w:pPr>
      <w:pBdr>
        <w:top w:val="single" w:sz="4" w:space="0" w:color="auto"/>
        <w:left w:val="single" w:sz="8" w:space="0" w:color="auto"/>
        <w:bottom w:val="single" w:sz="4"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7">
    <w:name w:val="xl87"/>
    <w:basedOn w:val="Normal"/>
    <w:rsid w:val="004B1D31"/>
    <w:pPr>
      <w:pBdr>
        <w:top w:val="single" w:sz="4" w:space="0" w:color="auto"/>
        <w:left w:val="single" w:sz="4" w:space="0" w:color="auto"/>
        <w:bottom w:val="single" w:sz="8" w:space="0" w:color="auto"/>
        <w:right w:val="single" w:sz="4" w:space="0" w:color="auto"/>
      </w:pBdr>
      <w:shd w:val="clear" w:color="auto" w:fill="33CCCC"/>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Arial" w:hAnsi="Arial" w:cs="Arial"/>
      <w:sz w:val="12"/>
      <w:szCs w:val="12"/>
      <w:lang w:eastAsia="en-US"/>
    </w:rPr>
  </w:style>
  <w:style w:type="paragraph" w:customStyle="1" w:styleId="xl88">
    <w:name w:val="xl88"/>
    <w:basedOn w:val="Normal"/>
    <w:rsid w:val="004B1D31"/>
    <w:pPr>
      <w:pBdr>
        <w:left w:val="single" w:sz="4" w:space="0" w:color="auto"/>
        <w:bottom w:val="single" w:sz="8"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89">
    <w:name w:val="xl89"/>
    <w:basedOn w:val="Normal"/>
    <w:rsid w:val="004B1D31"/>
    <w:pPr>
      <w:pBdr>
        <w:top w:val="single" w:sz="4" w:space="0" w:color="auto"/>
        <w:left w:val="single" w:sz="4" w:space="0" w:color="auto"/>
        <w:bottom w:val="single" w:sz="8"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90">
    <w:name w:val="xl90"/>
    <w:basedOn w:val="Normal"/>
    <w:rsid w:val="004B1D31"/>
    <w:pPr>
      <w:pBdr>
        <w:top w:val="single" w:sz="4" w:space="0" w:color="auto"/>
        <w:bottom w:val="single" w:sz="8"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91">
    <w:name w:val="xl91"/>
    <w:basedOn w:val="Normal"/>
    <w:rsid w:val="004B1D31"/>
    <w:pPr>
      <w:pBdr>
        <w:top w:val="single" w:sz="4" w:space="0" w:color="auto"/>
        <w:left w:val="single" w:sz="4" w:space="0" w:color="auto"/>
        <w:bottom w:val="single" w:sz="8"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92">
    <w:name w:val="xl92"/>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left"/>
      <w:textAlignment w:val="center"/>
    </w:pPr>
    <w:rPr>
      <w:rFonts w:ascii="Arial" w:hAnsi="Arial" w:cs="Arial"/>
      <w:b/>
      <w:bCs/>
      <w:sz w:val="16"/>
      <w:szCs w:val="16"/>
      <w:lang w:eastAsia="en-US"/>
    </w:rPr>
  </w:style>
  <w:style w:type="paragraph" w:customStyle="1" w:styleId="xl93">
    <w:name w:val="xl93"/>
    <w:basedOn w:val="Normal"/>
    <w:rsid w:val="004B1D31"/>
    <w:pP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94">
    <w:name w:val="xl94"/>
    <w:basedOn w:val="Normal"/>
    <w:rsid w:val="004B1D31"/>
    <w:pPr>
      <w:pBdr>
        <w:bottom w:val="single" w:sz="8" w:space="0" w:color="auto"/>
        <w:right w:val="single" w:sz="4"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95">
    <w:name w:val="xl95"/>
    <w:basedOn w:val="Normal"/>
    <w:rsid w:val="004B1D31"/>
    <w:pPr>
      <w:pBdr>
        <w:top w:val="single" w:sz="4" w:space="0" w:color="auto"/>
        <w:left w:val="single" w:sz="8" w:space="0" w:color="auto"/>
        <w:bottom w:val="single" w:sz="4"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xl96">
    <w:name w:val="xl96"/>
    <w:basedOn w:val="Normal"/>
    <w:rsid w:val="004B1D31"/>
    <w:pPr>
      <w:pBdr>
        <w:top w:val="single" w:sz="4" w:space="0" w:color="auto"/>
        <w:left w:val="single" w:sz="8" w:space="0" w:color="auto"/>
        <w:bottom w:val="single" w:sz="8" w:space="0" w:color="auto"/>
        <w:right w:val="single" w:sz="8" w:space="0" w:color="auto"/>
      </w:pBdr>
      <w:tabs>
        <w:tab w:val="clear" w:pos="567"/>
        <w:tab w:val="clear" w:pos="1134"/>
        <w:tab w:val="clear" w:pos="1701"/>
        <w:tab w:val="clear" w:pos="2268"/>
        <w:tab w:val="clear" w:pos="2835"/>
        <w:tab w:val="clear" w:pos="3402"/>
        <w:tab w:val="clear" w:pos="3969"/>
        <w:tab w:val="clear" w:pos="4536"/>
      </w:tabs>
      <w:spacing w:beforeAutospacing="1" w:afterAutospacing="1" w:line="240" w:lineRule="auto"/>
      <w:jc w:val="center"/>
      <w:textAlignment w:val="center"/>
    </w:pPr>
    <w:rPr>
      <w:rFonts w:ascii="Arial" w:hAnsi="Arial" w:cs="Arial"/>
      <w:sz w:val="12"/>
      <w:szCs w:val="12"/>
      <w:lang w:eastAsia="en-US"/>
    </w:rPr>
  </w:style>
  <w:style w:type="paragraph" w:customStyle="1" w:styleId="tableentry">
    <w:name w:val="table entry"/>
    <w:basedOn w:val="Normal"/>
    <w:rsid w:val="004B1D31"/>
    <w:pPr>
      <w:tabs>
        <w:tab w:val="clear" w:pos="567"/>
        <w:tab w:val="clear" w:pos="1134"/>
        <w:tab w:val="clear" w:pos="1701"/>
        <w:tab w:val="clear" w:pos="2268"/>
        <w:tab w:val="clear" w:pos="2835"/>
        <w:tab w:val="clear" w:pos="3402"/>
        <w:tab w:val="clear" w:pos="3969"/>
        <w:tab w:val="clear" w:pos="4536"/>
      </w:tabs>
      <w:spacing w:before="40" w:after="40" w:line="180" w:lineRule="atLeast"/>
      <w:jc w:val="left"/>
    </w:pPr>
    <w:rPr>
      <w:rFonts w:ascii="Helvetica" w:eastAsia="Times New Roman" w:hAnsi="Helvetica"/>
      <w:sz w:val="18"/>
      <w:lang w:eastAsia="en-US"/>
    </w:rPr>
  </w:style>
  <w:style w:type="paragraph" w:customStyle="1" w:styleId="tableheading">
    <w:name w:val="table heading"/>
    <w:basedOn w:val="Normal"/>
    <w:rsid w:val="004B1D31"/>
    <w:pPr>
      <w:keepNext/>
      <w:tabs>
        <w:tab w:val="clear" w:pos="567"/>
        <w:tab w:val="clear" w:pos="1134"/>
        <w:tab w:val="clear" w:pos="1701"/>
        <w:tab w:val="clear" w:pos="2268"/>
        <w:tab w:val="clear" w:pos="2835"/>
        <w:tab w:val="clear" w:pos="3402"/>
        <w:tab w:val="clear" w:pos="3969"/>
        <w:tab w:val="clear" w:pos="4536"/>
      </w:tabs>
      <w:spacing w:before="60" w:after="60" w:line="240" w:lineRule="atLeast"/>
      <w:jc w:val="center"/>
    </w:pPr>
    <w:rPr>
      <w:rFonts w:ascii="Helvetica" w:eastAsia="Times New Roman" w:hAnsi="Helvetica"/>
      <w:b/>
      <w:sz w:val="18"/>
      <w:lang w:eastAsia="en-US"/>
    </w:rPr>
  </w:style>
  <w:style w:type="character" w:styleId="EndnoteReference">
    <w:name w:val="endnote reference"/>
    <w:basedOn w:val="DefaultParagraphFont"/>
    <w:rsid w:val="004B1D31"/>
    <w:rPr>
      <w:vertAlign w:val="superscript"/>
    </w:rPr>
  </w:style>
  <w:style w:type="character" w:styleId="CommentReference">
    <w:name w:val="annotation reference"/>
    <w:basedOn w:val="DefaultParagraphFont"/>
    <w:semiHidden/>
    <w:unhideWhenUsed/>
    <w:rsid w:val="00A71BBB"/>
    <w:rPr>
      <w:sz w:val="16"/>
      <w:szCs w:val="16"/>
    </w:rPr>
  </w:style>
  <w:style w:type="paragraph" w:customStyle="1" w:styleId="TableParagraph">
    <w:name w:val="Table Paragraph"/>
    <w:basedOn w:val="Normal"/>
    <w:uiPriority w:val="1"/>
    <w:qFormat/>
    <w:rsid w:val="00F635AC"/>
    <w:pPr>
      <w:widowControl w:val="0"/>
      <w:tabs>
        <w:tab w:val="clear" w:pos="567"/>
        <w:tab w:val="clear" w:pos="1134"/>
        <w:tab w:val="clear" w:pos="1701"/>
        <w:tab w:val="clear" w:pos="2268"/>
        <w:tab w:val="clear" w:pos="2835"/>
        <w:tab w:val="clear" w:pos="3402"/>
        <w:tab w:val="clear" w:pos="3969"/>
        <w:tab w:val="clear" w:pos="4536"/>
      </w:tabs>
      <w:spacing w:before="0" w:after="0" w:line="240" w:lineRule="auto"/>
      <w:jc w:val="left"/>
    </w:pPr>
    <w:rPr>
      <w:rFonts w:eastAsia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03861">
      <w:bodyDiv w:val="1"/>
      <w:marLeft w:val="0"/>
      <w:marRight w:val="0"/>
      <w:marTop w:val="0"/>
      <w:marBottom w:val="0"/>
      <w:divBdr>
        <w:top w:val="none" w:sz="0" w:space="0" w:color="auto"/>
        <w:left w:val="none" w:sz="0" w:space="0" w:color="auto"/>
        <w:bottom w:val="none" w:sz="0" w:space="0" w:color="auto"/>
        <w:right w:val="none" w:sz="0" w:space="0" w:color="auto"/>
      </w:divBdr>
    </w:div>
    <w:div w:id="288055139">
      <w:bodyDiv w:val="1"/>
      <w:marLeft w:val="0"/>
      <w:marRight w:val="0"/>
      <w:marTop w:val="0"/>
      <w:marBottom w:val="0"/>
      <w:divBdr>
        <w:top w:val="none" w:sz="0" w:space="0" w:color="auto"/>
        <w:left w:val="none" w:sz="0" w:space="0" w:color="auto"/>
        <w:bottom w:val="none" w:sz="0" w:space="0" w:color="auto"/>
        <w:right w:val="none" w:sz="0" w:space="0" w:color="auto"/>
      </w:divBdr>
    </w:div>
    <w:div w:id="382944248">
      <w:bodyDiv w:val="1"/>
      <w:marLeft w:val="0"/>
      <w:marRight w:val="0"/>
      <w:marTop w:val="0"/>
      <w:marBottom w:val="0"/>
      <w:divBdr>
        <w:top w:val="none" w:sz="0" w:space="0" w:color="auto"/>
        <w:left w:val="none" w:sz="0" w:space="0" w:color="auto"/>
        <w:bottom w:val="none" w:sz="0" w:space="0" w:color="auto"/>
        <w:right w:val="none" w:sz="0" w:space="0" w:color="auto"/>
      </w:divBdr>
    </w:div>
    <w:div w:id="489828500">
      <w:bodyDiv w:val="1"/>
      <w:marLeft w:val="0"/>
      <w:marRight w:val="0"/>
      <w:marTop w:val="0"/>
      <w:marBottom w:val="0"/>
      <w:divBdr>
        <w:top w:val="none" w:sz="0" w:space="0" w:color="auto"/>
        <w:left w:val="none" w:sz="0" w:space="0" w:color="auto"/>
        <w:bottom w:val="none" w:sz="0" w:space="0" w:color="auto"/>
        <w:right w:val="none" w:sz="0" w:space="0" w:color="auto"/>
      </w:divBdr>
    </w:div>
    <w:div w:id="515734708">
      <w:bodyDiv w:val="1"/>
      <w:marLeft w:val="0"/>
      <w:marRight w:val="0"/>
      <w:marTop w:val="0"/>
      <w:marBottom w:val="0"/>
      <w:divBdr>
        <w:top w:val="none" w:sz="0" w:space="0" w:color="auto"/>
        <w:left w:val="none" w:sz="0" w:space="0" w:color="auto"/>
        <w:bottom w:val="none" w:sz="0" w:space="0" w:color="auto"/>
        <w:right w:val="none" w:sz="0" w:space="0" w:color="auto"/>
      </w:divBdr>
    </w:div>
    <w:div w:id="1254390315">
      <w:bodyDiv w:val="1"/>
      <w:marLeft w:val="0"/>
      <w:marRight w:val="0"/>
      <w:marTop w:val="0"/>
      <w:marBottom w:val="0"/>
      <w:divBdr>
        <w:top w:val="none" w:sz="0" w:space="0" w:color="auto"/>
        <w:left w:val="none" w:sz="0" w:space="0" w:color="auto"/>
        <w:bottom w:val="none" w:sz="0" w:space="0" w:color="auto"/>
        <w:right w:val="none" w:sz="0" w:space="0" w:color="auto"/>
      </w:divBdr>
    </w:div>
    <w:div w:id="1323393322">
      <w:bodyDiv w:val="1"/>
      <w:marLeft w:val="0"/>
      <w:marRight w:val="0"/>
      <w:marTop w:val="0"/>
      <w:marBottom w:val="0"/>
      <w:divBdr>
        <w:top w:val="none" w:sz="0" w:space="0" w:color="auto"/>
        <w:left w:val="none" w:sz="0" w:space="0" w:color="auto"/>
        <w:bottom w:val="none" w:sz="0" w:space="0" w:color="auto"/>
        <w:right w:val="none" w:sz="0" w:space="0" w:color="auto"/>
      </w:divBdr>
    </w:div>
    <w:div w:id="1555119050">
      <w:bodyDiv w:val="1"/>
      <w:marLeft w:val="0"/>
      <w:marRight w:val="0"/>
      <w:marTop w:val="0"/>
      <w:marBottom w:val="0"/>
      <w:divBdr>
        <w:top w:val="none" w:sz="0" w:space="0" w:color="auto"/>
        <w:left w:val="none" w:sz="0" w:space="0" w:color="auto"/>
        <w:bottom w:val="none" w:sz="0" w:space="0" w:color="auto"/>
        <w:right w:val="none" w:sz="0" w:space="0" w:color="auto"/>
      </w:divBdr>
    </w:div>
    <w:div w:id="1584726121">
      <w:bodyDiv w:val="1"/>
      <w:marLeft w:val="0"/>
      <w:marRight w:val="0"/>
      <w:marTop w:val="0"/>
      <w:marBottom w:val="0"/>
      <w:divBdr>
        <w:top w:val="none" w:sz="0" w:space="0" w:color="auto"/>
        <w:left w:val="none" w:sz="0" w:space="0" w:color="auto"/>
        <w:bottom w:val="none" w:sz="0" w:space="0" w:color="auto"/>
        <w:right w:val="none" w:sz="0" w:space="0" w:color="auto"/>
      </w:divBdr>
    </w:div>
    <w:div w:id="1844318364">
      <w:bodyDiv w:val="1"/>
      <w:marLeft w:val="0"/>
      <w:marRight w:val="0"/>
      <w:marTop w:val="0"/>
      <w:marBottom w:val="0"/>
      <w:divBdr>
        <w:top w:val="none" w:sz="0" w:space="0" w:color="auto"/>
        <w:left w:val="none" w:sz="0" w:space="0" w:color="auto"/>
        <w:bottom w:val="none" w:sz="0" w:space="0" w:color="auto"/>
        <w:right w:val="none" w:sz="0" w:space="0" w:color="auto"/>
      </w:divBdr>
    </w:div>
    <w:div w:id="2091997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29.e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oleObject" Target="embeddings/Microsoft_Visio_2003-2010_Drawing2.vsd"/><Relationship Id="rId89" Type="http://schemas.openxmlformats.org/officeDocument/2006/relationships/oleObject" Target="embeddings/Microsoft_Visio_2003-2010_Drawing7.vsd"/><Relationship Id="rId112" Type="http://schemas.openxmlformats.org/officeDocument/2006/relationships/image" Target="media/image83.png"/><Relationship Id="rId133" Type="http://schemas.openxmlformats.org/officeDocument/2006/relationships/header" Target="header5.xml"/><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emf"/><Relationship Id="rId79" Type="http://schemas.openxmlformats.org/officeDocument/2006/relationships/image" Target="media/image61.png"/><Relationship Id="rId102" Type="http://schemas.openxmlformats.org/officeDocument/2006/relationships/image" Target="media/image73.png"/><Relationship Id="rId123" Type="http://schemas.openxmlformats.org/officeDocument/2006/relationships/image" Target="media/image92.emf"/><Relationship Id="rId128"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oleObject" Target="embeddings/Microsoft_Visio_2003-2010_Drawing8.vsd"/><Relationship Id="rId95" Type="http://schemas.openxmlformats.org/officeDocument/2006/relationships/package" Target="embeddings/Microsoft_Visio_Drawing9.vsdx"/><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package" Target="embeddings/Microsoft_Visio_Drawing4.vsdx"/><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package" Target="embeddings/Microsoft_Visio_Drawing8.vsdx"/><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package" Target="embeddings/Microsoft_Visio_Drawing14.vsdx"/><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oleObject" Target="embeddings/Microsoft_Visio_2003-2010_Drawing3.vsd"/><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1.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package" Target="embeddings/Microsoft_Visio_Drawing1.vsdx"/><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package" Target="embeddings/Microsoft_Visio_Drawing13.vsdx"/><Relationship Id="rId129"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emf"/><Relationship Id="rId75" Type="http://schemas.openxmlformats.org/officeDocument/2006/relationships/package" Target="embeddings/Microsoft_Visio_Drawing7.vsdx"/><Relationship Id="rId83" Type="http://schemas.openxmlformats.org/officeDocument/2006/relationships/oleObject" Target="embeddings/Microsoft_Visio_2003-2010_Drawing1.vsd"/><Relationship Id="rId88" Type="http://schemas.openxmlformats.org/officeDocument/2006/relationships/oleObject" Target="embeddings/Microsoft_Visio_2003-2010_Drawing6.vsd"/><Relationship Id="rId91" Type="http://schemas.openxmlformats.org/officeDocument/2006/relationships/image" Target="media/image65.emf"/><Relationship Id="rId96" Type="http://schemas.openxmlformats.org/officeDocument/2006/relationships/image" Target="media/image68.emf"/><Relationship Id="rId111" Type="http://schemas.openxmlformats.org/officeDocument/2006/relationships/image" Target="media/image82.png"/><Relationship Id="rId132"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Drawing2.vsdx"/><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emf"/><Relationship Id="rId127"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oleObject" Target="embeddings/Microsoft_Visio_2003-2010_Drawing4.vsd"/><Relationship Id="rId94" Type="http://schemas.openxmlformats.org/officeDocument/2006/relationships/image" Target="media/image67.emf"/><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package" Target="embeddings/Microsoft_Visio_Drawing12.vsdx"/><Relationship Id="rId130" Type="http://schemas.openxmlformats.org/officeDocument/2006/relationships/image" Target="media/image97.png"/><Relationship Id="rId135"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emf"/><Relationship Id="rId97" Type="http://schemas.openxmlformats.org/officeDocument/2006/relationships/package" Target="embeddings/Microsoft_Visio_Drawing10.vsdx"/><Relationship Id="rId104" Type="http://schemas.openxmlformats.org/officeDocument/2006/relationships/image" Target="media/image75.png"/><Relationship Id="rId120" Type="http://schemas.openxmlformats.org/officeDocument/2006/relationships/package" Target="embeddings/Microsoft_Visio_Drawing11.vsdx"/><Relationship Id="rId125" Type="http://schemas.openxmlformats.org/officeDocument/2006/relationships/image" Target="media/image93.emf"/><Relationship Id="rId7" Type="http://schemas.openxmlformats.org/officeDocument/2006/relationships/footnotes" Target="footnotes.xml"/><Relationship Id="rId71" Type="http://schemas.openxmlformats.org/officeDocument/2006/relationships/package" Target="embeddings/Microsoft_Visio_Drawing6.vsdx"/><Relationship Id="rId92" Type="http://schemas.openxmlformats.org/officeDocument/2006/relationships/oleObject" Target="embeddings/Microsoft_Visio_2003-2010_Drawing9.vsd"/><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3.vsdx"/><Relationship Id="rId45" Type="http://schemas.openxmlformats.org/officeDocument/2006/relationships/image" Target="media/image31.png"/><Relationship Id="rId66" Type="http://schemas.openxmlformats.org/officeDocument/2006/relationships/package" Target="embeddings/Microsoft_Visio_Drawing5.vsdx"/><Relationship Id="rId87" Type="http://schemas.openxmlformats.org/officeDocument/2006/relationships/oleObject" Target="embeddings/Microsoft_Visio_2003-2010_Drawing5.vsd"/><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8.png"/><Relationship Id="rId136"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4.emf"/><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3.xml.rels><?xml version="1.0" encoding="UTF-8" standalone="yes"?>
<Relationships xmlns="http://schemas.openxmlformats.org/package/2006/relationships"><Relationship Id="rId1" Type="http://schemas.openxmlformats.org/officeDocument/2006/relationships/image" Target="media/image6.jpeg"/></Relationships>
</file>

<file path=word/_rels/footer4.xml.rels><?xml version="1.0" encoding="UTF-8" standalone="yes"?>
<Relationships xmlns="http://schemas.openxmlformats.org/package/2006/relationships"><Relationship Id="rId1" Type="http://schemas.openxmlformats.org/officeDocument/2006/relationships/image" Target="media/image5.jpeg"/></Relationships>
</file>

<file path=word/_rels/footer5.xml.rels><?xml version="1.0" encoding="UTF-8" standalone="yes"?>
<Relationships xmlns="http://schemas.openxmlformats.org/package/2006/relationships"><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00.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emory%20Controller%20Datasheet\Word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13DAE9-01F5-47B1-B19F-DA505A4A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Word_Template</Template>
  <TotalTime>295</TotalTime>
  <Pages>112</Pages>
  <Words>9051</Words>
  <Characters>51596</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RAMpiler+ ®</vt:lpstr>
    </vt:vector>
  </TitlesOfParts>
  <Company>Dolphin Technology Inc.</Company>
  <LinksUpToDate>false</LinksUpToDate>
  <CharactersWithSpaces>60526</CharactersWithSpaces>
  <SharedDoc>false</SharedDoc>
  <HLinks>
    <vt:vector size="546" baseType="variant">
      <vt:variant>
        <vt:i4>1179698</vt:i4>
      </vt:variant>
      <vt:variant>
        <vt:i4>548</vt:i4>
      </vt:variant>
      <vt:variant>
        <vt:i4>0</vt:i4>
      </vt:variant>
      <vt:variant>
        <vt:i4>5</vt:i4>
      </vt:variant>
      <vt:variant>
        <vt:lpwstr/>
      </vt:variant>
      <vt:variant>
        <vt:lpwstr>_Toc335147001</vt:lpwstr>
      </vt:variant>
      <vt:variant>
        <vt:i4>1179698</vt:i4>
      </vt:variant>
      <vt:variant>
        <vt:i4>542</vt:i4>
      </vt:variant>
      <vt:variant>
        <vt:i4>0</vt:i4>
      </vt:variant>
      <vt:variant>
        <vt:i4>5</vt:i4>
      </vt:variant>
      <vt:variant>
        <vt:lpwstr/>
      </vt:variant>
      <vt:variant>
        <vt:lpwstr>_Toc335147000</vt:lpwstr>
      </vt:variant>
      <vt:variant>
        <vt:i4>1703995</vt:i4>
      </vt:variant>
      <vt:variant>
        <vt:i4>536</vt:i4>
      </vt:variant>
      <vt:variant>
        <vt:i4>0</vt:i4>
      </vt:variant>
      <vt:variant>
        <vt:i4>5</vt:i4>
      </vt:variant>
      <vt:variant>
        <vt:lpwstr/>
      </vt:variant>
      <vt:variant>
        <vt:lpwstr>_Toc335146999</vt:lpwstr>
      </vt:variant>
      <vt:variant>
        <vt:i4>1703995</vt:i4>
      </vt:variant>
      <vt:variant>
        <vt:i4>530</vt:i4>
      </vt:variant>
      <vt:variant>
        <vt:i4>0</vt:i4>
      </vt:variant>
      <vt:variant>
        <vt:i4>5</vt:i4>
      </vt:variant>
      <vt:variant>
        <vt:lpwstr/>
      </vt:variant>
      <vt:variant>
        <vt:lpwstr>_Toc335146998</vt:lpwstr>
      </vt:variant>
      <vt:variant>
        <vt:i4>1703995</vt:i4>
      </vt:variant>
      <vt:variant>
        <vt:i4>524</vt:i4>
      </vt:variant>
      <vt:variant>
        <vt:i4>0</vt:i4>
      </vt:variant>
      <vt:variant>
        <vt:i4>5</vt:i4>
      </vt:variant>
      <vt:variant>
        <vt:lpwstr/>
      </vt:variant>
      <vt:variant>
        <vt:lpwstr>_Toc335146997</vt:lpwstr>
      </vt:variant>
      <vt:variant>
        <vt:i4>1703995</vt:i4>
      </vt:variant>
      <vt:variant>
        <vt:i4>518</vt:i4>
      </vt:variant>
      <vt:variant>
        <vt:i4>0</vt:i4>
      </vt:variant>
      <vt:variant>
        <vt:i4>5</vt:i4>
      </vt:variant>
      <vt:variant>
        <vt:lpwstr/>
      </vt:variant>
      <vt:variant>
        <vt:lpwstr>_Toc335146996</vt:lpwstr>
      </vt:variant>
      <vt:variant>
        <vt:i4>1703995</vt:i4>
      </vt:variant>
      <vt:variant>
        <vt:i4>512</vt:i4>
      </vt:variant>
      <vt:variant>
        <vt:i4>0</vt:i4>
      </vt:variant>
      <vt:variant>
        <vt:i4>5</vt:i4>
      </vt:variant>
      <vt:variant>
        <vt:lpwstr/>
      </vt:variant>
      <vt:variant>
        <vt:lpwstr>_Toc335146995</vt:lpwstr>
      </vt:variant>
      <vt:variant>
        <vt:i4>1703995</vt:i4>
      </vt:variant>
      <vt:variant>
        <vt:i4>506</vt:i4>
      </vt:variant>
      <vt:variant>
        <vt:i4>0</vt:i4>
      </vt:variant>
      <vt:variant>
        <vt:i4>5</vt:i4>
      </vt:variant>
      <vt:variant>
        <vt:lpwstr/>
      </vt:variant>
      <vt:variant>
        <vt:lpwstr>_Toc335146994</vt:lpwstr>
      </vt:variant>
      <vt:variant>
        <vt:i4>1703995</vt:i4>
      </vt:variant>
      <vt:variant>
        <vt:i4>500</vt:i4>
      </vt:variant>
      <vt:variant>
        <vt:i4>0</vt:i4>
      </vt:variant>
      <vt:variant>
        <vt:i4>5</vt:i4>
      </vt:variant>
      <vt:variant>
        <vt:lpwstr/>
      </vt:variant>
      <vt:variant>
        <vt:lpwstr>_Toc335146993</vt:lpwstr>
      </vt:variant>
      <vt:variant>
        <vt:i4>1703995</vt:i4>
      </vt:variant>
      <vt:variant>
        <vt:i4>494</vt:i4>
      </vt:variant>
      <vt:variant>
        <vt:i4>0</vt:i4>
      </vt:variant>
      <vt:variant>
        <vt:i4>5</vt:i4>
      </vt:variant>
      <vt:variant>
        <vt:lpwstr/>
      </vt:variant>
      <vt:variant>
        <vt:lpwstr>_Toc335146992</vt:lpwstr>
      </vt:variant>
      <vt:variant>
        <vt:i4>1703995</vt:i4>
      </vt:variant>
      <vt:variant>
        <vt:i4>488</vt:i4>
      </vt:variant>
      <vt:variant>
        <vt:i4>0</vt:i4>
      </vt:variant>
      <vt:variant>
        <vt:i4>5</vt:i4>
      </vt:variant>
      <vt:variant>
        <vt:lpwstr/>
      </vt:variant>
      <vt:variant>
        <vt:lpwstr>_Toc335146991</vt:lpwstr>
      </vt:variant>
      <vt:variant>
        <vt:i4>1703995</vt:i4>
      </vt:variant>
      <vt:variant>
        <vt:i4>482</vt:i4>
      </vt:variant>
      <vt:variant>
        <vt:i4>0</vt:i4>
      </vt:variant>
      <vt:variant>
        <vt:i4>5</vt:i4>
      </vt:variant>
      <vt:variant>
        <vt:lpwstr/>
      </vt:variant>
      <vt:variant>
        <vt:lpwstr>_Toc335146990</vt:lpwstr>
      </vt:variant>
      <vt:variant>
        <vt:i4>1769531</vt:i4>
      </vt:variant>
      <vt:variant>
        <vt:i4>476</vt:i4>
      </vt:variant>
      <vt:variant>
        <vt:i4>0</vt:i4>
      </vt:variant>
      <vt:variant>
        <vt:i4>5</vt:i4>
      </vt:variant>
      <vt:variant>
        <vt:lpwstr/>
      </vt:variant>
      <vt:variant>
        <vt:lpwstr>_Toc335146989</vt:lpwstr>
      </vt:variant>
      <vt:variant>
        <vt:i4>1769531</vt:i4>
      </vt:variant>
      <vt:variant>
        <vt:i4>470</vt:i4>
      </vt:variant>
      <vt:variant>
        <vt:i4>0</vt:i4>
      </vt:variant>
      <vt:variant>
        <vt:i4>5</vt:i4>
      </vt:variant>
      <vt:variant>
        <vt:lpwstr/>
      </vt:variant>
      <vt:variant>
        <vt:lpwstr>_Toc335146988</vt:lpwstr>
      </vt:variant>
      <vt:variant>
        <vt:i4>1769531</vt:i4>
      </vt:variant>
      <vt:variant>
        <vt:i4>464</vt:i4>
      </vt:variant>
      <vt:variant>
        <vt:i4>0</vt:i4>
      </vt:variant>
      <vt:variant>
        <vt:i4>5</vt:i4>
      </vt:variant>
      <vt:variant>
        <vt:lpwstr/>
      </vt:variant>
      <vt:variant>
        <vt:lpwstr>_Toc335146987</vt:lpwstr>
      </vt:variant>
      <vt:variant>
        <vt:i4>1769531</vt:i4>
      </vt:variant>
      <vt:variant>
        <vt:i4>458</vt:i4>
      </vt:variant>
      <vt:variant>
        <vt:i4>0</vt:i4>
      </vt:variant>
      <vt:variant>
        <vt:i4>5</vt:i4>
      </vt:variant>
      <vt:variant>
        <vt:lpwstr/>
      </vt:variant>
      <vt:variant>
        <vt:lpwstr>_Toc335146986</vt:lpwstr>
      </vt:variant>
      <vt:variant>
        <vt:i4>1769531</vt:i4>
      </vt:variant>
      <vt:variant>
        <vt:i4>452</vt:i4>
      </vt:variant>
      <vt:variant>
        <vt:i4>0</vt:i4>
      </vt:variant>
      <vt:variant>
        <vt:i4>5</vt:i4>
      </vt:variant>
      <vt:variant>
        <vt:lpwstr/>
      </vt:variant>
      <vt:variant>
        <vt:lpwstr>_Toc335146985</vt:lpwstr>
      </vt:variant>
      <vt:variant>
        <vt:i4>1769531</vt:i4>
      </vt:variant>
      <vt:variant>
        <vt:i4>446</vt:i4>
      </vt:variant>
      <vt:variant>
        <vt:i4>0</vt:i4>
      </vt:variant>
      <vt:variant>
        <vt:i4>5</vt:i4>
      </vt:variant>
      <vt:variant>
        <vt:lpwstr/>
      </vt:variant>
      <vt:variant>
        <vt:lpwstr>_Toc335146984</vt:lpwstr>
      </vt:variant>
      <vt:variant>
        <vt:i4>1769531</vt:i4>
      </vt:variant>
      <vt:variant>
        <vt:i4>440</vt:i4>
      </vt:variant>
      <vt:variant>
        <vt:i4>0</vt:i4>
      </vt:variant>
      <vt:variant>
        <vt:i4>5</vt:i4>
      </vt:variant>
      <vt:variant>
        <vt:lpwstr/>
      </vt:variant>
      <vt:variant>
        <vt:lpwstr>_Toc335146983</vt:lpwstr>
      </vt:variant>
      <vt:variant>
        <vt:i4>1769531</vt:i4>
      </vt:variant>
      <vt:variant>
        <vt:i4>434</vt:i4>
      </vt:variant>
      <vt:variant>
        <vt:i4>0</vt:i4>
      </vt:variant>
      <vt:variant>
        <vt:i4>5</vt:i4>
      </vt:variant>
      <vt:variant>
        <vt:lpwstr/>
      </vt:variant>
      <vt:variant>
        <vt:lpwstr>_Toc335146982</vt:lpwstr>
      </vt:variant>
      <vt:variant>
        <vt:i4>1769531</vt:i4>
      </vt:variant>
      <vt:variant>
        <vt:i4>428</vt:i4>
      </vt:variant>
      <vt:variant>
        <vt:i4>0</vt:i4>
      </vt:variant>
      <vt:variant>
        <vt:i4>5</vt:i4>
      </vt:variant>
      <vt:variant>
        <vt:lpwstr/>
      </vt:variant>
      <vt:variant>
        <vt:lpwstr>_Toc335146981</vt:lpwstr>
      </vt:variant>
      <vt:variant>
        <vt:i4>1900594</vt:i4>
      </vt:variant>
      <vt:variant>
        <vt:i4>419</vt:i4>
      </vt:variant>
      <vt:variant>
        <vt:i4>0</vt:i4>
      </vt:variant>
      <vt:variant>
        <vt:i4>5</vt:i4>
      </vt:variant>
      <vt:variant>
        <vt:lpwstr/>
      </vt:variant>
      <vt:variant>
        <vt:lpwstr>_Toc335666290</vt:lpwstr>
      </vt:variant>
      <vt:variant>
        <vt:i4>1835058</vt:i4>
      </vt:variant>
      <vt:variant>
        <vt:i4>413</vt:i4>
      </vt:variant>
      <vt:variant>
        <vt:i4>0</vt:i4>
      </vt:variant>
      <vt:variant>
        <vt:i4>5</vt:i4>
      </vt:variant>
      <vt:variant>
        <vt:lpwstr/>
      </vt:variant>
      <vt:variant>
        <vt:lpwstr>_Toc335666289</vt:lpwstr>
      </vt:variant>
      <vt:variant>
        <vt:i4>1835058</vt:i4>
      </vt:variant>
      <vt:variant>
        <vt:i4>407</vt:i4>
      </vt:variant>
      <vt:variant>
        <vt:i4>0</vt:i4>
      </vt:variant>
      <vt:variant>
        <vt:i4>5</vt:i4>
      </vt:variant>
      <vt:variant>
        <vt:lpwstr/>
      </vt:variant>
      <vt:variant>
        <vt:lpwstr>_Toc335666288</vt:lpwstr>
      </vt:variant>
      <vt:variant>
        <vt:i4>1835058</vt:i4>
      </vt:variant>
      <vt:variant>
        <vt:i4>401</vt:i4>
      </vt:variant>
      <vt:variant>
        <vt:i4>0</vt:i4>
      </vt:variant>
      <vt:variant>
        <vt:i4>5</vt:i4>
      </vt:variant>
      <vt:variant>
        <vt:lpwstr/>
      </vt:variant>
      <vt:variant>
        <vt:lpwstr>_Toc335666287</vt:lpwstr>
      </vt:variant>
      <vt:variant>
        <vt:i4>1835058</vt:i4>
      </vt:variant>
      <vt:variant>
        <vt:i4>395</vt:i4>
      </vt:variant>
      <vt:variant>
        <vt:i4>0</vt:i4>
      </vt:variant>
      <vt:variant>
        <vt:i4>5</vt:i4>
      </vt:variant>
      <vt:variant>
        <vt:lpwstr/>
      </vt:variant>
      <vt:variant>
        <vt:lpwstr>_Toc335666286</vt:lpwstr>
      </vt:variant>
      <vt:variant>
        <vt:i4>1835058</vt:i4>
      </vt:variant>
      <vt:variant>
        <vt:i4>389</vt:i4>
      </vt:variant>
      <vt:variant>
        <vt:i4>0</vt:i4>
      </vt:variant>
      <vt:variant>
        <vt:i4>5</vt:i4>
      </vt:variant>
      <vt:variant>
        <vt:lpwstr/>
      </vt:variant>
      <vt:variant>
        <vt:lpwstr>_Toc335666285</vt:lpwstr>
      </vt:variant>
      <vt:variant>
        <vt:i4>1835058</vt:i4>
      </vt:variant>
      <vt:variant>
        <vt:i4>383</vt:i4>
      </vt:variant>
      <vt:variant>
        <vt:i4>0</vt:i4>
      </vt:variant>
      <vt:variant>
        <vt:i4>5</vt:i4>
      </vt:variant>
      <vt:variant>
        <vt:lpwstr/>
      </vt:variant>
      <vt:variant>
        <vt:lpwstr>_Toc335666284</vt:lpwstr>
      </vt:variant>
      <vt:variant>
        <vt:i4>1835058</vt:i4>
      </vt:variant>
      <vt:variant>
        <vt:i4>377</vt:i4>
      </vt:variant>
      <vt:variant>
        <vt:i4>0</vt:i4>
      </vt:variant>
      <vt:variant>
        <vt:i4>5</vt:i4>
      </vt:variant>
      <vt:variant>
        <vt:lpwstr/>
      </vt:variant>
      <vt:variant>
        <vt:lpwstr>_Toc335666283</vt:lpwstr>
      </vt:variant>
      <vt:variant>
        <vt:i4>1835058</vt:i4>
      </vt:variant>
      <vt:variant>
        <vt:i4>371</vt:i4>
      </vt:variant>
      <vt:variant>
        <vt:i4>0</vt:i4>
      </vt:variant>
      <vt:variant>
        <vt:i4>5</vt:i4>
      </vt:variant>
      <vt:variant>
        <vt:lpwstr/>
      </vt:variant>
      <vt:variant>
        <vt:lpwstr>_Toc335666282</vt:lpwstr>
      </vt:variant>
      <vt:variant>
        <vt:i4>1835058</vt:i4>
      </vt:variant>
      <vt:variant>
        <vt:i4>365</vt:i4>
      </vt:variant>
      <vt:variant>
        <vt:i4>0</vt:i4>
      </vt:variant>
      <vt:variant>
        <vt:i4>5</vt:i4>
      </vt:variant>
      <vt:variant>
        <vt:lpwstr/>
      </vt:variant>
      <vt:variant>
        <vt:lpwstr>_Toc335666281</vt:lpwstr>
      </vt:variant>
      <vt:variant>
        <vt:i4>1835058</vt:i4>
      </vt:variant>
      <vt:variant>
        <vt:i4>359</vt:i4>
      </vt:variant>
      <vt:variant>
        <vt:i4>0</vt:i4>
      </vt:variant>
      <vt:variant>
        <vt:i4>5</vt:i4>
      </vt:variant>
      <vt:variant>
        <vt:lpwstr/>
      </vt:variant>
      <vt:variant>
        <vt:lpwstr>_Toc335666280</vt:lpwstr>
      </vt:variant>
      <vt:variant>
        <vt:i4>1245234</vt:i4>
      </vt:variant>
      <vt:variant>
        <vt:i4>353</vt:i4>
      </vt:variant>
      <vt:variant>
        <vt:i4>0</vt:i4>
      </vt:variant>
      <vt:variant>
        <vt:i4>5</vt:i4>
      </vt:variant>
      <vt:variant>
        <vt:lpwstr/>
      </vt:variant>
      <vt:variant>
        <vt:lpwstr>_Toc335666279</vt:lpwstr>
      </vt:variant>
      <vt:variant>
        <vt:i4>1245234</vt:i4>
      </vt:variant>
      <vt:variant>
        <vt:i4>347</vt:i4>
      </vt:variant>
      <vt:variant>
        <vt:i4>0</vt:i4>
      </vt:variant>
      <vt:variant>
        <vt:i4>5</vt:i4>
      </vt:variant>
      <vt:variant>
        <vt:lpwstr/>
      </vt:variant>
      <vt:variant>
        <vt:lpwstr>_Toc335666278</vt:lpwstr>
      </vt:variant>
      <vt:variant>
        <vt:i4>1245234</vt:i4>
      </vt:variant>
      <vt:variant>
        <vt:i4>341</vt:i4>
      </vt:variant>
      <vt:variant>
        <vt:i4>0</vt:i4>
      </vt:variant>
      <vt:variant>
        <vt:i4>5</vt:i4>
      </vt:variant>
      <vt:variant>
        <vt:lpwstr/>
      </vt:variant>
      <vt:variant>
        <vt:lpwstr>_Toc335666277</vt:lpwstr>
      </vt:variant>
      <vt:variant>
        <vt:i4>1245234</vt:i4>
      </vt:variant>
      <vt:variant>
        <vt:i4>335</vt:i4>
      </vt:variant>
      <vt:variant>
        <vt:i4>0</vt:i4>
      </vt:variant>
      <vt:variant>
        <vt:i4>5</vt:i4>
      </vt:variant>
      <vt:variant>
        <vt:lpwstr/>
      </vt:variant>
      <vt:variant>
        <vt:lpwstr>_Toc335666276</vt:lpwstr>
      </vt:variant>
      <vt:variant>
        <vt:i4>1245234</vt:i4>
      </vt:variant>
      <vt:variant>
        <vt:i4>329</vt:i4>
      </vt:variant>
      <vt:variant>
        <vt:i4>0</vt:i4>
      </vt:variant>
      <vt:variant>
        <vt:i4>5</vt:i4>
      </vt:variant>
      <vt:variant>
        <vt:lpwstr/>
      </vt:variant>
      <vt:variant>
        <vt:lpwstr>_Toc335666275</vt:lpwstr>
      </vt:variant>
      <vt:variant>
        <vt:i4>1245234</vt:i4>
      </vt:variant>
      <vt:variant>
        <vt:i4>323</vt:i4>
      </vt:variant>
      <vt:variant>
        <vt:i4>0</vt:i4>
      </vt:variant>
      <vt:variant>
        <vt:i4>5</vt:i4>
      </vt:variant>
      <vt:variant>
        <vt:lpwstr/>
      </vt:variant>
      <vt:variant>
        <vt:lpwstr>_Toc335666274</vt:lpwstr>
      </vt:variant>
      <vt:variant>
        <vt:i4>1245234</vt:i4>
      </vt:variant>
      <vt:variant>
        <vt:i4>317</vt:i4>
      </vt:variant>
      <vt:variant>
        <vt:i4>0</vt:i4>
      </vt:variant>
      <vt:variant>
        <vt:i4>5</vt:i4>
      </vt:variant>
      <vt:variant>
        <vt:lpwstr/>
      </vt:variant>
      <vt:variant>
        <vt:lpwstr>_Toc335666273</vt:lpwstr>
      </vt:variant>
      <vt:variant>
        <vt:i4>1245234</vt:i4>
      </vt:variant>
      <vt:variant>
        <vt:i4>311</vt:i4>
      </vt:variant>
      <vt:variant>
        <vt:i4>0</vt:i4>
      </vt:variant>
      <vt:variant>
        <vt:i4>5</vt:i4>
      </vt:variant>
      <vt:variant>
        <vt:lpwstr/>
      </vt:variant>
      <vt:variant>
        <vt:lpwstr>_Toc335666272</vt:lpwstr>
      </vt:variant>
      <vt:variant>
        <vt:i4>1245234</vt:i4>
      </vt:variant>
      <vt:variant>
        <vt:i4>305</vt:i4>
      </vt:variant>
      <vt:variant>
        <vt:i4>0</vt:i4>
      </vt:variant>
      <vt:variant>
        <vt:i4>5</vt:i4>
      </vt:variant>
      <vt:variant>
        <vt:lpwstr/>
      </vt:variant>
      <vt:variant>
        <vt:lpwstr>_Toc335666271</vt:lpwstr>
      </vt:variant>
      <vt:variant>
        <vt:i4>1966133</vt:i4>
      </vt:variant>
      <vt:variant>
        <vt:i4>296</vt:i4>
      </vt:variant>
      <vt:variant>
        <vt:i4>0</vt:i4>
      </vt:variant>
      <vt:variant>
        <vt:i4>5</vt:i4>
      </vt:variant>
      <vt:variant>
        <vt:lpwstr/>
      </vt:variant>
      <vt:variant>
        <vt:lpwstr>_Toc335659651</vt:lpwstr>
      </vt:variant>
      <vt:variant>
        <vt:i4>1966133</vt:i4>
      </vt:variant>
      <vt:variant>
        <vt:i4>290</vt:i4>
      </vt:variant>
      <vt:variant>
        <vt:i4>0</vt:i4>
      </vt:variant>
      <vt:variant>
        <vt:i4>5</vt:i4>
      </vt:variant>
      <vt:variant>
        <vt:lpwstr/>
      </vt:variant>
      <vt:variant>
        <vt:lpwstr>_Toc335659650</vt:lpwstr>
      </vt:variant>
      <vt:variant>
        <vt:i4>2031669</vt:i4>
      </vt:variant>
      <vt:variant>
        <vt:i4>284</vt:i4>
      </vt:variant>
      <vt:variant>
        <vt:i4>0</vt:i4>
      </vt:variant>
      <vt:variant>
        <vt:i4>5</vt:i4>
      </vt:variant>
      <vt:variant>
        <vt:lpwstr/>
      </vt:variant>
      <vt:variant>
        <vt:lpwstr>_Toc335659649</vt:lpwstr>
      </vt:variant>
      <vt:variant>
        <vt:i4>2031669</vt:i4>
      </vt:variant>
      <vt:variant>
        <vt:i4>278</vt:i4>
      </vt:variant>
      <vt:variant>
        <vt:i4>0</vt:i4>
      </vt:variant>
      <vt:variant>
        <vt:i4>5</vt:i4>
      </vt:variant>
      <vt:variant>
        <vt:lpwstr/>
      </vt:variant>
      <vt:variant>
        <vt:lpwstr>_Toc335659648</vt:lpwstr>
      </vt:variant>
      <vt:variant>
        <vt:i4>2031669</vt:i4>
      </vt:variant>
      <vt:variant>
        <vt:i4>272</vt:i4>
      </vt:variant>
      <vt:variant>
        <vt:i4>0</vt:i4>
      </vt:variant>
      <vt:variant>
        <vt:i4>5</vt:i4>
      </vt:variant>
      <vt:variant>
        <vt:lpwstr/>
      </vt:variant>
      <vt:variant>
        <vt:lpwstr>_Toc335659647</vt:lpwstr>
      </vt:variant>
      <vt:variant>
        <vt:i4>2031669</vt:i4>
      </vt:variant>
      <vt:variant>
        <vt:i4>266</vt:i4>
      </vt:variant>
      <vt:variant>
        <vt:i4>0</vt:i4>
      </vt:variant>
      <vt:variant>
        <vt:i4>5</vt:i4>
      </vt:variant>
      <vt:variant>
        <vt:lpwstr/>
      </vt:variant>
      <vt:variant>
        <vt:lpwstr>_Toc335659646</vt:lpwstr>
      </vt:variant>
      <vt:variant>
        <vt:i4>2031669</vt:i4>
      </vt:variant>
      <vt:variant>
        <vt:i4>260</vt:i4>
      </vt:variant>
      <vt:variant>
        <vt:i4>0</vt:i4>
      </vt:variant>
      <vt:variant>
        <vt:i4>5</vt:i4>
      </vt:variant>
      <vt:variant>
        <vt:lpwstr/>
      </vt:variant>
      <vt:variant>
        <vt:lpwstr>_Toc335659645</vt:lpwstr>
      </vt:variant>
      <vt:variant>
        <vt:i4>2031669</vt:i4>
      </vt:variant>
      <vt:variant>
        <vt:i4>254</vt:i4>
      </vt:variant>
      <vt:variant>
        <vt:i4>0</vt:i4>
      </vt:variant>
      <vt:variant>
        <vt:i4>5</vt:i4>
      </vt:variant>
      <vt:variant>
        <vt:lpwstr/>
      </vt:variant>
      <vt:variant>
        <vt:lpwstr>_Toc335659644</vt:lpwstr>
      </vt:variant>
      <vt:variant>
        <vt:i4>2031669</vt:i4>
      </vt:variant>
      <vt:variant>
        <vt:i4>248</vt:i4>
      </vt:variant>
      <vt:variant>
        <vt:i4>0</vt:i4>
      </vt:variant>
      <vt:variant>
        <vt:i4>5</vt:i4>
      </vt:variant>
      <vt:variant>
        <vt:lpwstr/>
      </vt:variant>
      <vt:variant>
        <vt:lpwstr>_Toc335659643</vt:lpwstr>
      </vt:variant>
      <vt:variant>
        <vt:i4>2031669</vt:i4>
      </vt:variant>
      <vt:variant>
        <vt:i4>242</vt:i4>
      </vt:variant>
      <vt:variant>
        <vt:i4>0</vt:i4>
      </vt:variant>
      <vt:variant>
        <vt:i4>5</vt:i4>
      </vt:variant>
      <vt:variant>
        <vt:lpwstr/>
      </vt:variant>
      <vt:variant>
        <vt:lpwstr>_Toc335659642</vt:lpwstr>
      </vt:variant>
      <vt:variant>
        <vt:i4>2031669</vt:i4>
      </vt:variant>
      <vt:variant>
        <vt:i4>236</vt:i4>
      </vt:variant>
      <vt:variant>
        <vt:i4>0</vt:i4>
      </vt:variant>
      <vt:variant>
        <vt:i4>5</vt:i4>
      </vt:variant>
      <vt:variant>
        <vt:lpwstr/>
      </vt:variant>
      <vt:variant>
        <vt:lpwstr>_Toc335659641</vt:lpwstr>
      </vt:variant>
      <vt:variant>
        <vt:i4>2031669</vt:i4>
      </vt:variant>
      <vt:variant>
        <vt:i4>230</vt:i4>
      </vt:variant>
      <vt:variant>
        <vt:i4>0</vt:i4>
      </vt:variant>
      <vt:variant>
        <vt:i4>5</vt:i4>
      </vt:variant>
      <vt:variant>
        <vt:lpwstr/>
      </vt:variant>
      <vt:variant>
        <vt:lpwstr>_Toc335659640</vt:lpwstr>
      </vt:variant>
      <vt:variant>
        <vt:i4>1572917</vt:i4>
      </vt:variant>
      <vt:variant>
        <vt:i4>224</vt:i4>
      </vt:variant>
      <vt:variant>
        <vt:i4>0</vt:i4>
      </vt:variant>
      <vt:variant>
        <vt:i4>5</vt:i4>
      </vt:variant>
      <vt:variant>
        <vt:lpwstr/>
      </vt:variant>
      <vt:variant>
        <vt:lpwstr>_Toc335659634</vt:lpwstr>
      </vt:variant>
      <vt:variant>
        <vt:i4>1572917</vt:i4>
      </vt:variant>
      <vt:variant>
        <vt:i4>218</vt:i4>
      </vt:variant>
      <vt:variant>
        <vt:i4>0</vt:i4>
      </vt:variant>
      <vt:variant>
        <vt:i4>5</vt:i4>
      </vt:variant>
      <vt:variant>
        <vt:lpwstr/>
      </vt:variant>
      <vt:variant>
        <vt:lpwstr>_Toc335659633</vt:lpwstr>
      </vt:variant>
      <vt:variant>
        <vt:i4>1572917</vt:i4>
      </vt:variant>
      <vt:variant>
        <vt:i4>212</vt:i4>
      </vt:variant>
      <vt:variant>
        <vt:i4>0</vt:i4>
      </vt:variant>
      <vt:variant>
        <vt:i4>5</vt:i4>
      </vt:variant>
      <vt:variant>
        <vt:lpwstr/>
      </vt:variant>
      <vt:variant>
        <vt:lpwstr>_Toc335659632</vt:lpwstr>
      </vt:variant>
      <vt:variant>
        <vt:i4>1572917</vt:i4>
      </vt:variant>
      <vt:variant>
        <vt:i4>206</vt:i4>
      </vt:variant>
      <vt:variant>
        <vt:i4>0</vt:i4>
      </vt:variant>
      <vt:variant>
        <vt:i4>5</vt:i4>
      </vt:variant>
      <vt:variant>
        <vt:lpwstr/>
      </vt:variant>
      <vt:variant>
        <vt:lpwstr>_Toc335659631</vt:lpwstr>
      </vt:variant>
      <vt:variant>
        <vt:i4>1572917</vt:i4>
      </vt:variant>
      <vt:variant>
        <vt:i4>200</vt:i4>
      </vt:variant>
      <vt:variant>
        <vt:i4>0</vt:i4>
      </vt:variant>
      <vt:variant>
        <vt:i4>5</vt:i4>
      </vt:variant>
      <vt:variant>
        <vt:lpwstr/>
      </vt:variant>
      <vt:variant>
        <vt:lpwstr>_Toc335659630</vt:lpwstr>
      </vt:variant>
      <vt:variant>
        <vt:i4>1638453</vt:i4>
      </vt:variant>
      <vt:variant>
        <vt:i4>194</vt:i4>
      </vt:variant>
      <vt:variant>
        <vt:i4>0</vt:i4>
      </vt:variant>
      <vt:variant>
        <vt:i4>5</vt:i4>
      </vt:variant>
      <vt:variant>
        <vt:lpwstr/>
      </vt:variant>
      <vt:variant>
        <vt:lpwstr>_Toc335659629</vt:lpwstr>
      </vt:variant>
      <vt:variant>
        <vt:i4>1638453</vt:i4>
      </vt:variant>
      <vt:variant>
        <vt:i4>188</vt:i4>
      </vt:variant>
      <vt:variant>
        <vt:i4>0</vt:i4>
      </vt:variant>
      <vt:variant>
        <vt:i4>5</vt:i4>
      </vt:variant>
      <vt:variant>
        <vt:lpwstr/>
      </vt:variant>
      <vt:variant>
        <vt:lpwstr>_Toc335659628</vt:lpwstr>
      </vt:variant>
      <vt:variant>
        <vt:i4>1638453</vt:i4>
      </vt:variant>
      <vt:variant>
        <vt:i4>182</vt:i4>
      </vt:variant>
      <vt:variant>
        <vt:i4>0</vt:i4>
      </vt:variant>
      <vt:variant>
        <vt:i4>5</vt:i4>
      </vt:variant>
      <vt:variant>
        <vt:lpwstr/>
      </vt:variant>
      <vt:variant>
        <vt:lpwstr>_Toc335659627</vt:lpwstr>
      </vt:variant>
      <vt:variant>
        <vt:i4>1638453</vt:i4>
      </vt:variant>
      <vt:variant>
        <vt:i4>176</vt:i4>
      </vt:variant>
      <vt:variant>
        <vt:i4>0</vt:i4>
      </vt:variant>
      <vt:variant>
        <vt:i4>5</vt:i4>
      </vt:variant>
      <vt:variant>
        <vt:lpwstr/>
      </vt:variant>
      <vt:variant>
        <vt:lpwstr>_Toc335659626</vt:lpwstr>
      </vt:variant>
      <vt:variant>
        <vt:i4>1638453</vt:i4>
      </vt:variant>
      <vt:variant>
        <vt:i4>170</vt:i4>
      </vt:variant>
      <vt:variant>
        <vt:i4>0</vt:i4>
      </vt:variant>
      <vt:variant>
        <vt:i4>5</vt:i4>
      </vt:variant>
      <vt:variant>
        <vt:lpwstr/>
      </vt:variant>
      <vt:variant>
        <vt:lpwstr>_Toc335659625</vt:lpwstr>
      </vt:variant>
      <vt:variant>
        <vt:i4>1638453</vt:i4>
      </vt:variant>
      <vt:variant>
        <vt:i4>164</vt:i4>
      </vt:variant>
      <vt:variant>
        <vt:i4>0</vt:i4>
      </vt:variant>
      <vt:variant>
        <vt:i4>5</vt:i4>
      </vt:variant>
      <vt:variant>
        <vt:lpwstr/>
      </vt:variant>
      <vt:variant>
        <vt:lpwstr>_Toc335659624</vt:lpwstr>
      </vt:variant>
      <vt:variant>
        <vt:i4>1638453</vt:i4>
      </vt:variant>
      <vt:variant>
        <vt:i4>158</vt:i4>
      </vt:variant>
      <vt:variant>
        <vt:i4>0</vt:i4>
      </vt:variant>
      <vt:variant>
        <vt:i4>5</vt:i4>
      </vt:variant>
      <vt:variant>
        <vt:lpwstr/>
      </vt:variant>
      <vt:variant>
        <vt:lpwstr>_Toc335659623</vt:lpwstr>
      </vt:variant>
      <vt:variant>
        <vt:i4>1638453</vt:i4>
      </vt:variant>
      <vt:variant>
        <vt:i4>152</vt:i4>
      </vt:variant>
      <vt:variant>
        <vt:i4>0</vt:i4>
      </vt:variant>
      <vt:variant>
        <vt:i4>5</vt:i4>
      </vt:variant>
      <vt:variant>
        <vt:lpwstr/>
      </vt:variant>
      <vt:variant>
        <vt:lpwstr>_Toc335659622</vt:lpwstr>
      </vt:variant>
      <vt:variant>
        <vt:i4>1638453</vt:i4>
      </vt:variant>
      <vt:variant>
        <vt:i4>146</vt:i4>
      </vt:variant>
      <vt:variant>
        <vt:i4>0</vt:i4>
      </vt:variant>
      <vt:variant>
        <vt:i4>5</vt:i4>
      </vt:variant>
      <vt:variant>
        <vt:lpwstr/>
      </vt:variant>
      <vt:variant>
        <vt:lpwstr>_Toc335659621</vt:lpwstr>
      </vt:variant>
      <vt:variant>
        <vt:i4>1638453</vt:i4>
      </vt:variant>
      <vt:variant>
        <vt:i4>140</vt:i4>
      </vt:variant>
      <vt:variant>
        <vt:i4>0</vt:i4>
      </vt:variant>
      <vt:variant>
        <vt:i4>5</vt:i4>
      </vt:variant>
      <vt:variant>
        <vt:lpwstr/>
      </vt:variant>
      <vt:variant>
        <vt:lpwstr>_Toc335659620</vt:lpwstr>
      </vt:variant>
      <vt:variant>
        <vt:i4>1703989</vt:i4>
      </vt:variant>
      <vt:variant>
        <vt:i4>134</vt:i4>
      </vt:variant>
      <vt:variant>
        <vt:i4>0</vt:i4>
      </vt:variant>
      <vt:variant>
        <vt:i4>5</vt:i4>
      </vt:variant>
      <vt:variant>
        <vt:lpwstr/>
      </vt:variant>
      <vt:variant>
        <vt:lpwstr>_Toc335659619</vt:lpwstr>
      </vt:variant>
      <vt:variant>
        <vt:i4>1703989</vt:i4>
      </vt:variant>
      <vt:variant>
        <vt:i4>128</vt:i4>
      </vt:variant>
      <vt:variant>
        <vt:i4>0</vt:i4>
      </vt:variant>
      <vt:variant>
        <vt:i4>5</vt:i4>
      </vt:variant>
      <vt:variant>
        <vt:lpwstr/>
      </vt:variant>
      <vt:variant>
        <vt:lpwstr>_Toc335659618</vt:lpwstr>
      </vt:variant>
      <vt:variant>
        <vt:i4>1703989</vt:i4>
      </vt:variant>
      <vt:variant>
        <vt:i4>122</vt:i4>
      </vt:variant>
      <vt:variant>
        <vt:i4>0</vt:i4>
      </vt:variant>
      <vt:variant>
        <vt:i4>5</vt:i4>
      </vt:variant>
      <vt:variant>
        <vt:lpwstr/>
      </vt:variant>
      <vt:variant>
        <vt:lpwstr>_Toc335659617</vt:lpwstr>
      </vt:variant>
      <vt:variant>
        <vt:i4>1703989</vt:i4>
      </vt:variant>
      <vt:variant>
        <vt:i4>116</vt:i4>
      </vt:variant>
      <vt:variant>
        <vt:i4>0</vt:i4>
      </vt:variant>
      <vt:variant>
        <vt:i4>5</vt:i4>
      </vt:variant>
      <vt:variant>
        <vt:lpwstr/>
      </vt:variant>
      <vt:variant>
        <vt:lpwstr>_Toc335659616</vt:lpwstr>
      </vt:variant>
      <vt:variant>
        <vt:i4>1703989</vt:i4>
      </vt:variant>
      <vt:variant>
        <vt:i4>110</vt:i4>
      </vt:variant>
      <vt:variant>
        <vt:i4>0</vt:i4>
      </vt:variant>
      <vt:variant>
        <vt:i4>5</vt:i4>
      </vt:variant>
      <vt:variant>
        <vt:lpwstr/>
      </vt:variant>
      <vt:variant>
        <vt:lpwstr>_Toc335659615</vt:lpwstr>
      </vt:variant>
      <vt:variant>
        <vt:i4>1703989</vt:i4>
      </vt:variant>
      <vt:variant>
        <vt:i4>104</vt:i4>
      </vt:variant>
      <vt:variant>
        <vt:i4>0</vt:i4>
      </vt:variant>
      <vt:variant>
        <vt:i4>5</vt:i4>
      </vt:variant>
      <vt:variant>
        <vt:lpwstr/>
      </vt:variant>
      <vt:variant>
        <vt:lpwstr>_Toc335659614</vt:lpwstr>
      </vt:variant>
      <vt:variant>
        <vt:i4>1703989</vt:i4>
      </vt:variant>
      <vt:variant>
        <vt:i4>98</vt:i4>
      </vt:variant>
      <vt:variant>
        <vt:i4>0</vt:i4>
      </vt:variant>
      <vt:variant>
        <vt:i4>5</vt:i4>
      </vt:variant>
      <vt:variant>
        <vt:lpwstr/>
      </vt:variant>
      <vt:variant>
        <vt:lpwstr>_Toc335659613</vt:lpwstr>
      </vt:variant>
      <vt:variant>
        <vt:i4>1703989</vt:i4>
      </vt:variant>
      <vt:variant>
        <vt:i4>92</vt:i4>
      </vt:variant>
      <vt:variant>
        <vt:i4>0</vt:i4>
      </vt:variant>
      <vt:variant>
        <vt:i4>5</vt:i4>
      </vt:variant>
      <vt:variant>
        <vt:lpwstr/>
      </vt:variant>
      <vt:variant>
        <vt:lpwstr>_Toc335659612</vt:lpwstr>
      </vt:variant>
      <vt:variant>
        <vt:i4>1703989</vt:i4>
      </vt:variant>
      <vt:variant>
        <vt:i4>86</vt:i4>
      </vt:variant>
      <vt:variant>
        <vt:i4>0</vt:i4>
      </vt:variant>
      <vt:variant>
        <vt:i4>5</vt:i4>
      </vt:variant>
      <vt:variant>
        <vt:lpwstr/>
      </vt:variant>
      <vt:variant>
        <vt:lpwstr>_Toc335659611</vt:lpwstr>
      </vt:variant>
      <vt:variant>
        <vt:i4>1703989</vt:i4>
      </vt:variant>
      <vt:variant>
        <vt:i4>80</vt:i4>
      </vt:variant>
      <vt:variant>
        <vt:i4>0</vt:i4>
      </vt:variant>
      <vt:variant>
        <vt:i4>5</vt:i4>
      </vt:variant>
      <vt:variant>
        <vt:lpwstr/>
      </vt:variant>
      <vt:variant>
        <vt:lpwstr>_Toc335659610</vt:lpwstr>
      </vt:variant>
      <vt:variant>
        <vt:i4>1769525</vt:i4>
      </vt:variant>
      <vt:variant>
        <vt:i4>74</vt:i4>
      </vt:variant>
      <vt:variant>
        <vt:i4>0</vt:i4>
      </vt:variant>
      <vt:variant>
        <vt:i4>5</vt:i4>
      </vt:variant>
      <vt:variant>
        <vt:lpwstr/>
      </vt:variant>
      <vt:variant>
        <vt:lpwstr>_Toc335659609</vt:lpwstr>
      </vt:variant>
      <vt:variant>
        <vt:i4>1769525</vt:i4>
      </vt:variant>
      <vt:variant>
        <vt:i4>68</vt:i4>
      </vt:variant>
      <vt:variant>
        <vt:i4>0</vt:i4>
      </vt:variant>
      <vt:variant>
        <vt:i4>5</vt:i4>
      </vt:variant>
      <vt:variant>
        <vt:lpwstr/>
      </vt:variant>
      <vt:variant>
        <vt:lpwstr>_Toc335659608</vt:lpwstr>
      </vt:variant>
      <vt:variant>
        <vt:i4>1769525</vt:i4>
      </vt:variant>
      <vt:variant>
        <vt:i4>62</vt:i4>
      </vt:variant>
      <vt:variant>
        <vt:i4>0</vt:i4>
      </vt:variant>
      <vt:variant>
        <vt:i4>5</vt:i4>
      </vt:variant>
      <vt:variant>
        <vt:lpwstr/>
      </vt:variant>
      <vt:variant>
        <vt:lpwstr>_Toc335659607</vt:lpwstr>
      </vt:variant>
      <vt:variant>
        <vt:i4>1769525</vt:i4>
      </vt:variant>
      <vt:variant>
        <vt:i4>56</vt:i4>
      </vt:variant>
      <vt:variant>
        <vt:i4>0</vt:i4>
      </vt:variant>
      <vt:variant>
        <vt:i4>5</vt:i4>
      </vt:variant>
      <vt:variant>
        <vt:lpwstr/>
      </vt:variant>
      <vt:variant>
        <vt:lpwstr>_Toc335659606</vt:lpwstr>
      </vt:variant>
      <vt:variant>
        <vt:i4>1769525</vt:i4>
      </vt:variant>
      <vt:variant>
        <vt:i4>50</vt:i4>
      </vt:variant>
      <vt:variant>
        <vt:i4>0</vt:i4>
      </vt:variant>
      <vt:variant>
        <vt:i4>5</vt:i4>
      </vt:variant>
      <vt:variant>
        <vt:lpwstr/>
      </vt:variant>
      <vt:variant>
        <vt:lpwstr>_Toc335659605</vt:lpwstr>
      </vt:variant>
      <vt:variant>
        <vt:i4>1769525</vt:i4>
      </vt:variant>
      <vt:variant>
        <vt:i4>44</vt:i4>
      </vt:variant>
      <vt:variant>
        <vt:i4>0</vt:i4>
      </vt:variant>
      <vt:variant>
        <vt:i4>5</vt:i4>
      </vt:variant>
      <vt:variant>
        <vt:lpwstr/>
      </vt:variant>
      <vt:variant>
        <vt:lpwstr>_Toc335659604</vt:lpwstr>
      </vt:variant>
      <vt:variant>
        <vt:i4>1769525</vt:i4>
      </vt:variant>
      <vt:variant>
        <vt:i4>38</vt:i4>
      </vt:variant>
      <vt:variant>
        <vt:i4>0</vt:i4>
      </vt:variant>
      <vt:variant>
        <vt:i4>5</vt:i4>
      </vt:variant>
      <vt:variant>
        <vt:lpwstr/>
      </vt:variant>
      <vt:variant>
        <vt:lpwstr>_Toc335659603</vt:lpwstr>
      </vt:variant>
      <vt:variant>
        <vt:i4>1769525</vt:i4>
      </vt:variant>
      <vt:variant>
        <vt:i4>32</vt:i4>
      </vt:variant>
      <vt:variant>
        <vt:i4>0</vt:i4>
      </vt:variant>
      <vt:variant>
        <vt:i4>5</vt:i4>
      </vt:variant>
      <vt:variant>
        <vt:lpwstr/>
      </vt:variant>
      <vt:variant>
        <vt:lpwstr>_Toc335659602</vt:lpwstr>
      </vt:variant>
      <vt:variant>
        <vt:i4>1769525</vt:i4>
      </vt:variant>
      <vt:variant>
        <vt:i4>26</vt:i4>
      </vt:variant>
      <vt:variant>
        <vt:i4>0</vt:i4>
      </vt:variant>
      <vt:variant>
        <vt:i4>5</vt:i4>
      </vt:variant>
      <vt:variant>
        <vt:lpwstr/>
      </vt:variant>
      <vt:variant>
        <vt:lpwstr>_Toc335659601</vt:lpwstr>
      </vt:variant>
      <vt:variant>
        <vt:i4>1769525</vt:i4>
      </vt:variant>
      <vt:variant>
        <vt:i4>20</vt:i4>
      </vt:variant>
      <vt:variant>
        <vt:i4>0</vt:i4>
      </vt:variant>
      <vt:variant>
        <vt:i4>5</vt:i4>
      </vt:variant>
      <vt:variant>
        <vt:lpwstr/>
      </vt:variant>
      <vt:variant>
        <vt:lpwstr>_Toc335659600</vt:lpwstr>
      </vt:variant>
      <vt:variant>
        <vt:i4>1179702</vt:i4>
      </vt:variant>
      <vt:variant>
        <vt:i4>14</vt:i4>
      </vt:variant>
      <vt:variant>
        <vt:i4>0</vt:i4>
      </vt:variant>
      <vt:variant>
        <vt:i4>5</vt:i4>
      </vt:variant>
      <vt:variant>
        <vt:lpwstr/>
      </vt:variant>
      <vt:variant>
        <vt:lpwstr>_Toc335659599</vt:lpwstr>
      </vt:variant>
      <vt:variant>
        <vt:i4>1179702</vt:i4>
      </vt:variant>
      <vt:variant>
        <vt:i4>8</vt:i4>
      </vt:variant>
      <vt:variant>
        <vt:i4>0</vt:i4>
      </vt:variant>
      <vt:variant>
        <vt:i4>5</vt:i4>
      </vt:variant>
      <vt:variant>
        <vt:lpwstr/>
      </vt:variant>
      <vt:variant>
        <vt:lpwstr>_Toc335659598</vt:lpwstr>
      </vt:variant>
      <vt:variant>
        <vt:i4>1179702</vt:i4>
      </vt:variant>
      <vt:variant>
        <vt:i4>2</vt:i4>
      </vt:variant>
      <vt:variant>
        <vt:i4>0</vt:i4>
      </vt:variant>
      <vt:variant>
        <vt:i4>5</vt:i4>
      </vt:variant>
      <vt:variant>
        <vt:lpwstr/>
      </vt:variant>
      <vt:variant>
        <vt:lpwstr>_Toc335659597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RAMpiler+ ®</dc:title>
  <dc:subject>06/07nm SP Compiler</dc:subject>
  <dc:creator>vietnh</dc:creator>
  <dc:description>Company Confidential</dc:description>
  <cp:lastModifiedBy>cuongh</cp:lastModifiedBy>
  <cp:revision>281</cp:revision>
  <cp:lastPrinted>2021-06-28T05:46:00Z</cp:lastPrinted>
  <dcterms:created xsi:type="dcterms:W3CDTF">2021-03-24T07:25:00Z</dcterms:created>
  <dcterms:modified xsi:type="dcterms:W3CDTF">2021-06-28T07:44:00Z</dcterms:modified>
  <cp:category>User Manual</cp:category>
  <cp:contentStatus>Revision 1.0</cp:contentStatus>
</cp:coreProperties>
</file>